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78FA49" w14:textId="77777777" w:rsidR="008173A9" w:rsidRPr="00E33CAC" w:rsidRDefault="008173A9" w:rsidP="008173A9">
      <w:pPr>
        <w:pStyle w:val="a7"/>
        <w:spacing w:line="240" w:lineRule="auto"/>
        <w:rPr>
          <w:rFonts w:ascii="Times New Roman" w:hAnsi="Times New Roman"/>
          <w:b w:val="0"/>
          <w:sz w:val="28"/>
          <w:szCs w:val="28"/>
        </w:rPr>
      </w:pPr>
      <w:r w:rsidRPr="00E33CAC">
        <w:rPr>
          <w:rFonts w:ascii="Times New Roman" w:hAnsi="Times New Roman"/>
          <w:b w:val="0"/>
          <w:sz w:val="28"/>
          <w:szCs w:val="28"/>
        </w:rPr>
        <w:t>Министерство образования Республики Беларусь</w:t>
      </w:r>
    </w:p>
    <w:p w14:paraId="3626AC05" w14:textId="77777777" w:rsidR="008173A9" w:rsidRPr="00E33CAC" w:rsidRDefault="008173A9" w:rsidP="008173A9">
      <w:pPr>
        <w:pStyle w:val="a9"/>
        <w:spacing w:line="240" w:lineRule="auto"/>
        <w:rPr>
          <w:rFonts w:ascii="Times New Roman" w:hAnsi="Times New Roman"/>
          <w:sz w:val="28"/>
          <w:szCs w:val="28"/>
        </w:rPr>
      </w:pPr>
    </w:p>
    <w:p w14:paraId="04A20C12" w14:textId="77777777" w:rsidR="008173A9" w:rsidRPr="00E33CAC" w:rsidRDefault="008173A9" w:rsidP="008173A9">
      <w:pPr>
        <w:pStyle w:val="a9"/>
        <w:spacing w:line="240" w:lineRule="auto"/>
        <w:rPr>
          <w:rFonts w:ascii="Times New Roman" w:hAnsi="Times New Roman"/>
          <w:sz w:val="28"/>
          <w:szCs w:val="28"/>
        </w:rPr>
      </w:pPr>
      <w:r w:rsidRPr="00E33CAC">
        <w:rPr>
          <w:rFonts w:ascii="Times New Roman" w:hAnsi="Times New Roman"/>
          <w:sz w:val="28"/>
          <w:szCs w:val="28"/>
        </w:rPr>
        <w:t>Учреждение образования</w:t>
      </w:r>
    </w:p>
    <w:p w14:paraId="57B5B041" w14:textId="77777777" w:rsidR="008173A9" w:rsidRPr="00E33CAC" w:rsidRDefault="008173A9" w:rsidP="008173A9">
      <w:pPr>
        <w:jc w:val="center"/>
        <w:rPr>
          <w:caps/>
          <w:szCs w:val="28"/>
        </w:rPr>
      </w:pPr>
      <w:r w:rsidRPr="00E33CAC">
        <w:rPr>
          <w:caps/>
          <w:szCs w:val="28"/>
        </w:rPr>
        <w:t>БелорусскиЙ государственный университет</w:t>
      </w:r>
    </w:p>
    <w:p w14:paraId="7037A3C6" w14:textId="77777777" w:rsidR="008173A9" w:rsidRPr="00E33CAC" w:rsidRDefault="008173A9" w:rsidP="008173A9">
      <w:pPr>
        <w:jc w:val="center"/>
        <w:rPr>
          <w:caps/>
          <w:szCs w:val="28"/>
        </w:rPr>
      </w:pPr>
      <w:r w:rsidRPr="00E33CAC">
        <w:rPr>
          <w:caps/>
          <w:szCs w:val="28"/>
        </w:rPr>
        <w:t>информатики и радиоэлектроники</w:t>
      </w:r>
    </w:p>
    <w:p w14:paraId="2192CDEE" w14:textId="77777777" w:rsidR="008173A9" w:rsidRPr="00E33CAC" w:rsidRDefault="008173A9" w:rsidP="008173A9">
      <w:pPr>
        <w:rPr>
          <w:szCs w:val="28"/>
        </w:rPr>
      </w:pPr>
    </w:p>
    <w:p w14:paraId="17F2E5A0" w14:textId="600528CF" w:rsidR="008173A9" w:rsidRPr="00E33CAC" w:rsidRDefault="008173A9" w:rsidP="008173A9">
      <w:pPr>
        <w:rPr>
          <w:szCs w:val="28"/>
        </w:rPr>
      </w:pPr>
      <w:r w:rsidRPr="00E33CAC">
        <w:rPr>
          <w:szCs w:val="28"/>
        </w:rPr>
        <w:t>Факультет</w:t>
      </w:r>
      <w:r w:rsidR="008542E6" w:rsidRPr="00E33CAC">
        <w:rPr>
          <w:szCs w:val="28"/>
        </w:rPr>
        <w:t xml:space="preserve"> компьютерных систем и сетей</w:t>
      </w:r>
    </w:p>
    <w:p w14:paraId="5C5FED83" w14:textId="77777777" w:rsidR="008173A9" w:rsidRPr="00E33CAC" w:rsidRDefault="008173A9" w:rsidP="008173A9">
      <w:pPr>
        <w:rPr>
          <w:szCs w:val="28"/>
        </w:rPr>
      </w:pPr>
    </w:p>
    <w:p w14:paraId="78966D02" w14:textId="77777777" w:rsidR="00EA08AA" w:rsidRPr="00EA08AA" w:rsidRDefault="00EA08AA" w:rsidP="00EA08AA">
      <w:pPr>
        <w:rPr>
          <w:szCs w:val="28"/>
        </w:rPr>
      </w:pPr>
      <w:r w:rsidRPr="00EA08AA">
        <w:rPr>
          <w:szCs w:val="28"/>
        </w:rPr>
        <w:t>Кафедра программного обеспечения информационных технологий</w:t>
      </w:r>
    </w:p>
    <w:p w14:paraId="74145607" w14:textId="77777777" w:rsidR="008173A9" w:rsidRPr="00980A8A" w:rsidRDefault="008173A9" w:rsidP="008173A9">
      <w:pPr>
        <w:rPr>
          <w:szCs w:val="28"/>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0"/>
        <w:gridCol w:w="3984"/>
      </w:tblGrid>
      <w:tr w:rsidR="001238CB" w:rsidRPr="00E33CAC" w14:paraId="77C303D3" w14:textId="77777777" w:rsidTr="005250A4">
        <w:trPr>
          <w:trHeight w:hRule="exact" w:val="340"/>
        </w:trPr>
        <w:tc>
          <w:tcPr>
            <w:tcW w:w="5495" w:type="dxa"/>
            <w:vAlign w:val="center"/>
          </w:tcPr>
          <w:p w14:paraId="4B353CF5" w14:textId="77777777" w:rsidR="001238CB" w:rsidRPr="00E33CAC" w:rsidRDefault="001238CB" w:rsidP="0045460F">
            <w:pPr>
              <w:rPr>
                <w:szCs w:val="28"/>
              </w:rPr>
            </w:pPr>
          </w:p>
        </w:tc>
        <w:tc>
          <w:tcPr>
            <w:tcW w:w="4075" w:type="dxa"/>
            <w:vAlign w:val="center"/>
          </w:tcPr>
          <w:p w14:paraId="54706AEE" w14:textId="69ED0F3D" w:rsidR="001238CB" w:rsidRPr="00B40B25" w:rsidRDefault="001238CB" w:rsidP="0045460F">
            <w:pPr>
              <w:rPr>
                <w:i/>
                <w:szCs w:val="28"/>
              </w:rPr>
            </w:pPr>
          </w:p>
        </w:tc>
      </w:tr>
      <w:tr w:rsidR="001238CB" w:rsidRPr="00E33CAC" w14:paraId="6A8C0C48" w14:textId="77777777" w:rsidTr="005250A4">
        <w:trPr>
          <w:trHeight w:hRule="exact" w:val="340"/>
        </w:trPr>
        <w:tc>
          <w:tcPr>
            <w:tcW w:w="5495" w:type="dxa"/>
            <w:vAlign w:val="center"/>
          </w:tcPr>
          <w:p w14:paraId="0F76ADEA" w14:textId="77777777" w:rsidR="001238CB" w:rsidRPr="00E33CAC" w:rsidRDefault="001238CB" w:rsidP="0045460F">
            <w:pPr>
              <w:rPr>
                <w:szCs w:val="28"/>
              </w:rPr>
            </w:pPr>
          </w:p>
        </w:tc>
        <w:tc>
          <w:tcPr>
            <w:tcW w:w="4075" w:type="dxa"/>
            <w:vAlign w:val="center"/>
          </w:tcPr>
          <w:p w14:paraId="56FAB203" w14:textId="0407664E" w:rsidR="001238CB" w:rsidRPr="00B40B25" w:rsidRDefault="001238CB" w:rsidP="00825686">
            <w:pPr>
              <w:rPr>
                <w:szCs w:val="28"/>
              </w:rPr>
            </w:pPr>
          </w:p>
        </w:tc>
      </w:tr>
      <w:tr w:rsidR="001238CB" w:rsidRPr="00E33CAC" w14:paraId="1DF2480A" w14:textId="77777777" w:rsidTr="005250A4">
        <w:trPr>
          <w:trHeight w:hRule="exact" w:val="680"/>
        </w:trPr>
        <w:tc>
          <w:tcPr>
            <w:tcW w:w="5495" w:type="dxa"/>
            <w:vAlign w:val="center"/>
          </w:tcPr>
          <w:p w14:paraId="19C01547" w14:textId="77777777" w:rsidR="001238CB" w:rsidRPr="00E33CAC" w:rsidRDefault="001238CB" w:rsidP="0045460F">
            <w:pPr>
              <w:rPr>
                <w:szCs w:val="28"/>
              </w:rPr>
            </w:pPr>
          </w:p>
        </w:tc>
        <w:tc>
          <w:tcPr>
            <w:tcW w:w="4075" w:type="dxa"/>
            <w:vAlign w:val="center"/>
          </w:tcPr>
          <w:p w14:paraId="78FD0694" w14:textId="067CFD20" w:rsidR="001238CB" w:rsidRPr="00E33CAC" w:rsidRDefault="001238CB" w:rsidP="001531C2">
            <w:pPr>
              <w:rPr>
                <w:szCs w:val="28"/>
              </w:rPr>
            </w:pPr>
          </w:p>
        </w:tc>
      </w:tr>
    </w:tbl>
    <w:p w14:paraId="72C26D3D" w14:textId="77777777" w:rsidR="001238CB" w:rsidRPr="00E33CAC" w:rsidRDefault="001238CB" w:rsidP="008173A9">
      <w:pPr>
        <w:rPr>
          <w:szCs w:val="28"/>
        </w:rPr>
      </w:pPr>
    </w:p>
    <w:p w14:paraId="27E5B38C" w14:textId="77777777" w:rsidR="00312558" w:rsidRPr="00E33CAC" w:rsidRDefault="00312558" w:rsidP="008173A9">
      <w:pPr>
        <w:rPr>
          <w:szCs w:val="28"/>
        </w:rPr>
      </w:pPr>
    </w:p>
    <w:p w14:paraId="3225DB66" w14:textId="77777777" w:rsidR="008173A9" w:rsidRPr="00E33CAC" w:rsidRDefault="008173A9" w:rsidP="008173A9">
      <w:pPr>
        <w:jc w:val="center"/>
        <w:rPr>
          <w:caps/>
          <w:szCs w:val="28"/>
        </w:rPr>
      </w:pPr>
      <w:bookmarkStart w:id="0" w:name="_Toc246409749"/>
      <w:r w:rsidRPr="00E33CAC">
        <w:rPr>
          <w:caps/>
          <w:szCs w:val="28"/>
        </w:rPr>
        <w:t>Пояснительная записка</w:t>
      </w:r>
      <w:bookmarkEnd w:id="0"/>
    </w:p>
    <w:p w14:paraId="715EB437" w14:textId="3542D55D" w:rsidR="008173A9" w:rsidRPr="00E33CAC" w:rsidRDefault="00EA08AA" w:rsidP="008173A9">
      <w:pPr>
        <w:jc w:val="center"/>
        <w:rPr>
          <w:szCs w:val="28"/>
        </w:rPr>
      </w:pPr>
      <w:r w:rsidRPr="00E33CAC">
        <w:rPr>
          <w:szCs w:val="28"/>
        </w:rPr>
        <w:t>курсовой</w:t>
      </w:r>
      <w:r w:rsidR="00110567" w:rsidRPr="00E33CAC">
        <w:rPr>
          <w:szCs w:val="28"/>
        </w:rPr>
        <w:t xml:space="preserve"> </w:t>
      </w:r>
      <w:r w:rsidR="00975629" w:rsidRPr="00E33CAC">
        <w:rPr>
          <w:szCs w:val="28"/>
        </w:rPr>
        <w:t>работы</w:t>
      </w:r>
    </w:p>
    <w:p w14:paraId="59348BDA" w14:textId="77777777" w:rsidR="008173A9" w:rsidRPr="00E33CAC" w:rsidRDefault="008173A9" w:rsidP="008173A9">
      <w:pPr>
        <w:jc w:val="center"/>
        <w:rPr>
          <w:szCs w:val="28"/>
        </w:rPr>
      </w:pPr>
      <w:r w:rsidRPr="00E33CAC">
        <w:rPr>
          <w:szCs w:val="28"/>
        </w:rPr>
        <w:t>на тему</w:t>
      </w:r>
    </w:p>
    <w:p w14:paraId="4FE61D5C" w14:textId="77777777" w:rsidR="008173A9" w:rsidRPr="00E33CAC" w:rsidRDefault="008173A9" w:rsidP="008173A9">
      <w:pPr>
        <w:jc w:val="center"/>
        <w:rPr>
          <w:szCs w:val="28"/>
        </w:rPr>
      </w:pPr>
    </w:p>
    <w:p w14:paraId="2B172BFC" w14:textId="3704BDF9" w:rsidR="00110567" w:rsidRPr="00E33CAC" w:rsidRDefault="00356184" w:rsidP="008173A9">
      <w:pPr>
        <w:pStyle w:val="a5"/>
        <w:spacing w:before="0"/>
        <w:jc w:val="center"/>
        <w:rPr>
          <w:szCs w:val="28"/>
        </w:rPr>
      </w:pPr>
      <w:r w:rsidRPr="00E33CAC">
        <w:rPr>
          <w:b/>
          <w:caps/>
          <w:szCs w:val="28"/>
        </w:rPr>
        <w:t>Программное средство калькулятор с возможностью обработки выражений и построения графиков функций</w:t>
      </w:r>
    </w:p>
    <w:p w14:paraId="32FF3C50" w14:textId="158DD21D" w:rsidR="008173A9" w:rsidRPr="00E33CAC" w:rsidRDefault="00634BE6" w:rsidP="008173A9">
      <w:pPr>
        <w:pStyle w:val="a5"/>
        <w:spacing w:before="0"/>
        <w:jc w:val="center"/>
        <w:rPr>
          <w:szCs w:val="28"/>
          <w:lang w:val="en-US"/>
        </w:rPr>
      </w:pPr>
      <w:proofErr w:type="gramStart"/>
      <w:r w:rsidRPr="00E33CAC">
        <w:rPr>
          <w:szCs w:val="28"/>
        </w:rPr>
        <w:t xml:space="preserve">БГУИР  </w:t>
      </w:r>
      <w:r w:rsidR="00356184" w:rsidRPr="00E33CAC">
        <w:rPr>
          <w:szCs w:val="28"/>
        </w:rPr>
        <w:t>КР</w:t>
      </w:r>
      <w:proofErr w:type="gramEnd"/>
      <w:r w:rsidR="008173A9" w:rsidRPr="00E33CAC">
        <w:rPr>
          <w:szCs w:val="28"/>
        </w:rPr>
        <w:t xml:space="preserve">  </w:t>
      </w:r>
      <w:r w:rsidR="00356184" w:rsidRPr="00E33CAC">
        <w:rPr>
          <w:szCs w:val="28"/>
        </w:rPr>
        <w:t>6-05 06 12 01 1</w:t>
      </w:r>
      <w:r w:rsidR="001E57F6" w:rsidRPr="00E33CAC">
        <w:rPr>
          <w:szCs w:val="28"/>
        </w:rPr>
        <w:t>09</w:t>
      </w:r>
      <w:r w:rsidR="00356184" w:rsidRPr="00E33CAC">
        <w:rPr>
          <w:szCs w:val="28"/>
        </w:rPr>
        <w:t xml:space="preserve"> </w:t>
      </w:r>
      <w:r w:rsidR="008173A9" w:rsidRPr="00E33CAC">
        <w:rPr>
          <w:szCs w:val="28"/>
        </w:rPr>
        <w:t>ПЗ</w:t>
      </w:r>
    </w:p>
    <w:p w14:paraId="04B993C5" w14:textId="77777777" w:rsidR="008173A9" w:rsidRPr="00E33CAC" w:rsidRDefault="008173A9" w:rsidP="008173A9">
      <w:pPr>
        <w:pStyle w:val="a5"/>
        <w:spacing w:before="0"/>
        <w:rPr>
          <w:szCs w:val="28"/>
          <w:lang w:val="en-US"/>
        </w:rPr>
      </w:pPr>
    </w:p>
    <w:p w14:paraId="5E66A3B6" w14:textId="77777777" w:rsidR="004C177B" w:rsidRPr="00E33CAC" w:rsidRDefault="004C177B" w:rsidP="008173A9">
      <w:pPr>
        <w:pStyle w:val="a5"/>
        <w:spacing w:before="0"/>
        <w:rPr>
          <w:szCs w:val="28"/>
          <w:lang w:val="en-US"/>
        </w:rPr>
      </w:pPr>
    </w:p>
    <w:tbl>
      <w:tblPr>
        <w:tblW w:w="9356" w:type="dxa"/>
        <w:tblInd w:w="108" w:type="dxa"/>
        <w:tblLayout w:type="fixed"/>
        <w:tblLook w:val="0000" w:firstRow="0" w:lastRow="0" w:firstColumn="0" w:lastColumn="0" w:noHBand="0" w:noVBand="0"/>
      </w:tblPr>
      <w:tblGrid>
        <w:gridCol w:w="4854"/>
        <w:gridCol w:w="1950"/>
        <w:gridCol w:w="2552"/>
      </w:tblGrid>
      <w:tr w:rsidR="008173A9" w:rsidRPr="00E33CAC" w14:paraId="502A9DD5" w14:textId="77777777" w:rsidTr="00F1213D">
        <w:trPr>
          <w:trHeight w:hRule="exact" w:val="567"/>
        </w:trPr>
        <w:tc>
          <w:tcPr>
            <w:tcW w:w="4854" w:type="dxa"/>
            <w:vAlign w:val="center"/>
          </w:tcPr>
          <w:p w14:paraId="22A37155" w14:textId="77777777" w:rsidR="008173A9" w:rsidRPr="00E33CAC" w:rsidRDefault="002F4BB5" w:rsidP="00F1213D">
            <w:pPr>
              <w:pStyle w:val="a5"/>
              <w:spacing w:before="0"/>
              <w:ind w:hanging="108"/>
              <w:jc w:val="left"/>
              <w:rPr>
                <w:szCs w:val="28"/>
              </w:rPr>
            </w:pPr>
            <w:r w:rsidRPr="00E33CAC">
              <w:rPr>
                <w:szCs w:val="28"/>
              </w:rPr>
              <w:t>Студент</w:t>
            </w:r>
          </w:p>
        </w:tc>
        <w:tc>
          <w:tcPr>
            <w:tcW w:w="1950" w:type="dxa"/>
            <w:vAlign w:val="center"/>
          </w:tcPr>
          <w:p w14:paraId="733F9926" w14:textId="77777777" w:rsidR="008173A9" w:rsidRPr="00E33CAC" w:rsidRDefault="008173A9" w:rsidP="0085574C">
            <w:pPr>
              <w:pStyle w:val="a5"/>
              <w:spacing w:before="0"/>
              <w:jc w:val="left"/>
              <w:rPr>
                <w:szCs w:val="28"/>
              </w:rPr>
            </w:pPr>
          </w:p>
        </w:tc>
        <w:tc>
          <w:tcPr>
            <w:tcW w:w="2552" w:type="dxa"/>
            <w:vAlign w:val="center"/>
          </w:tcPr>
          <w:p w14:paraId="69E34DC0" w14:textId="11A4BA95" w:rsidR="008173A9" w:rsidRPr="00E33CAC" w:rsidRDefault="00174DC4" w:rsidP="001531C2">
            <w:pPr>
              <w:pStyle w:val="a5"/>
              <w:spacing w:before="0"/>
              <w:jc w:val="left"/>
              <w:rPr>
                <w:szCs w:val="28"/>
                <w:highlight w:val="yellow"/>
              </w:rPr>
            </w:pPr>
            <w:r w:rsidRPr="00E33CAC">
              <w:rPr>
                <w:szCs w:val="28"/>
              </w:rPr>
              <w:t xml:space="preserve">П.А. </w:t>
            </w:r>
            <w:proofErr w:type="spellStart"/>
            <w:r w:rsidRPr="00E33CAC">
              <w:rPr>
                <w:szCs w:val="28"/>
              </w:rPr>
              <w:t>Забелич</w:t>
            </w:r>
            <w:proofErr w:type="spellEnd"/>
          </w:p>
        </w:tc>
      </w:tr>
      <w:tr w:rsidR="008173A9" w:rsidRPr="00E33CAC" w14:paraId="0CDA86CF" w14:textId="77777777" w:rsidTr="00F1213D">
        <w:trPr>
          <w:trHeight w:hRule="exact" w:val="567"/>
        </w:trPr>
        <w:tc>
          <w:tcPr>
            <w:tcW w:w="4854" w:type="dxa"/>
            <w:vAlign w:val="center"/>
          </w:tcPr>
          <w:p w14:paraId="0DF5E17A" w14:textId="77777777" w:rsidR="008173A9" w:rsidRPr="00E33CAC" w:rsidRDefault="008173A9" w:rsidP="00F1213D">
            <w:pPr>
              <w:pStyle w:val="a5"/>
              <w:spacing w:before="0"/>
              <w:ind w:hanging="108"/>
              <w:jc w:val="left"/>
              <w:rPr>
                <w:szCs w:val="28"/>
              </w:rPr>
            </w:pPr>
            <w:r w:rsidRPr="00E33CAC">
              <w:rPr>
                <w:szCs w:val="28"/>
              </w:rPr>
              <w:t>Руководитель</w:t>
            </w:r>
          </w:p>
        </w:tc>
        <w:tc>
          <w:tcPr>
            <w:tcW w:w="1950" w:type="dxa"/>
            <w:vAlign w:val="center"/>
          </w:tcPr>
          <w:p w14:paraId="2CD7CAC8" w14:textId="77777777" w:rsidR="008173A9" w:rsidRPr="00E33CAC" w:rsidRDefault="008173A9" w:rsidP="0085574C">
            <w:pPr>
              <w:pStyle w:val="a5"/>
              <w:spacing w:before="0"/>
              <w:ind w:right="-100"/>
              <w:jc w:val="left"/>
              <w:rPr>
                <w:szCs w:val="28"/>
              </w:rPr>
            </w:pPr>
          </w:p>
        </w:tc>
        <w:tc>
          <w:tcPr>
            <w:tcW w:w="2552" w:type="dxa"/>
            <w:vAlign w:val="center"/>
          </w:tcPr>
          <w:p w14:paraId="6D8B1CBE" w14:textId="1F51E50A" w:rsidR="008173A9" w:rsidRPr="00E33CAC" w:rsidRDefault="00174DC4" w:rsidP="001531C2">
            <w:pPr>
              <w:pStyle w:val="a5"/>
              <w:spacing w:before="0"/>
              <w:ind w:right="-100"/>
              <w:jc w:val="left"/>
              <w:rPr>
                <w:szCs w:val="28"/>
              </w:rPr>
            </w:pPr>
            <w:r w:rsidRPr="00E33CAC">
              <w:rPr>
                <w:szCs w:val="28"/>
              </w:rPr>
              <w:t>Е</w:t>
            </w:r>
            <w:r w:rsidR="00110567" w:rsidRPr="00E33CAC">
              <w:rPr>
                <w:szCs w:val="28"/>
              </w:rPr>
              <w:t>.</w:t>
            </w:r>
            <w:r w:rsidRPr="00E33CAC">
              <w:rPr>
                <w:szCs w:val="28"/>
              </w:rPr>
              <w:t>Е</w:t>
            </w:r>
            <w:r w:rsidR="00110567" w:rsidRPr="00E33CAC">
              <w:rPr>
                <w:szCs w:val="28"/>
              </w:rPr>
              <w:t>. </w:t>
            </w:r>
            <w:r w:rsidRPr="00E33CAC">
              <w:rPr>
                <w:szCs w:val="28"/>
              </w:rPr>
              <w:t>Фадеева</w:t>
            </w:r>
          </w:p>
        </w:tc>
      </w:tr>
      <w:tr w:rsidR="008173A9" w:rsidRPr="00E33CAC" w14:paraId="4BC64971" w14:textId="77777777" w:rsidTr="00F1213D">
        <w:trPr>
          <w:trHeight w:hRule="exact" w:val="567"/>
        </w:trPr>
        <w:tc>
          <w:tcPr>
            <w:tcW w:w="4854" w:type="dxa"/>
            <w:vAlign w:val="center"/>
          </w:tcPr>
          <w:p w14:paraId="36726853" w14:textId="0D531E97" w:rsidR="008173A9" w:rsidRPr="00E33CAC" w:rsidRDefault="008173A9" w:rsidP="00F1213D">
            <w:pPr>
              <w:pStyle w:val="a5"/>
              <w:spacing w:before="0"/>
              <w:ind w:hanging="108"/>
              <w:jc w:val="left"/>
              <w:rPr>
                <w:szCs w:val="28"/>
              </w:rPr>
            </w:pPr>
          </w:p>
        </w:tc>
        <w:tc>
          <w:tcPr>
            <w:tcW w:w="1950" w:type="dxa"/>
            <w:vAlign w:val="center"/>
          </w:tcPr>
          <w:p w14:paraId="5E1909AC" w14:textId="77777777" w:rsidR="008173A9" w:rsidRPr="00E33CAC" w:rsidRDefault="008173A9" w:rsidP="0085574C">
            <w:pPr>
              <w:pStyle w:val="a5"/>
              <w:spacing w:before="0"/>
              <w:jc w:val="left"/>
              <w:rPr>
                <w:szCs w:val="28"/>
              </w:rPr>
            </w:pPr>
          </w:p>
        </w:tc>
        <w:tc>
          <w:tcPr>
            <w:tcW w:w="2552" w:type="dxa"/>
            <w:vAlign w:val="center"/>
          </w:tcPr>
          <w:p w14:paraId="0194FD4E" w14:textId="77777777" w:rsidR="008173A9" w:rsidRPr="00E33CAC" w:rsidRDefault="008173A9" w:rsidP="0085574C">
            <w:pPr>
              <w:pStyle w:val="a5"/>
              <w:spacing w:before="0"/>
              <w:jc w:val="left"/>
              <w:rPr>
                <w:szCs w:val="28"/>
                <w:highlight w:val="yellow"/>
              </w:rPr>
            </w:pPr>
          </w:p>
        </w:tc>
      </w:tr>
      <w:tr w:rsidR="00E84BCF" w:rsidRPr="00E33CAC" w14:paraId="05F0222E" w14:textId="77777777" w:rsidTr="00F1213D">
        <w:trPr>
          <w:trHeight w:hRule="exact" w:val="567"/>
        </w:trPr>
        <w:tc>
          <w:tcPr>
            <w:tcW w:w="4854" w:type="dxa"/>
            <w:vAlign w:val="center"/>
          </w:tcPr>
          <w:p w14:paraId="10FC3F0F" w14:textId="6D98807A" w:rsidR="00E84BCF" w:rsidRPr="00E33CAC" w:rsidRDefault="00E84BCF" w:rsidP="0042781E">
            <w:pPr>
              <w:pStyle w:val="a5"/>
              <w:tabs>
                <w:tab w:val="left" w:pos="318"/>
                <w:tab w:val="left" w:pos="601"/>
                <w:tab w:val="left" w:pos="885"/>
              </w:tabs>
              <w:spacing w:before="0"/>
              <w:ind w:firstLine="284"/>
              <w:jc w:val="left"/>
              <w:rPr>
                <w:i/>
                <w:szCs w:val="28"/>
              </w:rPr>
            </w:pPr>
          </w:p>
        </w:tc>
        <w:tc>
          <w:tcPr>
            <w:tcW w:w="1950" w:type="dxa"/>
            <w:vAlign w:val="center"/>
          </w:tcPr>
          <w:p w14:paraId="380BDA92" w14:textId="77777777" w:rsidR="00E84BCF" w:rsidRPr="00E33CAC" w:rsidRDefault="00E84BCF" w:rsidP="0085574C">
            <w:pPr>
              <w:pStyle w:val="a5"/>
              <w:spacing w:before="0"/>
              <w:jc w:val="left"/>
              <w:rPr>
                <w:szCs w:val="28"/>
              </w:rPr>
            </w:pPr>
          </w:p>
        </w:tc>
        <w:tc>
          <w:tcPr>
            <w:tcW w:w="2552" w:type="dxa"/>
            <w:vAlign w:val="center"/>
          </w:tcPr>
          <w:p w14:paraId="39CCEEC1" w14:textId="48C94CEA" w:rsidR="00E84BCF" w:rsidRPr="00E33CAC" w:rsidRDefault="00E84BCF" w:rsidP="0085574C">
            <w:pPr>
              <w:pStyle w:val="a5"/>
              <w:spacing w:before="0"/>
              <w:jc w:val="left"/>
              <w:rPr>
                <w:szCs w:val="28"/>
                <w:highlight w:val="yellow"/>
              </w:rPr>
            </w:pPr>
          </w:p>
        </w:tc>
      </w:tr>
      <w:tr w:rsidR="00E84BCF" w:rsidRPr="00E33CAC" w14:paraId="11F305F8" w14:textId="77777777" w:rsidTr="00F1213D">
        <w:trPr>
          <w:trHeight w:hRule="exact" w:val="567"/>
        </w:trPr>
        <w:tc>
          <w:tcPr>
            <w:tcW w:w="4854" w:type="dxa"/>
            <w:vAlign w:val="center"/>
          </w:tcPr>
          <w:p w14:paraId="685BFDCC" w14:textId="39AA799F" w:rsidR="00E84BCF" w:rsidRPr="00E33CAC" w:rsidRDefault="00E84BCF" w:rsidP="0042781E">
            <w:pPr>
              <w:pStyle w:val="a5"/>
              <w:tabs>
                <w:tab w:val="left" w:pos="318"/>
                <w:tab w:val="left" w:pos="601"/>
                <w:tab w:val="left" w:pos="885"/>
              </w:tabs>
              <w:spacing w:before="0"/>
              <w:ind w:firstLine="284"/>
              <w:jc w:val="left"/>
              <w:rPr>
                <w:i/>
                <w:szCs w:val="28"/>
              </w:rPr>
            </w:pPr>
          </w:p>
        </w:tc>
        <w:tc>
          <w:tcPr>
            <w:tcW w:w="1950" w:type="dxa"/>
            <w:vAlign w:val="center"/>
          </w:tcPr>
          <w:p w14:paraId="2C247911" w14:textId="77777777" w:rsidR="00E84BCF" w:rsidRPr="00E33CAC" w:rsidRDefault="00E84BCF" w:rsidP="0085574C">
            <w:pPr>
              <w:pStyle w:val="a5"/>
              <w:spacing w:before="0"/>
              <w:jc w:val="left"/>
              <w:rPr>
                <w:szCs w:val="28"/>
              </w:rPr>
            </w:pPr>
          </w:p>
        </w:tc>
        <w:tc>
          <w:tcPr>
            <w:tcW w:w="2552" w:type="dxa"/>
            <w:vAlign w:val="center"/>
          </w:tcPr>
          <w:p w14:paraId="0E45419E" w14:textId="0E85AF80" w:rsidR="00E84BCF" w:rsidRPr="00E33CAC" w:rsidRDefault="00E84BCF" w:rsidP="00825686">
            <w:pPr>
              <w:pStyle w:val="a5"/>
              <w:spacing w:before="0"/>
              <w:jc w:val="left"/>
              <w:rPr>
                <w:szCs w:val="28"/>
                <w:highlight w:val="yellow"/>
              </w:rPr>
            </w:pPr>
          </w:p>
        </w:tc>
      </w:tr>
      <w:tr w:rsidR="00232F98" w:rsidRPr="00E33CAC" w14:paraId="2CF4E3CE" w14:textId="77777777" w:rsidTr="00F1213D">
        <w:trPr>
          <w:trHeight w:hRule="exact" w:val="1134"/>
        </w:trPr>
        <w:tc>
          <w:tcPr>
            <w:tcW w:w="4854" w:type="dxa"/>
            <w:vAlign w:val="center"/>
          </w:tcPr>
          <w:p w14:paraId="3338BE15" w14:textId="529A9C62" w:rsidR="00232F98" w:rsidRPr="00E33CAC" w:rsidRDefault="00232F98" w:rsidP="0042781E">
            <w:pPr>
              <w:pStyle w:val="a5"/>
              <w:tabs>
                <w:tab w:val="left" w:pos="318"/>
                <w:tab w:val="left" w:pos="601"/>
                <w:tab w:val="left" w:pos="885"/>
              </w:tabs>
              <w:spacing w:before="0"/>
              <w:ind w:left="-108" w:firstLine="392"/>
              <w:jc w:val="left"/>
              <w:rPr>
                <w:i/>
                <w:szCs w:val="28"/>
              </w:rPr>
            </w:pPr>
          </w:p>
        </w:tc>
        <w:tc>
          <w:tcPr>
            <w:tcW w:w="1950" w:type="dxa"/>
            <w:vAlign w:val="center"/>
          </w:tcPr>
          <w:p w14:paraId="22E0EDF1" w14:textId="77777777" w:rsidR="00232F98" w:rsidRPr="00E33CAC" w:rsidRDefault="00232F98" w:rsidP="0085574C">
            <w:pPr>
              <w:pStyle w:val="a5"/>
              <w:spacing w:before="0"/>
              <w:jc w:val="left"/>
              <w:rPr>
                <w:szCs w:val="28"/>
              </w:rPr>
            </w:pPr>
          </w:p>
        </w:tc>
        <w:tc>
          <w:tcPr>
            <w:tcW w:w="2552" w:type="dxa"/>
            <w:vAlign w:val="center"/>
          </w:tcPr>
          <w:p w14:paraId="6725B746" w14:textId="70C28DAD" w:rsidR="005250A4" w:rsidRPr="00E33CAC" w:rsidRDefault="005250A4" w:rsidP="00F1213D">
            <w:pPr>
              <w:pStyle w:val="a5"/>
              <w:spacing w:before="0"/>
              <w:jc w:val="left"/>
              <w:rPr>
                <w:szCs w:val="28"/>
                <w:highlight w:val="yellow"/>
              </w:rPr>
            </w:pPr>
          </w:p>
        </w:tc>
      </w:tr>
      <w:tr w:rsidR="008173A9" w:rsidRPr="00E33CAC" w14:paraId="46F29860" w14:textId="77777777" w:rsidTr="00F1213D">
        <w:trPr>
          <w:trHeight w:hRule="exact" w:val="567"/>
        </w:trPr>
        <w:tc>
          <w:tcPr>
            <w:tcW w:w="4854" w:type="dxa"/>
            <w:vAlign w:val="center"/>
          </w:tcPr>
          <w:p w14:paraId="49D4147A" w14:textId="106E410F" w:rsidR="008173A9" w:rsidRPr="00E33CAC" w:rsidRDefault="008173A9" w:rsidP="00F1213D">
            <w:pPr>
              <w:pStyle w:val="a5"/>
              <w:spacing w:before="80"/>
              <w:ind w:hanging="108"/>
              <w:jc w:val="left"/>
              <w:rPr>
                <w:szCs w:val="28"/>
              </w:rPr>
            </w:pPr>
          </w:p>
        </w:tc>
        <w:tc>
          <w:tcPr>
            <w:tcW w:w="1950" w:type="dxa"/>
            <w:vAlign w:val="center"/>
          </w:tcPr>
          <w:p w14:paraId="68226076" w14:textId="77777777" w:rsidR="008173A9" w:rsidRPr="00E33CAC" w:rsidRDefault="008173A9" w:rsidP="00066504">
            <w:pPr>
              <w:pStyle w:val="a5"/>
              <w:spacing w:before="80"/>
              <w:jc w:val="left"/>
              <w:rPr>
                <w:szCs w:val="28"/>
              </w:rPr>
            </w:pPr>
          </w:p>
        </w:tc>
        <w:tc>
          <w:tcPr>
            <w:tcW w:w="2552" w:type="dxa"/>
            <w:vAlign w:val="center"/>
          </w:tcPr>
          <w:p w14:paraId="09DB8E66" w14:textId="72C20CA6" w:rsidR="008173A9" w:rsidRPr="00E33CAC" w:rsidRDefault="008173A9" w:rsidP="00066504">
            <w:pPr>
              <w:pStyle w:val="a5"/>
              <w:spacing w:before="80"/>
              <w:jc w:val="left"/>
              <w:rPr>
                <w:szCs w:val="28"/>
                <w:highlight w:val="yellow"/>
              </w:rPr>
            </w:pPr>
          </w:p>
        </w:tc>
      </w:tr>
      <w:tr w:rsidR="008173A9" w:rsidRPr="00E33CAC" w14:paraId="7F544682" w14:textId="77777777" w:rsidTr="00F1213D">
        <w:trPr>
          <w:trHeight w:hRule="exact" w:val="567"/>
        </w:trPr>
        <w:tc>
          <w:tcPr>
            <w:tcW w:w="4854" w:type="dxa"/>
            <w:vAlign w:val="center"/>
          </w:tcPr>
          <w:p w14:paraId="63CC72FD" w14:textId="736E6BBD" w:rsidR="008173A9" w:rsidRPr="00E33CAC" w:rsidRDefault="008173A9" w:rsidP="00F1213D">
            <w:pPr>
              <w:pStyle w:val="a5"/>
              <w:spacing w:before="0"/>
              <w:ind w:hanging="108"/>
              <w:jc w:val="left"/>
              <w:rPr>
                <w:szCs w:val="28"/>
              </w:rPr>
            </w:pPr>
          </w:p>
        </w:tc>
        <w:tc>
          <w:tcPr>
            <w:tcW w:w="1950" w:type="dxa"/>
            <w:vAlign w:val="center"/>
          </w:tcPr>
          <w:p w14:paraId="35644521" w14:textId="77777777" w:rsidR="008173A9" w:rsidRPr="00E33CAC" w:rsidRDefault="008173A9" w:rsidP="0085574C">
            <w:pPr>
              <w:pStyle w:val="a5"/>
              <w:spacing w:before="0"/>
              <w:jc w:val="left"/>
              <w:rPr>
                <w:szCs w:val="28"/>
              </w:rPr>
            </w:pPr>
          </w:p>
        </w:tc>
        <w:tc>
          <w:tcPr>
            <w:tcW w:w="2552" w:type="dxa"/>
            <w:vAlign w:val="center"/>
          </w:tcPr>
          <w:p w14:paraId="62BCC812" w14:textId="23CC65E9" w:rsidR="008173A9" w:rsidRPr="00E33CAC" w:rsidRDefault="008173A9" w:rsidP="0085574C">
            <w:pPr>
              <w:pStyle w:val="a5"/>
              <w:spacing w:before="0"/>
              <w:jc w:val="left"/>
              <w:rPr>
                <w:szCs w:val="28"/>
              </w:rPr>
            </w:pPr>
          </w:p>
        </w:tc>
      </w:tr>
    </w:tbl>
    <w:p w14:paraId="5F21DF9D" w14:textId="77777777" w:rsidR="00783D31" w:rsidRPr="00E33CAC" w:rsidRDefault="00783D31" w:rsidP="00AB5572">
      <w:pPr>
        <w:pStyle w:val="a3"/>
        <w:tabs>
          <w:tab w:val="left" w:pos="0"/>
          <w:tab w:val="left" w:pos="851"/>
        </w:tabs>
        <w:ind w:firstLine="709"/>
        <w:contextualSpacing/>
        <w:rPr>
          <w:sz w:val="28"/>
          <w:szCs w:val="28"/>
        </w:rPr>
      </w:pPr>
    </w:p>
    <w:p w14:paraId="318C6393" w14:textId="77777777" w:rsidR="009C46CA" w:rsidRPr="00E33CAC" w:rsidRDefault="009C46CA" w:rsidP="00AB5572">
      <w:pPr>
        <w:pStyle w:val="a3"/>
        <w:tabs>
          <w:tab w:val="left" w:pos="0"/>
          <w:tab w:val="left" w:pos="851"/>
        </w:tabs>
        <w:ind w:firstLine="709"/>
        <w:contextualSpacing/>
        <w:rPr>
          <w:sz w:val="28"/>
          <w:szCs w:val="28"/>
        </w:rPr>
      </w:pPr>
    </w:p>
    <w:p w14:paraId="000631F9" w14:textId="52855326" w:rsidR="008138BB" w:rsidRPr="000442FA" w:rsidRDefault="009C46CA" w:rsidP="000442FA">
      <w:pPr>
        <w:pStyle w:val="a3"/>
        <w:widowControl w:val="0"/>
        <w:tabs>
          <w:tab w:val="left" w:pos="0"/>
          <w:tab w:val="left" w:pos="851"/>
        </w:tabs>
        <w:contextualSpacing/>
        <w:jc w:val="center"/>
        <w:rPr>
          <w:sz w:val="28"/>
          <w:szCs w:val="28"/>
        </w:rPr>
      </w:pPr>
      <w:r w:rsidRPr="00E8383F">
        <w:rPr>
          <w:sz w:val="28"/>
          <w:szCs w:val="28"/>
        </w:rPr>
        <w:t>Минск 2024</w:t>
      </w:r>
      <w:r w:rsidR="008138BB" w:rsidRPr="00E33CAC">
        <w:rPr>
          <w:sz w:val="28"/>
          <w:szCs w:val="22"/>
          <w:lang w:val="ru-BY"/>
        </w:rPr>
        <w:br w:type="page"/>
      </w:r>
    </w:p>
    <w:p w14:paraId="4A644BDB" w14:textId="4795E51F" w:rsidR="00F57661" w:rsidRPr="00C56D49" w:rsidRDefault="00F57661" w:rsidP="00137796">
      <w:pPr>
        <w:jc w:val="center"/>
        <w:rPr>
          <w:b/>
          <w:bCs/>
        </w:rPr>
      </w:pPr>
      <w:r w:rsidRPr="00C56D49">
        <w:rPr>
          <w:b/>
          <w:bCs/>
        </w:rPr>
        <w:lastRenderedPageBreak/>
        <w:t>СОДЕРЖАНИЕ</w:t>
      </w:r>
    </w:p>
    <w:sdt>
      <w:sdtPr>
        <w:rPr>
          <w:rFonts w:eastAsia="Times New Roman"/>
          <w:noProof w:val="0"/>
          <w:szCs w:val="28"/>
        </w:rPr>
        <w:id w:val="1564062790"/>
        <w:docPartObj>
          <w:docPartGallery w:val="Table of Contents"/>
          <w:docPartUnique/>
        </w:docPartObj>
      </w:sdtPr>
      <w:sdtEndPr>
        <w:rPr>
          <w:b w:val="0"/>
          <w:bCs w:val="0"/>
        </w:rPr>
      </w:sdtEndPr>
      <w:sdtContent>
        <w:p w14:paraId="0FFB4A52" w14:textId="717CB76C" w:rsidR="003B6528" w:rsidRDefault="00E33CAC" w:rsidP="003B6528">
          <w:pPr>
            <w:pStyle w:val="11"/>
            <w:rPr>
              <w:rFonts w:asciiTheme="minorHAnsi" w:eastAsiaTheme="minorEastAsia" w:hAnsiTheme="minorHAnsi" w:cstheme="minorBidi"/>
              <w:kern w:val="2"/>
              <w:sz w:val="24"/>
              <w:szCs w:val="24"/>
              <w:lang w:val="ru-BY" w:eastAsia="ru-BY"/>
              <w14:ligatures w14:val="standardContextual"/>
            </w:rPr>
          </w:pPr>
          <w:r w:rsidRPr="00A84480">
            <w:rPr>
              <w:szCs w:val="28"/>
            </w:rPr>
            <w:fldChar w:fldCharType="begin"/>
          </w:r>
          <w:r w:rsidRPr="00A84480">
            <w:rPr>
              <w:szCs w:val="28"/>
            </w:rPr>
            <w:instrText xml:space="preserve"> TOC \o "1-3" \h \z \u </w:instrText>
          </w:r>
          <w:r w:rsidRPr="00A84480">
            <w:rPr>
              <w:szCs w:val="28"/>
            </w:rPr>
            <w:fldChar w:fldCharType="separate"/>
          </w:r>
          <w:hyperlink w:anchor="_Toc199780756" w:history="1">
            <w:r w:rsidR="003B6528" w:rsidRPr="00C16F3A">
              <w:rPr>
                <w:rStyle w:val="af3"/>
              </w:rPr>
              <w:t>ВВЕДЕНИЕ</w:t>
            </w:r>
            <w:r w:rsidR="003B6528">
              <w:rPr>
                <w:webHidden/>
              </w:rPr>
              <w:tab/>
            </w:r>
            <w:r w:rsidR="003B6528">
              <w:rPr>
                <w:webHidden/>
              </w:rPr>
              <w:fldChar w:fldCharType="begin"/>
            </w:r>
            <w:r w:rsidR="003B6528">
              <w:rPr>
                <w:webHidden/>
              </w:rPr>
              <w:instrText xml:space="preserve"> PAGEREF _Toc199780756 \h </w:instrText>
            </w:r>
            <w:r w:rsidR="003B6528">
              <w:rPr>
                <w:webHidden/>
              </w:rPr>
            </w:r>
            <w:r w:rsidR="003B6528">
              <w:rPr>
                <w:webHidden/>
              </w:rPr>
              <w:fldChar w:fldCharType="separate"/>
            </w:r>
            <w:r w:rsidR="003B6528">
              <w:rPr>
                <w:webHidden/>
              </w:rPr>
              <w:t>2</w:t>
            </w:r>
            <w:r w:rsidR="003B6528">
              <w:rPr>
                <w:webHidden/>
              </w:rPr>
              <w:fldChar w:fldCharType="end"/>
            </w:r>
          </w:hyperlink>
        </w:p>
        <w:p w14:paraId="365EE6AF" w14:textId="26013F3D" w:rsidR="003B6528" w:rsidRDefault="003B6528" w:rsidP="003B6528">
          <w:pPr>
            <w:pStyle w:val="11"/>
            <w:rPr>
              <w:rFonts w:asciiTheme="minorHAnsi" w:eastAsiaTheme="minorEastAsia" w:hAnsiTheme="minorHAnsi" w:cstheme="minorBidi"/>
              <w:kern w:val="2"/>
              <w:sz w:val="24"/>
              <w:szCs w:val="24"/>
              <w:lang w:val="ru-BY" w:eastAsia="ru-BY"/>
              <w14:ligatures w14:val="standardContextual"/>
            </w:rPr>
          </w:pPr>
          <w:hyperlink w:anchor="_Toc199780757" w:history="1">
            <w:r w:rsidRPr="00C16F3A">
              <w:rPr>
                <w:rStyle w:val="af3"/>
              </w:rPr>
              <w:t>1.</w:t>
            </w:r>
            <w:r>
              <w:rPr>
                <w:rFonts w:asciiTheme="minorHAnsi" w:eastAsiaTheme="minorEastAsia" w:hAnsiTheme="minorHAnsi" w:cstheme="minorBidi"/>
                <w:kern w:val="2"/>
                <w:sz w:val="24"/>
                <w:szCs w:val="24"/>
                <w:lang w:val="ru-BY" w:eastAsia="ru-BY"/>
                <w14:ligatures w14:val="standardContextual"/>
              </w:rPr>
              <w:tab/>
            </w:r>
            <w:r w:rsidRPr="00C16F3A">
              <w:rPr>
                <w:rStyle w:val="af3"/>
              </w:rPr>
              <w:t>АНАЛИЗ ПРОТОТИПОВ, ЛИТЕРАТУРНЫХ ИСТОЧНИКОВ И ФОРМИРОВАНИЕ ТРЕБОВАНИЙ К ПРОЕКТИРУЕМОМУ</w:t>
            </w:r>
            <w:r>
              <w:rPr>
                <w:webHidden/>
              </w:rPr>
              <w:tab/>
            </w:r>
            <w:r>
              <w:rPr>
                <w:webHidden/>
              </w:rPr>
              <w:fldChar w:fldCharType="begin"/>
            </w:r>
            <w:r>
              <w:rPr>
                <w:webHidden/>
              </w:rPr>
              <w:instrText xml:space="preserve"> PAGEREF _Toc199780757 \h </w:instrText>
            </w:r>
            <w:r>
              <w:rPr>
                <w:webHidden/>
              </w:rPr>
            </w:r>
            <w:r>
              <w:rPr>
                <w:webHidden/>
              </w:rPr>
              <w:fldChar w:fldCharType="separate"/>
            </w:r>
            <w:r>
              <w:rPr>
                <w:webHidden/>
              </w:rPr>
              <w:t>3</w:t>
            </w:r>
            <w:r>
              <w:rPr>
                <w:webHidden/>
              </w:rPr>
              <w:fldChar w:fldCharType="end"/>
            </w:r>
          </w:hyperlink>
        </w:p>
        <w:p w14:paraId="71C49892" w14:textId="789D75C8" w:rsidR="003B6528" w:rsidRDefault="003B6528" w:rsidP="003B6528">
          <w:pPr>
            <w:pStyle w:val="21"/>
            <w:rPr>
              <w:rFonts w:asciiTheme="minorHAnsi" w:eastAsiaTheme="minorEastAsia" w:hAnsiTheme="minorHAnsi" w:cstheme="minorBidi"/>
              <w:noProof/>
              <w:kern w:val="2"/>
              <w:sz w:val="24"/>
              <w:szCs w:val="24"/>
              <w:lang w:val="ru-BY" w:eastAsia="ru-BY"/>
              <w14:ligatures w14:val="standardContextual"/>
            </w:rPr>
          </w:pPr>
          <w:hyperlink w:anchor="_Toc199780758" w:history="1">
            <w:r w:rsidRPr="00C16F3A">
              <w:rPr>
                <w:rStyle w:val="af3"/>
                <w:noProof/>
              </w:rPr>
              <w:t>1.1</w:t>
            </w:r>
            <w:r>
              <w:rPr>
                <w:rFonts w:asciiTheme="minorHAnsi" w:eastAsiaTheme="minorEastAsia" w:hAnsiTheme="minorHAnsi" w:cstheme="minorBidi"/>
                <w:noProof/>
                <w:kern w:val="2"/>
                <w:sz w:val="24"/>
                <w:szCs w:val="24"/>
                <w:lang w:val="ru-BY" w:eastAsia="ru-BY"/>
                <w14:ligatures w14:val="standardContextual"/>
              </w:rPr>
              <w:tab/>
            </w:r>
            <w:r w:rsidRPr="00C16F3A">
              <w:rPr>
                <w:rStyle w:val="af3"/>
                <w:noProof/>
              </w:rPr>
              <w:t>Графический калькулятор</w:t>
            </w:r>
            <w:r>
              <w:rPr>
                <w:noProof/>
                <w:webHidden/>
              </w:rPr>
              <w:tab/>
            </w:r>
            <w:r>
              <w:rPr>
                <w:noProof/>
                <w:webHidden/>
              </w:rPr>
              <w:fldChar w:fldCharType="begin"/>
            </w:r>
            <w:r>
              <w:rPr>
                <w:noProof/>
                <w:webHidden/>
              </w:rPr>
              <w:instrText xml:space="preserve"> PAGEREF _Toc199780758 \h </w:instrText>
            </w:r>
            <w:r>
              <w:rPr>
                <w:noProof/>
                <w:webHidden/>
              </w:rPr>
            </w:r>
            <w:r>
              <w:rPr>
                <w:noProof/>
                <w:webHidden/>
              </w:rPr>
              <w:fldChar w:fldCharType="separate"/>
            </w:r>
            <w:r>
              <w:rPr>
                <w:noProof/>
                <w:webHidden/>
              </w:rPr>
              <w:t>3</w:t>
            </w:r>
            <w:r>
              <w:rPr>
                <w:noProof/>
                <w:webHidden/>
              </w:rPr>
              <w:fldChar w:fldCharType="end"/>
            </w:r>
          </w:hyperlink>
        </w:p>
        <w:p w14:paraId="1E1E0071" w14:textId="1803659A" w:rsidR="003B6528" w:rsidRDefault="003B6528" w:rsidP="003B6528">
          <w:pPr>
            <w:pStyle w:val="21"/>
            <w:rPr>
              <w:rFonts w:asciiTheme="minorHAnsi" w:eastAsiaTheme="minorEastAsia" w:hAnsiTheme="minorHAnsi" w:cstheme="minorBidi"/>
              <w:noProof/>
              <w:kern w:val="2"/>
              <w:sz w:val="24"/>
              <w:szCs w:val="24"/>
              <w:lang w:val="ru-BY" w:eastAsia="ru-BY"/>
              <w14:ligatures w14:val="standardContextual"/>
            </w:rPr>
          </w:pPr>
          <w:hyperlink w:anchor="_Toc199780759" w:history="1">
            <w:r w:rsidRPr="00C16F3A">
              <w:rPr>
                <w:rStyle w:val="af3"/>
                <w:noProof/>
              </w:rPr>
              <w:t>1.2</w:t>
            </w:r>
            <w:r>
              <w:rPr>
                <w:rFonts w:asciiTheme="minorHAnsi" w:eastAsiaTheme="minorEastAsia" w:hAnsiTheme="minorHAnsi" w:cstheme="minorBidi"/>
                <w:noProof/>
                <w:kern w:val="2"/>
                <w:sz w:val="24"/>
                <w:szCs w:val="24"/>
                <w:lang w:val="ru-BY" w:eastAsia="ru-BY"/>
                <w14:ligatures w14:val="standardContextual"/>
              </w:rPr>
              <w:tab/>
            </w:r>
            <w:r w:rsidRPr="00C16F3A">
              <w:rPr>
                <w:rStyle w:val="af3"/>
                <w:noProof/>
              </w:rPr>
              <w:t>Функциональные возможности:</w:t>
            </w:r>
            <w:r>
              <w:rPr>
                <w:noProof/>
                <w:webHidden/>
              </w:rPr>
              <w:tab/>
            </w:r>
            <w:r>
              <w:rPr>
                <w:noProof/>
                <w:webHidden/>
              </w:rPr>
              <w:fldChar w:fldCharType="begin"/>
            </w:r>
            <w:r>
              <w:rPr>
                <w:noProof/>
                <w:webHidden/>
              </w:rPr>
              <w:instrText xml:space="preserve"> PAGEREF _Toc199780759 \h </w:instrText>
            </w:r>
            <w:r>
              <w:rPr>
                <w:noProof/>
                <w:webHidden/>
              </w:rPr>
            </w:r>
            <w:r>
              <w:rPr>
                <w:noProof/>
                <w:webHidden/>
              </w:rPr>
              <w:fldChar w:fldCharType="separate"/>
            </w:r>
            <w:r>
              <w:rPr>
                <w:noProof/>
                <w:webHidden/>
              </w:rPr>
              <w:t>4</w:t>
            </w:r>
            <w:r>
              <w:rPr>
                <w:noProof/>
                <w:webHidden/>
              </w:rPr>
              <w:fldChar w:fldCharType="end"/>
            </w:r>
          </w:hyperlink>
        </w:p>
        <w:p w14:paraId="0003BC02" w14:textId="7E23B5EE" w:rsidR="003B6528" w:rsidRDefault="003B6528" w:rsidP="003B6528">
          <w:pPr>
            <w:pStyle w:val="21"/>
            <w:rPr>
              <w:rFonts w:asciiTheme="minorHAnsi" w:eastAsiaTheme="minorEastAsia" w:hAnsiTheme="minorHAnsi" w:cstheme="minorBidi"/>
              <w:noProof/>
              <w:kern w:val="2"/>
              <w:sz w:val="24"/>
              <w:szCs w:val="24"/>
              <w:lang w:val="ru-BY" w:eastAsia="ru-BY"/>
              <w14:ligatures w14:val="standardContextual"/>
            </w:rPr>
          </w:pPr>
          <w:hyperlink w:anchor="_Toc199780760" w:history="1">
            <w:r w:rsidRPr="00C16F3A">
              <w:rPr>
                <w:rStyle w:val="af3"/>
                <w:noProof/>
              </w:rPr>
              <w:t>1.3</w:t>
            </w:r>
            <w:r>
              <w:rPr>
                <w:rFonts w:asciiTheme="minorHAnsi" w:eastAsiaTheme="minorEastAsia" w:hAnsiTheme="minorHAnsi" w:cstheme="minorBidi"/>
                <w:noProof/>
                <w:kern w:val="2"/>
                <w:sz w:val="24"/>
                <w:szCs w:val="24"/>
                <w:lang w:val="ru-BY" w:eastAsia="ru-BY"/>
                <w14:ligatures w14:val="standardContextual"/>
              </w:rPr>
              <w:tab/>
            </w:r>
            <w:r w:rsidRPr="00C16F3A">
              <w:rPr>
                <w:rStyle w:val="af3"/>
                <w:noProof/>
              </w:rPr>
              <w:t>Литературные источники</w:t>
            </w:r>
            <w:r>
              <w:rPr>
                <w:noProof/>
                <w:webHidden/>
              </w:rPr>
              <w:tab/>
            </w:r>
            <w:r>
              <w:rPr>
                <w:noProof/>
                <w:webHidden/>
              </w:rPr>
              <w:fldChar w:fldCharType="begin"/>
            </w:r>
            <w:r>
              <w:rPr>
                <w:noProof/>
                <w:webHidden/>
              </w:rPr>
              <w:instrText xml:space="preserve"> PAGEREF _Toc199780760 \h </w:instrText>
            </w:r>
            <w:r>
              <w:rPr>
                <w:noProof/>
                <w:webHidden/>
              </w:rPr>
            </w:r>
            <w:r>
              <w:rPr>
                <w:noProof/>
                <w:webHidden/>
              </w:rPr>
              <w:fldChar w:fldCharType="separate"/>
            </w:r>
            <w:r>
              <w:rPr>
                <w:noProof/>
                <w:webHidden/>
              </w:rPr>
              <w:t>4</w:t>
            </w:r>
            <w:r>
              <w:rPr>
                <w:noProof/>
                <w:webHidden/>
              </w:rPr>
              <w:fldChar w:fldCharType="end"/>
            </w:r>
          </w:hyperlink>
        </w:p>
        <w:p w14:paraId="2A503ABF" w14:textId="23F42A60" w:rsidR="003B6528" w:rsidRDefault="003B6528" w:rsidP="003B6528">
          <w:pPr>
            <w:pStyle w:val="21"/>
            <w:rPr>
              <w:rFonts w:asciiTheme="minorHAnsi" w:eastAsiaTheme="minorEastAsia" w:hAnsiTheme="minorHAnsi" w:cstheme="minorBidi"/>
              <w:noProof/>
              <w:kern w:val="2"/>
              <w:sz w:val="24"/>
              <w:szCs w:val="24"/>
              <w:lang w:val="ru-BY" w:eastAsia="ru-BY"/>
              <w14:ligatures w14:val="standardContextual"/>
            </w:rPr>
          </w:pPr>
          <w:hyperlink w:anchor="_Toc199780761" w:history="1">
            <w:r w:rsidRPr="00C16F3A">
              <w:rPr>
                <w:rStyle w:val="af3"/>
                <w:noProof/>
              </w:rPr>
              <w:t>1.4</w:t>
            </w:r>
            <w:r>
              <w:rPr>
                <w:rFonts w:asciiTheme="minorHAnsi" w:eastAsiaTheme="minorEastAsia" w:hAnsiTheme="minorHAnsi" w:cstheme="minorBidi"/>
                <w:noProof/>
                <w:kern w:val="2"/>
                <w:sz w:val="24"/>
                <w:szCs w:val="24"/>
                <w:lang w:val="ru-BY" w:eastAsia="ru-BY"/>
                <w14:ligatures w14:val="standardContextual"/>
              </w:rPr>
              <w:tab/>
            </w:r>
            <w:r w:rsidRPr="00C16F3A">
              <w:rPr>
                <w:rStyle w:val="af3"/>
                <w:noProof/>
              </w:rPr>
              <w:t>Формирование требований к программному средству</w:t>
            </w:r>
            <w:r>
              <w:rPr>
                <w:noProof/>
                <w:webHidden/>
              </w:rPr>
              <w:tab/>
            </w:r>
            <w:r>
              <w:rPr>
                <w:noProof/>
                <w:webHidden/>
              </w:rPr>
              <w:fldChar w:fldCharType="begin"/>
            </w:r>
            <w:r>
              <w:rPr>
                <w:noProof/>
                <w:webHidden/>
              </w:rPr>
              <w:instrText xml:space="preserve"> PAGEREF _Toc199780761 \h </w:instrText>
            </w:r>
            <w:r>
              <w:rPr>
                <w:noProof/>
                <w:webHidden/>
              </w:rPr>
            </w:r>
            <w:r>
              <w:rPr>
                <w:noProof/>
                <w:webHidden/>
              </w:rPr>
              <w:fldChar w:fldCharType="separate"/>
            </w:r>
            <w:r>
              <w:rPr>
                <w:noProof/>
                <w:webHidden/>
              </w:rPr>
              <w:t>4</w:t>
            </w:r>
            <w:r>
              <w:rPr>
                <w:noProof/>
                <w:webHidden/>
              </w:rPr>
              <w:fldChar w:fldCharType="end"/>
            </w:r>
          </w:hyperlink>
        </w:p>
        <w:p w14:paraId="62EA76B2" w14:textId="4FEBC3D6" w:rsidR="003B6528" w:rsidRDefault="003B6528" w:rsidP="003B6528">
          <w:pPr>
            <w:pStyle w:val="11"/>
            <w:rPr>
              <w:rFonts w:asciiTheme="minorHAnsi" w:eastAsiaTheme="minorEastAsia" w:hAnsiTheme="minorHAnsi" w:cstheme="minorBidi"/>
              <w:kern w:val="2"/>
              <w:sz w:val="24"/>
              <w:szCs w:val="24"/>
              <w:lang w:val="ru-BY" w:eastAsia="ru-BY"/>
              <w14:ligatures w14:val="standardContextual"/>
            </w:rPr>
          </w:pPr>
          <w:hyperlink w:anchor="_Toc199780762" w:history="1">
            <w:r w:rsidRPr="00C16F3A">
              <w:rPr>
                <w:rStyle w:val="af3"/>
              </w:rPr>
              <w:t>2.</w:t>
            </w:r>
            <w:r>
              <w:rPr>
                <w:rFonts w:asciiTheme="minorHAnsi" w:eastAsiaTheme="minorEastAsia" w:hAnsiTheme="minorHAnsi" w:cstheme="minorBidi"/>
                <w:kern w:val="2"/>
                <w:sz w:val="24"/>
                <w:szCs w:val="24"/>
                <w:lang w:val="ru-BY" w:eastAsia="ru-BY"/>
                <w14:ligatures w14:val="standardContextual"/>
              </w:rPr>
              <w:tab/>
            </w:r>
            <w:r w:rsidRPr="00C16F3A">
              <w:rPr>
                <w:rStyle w:val="af3"/>
              </w:rPr>
              <w:t>АНАЛИЗ ТРЕБОВАНИЙ К ПРОГРАММНОМУ СРЕДСТВУ И РАЗРАБОТКА ФУНКЦИОНАЛЬНЫХ ТРЕБОВАНИЙ</w:t>
            </w:r>
            <w:r>
              <w:rPr>
                <w:webHidden/>
              </w:rPr>
              <w:tab/>
            </w:r>
            <w:r>
              <w:rPr>
                <w:webHidden/>
              </w:rPr>
              <w:fldChar w:fldCharType="begin"/>
            </w:r>
            <w:r>
              <w:rPr>
                <w:webHidden/>
              </w:rPr>
              <w:instrText xml:space="preserve"> PAGEREF _Toc199780762 \h </w:instrText>
            </w:r>
            <w:r>
              <w:rPr>
                <w:webHidden/>
              </w:rPr>
            </w:r>
            <w:r>
              <w:rPr>
                <w:webHidden/>
              </w:rPr>
              <w:fldChar w:fldCharType="separate"/>
            </w:r>
            <w:r>
              <w:rPr>
                <w:webHidden/>
              </w:rPr>
              <w:t>6</w:t>
            </w:r>
            <w:r>
              <w:rPr>
                <w:webHidden/>
              </w:rPr>
              <w:fldChar w:fldCharType="end"/>
            </w:r>
          </w:hyperlink>
        </w:p>
        <w:p w14:paraId="57D87300" w14:textId="732CEB7E" w:rsidR="003B6528" w:rsidRDefault="003B6528" w:rsidP="003B6528">
          <w:pPr>
            <w:pStyle w:val="21"/>
            <w:rPr>
              <w:rFonts w:asciiTheme="minorHAnsi" w:eastAsiaTheme="minorEastAsia" w:hAnsiTheme="minorHAnsi" w:cstheme="minorBidi"/>
              <w:noProof/>
              <w:kern w:val="2"/>
              <w:sz w:val="24"/>
              <w:szCs w:val="24"/>
              <w:lang w:val="ru-BY" w:eastAsia="ru-BY"/>
              <w14:ligatures w14:val="standardContextual"/>
            </w:rPr>
          </w:pPr>
          <w:hyperlink w:anchor="_Toc199780763" w:history="1">
            <w:r w:rsidRPr="00C16F3A">
              <w:rPr>
                <w:rStyle w:val="af3"/>
                <w:noProof/>
              </w:rPr>
              <w:t>2.1</w:t>
            </w:r>
            <w:r>
              <w:rPr>
                <w:rFonts w:asciiTheme="minorHAnsi" w:eastAsiaTheme="minorEastAsia" w:hAnsiTheme="minorHAnsi" w:cstheme="minorBidi"/>
                <w:noProof/>
                <w:kern w:val="2"/>
                <w:sz w:val="24"/>
                <w:szCs w:val="24"/>
                <w:lang w:val="ru-BY" w:eastAsia="ru-BY"/>
                <w14:ligatures w14:val="standardContextual"/>
              </w:rPr>
              <w:tab/>
            </w:r>
            <w:r w:rsidRPr="00C16F3A">
              <w:rPr>
                <w:rStyle w:val="af3"/>
                <w:noProof/>
              </w:rPr>
              <w:t>Теоретический анализ и математическое обоснование</w:t>
            </w:r>
            <w:r>
              <w:rPr>
                <w:noProof/>
                <w:webHidden/>
              </w:rPr>
              <w:tab/>
            </w:r>
            <w:r>
              <w:rPr>
                <w:noProof/>
                <w:webHidden/>
              </w:rPr>
              <w:fldChar w:fldCharType="begin"/>
            </w:r>
            <w:r>
              <w:rPr>
                <w:noProof/>
                <w:webHidden/>
              </w:rPr>
              <w:instrText xml:space="preserve"> PAGEREF _Toc199780763 \h </w:instrText>
            </w:r>
            <w:r>
              <w:rPr>
                <w:noProof/>
                <w:webHidden/>
              </w:rPr>
            </w:r>
            <w:r>
              <w:rPr>
                <w:noProof/>
                <w:webHidden/>
              </w:rPr>
              <w:fldChar w:fldCharType="separate"/>
            </w:r>
            <w:r>
              <w:rPr>
                <w:noProof/>
                <w:webHidden/>
              </w:rPr>
              <w:t>6</w:t>
            </w:r>
            <w:r>
              <w:rPr>
                <w:noProof/>
                <w:webHidden/>
              </w:rPr>
              <w:fldChar w:fldCharType="end"/>
            </w:r>
          </w:hyperlink>
        </w:p>
        <w:p w14:paraId="25C0B18D" w14:textId="1EA5A07F" w:rsidR="003B6528" w:rsidRDefault="003B6528" w:rsidP="003B6528">
          <w:pPr>
            <w:pStyle w:val="21"/>
            <w:rPr>
              <w:rFonts w:asciiTheme="minorHAnsi" w:eastAsiaTheme="minorEastAsia" w:hAnsiTheme="minorHAnsi" w:cstheme="minorBidi"/>
              <w:noProof/>
              <w:kern w:val="2"/>
              <w:sz w:val="24"/>
              <w:szCs w:val="24"/>
              <w:lang w:val="ru-BY" w:eastAsia="ru-BY"/>
              <w14:ligatures w14:val="standardContextual"/>
            </w:rPr>
          </w:pPr>
          <w:hyperlink w:anchor="_Toc199780764" w:history="1">
            <w:r w:rsidRPr="00C16F3A">
              <w:rPr>
                <w:rStyle w:val="af3"/>
                <w:noProof/>
              </w:rPr>
              <w:t>2.2</w:t>
            </w:r>
            <w:r>
              <w:rPr>
                <w:rFonts w:asciiTheme="minorHAnsi" w:eastAsiaTheme="minorEastAsia" w:hAnsiTheme="minorHAnsi" w:cstheme="minorBidi"/>
                <w:noProof/>
                <w:kern w:val="2"/>
                <w:sz w:val="24"/>
                <w:szCs w:val="24"/>
                <w:lang w:val="ru-BY" w:eastAsia="ru-BY"/>
                <w14:ligatures w14:val="standardContextual"/>
              </w:rPr>
              <w:tab/>
            </w:r>
            <w:r w:rsidRPr="00C16F3A">
              <w:rPr>
                <w:rStyle w:val="af3"/>
                <w:noProof/>
              </w:rPr>
              <w:t>Описание функциональности ПС</w:t>
            </w:r>
            <w:r>
              <w:rPr>
                <w:noProof/>
                <w:webHidden/>
              </w:rPr>
              <w:tab/>
            </w:r>
            <w:r>
              <w:rPr>
                <w:noProof/>
                <w:webHidden/>
              </w:rPr>
              <w:fldChar w:fldCharType="begin"/>
            </w:r>
            <w:r>
              <w:rPr>
                <w:noProof/>
                <w:webHidden/>
              </w:rPr>
              <w:instrText xml:space="preserve"> PAGEREF _Toc199780764 \h </w:instrText>
            </w:r>
            <w:r>
              <w:rPr>
                <w:noProof/>
                <w:webHidden/>
              </w:rPr>
            </w:r>
            <w:r>
              <w:rPr>
                <w:noProof/>
                <w:webHidden/>
              </w:rPr>
              <w:fldChar w:fldCharType="separate"/>
            </w:r>
            <w:r>
              <w:rPr>
                <w:noProof/>
                <w:webHidden/>
              </w:rPr>
              <w:t>7</w:t>
            </w:r>
            <w:r>
              <w:rPr>
                <w:noProof/>
                <w:webHidden/>
              </w:rPr>
              <w:fldChar w:fldCharType="end"/>
            </w:r>
          </w:hyperlink>
        </w:p>
        <w:p w14:paraId="6C682CEF" w14:textId="65F36109" w:rsidR="003B6528" w:rsidRDefault="003B6528" w:rsidP="003B6528">
          <w:pPr>
            <w:pStyle w:val="21"/>
            <w:rPr>
              <w:rFonts w:asciiTheme="minorHAnsi" w:eastAsiaTheme="minorEastAsia" w:hAnsiTheme="minorHAnsi" w:cstheme="minorBidi"/>
              <w:noProof/>
              <w:kern w:val="2"/>
              <w:sz w:val="24"/>
              <w:szCs w:val="24"/>
              <w:lang w:val="ru-BY" w:eastAsia="ru-BY"/>
              <w14:ligatures w14:val="standardContextual"/>
            </w:rPr>
          </w:pPr>
          <w:hyperlink w:anchor="_Toc199780765" w:history="1">
            <w:r w:rsidRPr="00C16F3A">
              <w:rPr>
                <w:rStyle w:val="af3"/>
                <w:noProof/>
              </w:rPr>
              <w:t>2.3</w:t>
            </w:r>
            <w:r>
              <w:rPr>
                <w:rFonts w:asciiTheme="minorHAnsi" w:eastAsiaTheme="minorEastAsia" w:hAnsiTheme="minorHAnsi" w:cstheme="minorBidi"/>
                <w:noProof/>
                <w:kern w:val="2"/>
                <w:sz w:val="24"/>
                <w:szCs w:val="24"/>
                <w:lang w:val="ru-BY" w:eastAsia="ru-BY"/>
                <w14:ligatures w14:val="standardContextual"/>
              </w:rPr>
              <w:tab/>
            </w:r>
            <w:r w:rsidRPr="00C16F3A">
              <w:rPr>
                <w:rStyle w:val="af3"/>
                <w:noProof/>
              </w:rPr>
              <w:t>Спецификация функциональных требований</w:t>
            </w:r>
            <w:r>
              <w:rPr>
                <w:noProof/>
                <w:webHidden/>
              </w:rPr>
              <w:tab/>
            </w:r>
            <w:r>
              <w:rPr>
                <w:noProof/>
                <w:webHidden/>
              </w:rPr>
              <w:fldChar w:fldCharType="begin"/>
            </w:r>
            <w:r>
              <w:rPr>
                <w:noProof/>
                <w:webHidden/>
              </w:rPr>
              <w:instrText xml:space="preserve"> PAGEREF _Toc199780765 \h </w:instrText>
            </w:r>
            <w:r>
              <w:rPr>
                <w:noProof/>
                <w:webHidden/>
              </w:rPr>
            </w:r>
            <w:r>
              <w:rPr>
                <w:noProof/>
                <w:webHidden/>
              </w:rPr>
              <w:fldChar w:fldCharType="separate"/>
            </w:r>
            <w:r>
              <w:rPr>
                <w:noProof/>
                <w:webHidden/>
              </w:rPr>
              <w:t>7</w:t>
            </w:r>
            <w:r>
              <w:rPr>
                <w:noProof/>
                <w:webHidden/>
              </w:rPr>
              <w:fldChar w:fldCharType="end"/>
            </w:r>
          </w:hyperlink>
        </w:p>
        <w:p w14:paraId="7390CE4C" w14:textId="297EDA4C" w:rsidR="003B6528" w:rsidRDefault="003B6528" w:rsidP="003B6528">
          <w:pPr>
            <w:pStyle w:val="11"/>
            <w:rPr>
              <w:rFonts w:asciiTheme="minorHAnsi" w:eastAsiaTheme="minorEastAsia" w:hAnsiTheme="minorHAnsi" w:cstheme="minorBidi"/>
              <w:kern w:val="2"/>
              <w:sz w:val="24"/>
              <w:szCs w:val="24"/>
              <w:lang w:val="ru-BY" w:eastAsia="ru-BY"/>
              <w14:ligatures w14:val="standardContextual"/>
            </w:rPr>
          </w:pPr>
          <w:hyperlink w:anchor="_Toc199780766" w:history="1">
            <w:r w:rsidRPr="00C16F3A">
              <w:rPr>
                <w:rStyle w:val="af3"/>
              </w:rPr>
              <w:t>3.</w:t>
            </w:r>
            <w:r>
              <w:rPr>
                <w:rFonts w:asciiTheme="minorHAnsi" w:eastAsiaTheme="minorEastAsia" w:hAnsiTheme="minorHAnsi" w:cstheme="minorBidi"/>
                <w:kern w:val="2"/>
                <w:sz w:val="24"/>
                <w:szCs w:val="24"/>
                <w:lang w:val="ru-BY" w:eastAsia="ru-BY"/>
                <w14:ligatures w14:val="standardContextual"/>
              </w:rPr>
              <w:tab/>
            </w:r>
            <w:r w:rsidRPr="00C16F3A">
              <w:rPr>
                <w:rStyle w:val="af3"/>
              </w:rPr>
              <w:t>ПРОЕКТИРОВАНИЕ ПРОГРАММНОГО СРЕДСТВА</w:t>
            </w:r>
            <w:r>
              <w:rPr>
                <w:webHidden/>
              </w:rPr>
              <w:tab/>
            </w:r>
            <w:r>
              <w:rPr>
                <w:webHidden/>
              </w:rPr>
              <w:fldChar w:fldCharType="begin"/>
            </w:r>
            <w:r>
              <w:rPr>
                <w:webHidden/>
              </w:rPr>
              <w:instrText xml:space="preserve"> PAGEREF _Toc199780766 \h </w:instrText>
            </w:r>
            <w:r>
              <w:rPr>
                <w:webHidden/>
              </w:rPr>
            </w:r>
            <w:r>
              <w:rPr>
                <w:webHidden/>
              </w:rPr>
              <w:fldChar w:fldCharType="separate"/>
            </w:r>
            <w:r>
              <w:rPr>
                <w:webHidden/>
              </w:rPr>
              <w:t>10</w:t>
            </w:r>
            <w:r>
              <w:rPr>
                <w:webHidden/>
              </w:rPr>
              <w:fldChar w:fldCharType="end"/>
            </w:r>
          </w:hyperlink>
        </w:p>
        <w:p w14:paraId="15473505" w14:textId="68D6B660" w:rsidR="003B6528" w:rsidRDefault="003B6528" w:rsidP="003B6528">
          <w:pPr>
            <w:pStyle w:val="11"/>
            <w:rPr>
              <w:rFonts w:asciiTheme="minorHAnsi" w:eastAsiaTheme="minorEastAsia" w:hAnsiTheme="minorHAnsi" w:cstheme="minorBidi"/>
              <w:kern w:val="2"/>
              <w:sz w:val="24"/>
              <w:szCs w:val="24"/>
              <w:lang w:val="ru-BY" w:eastAsia="ru-BY"/>
              <w14:ligatures w14:val="standardContextual"/>
            </w:rPr>
          </w:pPr>
          <w:hyperlink w:anchor="_Toc199780767" w:history="1">
            <w:r w:rsidRPr="00C16F3A">
              <w:rPr>
                <w:rStyle w:val="af3"/>
              </w:rPr>
              <w:t>4.</w:t>
            </w:r>
            <w:r>
              <w:rPr>
                <w:rFonts w:asciiTheme="minorHAnsi" w:eastAsiaTheme="minorEastAsia" w:hAnsiTheme="minorHAnsi" w:cstheme="minorBidi"/>
                <w:kern w:val="2"/>
                <w:sz w:val="24"/>
                <w:szCs w:val="24"/>
                <w:lang w:val="ru-BY" w:eastAsia="ru-BY"/>
                <w14:ligatures w14:val="standardContextual"/>
              </w:rPr>
              <w:tab/>
            </w:r>
            <w:r w:rsidRPr="00C16F3A">
              <w:rPr>
                <w:rStyle w:val="af3"/>
              </w:rPr>
              <w:t>СОЗДАНИЕ (КОНСТРУИРОВАНИЕ) ПРОГРАММНОГО СРЕДСТВА</w:t>
            </w:r>
            <w:r>
              <w:rPr>
                <w:webHidden/>
              </w:rPr>
              <w:tab/>
            </w:r>
            <w:r>
              <w:rPr>
                <w:webHidden/>
              </w:rPr>
              <w:fldChar w:fldCharType="begin"/>
            </w:r>
            <w:r>
              <w:rPr>
                <w:webHidden/>
              </w:rPr>
              <w:instrText xml:space="preserve"> PAGEREF _Toc199780767 \h </w:instrText>
            </w:r>
            <w:r>
              <w:rPr>
                <w:webHidden/>
              </w:rPr>
            </w:r>
            <w:r>
              <w:rPr>
                <w:webHidden/>
              </w:rPr>
              <w:fldChar w:fldCharType="separate"/>
            </w:r>
            <w:r>
              <w:rPr>
                <w:webHidden/>
              </w:rPr>
              <w:t>16</w:t>
            </w:r>
            <w:r>
              <w:rPr>
                <w:webHidden/>
              </w:rPr>
              <w:fldChar w:fldCharType="end"/>
            </w:r>
          </w:hyperlink>
        </w:p>
        <w:p w14:paraId="67C9BA96" w14:textId="2268B34C" w:rsidR="003B6528" w:rsidRDefault="003B6528" w:rsidP="003B6528">
          <w:pPr>
            <w:pStyle w:val="21"/>
            <w:rPr>
              <w:rFonts w:asciiTheme="minorHAnsi" w:eastAsiaTheme="minorEastAsia" w:hAnsiTheme="minorHAnsi" w:cstheme="minorBidi"/>
              <w:noProof/>
              <w:kern w:val="2"/>
              <w:sz w:val="24"/>
              <w:szCs w:val="24"/>
              <w:lang w:val="ru-BY" w:eastAsia="ru-BY"/>
              <w14:ligatures w14:val="standardContextual"/>
            </w:rPr>
          </w:pPr>
          <w:hyperlink w:anchor="_Toc199780768" w:history="1">
            <w:r w:rsidRPr="00C16F3A">
              <w:rPr>
                <w:rStyle w:val="af3"/>
                <w:noProof/>
              </w:rPr>
              <w:t>4.1</w:t>
            </w:r>
            <w:r>
              <w:rPr>
                <w:rFonts w:asciiTheme="minorHAnsi" w:eastAsiaTheme="minorEastAsia" w:hAnsiTheme="minorHAnsi" w:cstheme="minorBidi"/>
                <w:noProof/>
                <w:kern w:val="2"/>
                <w:sz w:val="24"/>
                <w:szCs w:val="24"/>
                <w:lang w:val="ru-BY" w:eastAsia="ru-BY"/>
                <w14:ligatures w14:val="standardContextual"/>
              </w:rPr>
              <w:tab/>
            </w:r>
            <w:r w:rsidRPr="00C16F3A">
              <w:rPr>
                <w:rStyle w:val="af3"/>
                <w:noProof/>
              </w:rPr>
              <w:t>Разработка программных интерфейсов и структуры модулей</w:t>
            </w:r>
            <w:r>
              <w:rPr>
                <w:noProof/>
                <w:webHidden/>
              </w:rPr>
              <w:tab/>
            </w:r>
            <w:r>
              <w:rPr>
                <w:noProof/>
                <w:webHidden/>
              </w:rPr>
              <w:fldChar w:fldCharType="begin"/>
            </w:r>
            <w:r>
              <w:rPr>
                <w:noProof/>
                <w:webHidden/>
              </w:rPr>
              <w:instrText xml:space="preserve"> PAGEREF _Toc199780768 \h </w:instrText>
            </w:r>
            <w:r>
              <w:rPr>
                <w:noProof/>
                <w:webHidden/>
              </w:rPr>
            </w:r>
            <w:r>
              <w:rPr>
                <w:noProof/>
                <w:webHidden/>
              </w:rPr>
              <w:fldChar w:fldCharType="separate"/>
            </w:r>
            <w:r>
              <w:rPr>
                <w:noProof/>
                <w:webHidden/>
              </w:rPr>
              <w:t>16</w:t>
            </w:r>
            <w:r>
              <w:rPr>
                <w:noProof/>
                <w:webHidden/>
              </w:rPr>
              <w:fldChar w:fldCharType="end"/>
            </w:r>
          </w:hyperlink>
        </w:p>
        <w:p w14:paraId="4107E80E" w14:textId="677896EA" w:rsidR="003B6528" w:rsidRDefault="003B6528" w:rsidP="003B6528">
          <w:pPr>
            <w:pStyle w:val="21"/>
            <w:rPr>
              <w:rFonts w:asciiTheme="minorHAnsi" w:eastAsiaTheme="minorEastAsia" w:hAnsiTheme="minorHAnsi" w:cstheme="minorBidi"/>
              <w:noProof/>
              <w:kern w:val="2"/>
              <w:sz w:val="24"/>
              <w:szCs w:val="24"/>
              <w:lang w:val="ru-BY" w:eastAsia="ru-BY"/>
              <w14:ligatures w14:val="standardContextual"/>
            </w:rPr>
          </w:pPr>
          <w:hyperlink w:anchor="_Toc199780769" w:history="1">
            <w:r w:rsidRPr="00C16F3A">
              <w:rPr>
                <w:rStyle w:val="af3"/>
                <w:noProof/>
              </w:rPr>
              <w:t>4.2</w:t>
            </w:r>
            <w:r>
              <w:rPr>
                <w:rFonts w:asciiTheme="minorHAnsi" w:eastAsiaTheme="minorEastAsia" w:hAnsiTheme="minorHAnsi" w:cstheme="minorBidi"/>
                <w:noProof/>
                <w:kern w:val="2"/>
                <w:sz w:val="24"/>
                <w:szCs w:val="24"/>
                <w:lang w:val="ru-BY" w:eastAsia="ru-BY"/>
                <w14:ligatures w14:val="standardContextual"/>
              </w:rPr>
              <w:tab/>
            </w:r>
            <w:r w:rsidRPr="00C16F3A">
              <w:rPr>
                <w:rStyle w:val="af3"/>
                <w:noProof/>
              </w:rPr>
              <w:t>Программирование и отладка</w:t>
            </w:r>
            <w:r>
              <w:rPr>
                <w:noProof/>
                <w:webHidden/>
              </w:rPr>
              <w:tab/>
            </w:r>
            <w:r>
              <w:rPr>
                <w:noProof/>
                <w:webHidden/>
              </w:rPr>
              <w:fldChar w:fldCharType="begin"/>
            </w:r>
            <w:r>
              <w:rPr>
                <w:noProof/>
                <w:webHidden/>
              </w:rPr>
              <w:instrText xml:space="preserve"> PAGEREF _Toc199780769 \h </w:instrText>
            </w:r>
            <w:r>
              <w:rPr>
                <w:noProof/>
                <w:webHidden/>
              </w:rPr>
            </w:r>
            <w:r>
              <w:rPr>
                <w:noProof/>
                <w:webHidden/>
              </w:rPr>
              <w:fldChar w:fldCharType="separate"/>
            </w:r>
            <w:r>
              <w:rPr>
                <w:noProof/>
                <w:webHidden/>
              </w:rPr>
              <w:t>16</w:t>
            </w:r>
            <w:r>
              <w:rPr>
                <w:noProof/>
                <w:webHidden/>
              </w:rPr>
              <w:fldChar w:fldCharType="end"/>
            </w:r>
          </w:hyperlink>
        </w:p>
        <w:p w14:paraId="675E3993" w14:textId="4B746830" w:rsidR="003B6528" w:rsidRDefault="003B6528" w:rsidP="003B6528">
          <w:pPr>
            <w:pStyle w:val="21"/>
            <w:rPr>
              <w:rFonts w:asciiTheme="minorHAnsi" w:eastAsiaTheme="minorEastAsia" w:hAnsiTheme="minorHAnsi" w:cstheme="minorBidi"/>
              <w:noProof/>
              <w:kern w:val="2"/>
              <w:sz w:val="24"/>
              <w:szCs w:val="24"/>
              <w:lang w:val="ru-BY" w:eastAsia="ru-BY"/>
              <w14:ligatures w14:val="standardContextual"/>
            </w:rPr>
          </w:pPr>
          <w:hyperlink w:anchor="_Toc199780770" w:history="1">
            <w:r w:rsidRPr="00C16F3A">
              <w:rPr>
                <w:rStyle w:val="af3"/>
                <w:noProof/>
              </w:rPr>
              <w:t>4.3</w:t>
            </w:r>
            <w:r>
              <w:rPr>
                <w:rFonts w:asciiTheme="minorHAnsi" w:eastAsiaTheme="minorEastAsia" w:hAnsiTheme="minorHAnsi" w:cstheme="minorBidi"/>
                <w:noProof/>
                <w:kern w:val="2"/>
                <w:sz w:val="24"/>
                <w:szCs w:val="24"/>
                <w:lang w:val="ru-BY" w:eastAsia="ru-BY"/>
                <w14:ligatures w14:val="standardContextual"/>
              </w:rPr>
              <w:tab/>
            </w:r>
            <w:r w:rsidRPr="00C16F3A">
              <w:rPr>
                <w:rStyle w:val="af3"/>
                <w:noProof/>
              </w:rPr>
              <w:t>Сборка проекта</w:t>
            </w:r>
            <w:r>
              <w:rPr>
                <w:noProof/>
                <w:webHidden/>
              </w:rPr>
              <w:tab/>
            </w:r>
            <w:r>
              <w:rPr>
                <w:noProof/>
                <w:webHidden/>
              </w:rPr>
              <w:fldChar w:fldCharType="begin"/>
            </w:r>
            <w:r>
              <w:rPr>
                <w:noProof/>
                <w:webHidden/>
              </w:rPr>
              <w:instrText xml:space="preserve"> PAGEREF _Toc199780770 \h </w:instrText>
            </w:r>
            <w:r>
              <w:rPr>
                <w:noProof/>
                <w:webHidden/>
              </w:rPr>
            </w:r>
            <w:r>
              <w:rPr>
                <w:noProof/>
                <w:webHidden/>
              </w:rPr>
              <w:fldChar w:fldCharType="separate"/>
            </w:r>
            <w:r>
              <w:rPr>
                <w:noProof/>
                <w:webHidden/>
              </w:rPr>
              <w:t>17</w:t>
            </w:r>
            <w:r>
              <w:rPr>
                <w:noProof/>
                <w:webHidden/>
              </w:rPr>
              <w:fldChar w:fldCharType="end"/>
            </w:r>
          </w:hyperlink>
        </w:p>
        <w:p w14:paraId="24D3AA19" w14:textId="31716500" w:rsidR="003B6528" w:rsidRDefault="003B6528" w:rsidP="003B6528">
          <w:pPr>
            <w:pStyle w:val="21"/>
            <w:rPr>
              <w:rFonts w:asciiTheme="minorHAnsi" w:eastAsiaTheme="minorEastAsia" w:hAnsiTheme="minorHAnsi" w:cstheme="minorBidi"/>
              <w:noProof/>
              <w:kern w:val="2"/>
              <w:sz w:val="24"/>
              <w:szCs w:val="24"/>
              <w:lang w:val="ru-BY" w:eastAsia="ru-BY"/>
              <w14:ligatures w14:val="standardContextual"/>
            </w:rPr>
          </w:pPr>
          <w:hyperlink w:anchor="_Toc199780771" w:history="1">
            <w:r w:rsidRPr="00C16F3A">
              <w:rPr>
                <w:rStyle w:val="af3"/>
                <w:noProof/>
              </w:rPr>
              <w:t>4.4</w:t>
            </w:r>
            <w:r>
              <w:rPr>
                <w:rFonts w:asciiTheme="minorHAnsi" w:eastAsiaTheme="minorEastAsia" w:hAnsiTheme="minorHAnsi" w:cstheme="minorBidi"/>
                <w:noProof/>
                <w:kern w:val="2"/>
                <w:sz w:val="24"/>
                <w:szCs w:val="24"/>
                <w:lang w:val="ru-BY" w:eastAsia="ru-BY"/>
                <w14:ligatures w14:val="standardContextual"/>
              </w:rPr>
              <w:tab/>
            </w:r>
            <w:r w:rsidRPr="00C16F3A">
              <w:rPr>
                <w:rStyle w:val="af3"/>
                <w:noProof/>
              </w:rPr>
              <w:t>Результат</w:t>
            </w:r>
            <w:r>
              <w:rPr>
                <w:noProof/>
                <w:webHidden/>
              </w:rPr>
              <w:tab/>
            </w:r>
            <w:r>
              <w:rPr>
                <w:noProof/>
                <w:webHidden/>
              </w:rPr>
              <w:fldChar w:fldCharType="begin"/>
            </w:r>
            <w:r>
              <w:rPr>
                <w:noProof/>
                <w:webHidden/>
              </w:rPr>
              <w:instrText xml:space="preserve"> PAGEREF _Toc199780771 \h </w:instrText>
            </w:r>
            <w:r>
              <w:rPr>
                <w:noProof/>
                <w:webHidden/>
              </w:rPr>
            </w:r>
            <w:r>
              <w:rPr>
                <w:noProof/>
                <w:webHidden/>
              </w:rPr>
              <w:fldChar w:fldCharType="separate"/>
            </w:r>
            <w:r>
              <w:rPr>
                <w:noProof/>
                <w:webHidden/>
              </w:rPr>
              <w:t>17</w:t>
            </w:r>
            <w:r>
              <w:rPr>
                <w:noProof/>
                <w:webHidden/>
              </w:rPr>
              <w:fldChar w:fldCharType="end"/>
            </w:r>
          </w:hyperlink>
        </w:p>
        <w:p w14:paraId="673157EC" w14:textId="3C1A269B" w:rsidR="003B6528" w:rsidRDefault="003B6528" w:rsidP="003B6528">
          <w:pPr>
            <w:pStyle w:val="11"/>
            <w:rPr>
              <w:rFonts w:asciiTheme="minorHAnsi" w:eastAsiaTheme="minorEastAsia" w:hAnsiTheme="minorHAnsi" w:cstheme="minorBidi"/>
              <w:kern w:val="2"/>
              <w:sz w:val="24"/>
              <w:szCs w:val="24"/>
              <w:lang w:val="ru-BY" w:eastAsia="ru-BY"/>
              <w14:ligatures w14:val="standardContextual"/>
            </w:rPr>
          </w:pPr>
          <w:hyperlink w:anchor="_Toc199780772" w:history="1">
            <w:r w:rsidRPr="00C16F3A">
              <w:rPr>
                <w:rStyle w:val="af3"/>
              </w:rPr>
              <w:t>5.</w:t>
            </w:r>
            <w:r>
              <w:rPr>
                <w:rFonts w:asciiTheme="minorHAnsi" w:eastAsiaTheme="minorEastAsia" w:hAnsiTheme="minorHAnsi" w:cstheme="minorBidi"/>
                <w:kern w:val="2"/>
                <w:sz w:val="24"/>
                <w:szCs w:val="24"/>
                <w:lang w:val="ru-BY" w:eastAsia="ru-BY"/>
                <w14:ligatures w14:val="standardContextual"/>
              </w:rPr>
              <w:tab/>
            </w:r>
            <w:r w:rsidRPr="00C16F3A">
              <w:rPr>
                <w:rStyle w:val="af3"/>
              </w:rPr>
              <w:t>ТЕСТИРОВАНИЕ ПРОГРАММНОГО СРЕДСТВА</w:t>
            </w:r>
            <w:r>
              <w:rPr>
                <w:webHidden/>
              </w:rPr>
              <w:tab/>
            </w:r>
            <w:r>
              <w:rPr>
                <w:webHidden/>
              </w:rPr>
              <w:fldChar w:fldCharType="begin"/>
            </w:r>
            <w:r>
              <w:rPr>
                <w:webHidden/>
              </w:rPr>
              <w:instrText xml:space="preserve"> PAGEREF _Toc199780772 \h </w:instrText>
            </w:r>
            <w:r>
              <w:rPr>
                <w:webHidden/>
              </w:rPr>
            </w:r>
            <w:r>
              <w:rPr>
                <w:webHidden/>
              </w:rPr>
              <w:fldChar w:fldCharType="separate"/>
            </w:r>
            <w:r>
              <w:rPr>
                <w:webHidden/>
              </w:rPr>
              <w:t>18</w:t>
            </w:r>
            <w:r>
              <w:rPr>
                <w:webHidden/>
              </w:rPr>
              <w:fldChar w:fldCharType="end"/>
            </w:r>
          </w:hyperlink>
        </w:p>
        <w:p w14:paraId="6B06E694" w14:textId="28F571E9" w:rsidR="003B6528" w:rsidRDefault="003B6528" w:rsidP="003B6528">
          <w:pPr>
            <w:pStyle w:val="21"/>
            <w:rPr>
              <w:rFonts w:asciiTheme="minorHAnsi" w:eastAsiaTheme="minorEastAsia" w:hAnsiTheme="minorHAnsi" w:cstheme="minorBidi"/>
              <w:noProof/>
              <w:kern w:val="2"/>
              <w:sz w:val="24"/>
              <w:szCs w:val="24"/>
              <w:lang w:val="ru-BY" w:eastAsia="ru-BY"/>
              <w14:ligatures w14:val="standardContextual"/>
            </w:rPr>
          </w:pPr>
          <w:hyperlink w:anchor="_Toc199780773" w:history="1">
            <w:r w:rsidRPr="00C16F3A">
              <w:rPr>
                <w:rStyle w:val="af3"/>
                <w:noProof/>
              </w:rPr>
              <w:t>5.1</w:t>
            </w:r>
            <w:r>
              <w:rPr>
                <w:rFonts w:asciiTheme="minorHAnsi" w:eastAsiaTheme="minorEastAsia" w:hAnsiTheme="minorHAnsi" w:cstheme="minorBidi"/>
                <w:noProof/>
                <w:kern w:val="2"/>
                <w:sz w:val="24"/>
                <w:szCs w:val="24"/>
                <w:lang w:val="ru-BY" w:eastAsia="ru-BY"/>
                <w14:ligatures w14:val="standardContextual"/>
              </w:rPr>
              <w:tab/>
            </w:r>
            <w:r w:rsidRPr="00C16F3A">
              <w:rPr>
                <w:rStyle w:val="af3"/>
                <w:noProof/>
              </w:rPr>
              <w:t>Методика тестирования</w:t>
            </w:r>
            <w:r>
              <w:rPr>
                <w:noProof/>
                <w:webHidden/>
              </w:rPr>
              <w:tab/>
            </w:r>
            <w:r>
              <w:rPr>
                <w:noProof/>
                <w:webHidden/>
              </w:rPr>
              <w:fldChar w:fldCharType="begin"/>
            </w:r>
            <w:r>
              <w:rPr>
                <w:noProof/>
                <w:webHidden/>
              </w:rPr>
              <w:instrText xml:space="preserve"> PAGEREF _Toc199780773 \h </w:instrText>
            </w:r>
            <w:r>
              <w:rPr>
                <w:noProof/>
                <w:webHidden/>
              </w:rPr>
            </w:r>
            <w:r>
              <w:rPr>
                <w:noProof/>
                <w:webHidden/>
              </w:rPr>
              <w:fldChar w:fldCharType="separate"/>
            </w:r>
            <w:r>
              <w:rPr>
                <w:noProof/>
                <w:webHidden/>
              </w:rPr>
              <w:t>18</w:t>
            </w:r>
            <w:r>
              <w:rPr>
                <w:noProof/>
                <w:webHidden/>
              </w:rPr>
              <w:fldChar w:fldCharType="end"/>
            </w:r>
          </w:hyperlink>
        </w:p>
        <w:p w14:paraId="02C8A08C" w14:textId="3E7AD64E" w:rsidR="003B6528" w:rsidRDefault="003B6528" w:rsidP="003B6528">
          <w:pPr>
            <w:pStyle w:val="21"/>
            <w:rPr>
              <w:rFonts w:asciiTheme="minorHAnsi" w:eastAsiaTheme="minorEastAsia" w:hAnsiTheme="minorHAnsi" w:cstheme="minorBidi"/>
              <w:noProof/>
              <w:kern w:val="2"/>
              <w:sz w:val="24"/>
              <w:szCs w:val="24"/>
              <w:lang w:val="ru-BY" w:eastAsia="ru-BY"/>
              <w14:ligatures w14:val="standardContextual"/>
            </w:rPr>
          </w:pPr>
          <w:hyperlink w:anchor="_Toc199780774" w:history="1">
            <w:r w:rsidRPr="00C16F3A">
              <w:rPr>
                <w:rStyle w:val="af3"/>
                <w:noProof/>
              </w:rPr>
              <w:t>5.2</w:t>
            </w:r>
            <w:r>
              <w:rPr>
                <w:rFonts w:asciiTheme="minorHAnsi" w:eastAsiaTheme="minorEastAsia" w:hAnsiTheme="minorHAnsi" w:cstheme="minorBidi"/>
                <w:noProof/>
                <w:kern w:val="2"/>
                <w:sz w:val="24"/>
                <w:szCs w:val="24"/>
                <w:lang w:val="ru-BY" w:eastAsia="ru-BY"/>
                <w14:ligatures w14:val="standardContextual"/>
              </w:rPr>
              <w:tab/>
            </w:r>
            <w:r w:rsidRPr="00C16F3A">
              <w:rPr>
                <w:rStyle w:val="af3"/>
                <w:noProof/>
              </w:rPr>
              <w:t>Тестовые случаи</w:t>
            </w:r>
            <w:r>
              <w:rPr>
                <w:noProof/>
                <w:webHidden/>
              </w:rPr>
              <w:tab/>
            </w:r>
            <w:r>
              <w:rPr>
                <w:noProof/>
                <w:webHidden/>
              </w:rPr>
              <w:fldChar w:fldCharType="begin"/>
            </w:r>
            <w:r>
              <w:rPr>
                <w:noProof/>
                <w:webHidden/>
              </w:rPr>
              <w:instrText xml:space="preserve"> PAGEREF _Toc199780774 \h </w:instrText>
            </w:r>
            <w:r>
              <w:rPr>
                <w:noProof/>
                <w:webHidden/>
              </w:rPr>
            </w:r>
            <w:r>
              <w:rPr>
                <w:noProof/>
                <w:webHidden/>
              </w:rPr>
              <w:fldChar w:fldCharType="separate"/>
            </w:r>
            <w:r>
              <w:rPr>
                <w:noProof/>
                <w:webHidden/>
              </w:rPr>
              <w:t>18</w:t>
            </w:r>
            <w:r>
              <w:rPr>
                <w:noProof/>
                <w:webHidden/>
              </w:rPr>
              <w:fldChar w:fldCharType="end"/>
            </w:r>
          </w:hyperlink>
        </w:p>
        <w:p w14:paraId="65C3DA2C" w14:textId="00B8AEB6" w:rsidR="003B6528" w:rsidRDefault="003B6528" w:rsidP="003B6528">
          <w:pPr>
            <w:pStyle w:val="21"/>
            <w:rPr>
              <w:rFonts w:asciiTheme="minorHAnsi" w:eastAsiaTheme="minorEastAsia" w:hAnsiTheme="minorHAnsi" w:cstheme="minorBidi"/>
              <w:noProof/>
              <w:kern w:val="2"/>
              <w:sz w:val="24"/>
              <w:szCs w:val="24"/>
              <w:lang w:val="ru-BY" w:eastAsia="ru-BY"/>
              <w14:ligatures w14:val="standardContextual"/>
            </w:rPr>
          </w:pPr>
          <w:hyperlink w:anchor="_Toc199780775" w:history="1">
            <w:r w:rsidRPr="00C16F3A">
              <w:rPr>
                <w:rStyle w:val="af3"/>
                <w:noProof/>
              </w:rPr>
              <w:t>5.3</w:t>
            </w:r>
            <w:r>
              <w:rPr>
                <w:rFonts w:asciiTheme="minorHAnsi" w:eastAsiaTheme="minorEastAsia" w:hAnsiTheme="minorHAnsi" w:cstheme="minorBidi"/>
                <w:noProof/>
                <w:kern w:val="2"/>
                <w:sz w:val="24"/>
                <w:szCs w:val="24"/>
                <w:lang w:val="ru-BY" w:eastAsia="ru-BY"/>
                <w14:ligatures w14:val="standardContextual"/>
              </w:rPr>
              <w:tab/>
            </w:r>
            <w:r w:rsidRPr="00C16F3A">
              <w:rPr>
                <w:rStyle w:val="af3"/>
                <w:noProof/>
              </w:rPr>
              <w:t>Результаты тестирования</w:t>
            </w:r>
            <w:r>
              <w:rPr>
                <w:noProof/>
                <w:webHidden/>
              </w:rPr>
              <w:tab/>
            </w:r>
            <w:r>
              <w:rPr>
                <w:noProof/>
                <w:webHidden/>
              </w:rPr>
              <w:fldChar w:fldCharType="begin"/>
            </w:r>
            <w:r>
              <w:rPr>
                <w:noProof/>
                <w:webHidden/>
              </w:rPr>
              <w:instrText xml:space="preserve"> PAGEREF _Toc199780775 \h </w:instrText>
            </w:r>
            <w:r>
              <w:rPr>
                <w:noProof/>
                <w:webHidden/>
              </w:rPr>
            </w:r>
            <w:r>
              <w:rPr>
                <w:noProof/>
                <w:webHidden/>
              </w:rPr>
              <w:fldChar w:fldCharType="separate"/>
            </w:r>
            <w:r>
              <w:rPr>
                <w:noProof/>
                <w:webHidden/>
              </w:rPr>
              <w:t>19</w:t>
            </w:r>
            <w:r>
              <w:rPr>
                <w:noProof/>
                <w:webHidden/>
              </w:rPr>
              <w:fldChar w:fldCharType="end"/>
            </w:r>
          </w:hyperlink>
        </w:p>
        <w:p w14:paraId="2595B67C" w14:textId="248B5B15" w:rsidR="003B6528" w:rsidRDefault="003B6528" w:rsidP="003B6528">
          <w:pPr>
            <w:pStyle w:val="21"/>
            <w:rPr>
              <w:rFonts w:asciiTheme="minorHAnsi" w:eastAsiaTheme="minorEastAsia" w:hAnsiTheme="minorHAnsi" w:cstheme="minorBidi"/>
              <w:noProof/>
              <w:kern w:val="2"/>
              <w:sz w:val="24"/>
              <w:szCs w:val="24"/>
              <w:lang w:val="ru-BY" w:eastAsia="ru-BY"/>
              <w14:ligatures w14:val="standardContextual"/>
            </w:rPr>
          </w:pPr>
          <w:hyperlink w:anchor="_Toc199780776" w:history="1">
            <w:r w:rsidRPr="00C16F3A">
              <w:rPr>
                <w:rStyle w:val="af3"/>
                <w:noProof/>
              </w:rPr>
              <w:t>5.4</w:t>
            </w:r>
            <w:r>
              <w:rPr>
                <w:rFonts w:asciiTheme="minorHAnsi" w:eastAsiaTheme="minorEastAsia" w:hAnsiTheme="minorHAnsi" w:cstheme="minorBidi"/>
                <w:noProof/>
                <w:kern w:val="2"/>
                <w:sz w:val="24"/>
                <w:szCs w:val="24"/>
                <w:lang w:val="ru-BY" w:eastAsia="ru-BY"/>
                <w14:ligatures w14:val="standardContextual"/>
              </w:rPr>
              <w:tab/>
            </w:r>
            <w:r w:rsidRPr="00C16F3A">
              <w:rPr>
                <w:rStyle w:val="af3"/>
                <w:noProof/>
              </w:rPr>
              <w:t>Заключение по тестированию</w:t>
            </w:r>
            <w:r>
              <w:rPr>
                <w:noProof/>
                <w:webHidden/>
              </w:rPr>
              <w:tab/>
            </w:r>
            <w:r>
              <w:rPr>
                <w:noProof/>
                <w:webHidden/>
              </w:rPr>
              <w:fldChar w:fldCharType="begin"/>
            </w:r>
            <w:r>
              <w:rPr>
                <w:noProof/>
                <w:webHidden/>
              </w:rPr>
              <w:instrText xml:space="preserve"> PAGEREF _Toc199780776 \h </w:instrText>
            </w:r>
            <w:r>
              <w:rPr>
                <w:noProof/>
                <w:webHidden/>
              </w:rPr>
            </w:r>
            <w:r>
              <w:rPr>
                <w:noProof/>
                <w:webHidden/>
              </w:rPr>
              <w:fldChar w:fldCharType="separate"/>
            </w:r>
            <w:r>
              <w:rPr>
                <w:noProof/>
                <w:webHidden/>
              </w:rPr>
              <w:t>19</w:t>
            </w:r>
            <w:r>
              <w:rPr>
                <w:noProof/>
                <w:webHidden/>
              </w:rPr>
              <w:fldChar w:fldCharType="end"/>
            </w:r>
          </w:hyperlink>
        </w:p>
        <w:p w14:paraId="7B867E1F" w14:textId="447C7024" w:rsidR="003B6528" w:rsidRDefault="003B6528" w:rsidP="003B6528">
          <w:pPr>
            <w:pStyle w:val="11"/>
            <w:rPr>
              <w:rFonts w:asciiTheme="minorHAnsi" w:eastAsiaTheme="minorEastAsia" w:hAnsiTheme="minorHAnsi" w:cstheme="minorBidi"/>
              <w:kern w:val="2"/>
              <w:sz w:val="24"/>
              <w:szCs w:val="24"/>
              <w:lang w:val="ru-BY" w:eastAsia="ru-BY"/>
              <w14:ligatures w14:val="standardContextual"/>
            </w:rPr>
          </w:pPr>
          <w:hyperlink w:anchor="_Toc199780777" w:history="1">
            <w:r w:rsidRPr="00C16F3A">
              <w:rPr>
                <w:rStyle w:val="af3"/>
              </w:rPr>
              <w:t>6.</w:t>
            </w:r>
            <w:r>
              <w:rPr>
                <w:rFonts w:asciiTheme="minorHAnsi" w:eastAsiaTheme="minorEastAsia" w:hAnsiTheme="minorHAnsi" w:cstheme="minorBidi"/>
                <w:kern w:val="2"/>
                <w:sz w:val="24"/>
                <w:szCs w:val="24"/>
                <w:lang w:val="ru-BY" w:eastAsia="ru-BY"/>
                <w14:ligatures w14:val="standardContextual"/>
              </w:rPr>
              <w:tab/>
            </w:r>
            <w:r w:rsidRPr="00C16F3A">
              <w:rPr>
                <w:rStyle w:val="af3"/>
              </w:rPr>
              <w:t>Р]УКОВОДСТВО ПО УСТАНОВКЕ И ИСПОЛЬЗОВАНИЮ ПРОГРАММНОГО СРЕДСТВА</w:t>
            </w:r>
            <w:r>
              <w:rPr>
                <w:webHidden/>
              </w:rPr>
              <w:tab/>
            </w:r>
            <w:r>
              <w:rPr>
                <w:webHidden/>
              </w:rPr>
              <w:fldChar w:fldCharType="begin"/>
            </w:r>
            <w:r>
              <w:rPr>
                <w:webHidden/>
              </w:rPr>
              <w:instrText xml:space="preserve"> PAGEREF _Toc199780777 \h </w:instrText>
            </w:r>
            <w:r>
              <w:rPr>
                <w:webHidden/>
              </w:rPr>
            </w:r>
            <w:r>
              <w:rPr>
                <w:webHidden/>
              </w:rPr>
              <w:fldChar w:fldCharType="separate"/>
            </w:r>
            <w:r>
              <w:rPr>
                <w:webHidden/>
              </w:rPr>
              <w:t>20</w:t>
            </w:r>
            <w:r>
              <w:rPr>
                <w:webHidden/>
              </w:rPr>
              <w:fldChar w:fldCharType="end"/>
            </w:r>
          </w:hyperlink>
        </w:p>
        <w:p w14:paraId="71A16B9C" w14:textId="5BEC8D95" w:rsidR="003B6528" w:rsidRDefault="003B6528" w:rsidP="003B6528">
          <w:pPr>
            <w:pStyle w:val="21"/>
            <w:rPr>
              <w:rFonts w:asciiTheme="minorHAnsi" w:eastAsiaTheme="minorEastAsia" w:hAnsiTheme="minorHAnsi" w:cstheme="minorBidi"/>
              <w:noProof/>
              <w:kern w:val="2"/>
              <w:sz w:val="24"/>
              <w:szCs w:val="24"/>
              <w:lang w:val="ru-BY" w:eastAsia="ru-BY"/>
              <w14:ligatures w14:val="standardContextual"/>
            </w:rPr>
          </w:pPr>
          <w:hyperlink w:anchor="_Toc199780778" w:history="1">
            <w:r w:rsidRPr="00C16F3A">
              <w:rPr>
                <w:rStyle w:val="af3"/>
                <w:noProof/>
              </w:rPr>
              <w:t>6.1</w:t>
            </w:r>
            <w:r>
              <w:rPr>
                <w:rFonts w:asciiTheme="minorHAnsi" w:eastAsiaTheme="minorEastAsia" w:hAnsiTheme="minorHAnsi" w:cstheme="minorBidi"/>
                <w:noProof/>
                <w:kern w:val="2"/>
                <w:sz w:val="24"/>
                <w:szCs w:val="24"/>
                <w:lang w:val="ru-BY" w:eastAsia="ru-BY"/>
                <w14:ligatures w14:val="standardContextual"/>
              </w:rPr>
              <w:tab/>
            </w:r>
            <w:r w:rsidRPr="00C16F3A">
              <w:rPr>
                <w:rStyle w:val="af3"/>
                <w:noProof/>
              </w:rPr>
              <w:t>Общие сведения</w:t>
            </w:r>
            <w:r>
              <w:rPr>
                <w:noProof/>
                <w:webHidden/>
              </w:rPr>
              <w:tab/>
            </w:r>
            <w:r>
              <w:rPr>
                <w:noProof/>
                <w:webHidden/>
              </w:rPr>
              <w:fldChar w:fldCharType="begin"/>
            </w:r>
            <w:r>
              <w:rPr>
                <w:noProof/>
                <w:webHidden/>
              </w:rPr>
              <w:instrText xml:space="preserve"> PAGEREF _Toc199780778 \h </w:instrText>
            </w:r>
            <w:r>
              <w:rPr>
                <w:noProof/>
                <w:webHidden/>
              </w:rPr>
            </w:r>
            <w:r>
              <w:rPr>
                <w:noProof/>
                <w:webHidden/>
              </w:rPr>
              <w:fldChar w:fldCharType="separate"/>
            </w:r>
            <w:r>
              <w:rPr>
                <w:noProof/>
                <w:webHidden/>
              </w:rPr>
              <w:t>20</w:t>
            </w:r>
            <w:r>
              <w:rPr>
                <w:noProof/>
                <w:webHidden/>
              </w:rPr>
              <w:fldChar w:fldCharType="end"/>
            </w:r>
          </w:hyperlink>
        </w:p>
        <w:p w14:paraId="58AA45B8" w14:textId="3649A96F" w:rsidR="003B6528" w:rsidRDefault="003B6528" w:rsidP="003B6528">
          <w:pPr>
            <w:pStyle w:val="21"/>
            <w:rPr>
              <w:rFonts w:asciiTheme="minorHAnsi" w:eastAsiaTheme="minorEastAsia" w:hAnsiTheme="minorHAnsi" w:cstheme="minorBidi"/>
              <w:noProof/>
              <w:kern w:val="2"/>
              <w:sz w:val="24"/>
              <w:szCs w:val="24"/>
              <w:lang w:val="ru-BY" w:eastAsia="ru-BY"/>
              <w14:ligatures w14:val="standardContextual"/>
            </w:rPr>
          </w:pPr>
          <w:hyperlink w:anchor="_Toc199780779" w:history="1">
            <w:r w:rsidRPr="00C16F3A">
              <w:rPr>
                <w:rStyle w:val="af3"/>
                <w:noProof/>
              </w:rPr>
              <w:t>6.2</w:t>
            </w:r>
            <w:r>
              <w:rPr>
                <w:rFonts w:asciiTheme="minorHAnsi" w:eastAsiaTheme="minorEastAsia" w:hAnsiTheme="minorHAnsi" w:cstheme="minorBidi"/>
                <w:noProof/>
                <w:kern w:val="2"/>
                <w:sz w:val="24"/>
                <w:szCs w:val="24"/>
                <w:lang w:val="ru-BY" w:eastAsia="ru-BY"/>
                <w14:ligatures w14:val="standardContextual"/>
              </w:rPr>
              <w:tab/>
            </w:r>
            <w:r w:rsidRPr="00C16F3A">
              <w:rPr>
                <w:rStyle w:val="af3"/>
                <w:noProof/>
              </w:rPr>
              <w:t>Системные требования</w:t>
            </w:r>
            <w:r>
              <w:rPr>
                <w:noProof/>
                <w:webHidden/>
              </w:rPr>
              <w:tab/>
            </w:r>
            <w:r>
              <w:rPr>
                <w:noProof/>
                <w:webHidden/>
              </w:rPr>
              <w:fldChar w:fldCharType="begin"/>
            </w:r>
            <w:r>
              <w:rPr>
                <w:noProof/>
                <w:webHidden/>
              </w:rPr>
              <w:instrText xml:space="preserve"> PAGEREF _Toc199780779 \h </w:instrText>
            </w:r>
            <w:r>
              <w:rPr>
                <w:noProof/>
                <w:webHidden/>
              </w:rPr>
            </w:r>
            <w:r>
              <w:rPr>
                <w:noProof/>
                <w:webHidden/>
              </w:rPr>
              <w:fldChar w:fldCharType="separate"/>
            </w:r>
            <w:r>
              <w:rPr>
                <w:noProof/>
                <w:webHidden/>
              </w:rPr>
              <w:t>20</w:t>
            </w:r>
            <w:r>
              <w:rPr>
                <w:noProof/>
                <w:webHidden/>
              </w:rPr>
              <w:fldChar w:fldCharType="end"/>
            </w:r>
          </w:hyperlink>
        </w:p>
        <w:p w14:paraId="17417C0A" w14:textId="6E8F5122" w:rsidR="003B6528" w:rsidRDefault="003B6528" w:rsidP="003B6528">
          <w:pPr>
            <w:pStyle w:val="21"/>
            <w:rPr>
              <w:rFonts w:asciiTheme="minorHAnsi" w:eastAsiaTheme="minorEastAsia" w:hAnsiTheme="minorHAnsi" w:cstheme="minorBidi"/>
              <w:noProof/>
              <w:kern w:val="2"/>
              <w:sz w:val="24"/>
              <w:szCs w:val="24"/>
              <w:lang w:val="ru-BY" w:eastAsia="ru-BY"/>
              <w14:ligatures w14:val="standardContextual"/>
            </w:rPr>
          </w:pPr>
          <w:hyperlink w:anchor="_Toc199780780" w:history="1">
            <w:r w:rsidRPr="00C16F3A">
              <w:rPr>
                <w:rStyle w:val="af3"/>
                <w:noProof/>
              </w:rPr>
              <w:t>6.3</w:t>
            </w:r>
            <w:r>
              <w:rPr>
                <w:rFonts w:asciiTheme="minorHAnsi" w:eastAsiaTheme="minorEastAsia" w:hAnsiTheme="minorHAnsi" w:cstheme="minorBidi"/>
                <w:noProof/>
                <w:kern w:val="2"/>
                <w:sz w:val="24"/>
                <w:szCs w:val="24"/>
                <w:lang w:val="ru-BY" w:eastAsia="ru-BY"/>
                <w14:ligatures w14:val="standardContextual"/>
              </w:rPr>
              <w:tab/>
            </w:r>
            <w:r w:rsidRPr="00C16F3A">
              <w:rPr>
                <w:rStyle w:val="af3"/>
                <w:noProof/>
              </w:rPr>
              <w:t>Установка программного средства</w:t>
            </w:r>
            <w:r>
              <w:rPr>
                <w:noProof/>
                <w:webHidden/>
              </w:rPr>
              <w:tab/>
            </w:r>
            <w:r>
              <w:rPr>
                <w:noProof/>
                <w:webHidden/>
              </w:rPr>
              <w:fldChar w:fldCharType="begin"/>
            </w:r>
            <w:r>
              <w:rPr>
                <w:noProof/>
                <w:webHidden/>
              </w:rPr>
              <w:instrText xml:space="preserve"> PAGEREF _Toc199780780 \h </w:instrText>
            </w:r>
            <w:r>
              <w:rPr>
                <w:noProof/>
                <w:webHidden/>
              </w:rPr>
            </w:r>
            <w:r>
              <w:rPr>
                <w:noProof/>
                <w:webHidden/>
              </w:rPr>
              <w:fldChar w:fldCharType="separate"/>
            </w:r>
            <w:r>
              <w:rPr>
                <w:noProof/>
                <w:webHidden/>
              </w:rPr>
              <w:t>20</w:t>
            </w:r>
            <w:r>
              <w:rPr>
                <w:noProof/>
                <w:webHidden/>
              </w:rPr>
              <w:fldChar w:fldCharType="end"/>
            </w:r>
          </w:hyperlink>
        </w:p>
        <w:p w14:paraId="46403717" w14:textId="2AC6BF49" w:rsidR="003B6528" w:rsidRDefault="003B6528" w:rsidP="003B6528">
          <w:pPr>
            <w:pStyle w:val="21"/>
            <w:rPr>
              <w:rFonts w:asciiTheme="minorHAnsi" w:eastAsiaTheme="minorEastAsia" w:hAnsiTheme="minorHAnsi" w:cstheme="minorBidi"/>
              <w:noProof/>
              <w:kern w:val="2"/>
              <w:sz w:val="24"/>
              <w:szCs w:val="24"/>
              <w:lang w:val="ru-BY" w:eastAsia="ru-BY"/>
              <w14:ligatures w14:val="standardContextual"/>
            </w:rPr>
          </w:pPr>
          <w:hyperlink w:anchor="_Toc199780781" w:history="1">
            <w:r w:rsidRPr="00C16F3A">
              <w:rPr>
                <w:rStyle w:val="af3"/>
                <w:noProof/>
              </w:rPr>
              <w:t>6.4</w:t>
            </w:r>
            <w:r>
              <w:rPr>
                <w:rFonts w:asciiTheme="minorHAnsi" w:eastAsiaTheme="minorEastAsia" w:hAnsiTheme="minorHAnsi" w:cstheme="minorBidi"/>
                <w:noProof/>
                <w:kern w:val="2"/>
                <w:sz w:val="24"/>
                <w:szCs w:val="24"/>
                <w:lang w:val="ru-BY" w:eastAsia="ru-BY"/>
                <w14:ligatures w14:val="standardContextual"/>
              </w:rPr>
              <w:tab/>
            </w:r>
            <w:r w:rsidRPr="00C16F3A">
              <w:rPr>
                <w:rStyle w:val="af3"/>
                <w:noProof/>
              </w:rPr>
              <w:t>Инструкция по использованию</w:t>
            </w:r>
            <w:r>
              <w:rPr>
                <w:noProof/>
                <w:webHidden/>
              </w:rPr>
              <w:tab/>
            </w:r>
            <w:r>
              <w:rPr>
                <w:noProof/>
                <w:webHidden/>
              </w:rPr>
              <w:fldChar w:fldCharType="begin"/>
            </w:r>
            <w:r>
              <w:rPr>
                <w:noProof/>
                <w:webHidden/>
              </w:rPr>
              <w:instrText xml:space="preserve"> PAGEREF _Toc199780781 \h </w:instrText>
            </w:r>
            <w:r>
              <w:rPr>
                <w:noProof/>
                <w:webHidden/>
              </w:rPr>
            </w:r>
            <w:r>
              <w:rPr>
                <w:noProof/>
                <w:webHidden/>
              </w:rPr>
              <w:fldChar w:fldCharType="separate"/>
            </w:r>
            <w:r>
              <w:rPr>
                <w:noProof/>
                <w:webHidden/>
              </w:rPr>
              <w:t>20</w:t>
            </w:r>
            <w:r>
              <w:rPr>
                <w:noProof/>
                <w:webHidden/>
              </w:rPr>
              <w:fldChar w:fldCharType="end"/>
            </w:r>
          </w:hyperlink>
        </w:p>
        <w:p w14:paraId="288E54AF" w14:textId="4A54706A" w:rsidR="003B6528" w:rsidRDefault="003B6528" w:rsidP="003B6528">
          <w:pPr>
            <w:pStyle w:val="11"/>
            <w:rPr>
              <w:rFonts w:asciiTheme="minorHAnsi" w:eastAsiaTheme="minorEastAsia" w:hAnsiTheme="minorHAnsi" w:cstheme="minorBidi"/>
              <w:kern w:val="2"/>
              <w:sz w:val="24"/>
              <w:szCs w:val="24"/>
              <w:lang w:val="ru-BY" w:eastAsia="ru-BY"/>
              <w14:ligatures w14:val="standardContextual"/>
            </w:rPr>
          </w:pPr>
          <w:hyperlink w:anchor="_Toc199780782" w:history="1">
            <w:r w:rsidRPr="00C16F3A">
              <w:rPr>
                <w:rStyle w:val="af3"/>
              </w:rPr>
              <w:t>ЗАКЛЮЧЕНИЕ</w:t>
            </w:r>
            <w:r>
              <w:rPr>
                <w:webHidden/>
              </w:rPr>
              <w:tab/>
            </w:r>
            <w:r>
              <w:rPr>
                <w:webHidden/>
              </w:rPr>
              <w:fldChar w:fldCharType="begin"/>
            </w:r>
            <w:r>
              <w:rPr>
                <w:webHidden/>
              </w:rPr>
              <w:instrText xml:space="preserve"> PAGEREF _Toc199780782 \h </w:instrText>
            </w:r>
            <w:r>
              <w:rPr>
                <w:webHidden/>
              </w:rPr>
            </w:r>
            <w:r>
              <w:rPr>
                <w:webHidden/>
              </w:rPr>
              <w:fldChar w:fldCharType="separate"/>
            </w:r>
            <w:r>
              <w:rPr>
                <w:webHidden/>
              </w:rPr>
              <w:t>24</w:t>
            </w:r>
            <w:r>
              <w:rPr>
                <w:webHidden/>
              </w:rPr>
              <w:fldChar w:fldCharType="end"/>
            </w:r>
          </w:hyperlink>
        </w:p>
        <w:p w14:paraId="7753838E" w14:textId="7E6261FD" w:rsidR="003B6528" w:rsidRDefault="003B6528" w:rsidP="003B6528">
          <w:pPr>
            <w:pStyle w:val="11"/>
            <w:rPr>
              <w:rFonts w:asciiTheme="minorHAnsi" w:eastAsiaTheme="minorEastAsia" w:hAnsiTheme="minorHAnsi" w:cstheme="minorBidi"/>
              <w:kern w:val="2"/>
              <w:sz w:val="24"/>
              <w:szCs w:val="24"/>
              <w:lang w:val="ru-BY" w:eastAsia="ru-BY"/>
              <w14:ligatures w14:val="standardContextual"/>
            </w:rPr>
          </w:pPr>
          <w:hyperlink w:anchor="_Toc199780783" w:history="1">
            <w:r w:rsidRPr="00C16F3A">
              <w:rPr>
                <w:rStyle w:val="af3"/>
                <w:rFonts w:eastAsia="Times New Roman"/>
              </w:rPr>
              <w:t>СПИСОК ИСПОЛЬЗУЕМЫХ ИСТОЧНИКОВ</w:t>
            </w:r>
            <w:r>
              <w:rPr>
                <w:webHidden/>
              </w:rPr>
              <w:tab/>
            </w:r>
            <w:r>
              <w:rPr>
                <w:webHidden/>
              </w:rPr>
              <w:fldChar w:fldCharType="begin"/>
            </w:r>
            <w:r>
              <w:rPr>
                <w:webHidden/>
              </w:rPr>
              <w:instrText xml:space="preserve"> PAGEREF _Toc199780783 \h </w:instrText>
            </w:r>
            <w:r>
              <w:rPr>
                <w:webHidden/>
              </w:rPr>
            </w:r>
            <w:r>
              <w:rPr>
                <w:webHidden/>
              </w:rPr>
              <w:fldChar w:fldCharType="separate"/>
            </w:r>
            <w:r>
              <w:rPr>
                <w:webHidden/>
              </w:rPr>
              <w:t>25</w:t>
            </w:r>
            <w:r>
              <w:rPr>
                <w:webHidden/>
              </w:rPr>
              <w:fldChar w:fldCharType="end"/>
            </w:r>
          </w:hyperlink>
        </w:p>
        <w:p w14:paraId="6EDC7627" w14:textId="59EAD173" w:rsidR="00F57661" w:rsidRPr="00137796" w:rsidRDefault="00E33CAC" w:rsidP="00137796">
          <w:pPr>
            <w:rPr>
              <w:szCs w:val="28"/>
            </w:rPr>
          </w:pPr>
          <w:r w:rsidRPr="00A84480">
            <w:rPr>
              <w:b/>
              <w:bCs/>
              <w:szCs w:val="28"/>
            </w:rPr>
            <w:fldChar w:fldCharType="end"/>
          </w:r>
        </w:p>
      </w:sdtContent>
    </w:sdt>
    <w:p w14:paraId="257FCBE9" w14:textId="77777777" w:rsidR="00F57661" w:rsidRPr="00A84480" w:rsidRDefault="00F57661" w:rsidP="00B40B25">
      <w:pPr>
        <w:pStyle w:val="1"/>
        <w:numPr>
          <w:ilvl w:val="0"/>
          <w:numId w:val="0"/>
        </w:numPr>
        <w:ind w:left="432"/>
        <w:jc w:val="center"/>
        <w:rPr>
          <w:rFonts w:eastAsiaTheme="majorEastAsia"/>
        </w:rPr>
      </w:pPr>
      <w:bookmarkStart w:id="1" w:name="_Toc199745812"/>
      <w:bookmarkStart w:id="2" w:name="_Toc199780756"/>
      <w:r w:rsidRPr="00A84480">
        <w:rPr>
          <w:rFonts w:eastAsiaTheme="majorEastAsia"/>
        </w:rPr>
        <w:lastRenderedPageBreak/>
        <w:t>ВВЕДЕНИЕ</w:t>
      </w:r>
      <w:bookmarkEnd w:id="1"/>
      <w:bookmarkEnd w:id="2"/>
    </w:p>
    <w:p w14:paraId="32BE76D2" w14:textId="77777777" w:rsidR="00F57661" w:rsidRPr="00A84480" w:rsidRDefault="00F57661" w:rsidP="00676471">
      <w:pPr>
        <w:ind w:firstLine="709"/>
        <w:rPr>
          <w:rFonts w:eastAsiaTheme="majorEastAsia"/>
          <w:szCs w:val="28"/>
          <w:lang w:val="ru-BY"/>
        </w:rPr>
      </w:pPr>
      <w:r w:rsidRPr="00A84480">
        <w:rPr>
          <w:rFonts w:eastAsiaTheme="majorEastAsia"/>
          <w:szCs w:val="28"/>
          <w:lang w:val="ru-BY"/>
        </w:rPr>
        <w:t xml:space="preserve">Разработка программных средств для обработки математических выражений и визуализации функций актуальна для образования, инженерных расчетов и научных исследований. Современные графические калькуляторы, такие как </w:t>
      </w:r>
      <w:proofErr w:type="spellStart"/>
      <w:r w:rsidRPr="00A84480">
        <w:rPr>
          <w:rFonts w:eastAsiaTheme="majorEastAsia"/>
          <w:szCs w:val="28"/>
          <w:lang w:val="ru-BY"/>
        </w:rPr>
        <w:t>Desmos</w:t>
      </w:r>
      <w:proofErr w:type="spellEnd"/>
      <w:r w:rsidRPr="00A84480">
        <w:rPr>
          <w:rFonts w:eastAsiaTheme="majorEastAsia"/>
          <w:szCs w:val="28"/>
          <w:lang w:val="ru-BY"/>
        </w:rPr>
        <w:t xml:space="preserve"> и </w:t>
      </w:r>
      <w:proofErr w:type="spellStart"/>
      <w:r w:rsidRPr="00A84480">
        <w:rPr>
          <w:rFonts w:eastAsiaTheme="majorEastAsia"/>
          <w:szCs w:val="28"/>
          <w:lang w:val="ru-BY"/>
        </w:rPr>
        <w:t>Mathway</w:t>
      </w:r>
      <w:proofErr w:type="spellEnd"/>
      <w:r w:rsidRPr="00A84480">
        <w:rPr>
          <w:rFonts w:eastAsiaTheme="majorEastAsia"/>
          <w:szCs w:val="28"/>
          <w:lang w:val="ru-BY"/>
        </w:rPr>
        <w:t>, обеспечивают интерактивную работу с выражениями и графиками, что делает их востребованными среди студентов и специалистов.</w:t>
      </w:r>
    </w:p>
    <w:p w14:paraId="4FE13393" w14:textId="77777777" w:rsidR="00F57661" w:rsidRPr="00A84480" w:rsidRDefault="00F57661" w:rsidP="00676471">
      <w:pPr>
        <w:ind w:firstLine="709"/>
        <w:rPr>
          <w:rFonts w:eastAsiaTheme="majorEastAsia"/>
          <w:szCs w:val="28"/>
          <w:lang w:val="ru-BY"/>
        </w:rPr>
      </w:pPr>
      <w:r w:rsidRPr="00A84480">
        <w:rPr>
          <w:rFonts w:eastAsiaTheme="majorEastAsia"/>
          <w:szCs w:val="28"/>
          <w:lang w:val="ru-BY"/>
        </w:rPr>
        <w:t>Цель курсовой работы — создание программного средства «Графический калькулятор» для обработки выражений и построения графиков функций вида y = f(x). Программа должна предоставлять удобный интерфейс, поддержку базовых и специальных операций, а также интерактивные функции: масштабирование, перемещение координатной плоскости и копирование графиков в буфер обмена.</w:t>
      </w:r>
    </w:p>
    <w:p w14:paraId="0D846DB7" w14:textId="77777777" w:rsidR="00F57661" w:rsidRPr="00A84480" w:rsidRDefault="00F57661" w:rsidP="00676471">
      <w:pPr>
        <w:ind w:firstLine="709"/>
        <w:rPr>
          <w:rFonts w:eastAsiaTheme="majorEastAsia"/>
          <w:szCs w:val="28"/>
          <w:lang w:val="ru-BY"/>
        </w:rPr>
      </w:pPr>
      <w:r w:rsidRPr="00A84480">
        <w:rPr>
          <w:rFonts w:eastAsiaTheme="majorEastAsia"/>
          <w:szCs w:val="28"/>
          <w:lang w:val="ru-BY"/>
        </w:rPr>
        <w:t xml:space="preserve">Проектирование основано на принципах модульности и надежности, с использованием алгоритмов лексического и синтаксического анализа. Реализация выполнена на языке Delphi в среде </w:t>
      </w:r>
      <w:proofErr w:type="spellStart"/>
      <w:r w:rsidRPr="00A84480">
        <w:rPr>
          <w:rFonts w:eastAsiaTheme="majorEastAsia"/>
          <w:szCs w:val="28"/>
          <w:lang w:val="ru-BY"/>
        </w:rPr>
        <w:t>Embarcadero</w:t>
      </w:r>
      <w:proofErr w:type="spellEnd"/>
      <w:r w:rsidRPr="00A84480">
        <w:rPr>
          <w:rFonts w:eastAsiaTheme="majorEastAsia"/>
          <w:szCs w:val="28"/>
          <w:lang w:val="ru-BY"/>
        </w:rPr>
        <w:t xml:space="preserve"> RAD Studio для платформы Windows.</w:t>
      </w:r>
    </w:p>
    <w:p w14:paraId="2C71BAC2" w14:textId="77777777" w:rsidR="00F57661" w:rsidRPr="00A84480" w:rsidRDefault="00F57661" w:rsidP="00676471">
      <w:pPr>
        <w:ind w:firstLine="709"/>
        <w:rPr>
          <w:rFonts w:eastAsiaTheme="majorEastAsia"/>
          <w:szCs w:val="28"/>
          <w:lang w:val="ru-BY"/>
        </w:rPr>
      </w:pPr>
      <w:r w:rsidRPr="00A84480">
        <w:rPr>
          <w:rFonts w:eastAsiaTheme="majorEastAsia"/>
          <w:szCs w:val="28"/>
          <w:lang w:val="ru-BY"/>
        </w:rPr>
        <w:t>Курсовая работа включает:</w:t>
      </w:r>
    </w:p>
    <w:p w14:paraId="22165D93" w14:textId="77777777" w:rsidR="00F57661" w:rsidRPr="00A84480" w:rsidRDefault="00F57661" w:rsidP="00676471">
      <w:pPr>
        <w:pStyle w:val="af2"/>
        <w:numPr>
          <w:ilvl w:val="0"/>
          <w:numId w:val="59"/>
        </w:numPr>
        <w:ind w:left="0" w:firstLine="709"/>
        <w:rPr>
          <w:rFonts w:eastAsiaTheme="majorEastAsia"/>
        </w:rPr>
      </w:pPr>
      <w:r w:rsidRPr="00A84480">
        <w:rPr>
          <w:rFonts w:eastAsiaTheme="majorEastAsia"/>
        </w:rPr>
        <w:t>Анализ прототипов, литературы и формирование требований.</w:t>
      </w:r>
    </w:p>
    <w:p w14:paraId="4F10939D" w14:textId="77777777" w:rsidR="00F57661" w:rsidRPr="00A84480" w:rsidRDefault="00F57661" w:rsidP="00676471">
      <w:pPr>
        <w:pStyle w:val="af2"/>
        <w:numPr>
          <w:ilvl w:val="0"/>
          <w:numId w:val="59"/>
        </w:numPr>
        <w:ind w:left="0" w:firstLine="709"/>
        <w:rPr>
          <w:rFonts w:eastAsiaTheme="majorEastAsia"/>
        </w:rPr>
      </w:pPr>
      <w:r w:rsidRPr="00A84480">
        <w:rPr>
          <w:rFonts w:eastAsiaTheme="majorEastAsia"/>
        </w:rPr>
        <w:t>Разработку функциональных требований.</w:t>
      </w:r>
    </w:p>
    <w:p w14:paraId="49FBC540" w14:textId="77777777" w:rsidR="00F57661" w:rsidRPr="00A84480" w:rsidRDefault="00F57661" w:rsidP="00676471">
      <w:pPr>
        <w:pStyle w:val="af2"/>
        <w:numPr>
          <w:ilvl w:val="0"/>
          <w:numId w:val="59"/>
        </w:numPr>
        <w:ind w:left="0" w:firstLine="709"/>
        <w:rPr>
          <w:rFonts w:eastAsiaTheme="majorEastAsia"/>
        </w:rPr>
      </w:pPr>
      <w:r w:rsidRPr="00A84480">
        <w:rPr>
          <w:rFonts w:eastAsiaTheme="majorEastAsia"/>
        </w:rPr>
        <w:t>Проектирование с созданием алгоритмов и схем.</w:t>
      </w:r>
    </w:p>
    <w:p w14:paraId="5ACB1292" w14:textId="77777777" w:rsidR="00F57661" w:rsidRPr="00A84480" w:rsidRDefault="00F57661" w:rsidP="00676471">
      <w:pPr>
        <w:pStyle w:val="af2"/>
        <w:numPr>
          <w:ilvl w:val="0"/>
          <w:numId w:val="59"/>
        </w:numPr>
        <w:ind w:left="0" w:firstLine="709"/>
        <w:rPr>
          <w:rFonts w:eastAsiaTheme="majorEastAsia"/>
        </w:rPr>
      </w:pPr>
      <w:r w:rsidRPr="00A84480">
        <w:rPr>
          <w:rFonts w:eastAsiaTheme="majorEastAsia"/>
        </w:rPr>
        <w:t>Реализацию и отладку программного средства.</w:t>
      </w:r>
    </w:p>
    <w:p w14:paraId="3B946194" w14:textId="77777777" w:rsidR="00F57661" w:rsidRPr="00A84480" w:rsidRDefault="00F57661" w:rsidP="00676471">
      <w:pPr>
        <w:pStyle w:val="af2"/>
        <w:numPr>
          <w:ilvl w:val="0"/>
          <w:numId w:val="59"/>
        </w:numPr>
        <w:ind w:left="0" w:firstLine="709"/>
        <w:rPr>
          <w:rFonts w:eastAsiaTheme="majorEastAsia"/>
        </w:rPr>
      </w:pPr>
      <w:r w:rsidRPr="00A84480">
        <w:rPr>
          <w:rFonts w:eastAsiaTheme="majorEastAsia"/>
        </w:rPr>
        <w:t>Тестирование и анализ результатов.</w:t>
      </w:r>
    </w:p>
    <w:p w14:paraId="46702BE1" w14:textId="77777777" w:rsidR="00F57661" w:rsidRPr="00A84480" w:rsidRDefault="00F57661" w:rsidP="00676471">
      <w:pPr>
        <w:pStyle w:val="af2"/>
        <w:numPr>
          <w:ilvl w:val="0"/>
          <w:numId w:val="59"/>
        </w:numPr>
        <w:spacing w:after="0"/>
        <w:ind w:left="0" w:firstLine="709"/>
        <w:rPr>
          <w:rFonts w:eastAsiaTheme="majorEastAsia"/>
        </w:rPr>
      </w:pPr>
      <w:r w:rsidRPr="00A84480">
        <w:rPr>
          <w:rFonts w:eastAsiaTheme="majorEastAsia"/>
        </w:rPr>
        <w:t>Руководство по установке и использованию.</w:t>
      </w:r>
    </w:p>
    <w:p w14:paraId="58502AA8" w14:textId="2DAACB98" w:rsidR="002C129D" w:rsidRPr="00A84480" w:rsidRDefault="00F57661" w:rsidP="00676471">
      <w:pPr>
        <w:ind w:firstLine="709"/>
        <w:rPr>
          <w:rFonts w:eastAsiaTheme="majorEastAsia"/>
          <w:szCs w:val="28"/>
          <w:lang w:val="ru-BY"/>
        </w:rPr>
      </w:pPr>
      <w:r w:rsidRPr="00A84480">
        <w:rPr>
          <w:rFonts w:eastAsiaTheme="majorEastAsia"/>
          <w:szCs w:val="28"/>
          <w:lang w:val="ru-BY"/>
        </w:rPr>
        <w:t>Работа направлена на создание надежного и функционального инструмента для образовательных и практических задач.</w:t>
      </w:r>
    </w:p>
    <w:p w14:paraId="0C514709" w14:textId="77777777" w:rsidR="002C129D" w:rsidRPr="00A84480" w:rsidRDefault="002C129D" w:rsidP="00676471">
      <w:pPr>
        <w:spacing w:after="200" w:line="276" w:lineRule="auto"/>
        <w:ind w:firstLine="709"/>
        <w:rPr>
          <w:rFonts w:eastAsiaTheme="majorEastAsia"/>
          <w:szCs w:val="28"/>
          <w:lang w:val="ru-BY"/>
        </w:rPr>
      </w:pPr>
      <w:r w:rsidRPr="00A84480">
        <w:rPr>
          <w:rFonts w:eastAsiaTheme="majorEastAsia"/>
          <w:szCs w:val="28"/>
          <w:lang w:val="ru-BY"/>
        </w:rPr>
        <w:br w:type="page"/>
      </w:r>
    </w:p>
    <w:p w14:paraId="49CE72BE" w14:textId="4E513292" w:rsidR="003F36E5" w:rsidRPr="00A84480" w:rsidRDefault="00312026" w:rsidP="007C2441">
      <w:pPr>
        <w:pStyle w:val="1"/>
      </w:pPr>
      <w:bookmarkStart w:id="3" w:name="_Toc199780757"/>
      <w:r w:rsidRPr="00A84480">
        <w:lastRenderedPageBreak/>
        <w:t>АНАЛИЗ ПРОТОТИПОВ, ЛИТЕРАТУРНЫХ ИСТОЧНИКОВ И ФОРМИРОВАНИЕ ТРЕБОВАНИЙ К ПРОЕКТИРУЕМОМУ</w:t>
      </w:r>
      <w:bookmarkEnd w:id="3"/>
    </w:p>
    <w:p w14:paraId="1014C974" w14:textId="08A68106" w:rsidR="003F36E5" w:rsidRPr="00A84480" w:rsidRDefault="005B463D" w:rsidP="00B92038">
      <w:pPr>
        <w:pStyle w:val="2"/>
        <w:numPr>
          <w:ilvl w:val="1"/>
          <w:numId w:val="116"/>
        </w:numPr>
        <w:rPr>
          <w:rFonts w:cs="Times New Roman"/>
          <w:szCs w:val="28"/>
        </w:rPr>
      </w:pPr>
      <w:bookmarkStart w:id="4" w:name="_Toc199780758"/>
      <w:r w:rsidRPr="00A84480">
        <w:rPr>
          <w:rFonts w:cs="Times New Roman"/>
          <w:szCs w:val="28"/>
        </w:rPr>
        <w:t>Графический калькулятор</w:t>
      </w:r>
      <w:bookmarkEnd w:id="4"/>
    </w:p>
    <w:p w14:paraId="658E62B2" w14:textId="39CDDCF3" w:rsidR="005B463D" w:rsidRPr="00A84480" w:rsidRDefault="005B463D" w:rsidP="00676471">
      <w:pPr>
        <w:ind w:firstLine="709"/>
        <w:jc w:val="both"/>
        <w:rPr>
          <w:szCs w:val="28"/>
          <w:lang w:eastAsia="en-US"/>
        </w:rPr>
      </w:pPr>
      <w:r w:rsidRPr="00A84480">
        <w:rPr>
          <w:szCs w:val="28"/>
          <w:lang w:eastAsia="en-US"/>
        </w:rPr>
        <w:t xml:space="preserve">Программное средство (далее ПС) “Графический калькулятор” предназначено для графической визуализации математических выражений. Данный вариант калькулятора должен позволять </w:t>
      </w:r>
      <w:proofErr w:type="spellStart"/>
      <w:r w:rsidRPr="00A84480">
        <w:rPr>
          <w:szCs w:val="28"/>
          <w:lang w:eastAsia="en-US"/>
        </w:rPr>
        <w:t>отрисовывать</w:t>
      </w:r>
      <w:proofErr w:type="spellEnd"/>
      <w:r w:rsidRPr="00A84480">
        <w:rPr>
          <w:szCs w:val="28"/>
          <w:lang w:eastAsia="en-US"/>
        </w:rPr>
        <w:t xml:space="preserve"> графики функций вида </w:t>
      </w:r>
      <w:r w:rsidRPr="00A84480">
        <w:rPr>
          <w:szCs w:val="28"/>
          <w:lang w:val="en-US" w:eastAsia="en-US"/>
        </w:rPr>
        <w:t>y</w:t>
      </w:r>
      <w:r w:rsidRPr="00A84480">
        <w:rPr>
          <w:szCs w:val="28"/>
          <w:lang w:eastAsia="en-US"/>
        </w:rPr>
        <w:t>=</w:t>
      </w:r>
      <w:r w:rsidRPr="00A84480">
        <w:rPr>
          <w:szCs w:val="28"/>
          <w:lang w:val="en-US" w:eastAsia="en-US"/>
        </w:rPr>
        <w:t>F</w:t>
      </w:r>
      <w:r w:rsidRPr="00A84480">
        <w:rPr>
          <w:szCs w:val="28"/>
          <w:lang w:eastAsia="en-US"/>
        </w:rPr>
        <w:t>(</w:t>
      </w:r>
      <w:r w:rsidRPr="00A84480">
        <w:rPr>
          <w:szCs w:val="28"/>
          <w:lang w:val="en-US" w:eastAsia="en-US"/>
        </w:rPr>
        <w:t>x</w:t>
      </w:r>
      <w:r w:rsidRPr="00A84480">
        <w:rPr>
          <w:szCs w:val="28"/>
          <w:lang w:eastAsia="en-US"/>
        </w:rPr>
        <w:t>).</w:t>
      </w:r>
      <w:bookmarkStart w:id="5" w:name="_Toc191238018"/>
    </w:p>
    <w:p w14:paraId="5F1C4BCC" w14:textId="7486CF87" w:rsidR="00E44A2B" w:rsidRPr="00A84480" w:rsidRDefault="003F36E5" w:rsidP="00676471">
      <w:pPr>
        <w:ind w:firstLine="709"/>
        <w:jc w:val="both"/>
        <w:rPr>
          <w:szCs w:val="28"/>
        </w:rPr>
      </w:pPr>
      <w:r w:rsidRPr="00A84480">
        <w:rPr>
          <w:szCs w:val="28"/>
        </w:rPr>
        <w:t>Примеры прототипов:</w:t>
      </w:r>
      <w:bookmarkEnd w:id="5"/>
    </w:p>
    <w:p w14:paraId="0A5D35FC" w14:textId="77777777" w:rsidR="003F36E5" w:rsidRPr="00A84480" w:rsidRDefault="003F36E5" w:rsidP="00676471">
      <w:pPr>
        <w:ind w:firstLine="709"/>
        <w:jc w:val="both"/>
        <w:rPr>
          <w:szCs w:val="28"/>
        </w:rPr>
      </w:pPr>
      <w:r w:rsidRPr="00A84480">
        <w:rPr>
          <w:szCs w:val="28"/>
        </w:rPr>
        <w:t>Калькулятор Windows – стандартное приложение, которое выполняет базовые арифметические операции. Однако оно не поддерживает обработку сложных математических выражений и построение графиков.</w:t>
      </w:r>
    </w:p>
    <w:p w14:paraId="1003C8C7" w14:textId="77777777" w:rsidR="000B76D6" w:rsidRPr="00A84480" w:rsidRDefault="000B76D6" w:rsidP="00676471">
      <w:pPr>
        <w:ind w:firstLine="709"/>
        <w:jc w:val="both"/>
        <w:rPr>
          <w:szCs w:val="28"/>
          <w:lang w:val="ru-BY"/>
        </w:rPr>
      </w:pPr>
      <w:proofErr w:type="spellStart"/>
      <w:r w:rsidRPr="00A84480">
        <w:rPr>
          <w:b/>
          <w:bCs/>
          <w:szCs w:val="28"/>
          <w:lang w:val="ru-BY"/>
        </w:rPr>
        <w:t>Mathway</w:t>
      </w:r>
      <w:proofErr w:type="spellEnd"/>
      <w:r w:rsidRPr="00A84480">
        <w:rPr>
          <w:szCs w:val="28"/>
          <w:lang w:val="ru-BY"/>
        </w:rPr>
        <w:t xml:space="preserve"> – это мощное программное средство для решения математических задач, которое использует алгоритмы символьных вычислений и численного анализа. Оно предназначено для автоматического решения уравнений, построения графиков и выполнения сложных математических операций.</w:t>
      </w:r>
    </w:p>
    <w:p w14:paraId="7C3A4119" w14:textId="77777777" w:rsidR="000B76D6" w:rsidRPr="00A84480" w:rsidRDefault="000B76D6" w:rsidP="00676471">
      <w:pPr>
        <w:ind w:firstLine="709"/>
        <w:jc w:val="both"/>
        <w:rPr>
          <w:szCs w:val="28"/>
          <w:lang w:val="ru-BY"/>
        </w:rPr>
      </w:pPr>
      <w:r w:rsidRPr="00A84480">
        <w:rPr>
          <w:szCs w:val="28"/>
          <w:lang w:val="ru-BY"/>
        </w:rPr>
        <w:t>Функциональные возможности:</w:t>
      </w:r>
    </w:p>
    <w:p w14:paraId="32D54F7C" w14:textId="29A22CF9" w:rsidR="000B76D6" w:rsidRPr="00A84480" w:rsidRDefault="000B76D6" w:rsidP="00676471">
      <w:pPr>
        <w:pStyle w:val="af2"/>
        <w:numPr>
          <w:ilvl w:val="0"/>
          <w:numId w:val="30"/>
        </w:numPr>
        <w:ind w:left="0" w:firstLine="709"/>
        <w:jc w:val="both"/>
      </w:pPr>
      <w:r w:rsidRPr="00A84480">
        <w:t xml:space="preserve">Решение алгебраических, тригонометрических, логарифмических и экспоненциальных выражений. </w:t>
      </w:r>
    </w:p>
    <w:p w14:paraId="53F5B2C4" w14:textId="11FD3458" w:rsidR="000B76D6" w:rsidRPr="00A84480" w:rsidRDefault="000B76D6" w:rsidP="00841418">
      <w:pPr>
        <w:pStyle w:val="af2"/>
        <w:numPr>
          <w:ilvl w:val="0"/>
          <w:numId w:val="30"/>
        </w:numPr>
        <w:spacing w:after="0"/>
        <w:ind w:left="0" w:firstLine="709"/>
        <w:jc w:val="both"/>
      </w:pPr>
      <w:r w:rsidRPr="00A84480">
        <w:t xml:space="preserve">Построение графиков функций с возможностью масштабирования.  Автоматическое разложение выражений и упрощение формул. </w:t>
      </w:r>
    </w:p>
    <w:p w14:paraId="4187CE2C" w14:textId="77777777" w:rsidR="000B76D6" w:rsidRPr="00A84480" w:rsidRDefault="000B76D6" w:rsidP="00676471">
      <w:pPr>
        <w:pStyle w:val="af2"/>
        <w:numPr>
          <w:ilvl w:val="0"/>
          <w:numId w:val="30"/>
        </w:numPr>
        <w:ind w:left="0" w:firstLine="709"/>
        <w:jc w:val="both"/>
      </w:pPr>
      <w:r w:rsidRPr="00A84480">
        <w:t xml:space="preserve">Поддержка различных математических дисциплин, включая статистику и линейную алгебру. </w:t>
      </w:r>
    </w:p>
    <w:p w14:paraId="61E065E0" w14:textId="08911964" w:rsidR="000B76D6" w:rsidRPr="00A84480" w:rsidRDefault="000B76D6" w:rsidP="00676471">
      <w:pPr>
        <w:pStyle w:val="af2"/>
        <w:numPr>
          <w:ilvl w:val="0"/>
          <w:numId w:val="30"/>
        </w:numPr>
        <w:ind w:left="0" w:firstLine="709"/>
        <w:jc w:val="both"/>
      </w:pPr>
      <w:r w:rsidRPr="00A84480">
        <w:t>Интерактивный интерфейс с возможностью ввода выражений вручную или с помощью виртуальной клавиатуры.</w:t>
      </w:r>
    </w:p>
    <w:p w14:paraId="4ED6317F" w14:textId="77777777" w:rsidR="00E44A2B" w:rsidRPr="00A84480" w:rsidRDefault="00E44A2B" w:rsidP="00B92038">
      <w:pPr>
        <w:keepNext/>
        <w:jc w:val="center"/>
        <w:rPr>
          <w:szCs w:val="28"/>
        </w:rPr>
      </w:pPr>
      <w:r w:rsidRPr="00A84480">
        <w:rPr>
          <w:noProof/>
          <w:szCs w:val="28"/>
        </w:rPr>
        <w:drawing>
          <wp:inline distT="0" distB="0" distL="0" distR="0" wp14:anchorId="604D50A2" wp14:editId="6A7B6F72">
            <wp:extent cx="5465135" cy="2665730"/>
            <wp:effectExtent l="0" t="0" r="2540" b="1270"/>
            <wp:docPr id="2712681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268156" name=""/>
                    <pic:cNvPicPr/>
                  </pic:nvPicPr>
                  <pic:blipFill>
                    <a:blip r:embed="rId8"/>
                    <a:stretch>
                      <a:fillRect/>
                    </a:stretch>
                  </pic:blipFill>
                  <pic:spPr>
                    <a:xfrm>
                      <a:off x="0" y="0"/>
                      <a:ext cx="5466848" cy="2666566"/>
                    </a:xfrm>
                    <a:prstGeom prst="rect">
                      <a:avLst/>
                    </a:prstGeom>
                  </pic:spPr>
                </pic:pic>
              </a:graphicData>
            </a:graphic>
          </wp:inline>
        </w:drawing>
      </w:r>
    </w:p>
    <w:p w14:paraId="7DA21337" w14:textId="327ED1A8" w:rsidR="00E44A2B" w:rsidRPr="009A5237" w:rsidRDefault="00E44A2B" w:rsidP="009A5237">
      <w:pPr>
        <w:pStyle w:val="af5"/>
        <w:ind w:firstLine="709"/>
        <w:jc w:val="center"/>
        <w:rPr>
          <w:i w:val="0"/>
          <w:iCs w:val="0"/>
          <w:color w:val="auto"/>
          <w:sz w:val="28"/>
          <w:szCs w:val="28"/>
        </w:rPr>
      </w:pPr>
      <w:r w:rsidRPr="009A5237">
        <w:rPr>
          <w:i w:val="0"/>
          <w:iCs w:val="0"/>
          <w:color w:val="auto"/>
          <w:sz w:val="28"/>
          <w:szCs w:val="28"/>
        </w:rPr>
        <w:t xml:space="preserve">Рисунок </w:t>
      </w:r>
      <w:r w:rsidRPr="009A5237">
        <w:rPr>
          <w:i w:val="0"/>
          <w:iCs w:val="0"/>
          <w:color w:val="auto"/>
          <w:sz w:val="28"/>
          <w:szCs w:val="28"/>
        </w:rPr>
        <w:fldChar w:fldCharType="begin"/>
      </w:r>
      <w:r w:rsidRPr="009A5237">
        <w:rPr>
          <w:i w:val="0"/>
          <w:iCs w:val="0"/>
          <w:color w:val="auto"/>
          <w:sz w:val="28"/>
          <w:szCs w:val="28"/>
        </w:rPr>
        <w:instrText xml:space="preserve"> SEQ Рисунок \* ARABIC </w:instrText>
      </w:r>
      <w:r w:rsidRPr="009A5237">
        <w:rPr>
          <w:i w:val="0"/>
          <w:iCs w:val="0"/>
          <w:color w:val="auto"/>
          <w:sz w:val="28"/>
          <w:szCs w:val="28"/>
        </w:rPr>
        <w:fldChar w:fldCharType="separate"/>
      </w:r>
      <w:r w:rsidR="003B6528">
        <w:rPr>
          <w:i w:val="0"/>
          <w:iCs w:val="0"/>
          <w:noProof/>
          <w:color w:val="auto"/>
          <w:sz w:val="28"/>
          <w:szCs w:val="28"/>
        </w:rPr>
        <w:t>1</w:t>
      </w:r>
      <w:r w:rsidRPr="009A5237">
        <w:rPr>
          <w:i w:val="0"/>
          <w:iCs w:val="0"/>
          <w:color w:val="auto"/>
          <w:sz w:val="28"/>
          <w:szCs w:val="28"/>
        </w:rPr>
        <w:fldChar w:fldCharType="end"/>
      </w:r>
      <w:r w:rsidRPr="009A5237">
        <w:rPr>
          <w:i w:val="0"/>
          <w:iCs w:val="0"/>
          <w:color w:val="auto"/>
          <w:sz w:val="28"/>
          <w:szCs w:val="28"/>
        </w:rPr>
        <w:t>–</w:t>
      </w:r>
      <w:proofErr w:type="spellStart"/>
      <w:r w:rsidRPr="009A5237">
        <w:rPr>
          <w:i w:val="0"/>
          <w:iCs w:val="0"/>
          <w:color w:val="auto"/>
          <w:sz w:val="28"/>
          <w:szCs w:val="28"/>
          <w:lang w:val="en-US"/>
        </w:rPr>
        <w:t>MathWay</w:t>
      </w:r>
      <w:proofErr w:type="spellEnd"/>
    </w:p>
    <w:p w14:paraId="498CA52F" w14:textId="77777777" w:rsidR="000B76D6" w:rsidRPr="00A84480" w:rsidRDefault="000B76D6" w:rsidP="00676471">
      <w:pPr>
        <w:ind w:firstLine="709"/>
        <w:jc w:val="both"/>
        <w:rPr>
          <w:szCs w:val="28"/>
          <w:lang w:val="ru-BY"/>
        </w:rPr>
      </w:pPr>
      <w:bookmarkStart w:id="6" w:name="_Toc191238019"/>
      <w:proofErr w:type="spellStart"/>
      <w:r w:rsidRPr="00A84480">
        <w:rPr>
          <w:b/>
          <w:bCs/>
          <w:szCs w:val="28"/>
          <w:lang w:val="ru-BY"/>
        </w:rPr>
        <w:t>Desmos</w:t>
      </w:r>
      <w:proofErr w:type="spellEnd"/>
      <w:r w:rsidRPr="00A84480">
        <w:rPr>
          <w:szCs w:val="28"/>
          <w:lang w:val="ru-BY"/>
        </w:rPr>
        <w:t xml:space="preserve"> – это мощное программное средство для визуализации математических функций и выполнения вычислений. Оно представляет собой </w:t>
      </w:r>
      <w:r w:rsidRPr="00A84480">
        <w:rPr>
          <w:szCs w:val="28"/>
          <w:lang w:val="ru-BY"/>
        </w:rPr>
        <w:lastRenderedPageBreak/>
        <w:t>интерактивный графический калькулятор, который позволяет пользователям строить графики, анализировать математические выражения и проводить моделирование различных процессов.</w:t>
      </w:r>
    </w:p>
    <w:p w14:paraId="33A9E427" w14:textId="77777777" w:rsidR="000B76D6" w:rsidRPr="004F2FD4" w:rsidRDefault="000B76D6" w:rsidP="00B92038">
      <w:pPr>
        <w:pStyle w:val="2"/>
        <w:numPr>
          <w:ilvl w:val="1"/>
          <w:numId w:val="116"/>
        </w:numPr>
      </w:pPr>
      <w:bookmarkStart w:id="7" w:name="_Toc199780759"/>
      <w:r w:rsidRPr="004F2FD4">
        <w:t>Функциональные возможности:</w:t>
      </w:r>
      <w:bookmarkEnd w:id="7"/>
    </w:p>
    <w:p w14:paraId="20841471" w14:textId="77777777" w:rsidR="000B76D6" w:rsidRPr="00A84480" w:rsidRDefault="000B76D6" w:rsidP="00676471">
      <w:pPr>
        <w:pStyle w:val="af2"/>
        <w:numPr>
          <w:ilvl w:val="0"/>
          <w:numId w:val="31"/>
        </w:numPr>
        <w:ind w:left="0" w:firstLine="709"/>
        <w:jc w:val="both"/>
      </w:pPr>
      <w:r w:rsidRPr="00A84480">
        <w:t>Построение графиков функций в реальном времени.</w:t>
      </w:r>
    </w:p>
    <w:p w14:paraId="481B6FF0" w14:textId="77777777" w:rsidR="000B76D6" w:rsidRPr="00A84480" w:rsidRDefault="000B76D6" w:rsidP="00676471">
      <w:pPr>
        <w:pStyle w:val="af2"/>
        <w:numPr>
          <w:ilvl w:val="0"/>
          <w:numId w:val="31"/>
        </w:numPr>
        <w:ind w:left="0" w:firstLine="709"/>
        <w:jc w:val="both"/>
      </w:pPr>
      <w:r w:rsidRPr="00A84480">
        <w:t>Поддержка параметрических и полярных уравнений.</w:t>
      </w:r>
    </w:p>
    <w:p w14:paraId="349E7C08" w14:textId="77777777" w:rsidR="000B76D6" w:rsidRPr="00A84480" w:rsidRDefault="000B76D6" w:rsidP="00676471">
      <w:pPr>
        <w:pStyle w:val="af2"/>
        <w:numPr>
          <w:ilvl w:val="0"/>
          <w:numId w:val="31"/>
        </w:numPr>
        <w:ind w:left="0" w:firstLine="709"/>
        <w:jc w:val="both"/>
      </w:pPr>
      <w:r w:rsidRPr="00A84480">
        <w:t>Возможность анимации графиков для динамического анализа.</w:t>
      </w:r>
    </w:p>
    <w:p w14:paraId="1B139894" w14:textId="41AFE340" w:rsidR="000B76D6" w:rsidRPr="00A84480" w:rsidRDefault="000B76D6" w:rsidP="00676471">
      <w:pPr>
        <w:pStyle w:val="af2"/>
        <w:numPr>
          <w:ilvl w:val="0"/>
          <w:numId w:val="31"/>
        </w:numPr>
        <w:ind w:left="0" w:firstLine="709"/>
        <w:jc w:val="both"/>
      </w:pPr>
      <w:r w:rsidRPr="00A84480">
        <w:t>Работа с таблицами данных и их визуализация.</w:t>
      </w:r>
    </w:p>
    <w:p w14:paraId="17A26B1C" w14:textId="751C909A" w:rsidR="000B76D6" w:rsidRPr="00A84480" w:rsidRDefault="000B76D6" w:rsidP="00676471">
      <w:pPr>
        <w:pStyle w:val="af2"/>
        <w:numPr>
          <w:ilvl w:val="0"/>
          <w:numId w:val="31"/>
        </w:numPr>
        <w:ind w:left="0" w:firstLine="709"/>
        <w:jc w:val="both"/>
      </w:pPr>
      <w:r w:rsidRPr="00A84480">
        <w:t>Интерактивные инструменты для геометрических построений.</w:t>
      </w:r>
    </w:p>
    <w:p w14:paraId="7488032A" w14:textId="77777777" w:rsidR="00C97D01" w:rsidRPr="00A84480" w:rsidRDefault="00C97D01" w:rsidP="00B92038">
      <w:pPr>
        <w:keepNext/>
        <w:jc w:val="center"/>
        <w:rPr>
          <w:szCs w:val="28"/>
        </w:rPr>
      </w:pPr>
      <w:r w:rsidRPr="00A84480">
        <w:rPr>
          <w:noProof/>
          <w:szCs w:val="28"/>
        </w:rPr>
        <w:drawing>
          <wp:inline distT="0" distB="0" distL="0" distR="0" wp14:anchorId="576367C8" wp14:editId="100987ED">
            <wp:extent cx="5475738" cy="2618725"/>
            <wp:effectExtent l="0" t="0" r="0" b="0"/>
            <wp:docPr id="132690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9000" name=""/>
                    <pic:cNvPicPr/>
                  </pic:nvPicPr>
                  <pic:blipFill rotWithShape="1">
                    <a:blip r:embed="rId9"/>
                    <a:srcRect t="4106"/>
                    <a:stretch>
                      <a:fillRect/>
                    </a:stretch>
                  </pic:blipFill>
                  <pic:spPr bwMode="auto">
                    <a:xfrm>
                      <a:off x="0" y="0"/>
                      <a:ext cx="5504465" cy="2632463"/>
                    </a:xfrm>
                    <a:prstGeom prst="rect">
                      <a:avLst/>
                    </a:prstGeom>
                    <a:ln>
                      <a:noFill/>
                    </a:ln>
                    <a:extLst>
                      <a:ext uri="{53640926-AAD7-44D8-BBD7-CCE9431645EC}">
                        <a14:shadowObscured xmlns:a14="http://schemas.microsoft.com/office/drawing/2010/main"/>
                      </a:ext>
                    </a:extLst>
                  </pic:spPr>
                </pic:pic>
              </a:graphicData>
            </a:graphic>
          </wp:inline>
        </w:drawing>
      </w:r>
    </w:p>
    <w:p w14:paraId="6E0A09CE" w14:textId="5DFD1419" w:rsidR="00C97D01" w:rsidRPr="00A84480" w:rsidRDefault="00C97D01" w:rsidP="009A5237">
      <w:pPr>
        <w:pStyle w:val="af5"/>
        <w:ind w:firstLine="709"/>
        <w:jc w:val="center"/>
        <w:rPr>
          <w:i w:val="0"/>
          <w:iCs w:val="0"/>
          <w:color w:val="auto"/>
          <w:sz w:val="28"/>
          <w:szCs w:val="28"/>
        </w:rPr>
      </w:pPr>
      <w:r w:rsidRPr="00A84480">
        <w:rPr>
          <w:i w:val="0"/>
          <w:iCs w:val="0"/>
          <w:color w:val="auto"/>
          <w:sz w:val="28"/>
          <w:szCs w:val="28"/>
        </w:rPr>
        <w:t xml:space="preserve">Рисунок </w:t>
      </w:r>
      <w:r w:rsidRPr="00A84480">
        <w:rPr>
          <w:i w:val="0"/>
          <w:iCs w:val="0"/>
          <w:color w:val="auto"/>
          <w:sz w:val="28"/>
          <w:szCs w:val="28"/>
        </w:rPr>
        <w:fldChar w:fldCharType="begin"/>
      </w:r>
      <w:r w:rsidRPr="00A84480">
        <w:rPr>
          <w:i w:val="0"/>
          <w:iCs w:val="0"/>
          <w:color w:val="auto"/>
          <w:sz w:val="28"/>
          <w:szCs w:val="28"/>
        </w:rPr>
        <w:instrText xml:space="preserve"> SEQ Рисунок \* ARABIC </w:instrText>
      </w:r>
      <w:r w:rsidRPr="00A84480">
        <w:rPr>
          <w:i w:val="0"/>
          <w:iCs w:val="0"/>
          <w:color w:val="auto"/>
          <w:sz w:val="28"/>
          <w:szCs w:val="28"/>
        </w:rPr>
        <w:fldChar w:fldCharType="separate"/>
      </w:r>
      <w:r w:rsidR="003B6528">
        <w:rPr>
          <w:i w:val="0"/>
          <w:iCs w:val="0"/>
          <w:noProof/>
          <w:color w:val="auto"/>
          <w:sz w:val="28"/>
          <w:szCs w:val="28"/>
        </w:rPr>
        <w:t>2</w:t>
      </w:r>
      <w:r w:rsidRPr="00A84480">
        <w:rPr>
          <w:i w:val="0"/>
          <w:iCs w:val="0"/>
          <w:color w:val="auto"/>
          <w:sz w:val="28"/>
          <w:szCs w:val="28"/>
        </w:rPr>
        <w:fldChar w:fldCharType="end"/>
      </w:r>
      <w:r w:rsidR="00E44A2B" w:rsidRPr="00A84480">
        <w:rPr>
          <w:i w:val="0"/>
          <w:iCs w:val="0"/>
          <w:sz w:val="28"/>
          <w:szCs w:val="28"/>
        </w:rPr>
        <w:t>–</w:t>
      </w:r>
      <w:r w:rsidR="00E44A2B" w:rsidRPr="00A84480">
        <w:rPr>
          <w:i w:val="0"/>
          <w:iCs w:val="0"/>
          <w:color w:val="auto"/>
          <w:sz w:val="28"/>
          <w:szCs w:val="28"/>
          <w:lang w:val="en-US"/>
        </w:rPr>
        <w:t>Desmos</w:t>
      </w:r>
    </w:p>
    <w:p w14:paraId="27B559B1" w14:textId="6B692704" w:rsidR="003F36E5" w:rsidRPr="00A84480" w:rsidRDefault="003F36E5" w:rsidP="00B92038">
      <w:pPr>
        <w:pStyle w:val="2"/>
        <w:numPr>
          <w:ilvl w:val="1"/>
          <w:numId w:val="116"/>
        </w:numPr>
        <w:rPr>
          <w:rFonts w:cs="Times New Roman"/>
          <w:szCs w:val="28"/>
          <w:lang w:val="ru-RU"/>
        </w:rPr>
      </w:pPr>
      <w:bookmarkStart w:id="8" w:name="_Toc191238020"/>
      <w:bookmarkStart w:id="9" w:name="_Toc199780760"/>
      <w:bookmarkEnd w:id="6"/>
      <w:r w:rsidRPr="00A84480">
        <w:rPr>
          <w:rFonts w:cs="Times New Roman"/>
          <w:szCs w:val="28"/>
        </w:rPr>
        <w:t>Литературные источники</w:t>
      </w:r>
      <w:bookmarkEnd w:id="8"/>
      <w:bookmarkEnd w:id="9"/>
      <w:r w:rsidR="00CC1CEA" w:rsidRPr="00A84480">
        <w:rPr>
          <w:rFonts w:cs="Times New Roman"/>
          <w:szCs w:val="28"/>
          <w:lang w:val="ru-RU"/>
        </w:rPr>
        <w:tab/>
      </w:r>
    </w:p>
    <w:p w14:paraId="2CB0F0B3" w14:textId="77777777" w:rsidR="00CC1CEA" w:rsidRPr="00A84480" w:rsidRDefault="00CC1CEA" w:rsidP="00676471">
      <w:pPr>
        <w:pStyle w:val="af2"/>
        <w:numPr>
          <w:ilvl w:val="0"/>
          <w:numId w:val="32"/>
        </w:numPr>
        <w:ind w:left="0" w:firstLine="709"/>
        <w:jc w:val="both"/>
        <w:rPr>
          <w:lang w:eastAsia="ru-BY"/>
        </w:rPr>
      </w:pPr>
      <w:r w:rsidRPr="00A84480">
        <w:rPr>
          <w:rStyle w:val="af1"/>
        </w:rPr>
        <w:t>"</w:t>
      </w:r>
      <w:proofErr w:type="spellStart"/>
      <w:r w:rsidRPr="00A84480">
        <w:rPr>
          <w:rStyle w:val="af1"/>
        </w:rPr>
        <w:t>Algebra</w:t>
      </w:r>
      <w:proofErr w:type="spellEnd"/>
      <w:r w:rsidRPr="00A84480">
        <w:rPr>
          <w:rStyle w:val="af1"/>
        </w:rPr>
        <w:t xml:space="preserve"> </w:t>
      </w:r>
      <w:proofErr w:type="spellStart"/>
      <w:r w:rsidRPr="00A84480">
        <w:rPr>
          <w:rStyle w:val="af1"/>
        </w:rPr>
        <w:t>and</w:t>
      </w:r>
      <w:proofErr w:type="spellEnd"/>
      <w:r w:rsidRPr="00A84480">
        <w:rPr>
          <w:rStyle w:val="af1"/>
        </w:rPr>
        <w:t xml:space="preserve"> </w:t>
      </w:r>
      <w:proofErr w:type="spellStart"/>
      <w:r w:rsidRPr="00A84480">
        <w:rPr>
          <w:rStyle w:val="af1"/>
        </w:rPr>
        <w:t>Trigonometry</w:t>
      </w:r>
      <w:proofErr w:type="spellEnd"/>
      <w:r w:rsidRPr="00A84480">
        <w:rPr>
          <w:rStyle w:val="af1"/>
        </w:rPr>
        <w:t xml:space="preserve">" – </w:t>
      </w:r>
      <w:proofErr w:type="spellStart"/>
      <w:r w:rsidRPr="00A84480">
        <w:rPr>
          <w:rStyle w:val="af1"/>
        </w:rPr>
        <w:t>Jay</w:t>
      </w:r>
      <w:proofErr w:type="spellEnd"/>
      <w:r w:rsidRPr="00A84480">
        <w:rPr>
          <w:rStyle w:val="af1"/>
        </w:rPr>
        <w:t xml:space="preserve"> </w:t>
      </w:r>
      <w:proofErr w:type="spellStart"/>
      <w:r w:rsidRPr="00A84480">
        <w:rPr>
          <w:rStyle w:val="af1"/>
        </w:rPr>
        <w:t>Abramson</w:t>
      </w:r>
      <w:proofErr w:type="spellEnd"/>
      <w:r w:rsidRPr="00A84480">
        <w:t xml:space="preserve"> Книга охватывает основные аспекты алгебры и тригонометрии, включая примеры и упражнения.</w:t>
      </w:r>
    </w:p>
    <w:p w14:paraId="5E604CCC" w14:textId="77777777" w:rsidR="00CC1CEA" w:rsidRPr="00A84480" w:rsidRDefault="00CC1CEA" w:rsidP="00676471">
      <w:pPr>
        <w:pStyle w:val="af2"/>
        <w:numPr>
          <w:ilvl w:val="0"/>
          <w:numId w:val="32"/>
        </w:numPr>
        <w:ind w:left="0" w:firstLine="709"/>
        <w:jc w:val="both"/>
      </w:pPr>
      <w:r w:rsidRPr="00A84480">
        <w:rPr>
          <w:rStyle w:val="af1"/>
        </w:rPr>
        <w:t xml:space="preserve">"The Matrix </w:t>
      </w:r>
      <w:proofErr w:type="spellStart"/>
      <w:r w:rsidRPr="00A84480">
        <w:rPr>
          <w:rStyle w:val="af1"/>
        </w:rPr>
        <w:t>Cookbook</w:t>
      </w:r>
      <w:proofErr w:type="spellEnd"/>
      <w:r w:rsidRPr="00A84480">
        <w:rPr>
          <w:rStyle w:val="af1"/>
        </w:rPr>
        <w:t>"</w:t>
      </w:r>
      <w:r w:rsidRPr="00A84480">
        <w:t xml:space="preserve"> Компактное руководство по линейной алгебре и матричным вычислениям, полезное для работы с математическими выражениями.</w:t>
      </w:r>
    </w:p>
    <w:p w14:paraId="205C4EF1" w14:textId="54DDE0ED" w:rsidR="00CC1CEA" w:rsidRPr="00A84480" w:rsidRDefault="00CC1CEA" w:rsidP="00676471">
      <w:pPr>
        <w:pStyle w:val="af2"/>
        <w:numPr>
          <w:ilvl w:val="0"/>
          <w:numId w:val="32"/>
        </w:numPr>
        <w:ind w:left="0" w:firstLine="709"/>
        <w:jc w:val="both"/>
      </w:pPr>
      <w:r w:rsidRPr="00A84480">
        <w:rPr>
          <w:rStyle w:val="af1"/>
        </w:rPr>
        <w:t>"</w:t>
      </w:r>
      <w:proofErr w:type="spellStart"/>
      <w:r w:rsidRPr="00A84480">
        <w:rPr>
          <w:rStyle w:val="af1"/>
        </w:rPr>
        <w:t>Probability</w:t>
      </w:r>
      <w:proofErr w:type="spellEnd"/>
      <w:r w:rsidRPr="00A84480">
        <w:rPr>
          <w:rStyle w:val="af1"/>
        </w:rPr>
        <w:t xml:space="preserve"> </w:t>
      </w:r>
      <w:proofErr w:type="spellStart"/>
      <w:r w:rsidRPr="00A84480">
        <w:rPr>
          <w:rStyle w:val="af1"/>
        </w:rPr>
        <w:t>Theory</w:t>
      </w:r>
      <w:proofErr w:type="spellEnd"/>
      <w:r w:rsidRPr="00A84480">
        <w:rPr>
          <w:rStyle w:val="af1"/>
        </w:rPr>
        <w:t xml:space="preserve">" – E. T. </w:t>
      </w:r>
      <w:proofErr w:type="spellStart"/>
      <w:r w:rsidRPr="00A84480">
        <w:rPr>
          <w:rStyle w:val="af1"/>
        </w:rPr>
        <w:t>Jaynes</w:t>
      </w:r>
      <w:proofErr w:type="spellEnd"/>
      <w:r w:rsidRPr="00A84480">
        <w:t xml:space="preserve"> Фундаментальная книга по теории вероятностей, которая может пригодиться при разработке аналитических функций.</w:t>
      </w:r>
    </w:p>
    <w:p w14:paraId="01727206" w14:textId="79596F31" w:rsidR="00CC1CEA" w:rsidRPr="009A5237" w:rsidRDefault="00CC1CEA" w:rsidP="00841418">
      <w:pPr>
        <w:pStyle w:val="af2"/>
        <w:numPr>
          <w:ilvl w:val="0"/>
          <w:numId w:val="32"/>
        </w:numPr>
        <w:spacing w:after="0"/>
        <w:ind w:left="0" w:firstLine="709"/>
        <w:jc w:val="both"/>
      </w:pPr>
      <w:r w:rsidRPr="00A84480">
        <w:rPr>
          <w:rStyle w:val="af1"/>
        </w:rPr>
        <w:t>"35 лучших книг для программистов" – DEVGUIDE.RU</w:t>
      </w:r>
      <w:r w:rsidRPr="00A84480">
        <w:t xml:space="preserve"> Список рекомендованных книг по программированию, включая материалы по алгоритмам и математическим вычислениям.</w:t>
      </w:r>
    </w:p>
    <w:p w14:paraId="7C2F07A2" w14:textId="77777777" w:rsidR="003F36E5" w:rsidRPr="00A84480" w:rsidRDefault="003F36E5" w:rsidP="00B92038">
      <w:pPr>
        <w:pStyle w:val="2"/>
        <w:numPr>
          <w:ilvl w:val="1"/>
          <w:numId w:val="116"/>
        </w:numPr>
        <w:rPr>
          <w:rFonts w:cs="Times New Roman"/>
          <w:szCs w:val="28"/>
        </w:rPr>
      </w:pPr>
      <w:bookmarkStart w:id="10" w:name="_Toc191238021"/>
      <w:bookmarkStart w:id="11" w:name="_Toc199780761"/>
      <w:r w:rsidRPr="00A84480">
        <w:rPr>
          <w:rFonts w:cs="Times New Roman"/>
          <w:szCs w:val="28"/>
        </w:rPr>
        <w:t>Формирование требований к программному средству</w:t>
      </w:r>
      <w:bookmarkEnd w:id="10"/>
      <w:bookmarkEnd w:id="11"/>
    </w:p>
    <w:p w14:paraId="3344BD99" w14:textId="77777777" w:rsidR="003F36E5" w:rsidRPr="00A84480" w:rsidRDefault="003F36E5" w:rsidP="00676471">
      <w:pPr>
        <w:ind w:firstLine="709"/>
        <w:jc w:val="both"/>
        <w:rPr>
          <w:szCs w:val="28"/>
        </w:rPr>
      </w:pPr>
      <w:r w:rsidRPr="00A84480">
        <w:rPr>
          <w:szCs w:val="28"/>
        </w:rPr>
        <w:t>На основе анализа прототипов и изучения литературы сформированы требования к проектируемому программному средству.</w:t>
      </w:r>
      <w:bookmarkStart w:id="12" w:name="_Toc191238022"/>
    </w:p>
    <w:p w14:paraId="3721B14E" w14:textId="350E3092" w:rsidR="00E6450F" w:rsidRPr="00A84480" w:rsidRDefault="003F36E5" w:rsidP="00676471">
      <w:pPr>
        <w:ind w:firstLine="709"/>
        <w:jc w:val="both"/>
        <w:rPr>
          <w:b/>
          <w:bCs/>
          <w:szCs w:val="28"/>
        </w:rPr>
      </w:pPr>
      <w:r w:rsidRPr="00A84480">
        <w:rPr>
          <w:b/>
          <w:bCs/>
          <w:szCs w:val="28"/>
        </w:rPr>
        <w:t>Функциональные требования</w:t>
      </w:r>
      <w:bookmarkEnd w:id="12"/>
    </w:p>
    <w:p w14:paraId="7FC24A28" w14:textId="5BA3DDF6" w:rsidR="00E6450F" w:rsidRPr="00A84480" w:rsidRDefault="003F36E5" w:rsidP="00676471">
      <w:pPr>
        <w:ind w:firstLine="709"/>
        <w:jc w:val="both"/>
        <w:rPr>
          <w:szCs w:val="28"/>
        </w:rPr>
      </w:pPr>
      <w:r w:rsidRPr="00A84480">
        <w:rPr>
          <w:szCs w:val="28"/>
        </w:rPr>
        <w:t>Обработка математических выражений:</w:t>
      </w:r>
    </w:p>
    <w:p w14:paraId="7F5B9D1D" w14:textId="1722BDCE" w:rsidR="00E6450F" w:rsidRPr="00A84480" w:rsidRDefault="00E6450F" w:rsidP="00676471">
      <w:pPr>
        <w:pStyle w:val="af2"/>
        <w:numPr>
          <w:ilvl w:val="0"/>
          <w:numId w:val="26"/>
        </w:numPr>
        <w:spacing w:line="240" w:lineRule="auto"/>
        <w:ind w:left="0" w:firstLine="709"/>
        <w:jc w:val="both"/>
      </w:pPr>
      <w:r w:rsidRPr="00A84480">
        <w:t>Поддержка базовых математических операций (</w:t>
      </w:r>
      <w:proofErr w:type="gramStart"/>
      <w:r w:rsidRPr="00A84480">
        <w:t>+,-</w:t>
      </w:r>
      <w:proofErr w:type="gramEnd"/>
      <w:r w:rsidRPr="00A84480">
        <w:t>,</w:t>
      </w:r>
      <w:proofErr w:type="gramStart"/>
      <w:r w:rsidRPr="00A84480">
        <w:rPr>
          <w:lang w:val="en-US"/>
        </w:rPr>
        <w:t>/</w:t>
      </w:r>
      <w:r w:rsidRPr="00A84480">
        <w:t>,*</w:t>
      </w:r>
      <w:proofErr w:type="gramEnd"/>
      <w:r w:rsidRPr="00A84480">
        <w:t>,</w:t>
      </w:r>
      <w:r w:rsidRPr="00A84480">
        <w:rPr>
          <w:lang w:val="en-US"/>
        </w:rPr>
        <w:t>^</w:t>
      </w:r>
      <w:r w:rsidRPr="00A84480">
        <w:t>)</w:t>
      </w:r>
    </w:p>
    <w:p w14:paraId="463FA886" w14:textId="55CE97DA" w:rsidR="00E6450F" w:rsidRPr="00A84480" w:rsidRDefault="00E6450F" w:rsidP="00676471">
      <w:pPr>
        <w:pStyle w:val="af2"/>
        <w:numPr>
          <w:ilvl w:val="0"/>
          <w:numId w:val="26"/>
        </w:numPr>
        <w:spacing w:line="240" w:lineRule="auto"/>
        <w:ind w:left="0" w:firstLine="709"/>
        <w:jc w:val="both"/>
      </w:pPr>
      <w:r w:rsidRPr="00A84480">
        <w:lastRenderedPageBreak/>
        <w:t>Поддержка унарных функций (</w:t>
      </w:r>
      <w:proofErr w:type="spellStart"/>
      <w:proofErr w:type="gramStart"/>
      <w:r w:rsidRPr="00A84480">
        <w:t>sin,sinh</w:t>
      </w:r>
      <w:proofErr w:type="gramEnd"/>
      <w:r w:rsidRPr="00A84480">
        <w:t>,</w:t>
      </w:r>
      <w:proofErr w:type="gramStart"/>
      <w:r w:rsidRPr="00A84480">
        <w:t>arcsin,exp</w:t>
      </w:r>
      <w:proofErr w:type="gramEnd"/>
      <w:r w:rsidRPr="00A84480">
        <w:t>,sqrt</w:t>
      </w:r>
      <w:proofErr w:type="spellEnd"/>
      <w:r w:rsidRPr="00A84480">
        <w:t xml:space="preserve"> и др.)</w:t>
      </w:r>
    </w:p>
    <w:p w14:paraId="4A0ACAAF" w14:textId="3318DEDF" w:rsidR="00E6450F" w:rsidRPr="00A84480" w:rsidRDefault="00201086" w:rsidP="00676471">
      <w:pPr>
        <w:pStyle w:val="af2"/>
        <w:numPr>
          <w:ilvl w:val="0"/>
          <w:numId w:val="26"/>
        </w:numPr>
        <w:spacing w:line="240" w:lineRule="auto"/>
        <w:ind w:left="0" w:firstLine="709"/>
        <w:jc w:val="both"/>
      </w:pPr>
      <w:r w:rsidRPr="00A84480">
        <w:rPr>
          <w:lang w:val="ru-RU"/>
        </w:rPr>
        <w:t>Поддержка бинарных функций (</w:t>
      </w:r>
      <w:r w:rsidRPr="00A84480">
        <w:rPr>
          <w:lang w:val="en-US"/>
        </w:rPr>
        <w:t>log</w:t>
      </w:r>
      <w:r w:rsidRPr="00A84480">
        <w:rPr>
          <w:lang w:val="ru-RU"/>
        </w:rPr>
        <w:t>(</w:t>
      </w:r>
      <w:proofErr w:type="gramStart"/>
      <w:r w:rsidRPr="00A84480">
        <w:rPr>
          <w:lang w:val="en-US"/>
        </w:rPr>
        <w:t>a</w:t>
      </w:r>
      <w:r w:rsidRPr="00A84480">
        <w:rPr>
          <w:lang w:val="ru-RU"/>
        </w:rPr>
        <w:t>,</w:t>
      </w:r>
      <w:r w:rsidRPr="00A84480">
        <w:rPr>
          <w:lang w:val="en-US"/>
        </w:rPr>
        <w:t>b</w:t>
      </w:r>
      <w:proofErr w:type="gramEnd"/>
      <w:r w:rsidRPr="00A84480">
        <w:rPr>
          <w:lang w:val="ru-RU"/>
        </w:rPr>
        <w:t xml:space="preserve">), </w:t>
      </w:r>
      <w:r w:rsidRPr="00A84480">
        <w:rPr>
          <w:lang w:val="en-US"/>
        </w:rPr>
        <w:t>pow</w:t>
      </w:r>
      <w:r w:rsidRPr="00A84480">
        <w:rPr>
          <w:lang w:val="ru-RU"/>
        </w:rPr>
        <w:t>(</w:t>
      </w:r>
      <w:proofErr w:type="gramStart"/>
      <w:r w:rsidRPr="00A84480">
        <w:rPr>
          <w:lang w:val="en-US"/>
        </w:rPr>
        <w:t>a</w:t>
      </w:r>
      <w:r w:rsidRPr="00A84480">
        <w:rPr>
          <w:lang w:val="ru-RU"/>
        </w:rPr>
        <w:t>,</w:t>
      </w:r>
      <w:r w:rsidRPr="00A84480">
        <w:rPr>
          <w:lang w:val="en-US"/>
        </w:rPr>
        <w:t>b</w:t>
      </w:r>
      <w:proofErr w:type="gramEnd"/>
      <w:r w:rsidRPr="00A84480">
        <w:rPr>
          <w:lang w:val="ru-RU"/>
        </w:rPr>
        <w:t>))</w:t>
      </w:r>
    </w:p>
    <w:p w14:paraId="4BCD47D0" w14:textId="6C401D39" w:rsidR="00174340" w:rsidRPr="00A84480" w:rsidRDefault="00201086" w:rsidP="00676471">
      <w:pPr>
        <w:pStyle w:val="af2"/>
        <w:numPr>
          <w:ilvl w:val="0"/>
          <w:numId w:val="26"/>
        </w:numPr>
        <w:spacing w:after="0" w:line="240" w:lineRule="auto"/>
        <w:ind w:left="0" w:firstLine="709"/>
        <w:jc w:val="both"/>
      </w:pPr>
      <w:r w:rsidRPr="00A84480">
        <w:rPr>
          <w:lang w:val="ru-RU"/>
        </w:rPr>
        <w:t xml:space="preserve">Поддержка переменной </w:t>
      </w:r>
      <w:r w:rsidRPr="00A84480">
        <w:rPr>
          <w:lang w:val="en-US"/>
        </w:rPr>
        <w:t>x</w:t>
      </w:r>
    </w:p>
    <w:p w14:paraId="081B8199" w14:textId="77777777" w:rsidR="003F36E5" w:rsidRPr="009A5237" w:rsidRDefault="003F36E5" w:rsidP="00676471">
      <w:pPr>
        <w:ind w:firstLine="709"/>
        <w:jc w:val="both"/>
        <w:rPr>
          <w:b/>
          <w:bCs/>
          <w:szCs w:val="28"/>
        </w:rPr>
      </w:pPr>
      <w:r w:rsidRPr="009A5237">
        <w:rPr>
          <w:b/>
          <w:bCs/>
          <w:szCs w:val="28"/>
        </w:rPr>
        <w:t>Построение графиков функций:</w:t>
      </w:r>
    </w:p>
    <w:p w14:paraId="22478015" w14:textId="335CD112" w:rsidR="003F36E5" w:rsidRPr="00A84480" w:rsidRDefault="002A55A3" w:rsidP="00676471">
      <w:pPr>
        <w:pStyle w:val="af2"/>
        <w:numPr>
          <w:ilvl w:val="0"/>
          <w:numId w:val="1"/>
        </w:numPr>
        <w:spacing w:line="240" w:lineRule="auto"/>
        <w:ind w:left="0" w:firstLine="709"/>
        <w:jc w:val="both"/>
      </w:pPr>
      <w:r w:rsidRPr="00A84480">
        <w:rPr>
          <w:lang w:val="ru-RU"/>
        </w:rPr>
        <w:t xml:space="preserve">Построение графиков функций одной переменно, вида </w:t>
      </w:r>
      <w:r w:rsidRPr="00A84480">
        <w:rPr>
          <w:lang w:val="en-US"/>
        </w:rPr>
        <w:t>y</w:t>
      </w:r>
      <w:r w:rsidRPr="00A84480">
        <w:rPr>
          <w:lang w:val="ru-RU"/>
        </w:rPr>
        <w:t>=</w:t>
      </w:r>
      <w:r w:rsidRPr="00A84480">
        <w:rPr>
          <w:lang w:val="en-US"/>
        </w:rPr>
        <w:t>f</w:t>
      </w:r>
      <w:r w:rsidRPr="00A84480">
        <w:rPr>
          <w:lang w:val="ru-RU"/>
        </w:rPr>
        <w:t>(</w:t>
      </w:r>
      <w:r w:rsidRPr="00A84480">
        <w:rPr>
          <w:lang w:val="en-US"/>
        </w:rPr>
        <w:t>x</w:t>
      </w:r>
      <w:r w:rsidRPr="00A84480">
        <w:rPr>
          <w:lang w:val="ru-RU"/>
        </w:rPr>
        <w:t>)</w:t>
      </w:r>
    </w:p>
    <w:p w14:paraId="279BC5C7" w14:textId="6355B8F4" w:rsidR="00E44A2B" w:rsidRPr="00A84480" w:rsidRDefault="003F36E5" w:rsidP="00676471">
      <w:pPr>
        <w:pStyle w:val="af2"/>
        <w:keepNext/>
        <w:numPr>
          <w:ilvl w:val="0"/>
          <w:numId w:val="1"/>
        </w:numPr>
        <w:spacing w:line="240" w:lineRule="auto"/>
        <w:ind w:left="0" w:firstLine="709"/>
        <w:jc w:val="both"/>
      </w:pPr>
      <w:r w:rsidRPr="00A84480">
        <w:t>Настройка диапазона значений</w:t>
      </w:r>
    </w:p>
    <w:p w14:paraId="2C0973A1" w14:textId="63611E6B" w:rsidR="003F36E5" w:rsidRPr="00A84480" w:rsidRDefault="003F36E5" w:rsidP="00676471">
      <w:pPr>
        <w:pStyle w:val="af2"/>
        <w:numPr>
          <w:ilvl w:val="0"/>
          <w:numId w:val="1"/>
        </w:numPr>
        <w:spacing w:line="240" w:lineRule="auto"/>
        <w:ind w:left="0" w:firstLine="709"/>
        <w:jc w:val="both"/>
      </w:pPr>
      <w:r w:rsidRPr="00A84480">
        <w:t>по осям X и Y.</w:t>
      </w:r>
    </w:p>
    <w:p w14:paraId="01A5C4B4" w14:textId="77777777" w:rsidR="003F36E5" w:rsidRPr="00A84480" w:rsidRDefault="003F36E5" w:rsidP="00676471">
      <w:pPr>
        <w:pStyle w:val="af2"/>
        <w:numPr>
          <w:ilvl w:val="0"/>
          <w:numId w:val="1"/>
        </w:numPr>
        <w:spacing w:line="240" w:lineRule="auto"/>
        <w:ind w:left="0" w:firstLine="709"/>
        <w:jc w:val="both"/>
      </w:pPr>
      <w:r w:rsidRPr="00A84480">
        <w:t>Отображение сетки на графике.</w:t>
      </w:r>
    </w:p>
    <w:p w14:paraId="17872E20" w14:textId="6EAE3978" w:rsidR="00174340" w:rsidRPr="00A84480" w:rsidRDefault="00174340" w:rsidP="00676471">
      <w:pPr>
        <w:pStyle w:val="af2"/>
        <w:numPr>
          <w:ilvl w:val="0"/>
          <w:numId w:val="1"/>
        </w:numPr>
        <w:spacing w:after="0" w:line="240" w:lineRule="auto"/>
        <w:ind w:left="0" w:firstLine="709"/>
        <w:jc w:val="both"/>
      </w:pPr>
      <w:r w:rsidRPr="00A84480">
        <w:rPr>
          <w:lang w:val="ru-RU"/>
        </w:rPr>
        <w:t>Возможность отображения графиков множества функций</w:t>
      </w:r>
    </w:p>
    <w:p w14:paraId="3A19C6D4" w14:textId="28019A26" w:rsidR="003F36E5" w:rsidRPr="009A5237" w:rsidRDefault="002A55A3" w:rsidP="00676471">
      <w:pPr>
        <w:ind w:firstLine="709"/>
        <w:jc w:val="both"/>
        <w:rPr>
          <w:b/>
          <w:bCs/>
          <w:szCs w:val="28"/>
        </w:rPr>
      </w:pPr>
      <w:r w:rsidRPr="009A5237">
        <w:rPr>
          <w:b/>
          <w:bCs/>
          <w:szCs w:val="28"/>
        </w:rPr>
        <w:t>Копирование графика</w:t>
      </w:r>
    </w:p>
    <w:p w14:paraId="24FF529E" w14:textId="3BBFE07B" w:rsidR="00FB4BDC" w:rsidRPr="00A84480" w:rsidRDefault="00424FDD" w:rsidP="00676471">
      <w:pPr>
        <w:pStyle w:val="af2"/>
        <w:numPr>
          <w:ilvl w:val="0"/>
          <w:numId w:val="27"/>
        </w:numPr>
        <w:spacing w:after="0" w:line="240" w:lineRule="auto"/>
        <w:ind w:left="0" w:firstLine="709"/>
        <w:jc w:val="both"/>
      </w:pPr>
      <w:r w:rsidRPr="00A84480">
        <w:rPr>
          <w:lang w:val="ru-RU"/>
        </w:rPr>
        <w:t>Возможность сохранения</w:t>
      </w:r>
      <w:r w:rsidR="002A55A3" w:rsidRPr="00A84480">
        <w:rPr>
          <w:lang w:val="ru-RU"/>
        </w:rPr>
        <w:t xml:space="preserve"> изображени</w:t>
      </w:r>
      <w:r w:rsidRPr="00A84480">
        <w:rPr>
          <w:lang w:val="ru-RU"/>
        </w:rPr>
        <w:t>я</w:t>
      </w:r>
      <w:r w:rsidR="002A55A3" w:rsidRPr="00A84480">
        <w:rPr>
          <w:lang w:val="ru-RU"/>
        </w:rPr>
        <w:t xml:space="preserve"> графика вместе с координатной плоскостью в буфер обмена</w:t>
      </w:r>
    </w:p>
    <w:p w14:paraId="42117BC9" w14:textId="54102E5B" w:rsidR="003F36E5" w:rsidRPr="00A84480" w:rsidRDefault="00FB4BDC" w:rsidP="00676471">
      <w:pPr>
        <w:ind w:firstLine="709"/>
        <w:jc w:val="both"/>
        <w:rPr>
          <w:szCs w:val="28"/>
        </w:rPr>
      </w:pPr>
      <w:r w:rsidRPr="00A84480">
        <w:rPr>
          <w:szCs w:val="28"/>
        </w:rPr>
        <w:t>Требования к надёжности</w:t>
      </w:r>
    </w:p>
    <w:p w14:paraId="29AEB6BC" w14:textId="6A4C73F6" w:rsidR="00FB4BDC" w:rsidRPr="00A84480" w:rsidRDefault="00FB4BDC" w:rsidP="00676471">
      <w:pPr>
        <w:pStyle w:val="af2"/>
        <w:numPr>
          <w:ilvl w:val="0"/>
          <w:numId w:val="27"/>
        </w:numPr>
        <w:spacing w:after="0" w:line="240" w:lineRule="auto"/>
        <w:ind w:left="0" w:firstLine="709"/>
        <w:jc w:val="both"/>
      </w:pPr>
      <w:r w:rsidRPr="00A84480">
        <w:rPr>
          <w:lang w:val="ru-RU"/>
        </w:rPr>
        <w:t>Программа должна корректно обрабатывать математическое выражение в независимости от его корректности.</w:t>
      </w:r>
    </w:p>
    <w:p w14:paraId="7EFEECB0" w14:textId="79C33B8A" w:rsidR="00174340" w:rsidRPr="00A84480" w:rsidRDefault="00FB4BDC" w:rsidP="00676471">
      <w:pPr>
        <w:pStyle w:val="af2"/>
        <w:numPr>
          <w:ilvl w:val="0"/>
          <w:numId w:val="27"/>
        </w:numPr>
        <w:spacing w:after="0" w:line="240" w:lineRule="auto"/>
        <w:ind w:left="0" w:firstLine="709"/>
        <w:jc w:val="both"/>
      </w:pPr>
      <w:r w:rsidRPr="00A84480">
        <w:rPr>
          <w:lang w:val="ru-RU"/>
        </w:rPr>
        <w:t>Программа должна оставаться работоспособной даже при некорректном её использовании</w:t>
      </w:r>
    </w:p>
    <w:p w14:paraId="393B8FD1" w14:textId="009589A9" w:rsidR="00914997" w:rsidRPr="00A84480" w:rsidRDefault="00914997" w:rsidP="00676471">
      <w:pPr>
        <w:ind w:firstLine="709"/>
        <w:jc w:val="both"/>
        <w:rPr>
          <w:szCs w:val="28"/>
        </w:rPr>
      </w:pPr>
      <w:r w:rsidRPr="00A84480">
        <w:rPr>
          <w:szCs w:val="28"/>
        </w:rPr>
        <w:t xml:space="preserve">Входные данные </w:t>
      </w:r>
    </w:p>
    <w:p w14:paraId="2F467D87" w14:textId="36C5DB69" w:rsidR="00914997" w:rsidRPr="00A84480" w:rsidRDefault="00914997" w:rsidP="00676471">
      <w:pPr>
        <w:pStyle w:val="af2"/>
        <w:numPr>
          <w:ilvl w:val="0"/>
          <w:numId w:val="28"/>
        </w:numPr>
        <w:spacing w:line="240" w:lineRule="auto"/>
        <w:ind w:left="0" w:firstLine="709"/>
        <w:jc w:val="both"/>
      </w:pPr>
      <w:r w:rsidRPr="00A84480">
        <w:rPr>
          <w:lang w:val="ru-RU"/>
        </w:rPr>
        <w:t>Выражение в формате строк</w:t>
      </w:r>
    </w:p>
    <w:p w14:paraId="2F253F0C" w14:textId="2C76E34E" w:rsidR="00914997" w:rsidRPr="00A84480" w:rsidRDefault="00D348BD" w:rsidP="00676471">
      <w:pPr>
        <w:pStyle w:val="af2"/>
        <w:numPr>
          <w:ilvl w:val="0"/>
          <w:numId w:val="28"/>
        </w:numPr>
        <w:spacing w:after="0" w:line="240" w:lineRule="auto"/>
        <w:ind w:left="0" w:firstLine="709"/>
        <w:jc w:val="both"/>
      </w:pPr>
      <w:r w:rsidRPr="00A84480">
        <w:rPr>
          <w:lang w:val="ru-RU"/>
        </w:rPr>
        <w:t xml:space="preserve">Промежутки отображения по </w:t>
      </w:r>
      <w:r w:rsidRPr="00A84480">
        <w:rPr>
          <w:lang w:val="en-US"/>
        </w:rPr>
        <w:t>X</w:t>
      </w:r>
      <w:r w:rsidRPr="00A84480">
        <w:rPr>
          <w:lang w:val="ru-RU"/>
        </w:rPr>
        <w:t xml:space="preserve"> и </w:t>
      </w:r>
      <w:r w:rsidRPr="00A84480">
        <w:rPr>
          <w:lang w:val="en-US"/>
        </w:rPr>
        <w:t>Y</w:t>
      </w:r>
      <w:r w:rsidRPr="00A84480">
        <w:rPr>
          <w:lang w:val="ru-RU"/>
        </w:rPr>
        <w:t xml:space="preserve"> </w:t>
      </w:r>
    </w:p>
    <w:p w14:paraId="214357D4" w14:textId="6BC83B69" w:rsidR="00914997" w:rsidRPr="009A5237" w:rsidRDefault="00914997" w:rsidP="00676471">
      <w:pPr>
        <w:ind w:firstLine="709"/>
        <w:jc w:val="both"/>
        <w:rPr>
          <w:b/>
          <w:bCs/>
          <w:szCs w:val="28"/>
        </w:rPr>
      </w:pPr>
      <w:r w:rsidRPr="009A5237">
        <w:rPr>
          <w:b/>
          <w:bCs/>
          <w:szCs w:val="28"/>
        </w:rPr>
        <w:t>Выходные данные</w:t>
      </w:r>
    </w:p>
    <w:p w14:paraId="671A9EED" w14:textId="6FD90A76" w:rsidR="00FB4BDC" w:rsidRPr="00A84480" w:rsidRDefault="00D348BD" w:rsidP="00676471">
      <w:pPr>
        <w:pStyle w:val="af2"/>
        <w:numPr>
          <w:ilvl w:val="0"/>
          <w:numId w:val="29"/>
        </w:numPr>
        <w:spacing w:after="0" w:line="240" w:lineRule="auto"/>
        <w:ind w:left="0" w:firstLine="709"/>
        <w:jc w:val="both"/>
      </w:pPr>
      <w:r w:rsidRPr="00A84480">
        <w:rPr>
          <w:lang w:val="ru-RU"/>
        </w:rPr>
        <w:t>График с сеткой координат в заданных промежутках</w:t>
      </w:r>
    </w:p>
    <w:p w14:paraId="2542E235" w14:textId="77777777" w:rsidR="003F36E5" w:rsidRPr="009A5237" w:rsidRDefault="003F36E5" w:rsidP="00676471">
      <w:pPr>
        <w:ind w:firstLine="709"/>
        <w:jc w:val="both"/>
        <w:rPr>
          <w:b/>
          <w:bCs/>
          <w:szCs w:val="28"/>
        </w:rPr>
      </w:pPr>
      <w:bookmarkStart w:id="13" w:name="_Toc191238024"/>
      <w:r w:rsidRPr="009A5237">
        <w:rPr>
          <w:b/>
          <w:bCs/>
          <w:szCs w:val="28"/>
        </w:rPr>
        <w:t>Технические требования</w:t>
      </w:r>
      <w:bookmarkEnd w:id="13"/>
    </w:p>
    <w:p w14:paraId="11ECCFE4" w14:textId="77777777" w:rsidR="003F36E5" w:rsidRPr="00A84480" w:rsidRDefault="003F36E5" w:rsidP="00676471">
      <w:pPr>
        <w:pStyle w:val="af2"/>
        <w:numPr>
          <w:ilvl w:val="0"/>
          <w:numId w:val="4"/>
        </w:numPr>
        <w:spacing w:line="240" w:lineRule="auto"/>
        <w:ind w:left="0" w:firstLine="709"/>
        <w:jc w:val="both"/>
      </w:pPr>
      <w:r w:rsidRPr="00A84480">
        <w:t>Язык программирования: Delphi.</w:t>
      </w:r>
    </w:p>
    <w:p w14:paraId="44F01FFD" w14:textId="77777777" w:rsidR="003F36E5" w:rsidRPr="00A84480" w:rsidRDefault="003F36E5" w:rsidP="00676471">
      <w:pPr>
        <w:pStyle w:val="af2"/>
        <w:numPr>
          <w:ilvl w:val="0"/>
          <w:numId w:val="4"/>
        </w:numPr>
        <w:spacing w:line="240" w:lineRule="auto"/>
        <w:ind w:left="0" w:firstLine="709"/>
        <w:jc w:val="both"/>
      </w:pPr>
      <w:r w:rsidRPr="00A84480">
        <w:t xml:space="preserve">Среда разработки: </w:t>
      </w:r>
      <w:proofErr w:type="spellStart"/>
      <w:r w:rsidRPr="00A84480">
        <w:t>Embarcadero</w:t>
      </w:r>
      <w:proofErr w:type="spellEnd"/>
      <w:r w:rsidRPr="00A84480">
        <w:t xml:space="preserve"> RAD.</w:t>
      </w:r>
    </w:p>
    <w:p w14:paraId="09F1A986" w14:textId="43CF10C5" w:rsidR="00914997" w:rsidRPr="00A84480" w:rsidRDefault="00914997" w:rsidP="009329BB">
      <w:pPr>
        <w:pStyle w:val="af2"/>
        <w:numPr>
          <w:ilvl w:val="0"/>
          <w:numId w:val="4"/>
        </w:numPr>
        <w:spacing w:after="0" w:line="240" w:lineRule="auto"/>
        <w:ind w:left="0" w:firstLine="709"/>
        <w:jc w:val="both"/>
      </w:pPr>
      <w:r w:rsidRPr="00A84480">
        <w:rPr>
          <w:lang w:val="ru-RU"/>
        </w:rPr>
        <w:t xml:space="preserve">Платформа </w:t>
      </w:r>
      <w:r w:rsidRPr="00A84480">
        <w:rPr>
          <w:lang w:val="en-US"/>
        </w:rPr>
        <w:t>Windows</w:t>
      </w:r>
    </w:p>
    <w:p w14:paraId="4B0815A9" w14:textId="77777777" w:rsidR="003F36E5" w:rsidRPr="009329BB" w:rsidRDefault="003F36E5" w:rsidP="009329BB">
      <w:pPr>
        <w:ind w:firstLine="708"/>
        <w:rPr>
          <w:b/>
          <w:bCs/>
          <w:szCs w:val="28"/>
        </w:rPr>
      </w:pPr>
      <w:r w:rsidRPr="009329BB">
        <w:rPr>
          <w:b/>
          <w:bCs/>
        </w:rPr>
        <w:t>Библиотеки</w:t>
      </w:r>
      <w:r w:rsidRPr="009329BB">
        <w:rPr>
          <w:b/>
          <w:bCs/>
          <w:szCs w:val="28"/>
        </w:rPr>
        <w:t>:</w:t>
      </w:r>
    </w:p>
    <w:p w14:paraId="1033CBB0" w14:textId="77777777" w:rsidR="003F36E5" w:rsidRPr="00A84480" w:rsidRDefault="003F36E5" w:rsidP="00676471">
      <w:pPr>
        <w:pStyle w:val="af2"/>
        <w:numPr>
          <w:ilvl w:val="0"/>
          <w:numId w:val="5"/>
        </w:numPr>
        <w:spacing w:line="240" w:lineRule="auto"/>
        <w:ind w:left="0" w:firstLine="709"/>
        <w:jc w:val="both"/>
      </w:pPr>
      <w:r w:rsidRPr="00A84480">
        <w:t>Для математических вычислений: стандартные функции Delphi.</w:t>
      </w:r>
    </w:p>
    <w:p w14:paraId="4ECAE9C1" w14:textId="5154DD1F" w:rsidR="0041140A" w:rsidRPr="00A84480" w:rsidRDefault="00CC1CEA" w:rsidP="00676471">
      <w:pPr>
        <w:pStyle w:val="af2"/>
        <w:numPr>
          <w:ilvl w:val="0"/>
          <w:numId w:val="5"/>
        </w:numPr>
        <w:spacing w:line="240" w:lineRule="auto"/>
        <w:ind w:left="0" w:firstLine="709"/>
        <w:jc w:val="both"/>
        <w:rPr>
          <w:lang w:val="ru-RU"/>
        </w:rPr>
      </w:pPr>
      <w:r w:rsidRPr="00A84480">
        <w:rPr>
          <w:lang w:val="ru-RU"/>
        </w:rPr>
        <w:t>Для сохранения в буфер обмена: С</w:t>
      </w:r>
      <w:proofErr w:type="spellStart"/>
      <w:r w:rsidRPr="00A84480">
        <w:rPr>
          <w:lang w:val="en-US"/>
        </w:rPr>
        <w:t>lipboard</w:t>
      </w:r>
      <w:proofErr w:type="spellEnd"/>
    </w:p>
    <w:p w14:paraId="4AB44103" w14:textId="27EC6D13" w:rsidR="00C60514" w:rsidRPr="00A84480" w:rsidRDefault="0041140A" w:rsidP="007C2441">
      <w:pPr>
        <w:pStyle w:val="1"/>
      </w:pPr>
      <w:r w:rsidRPr="00A84480">
        <w:br w:type="page"/>
      </w:r>
      <w:bookmarkStart w:id="14" w:name="_Toc199780762"/>
      <w:r w:rsidR="00215632" w:rsidRPr="00A84480">
        <w:lastRenderedPageBreak/>
        <w:t>АНАЛИЗ ТРЕБОВАНИЙ</w:t>
      </w:r>
      <w:r w:rsidR="00C60514" w:rsidRPr="00A84480">
        <w:t xml:space="preserve"> </w:t>
      </w:r>
      <w:r w:rsidR="00215632" w:rsidRPr="00A84480">
        <w:t>К ПРОГРАММНОМУ СРЕДСТВУ</w:t>
      </w:r>
      <w:r w:rsidR="00C60514" w:rsidRPr="00A84480">
        <w:t xml:space="preserve"> </w:t>
      </w:r>
      <w:r w:rsidR="00215632" w:rsidRPr="00A84480">
        <w:t>И РАЗРАБОТКА ФУНКЦИОНАЛЬНЫХ ТРЕБОВАНИЙ</w:t>
      </w:r>
      <w:bookmarkEnd w:id="14"/>
    </w:p>
    <w:p w14:paraId="002EFE50" w14:textId="77777777" w:rsidR="00C60514" w:rsidRPr="00A84480" w:rsidRDefault="00C60514" w:rsidP="00676471">
      <w:pPr>
        <w:ind w:firstLine="709"/>
        <w:jc w:val="both"/>
        <w:rPr>
          <w:rFonts w:eastAsiaTheme="majorEastAsia"/>
          <w:szCs w:val="28"/>
          <w:lang w:val="ru-BY"/>
        </w:rPr>
      </w:pPr>
      <w:r w:rsidRPr="00A84480">
        <w:rPr>
          <w:rFonts w:eastAsiaTheme="majorEastAsia"/>
          <w:szCs w:val="28"/>
          <w:lang w:val="ru-BY"/>
        </w:rPr>
        <w:t>На основе технического задания, сформулированного в первом разделе, а также анализа прототипов и литературных источников, в данном разделе проводится анализ требований к программному средству (ПС) «Графический калькулятор» и разрабатываются функциональные требования. Раздел включает описание функциональности ПС, спецификацию функциональных требований и, при необходимости, теоретический анализ и моделирование предметной области.</w:t>
      </w:r>
    </w:p>
    <w:p w14:paraId="25DEFDF5" w14:textId="37F10015" w:rsidR="00C60514" w:rsidRPr="00A84480" w:rsidRDefault="00C60514" w:rsidP="00B92038">
      <w:pPr>
        <w:pStyle w:val="2"/>
        <w:numPr>
          <w:ilvl w:val="1"/>
          <w:numId w:val="116"/>
        </w:numPr>
        <w:rPr>
          <w:rFonts w:cs="Times New Roman"/>
          <w:szCs w:val="28"/>
        </w:rPr>
      </w:pPr>
      <w:bookmarkStart w:id="15" w:name="_Toc199780763"/>
      <w:r w:rsidRPr="00A84480">
        <w:rPr>
          <w:rFonts w:cs="Times New Roman"/>
          <w:szCs w:val="28"/>
        </w:rPr>
        <w:t>Теоретический анализ и математическое обоснование</w:t>
      </w:r>
      <w:bookmarkEnd w:id="15"/>
    </w:p>
    <w:p w14:paraId="76C17100" w14:textId="77777777" w:rsidR="00C60514" w:rsidRPr="00A84480" w:rsidRDefault="00C60514" w:rsidP="00676471">
      <w:pPr>
        <w:ind w:firstLine="709"/>
        <w:jc w:val="both"/>
        <w:rPr>
          <w:rFonts w:eastAsiaTheme="majorEastAsia"/>
          <w:szCs w:val="28"/>
          <w:lang w:val="ru-BY"/>
        </w:rPr>
      </w:pPr>
      <w:r w:rsidRPr="00A84480">
        <w:rPr>
          <w:rFonts w:eastAsiaTheme="majorEastAsia"/>
          <w:szCs w:val="28"/>
          <w:lang w:val="ru-BY"/>
        </w:rPr>
        <w:t>Для реализации программного средства «Графический калькулятор» требуется обеспечить обработку математических выражений и построение графиков функций вида y = f(x). Основные аспекты, которые необходимо учесть, включают:</w:t>
      </w:r>
    </w:p>
    <w:p w14:paraId="761902C9" w14:textId="77777777" w:rsidR="00C60514" w:rsidRPr="00A84480" w:rsidRDefault="00C60514" w:rsidP="00676471">
      <w:pPr>
        <w:pStyle w:val="af2"/>
        <w:numPr>
          <w:ilvl w:val="0"/>
          <w:numId w:val="29"/>
        </w:numPr>
        <w:ind w:left="0" w:firstLine="709"/>
        <w:jc w:val="both"/>
        <w:rPr>
          <w:rFonts w:eastAsiaTheme="majorEastAsia"/>
        </w:rPr>
      </w:pPr>
      <w:r w:rsidRPr="00A84480">
        <w:rPr>
          <w:rFonts w:eastAsiaTheme="majorEastAsia"/>
          <w:b/>
          <w:bCs/>
        </w:rPr>
        <w:t>Лексический и синтаксический анализ выражений</w:t>
      </w:r>
      <w:r w:rsidRPr="00A84480">
        <w:rPr>
          <w:rFonts w:eastAsiaTheme="majorEastAsia"/>
        </w:rPr>
        <w:t>. Для обработки математических выражений используется алгоритм лексического анализа, который разбивает входную строку на токены (числа, операторы, функции, скобки). Далее синтаксический анализ строит абстрактное синтаксическое дерево (AST), которое позволяет корректно интерпретировать порядок операций с учетом приоритетов и скобок. Это обеспечивает обработку выражений, включающих базовые операции (+, -, *, /, ^), унарные функции (</w:t>
      </w:r>
      <w:proofErr w:type="spellStart"/>
      <w:r w:rsidRPr="00A84480">
        <w:rPr>
          <w:rFonts w:eastAsiaTheme="majorEastAsia"/>
        </w:rPr>
        <w:t>sin</w:t>
      </w:r>
      <w:proofErr w:type="spellEnd"/>
      <w:r w:rsidRPr="00A84480">
        <w:rPr>
          <w:rFonts w:eastAsiaTheme="majorEastAsia"/>
        </w:rPr>
        <w:t xml:space="preserve">, </w:t>
      </w:r>
      <w:proofErr w:type="spellStart"/>
      <w:r w:rsidRPr="00A84480">
        <w:rPr>
          <w:rFonts w:eastAsiaTheme="majorEastAsia"/>
        </w:rPr>
        <w:t>cos</w:t>
      </w:r>
      <w:proofErr w:type="spellEnd"/>
      <w:r w:rsidRPr="00A84480">
        <w:rPr>
          <w:rFonts w:eastAsiaTheme="majorEastAsia"/>
        </w:rPr>
        <w:t xml:space="preserve">, </w:t>
      </w:r>
      <w:proofErr w:type="spellStart"/>
      <w:r w:rsidRPr="00A84480">
        <w:rPr>
          <w:rFonts w:eastAsiaTheme="majorEastAsia"/>
        </w:rPr>
        <w:t>sinh</w:t>
      </w:r>
      <w:proofErr w:type="spellEnd"/>
      <w:r w:rsidRPr="00A84480">
        <w:rPr>
          <w:rFonts w:eastAsiaTheme="majorEastAsia"/>
        </w:rPr>
        <w:t xml:space="preserve">, </w:t>
      </w:r>
      <w:proofErr w:type="spellStart"/>
      <w:r w:rsidRPr="00A84480">
        <w:rPr>
          <w:rFonts w:eastAsiaTheme="majorEastAsia"/>
        </w:rPr>
        <w:t>arcsin</w:t>
      </w:r>
      <w:proofErr w:type="spellEnd"/>
      <w:r w:rsidRPr="00A84480">
        <w:rPr>
          <w:rFonts w:eastAsiaTheme="majorEastAsia"/>
        </w:rPr>
        <w:t xml:space="preserve">, </w:t>
      </w:r>
      <w:proofErr w:type="spellStart"/>
      <w:r w:rsidRPr="00A84480">
        <w:rPr>
          <w:rFonts w:eastAsiaTheme="majorEastAsia"/>
        </w:rPr>
        <w:t>exp</w:t>
      </w:r>
      <w:proofErr w:type="spellEnd"/>
      <w:r w:rsidRPr="00A84480">
        <w:rPr>
          <w:rFonts w:eastAsiaTheme="majorEastAsia"/>
        </w:rPr>
        <w:t xml:space="preserve">, </w:t>
      </w:r>
      <w:proofErr w:type="spellStart"/>
      <w:r w:rsidRPr="00A84480">
        <w:rPr>
          <w:rFonts w:eastAsiaTheme="majorEastAsia"/>
        </w:rPr>
        <w:t>ln</w:t>
      </w:r>
      <w:proofErr w:type="spellEnd"/>
      <w:r w:rsidRPr="00A84480">
        <w:rPr>
          <w:rFonts w:eastAsiaTheme="majorEastAsia"/>
        </w:rPr>
        <w:t xml:space="preserve">, </w:t>
      </w:r>
      <w:proofErr w:type="spellStart"/>
      <w:r w:rsidRPr="00A84480">
        <w:rPr>
          <w:rFonts w:eastAsiaTheme="majorEastAsia"/>
        </w:rPr>
        <w:t>lg</w:t>
      </w:r>
      <w:proofErr w:type="spellEnd"/>
      <w:r w:rsidRPr="00A84480">
        <w:rPr>
          <w:rFonts w:eastAsiaTheme="majorEastAsia"/>
        </w:rPr>
        <w:t xml:space="preserve">, </w:t>
      </w:r>
      <w:proofErr w:type="spellStart"/>
      <w:r w:rsidRPr="00A84480">
        <w:rPr>
          <w:rFonts w:eastAsiaTheme="majorEastAsia"/>
        </w:rPr>
        <w:t>abs</w:t>
      </w:r>
      <w:proofErr w:type="spellEnd"/>
      <w:r w:rsidRPr="00A84480">
        <w:rPr>
          <w:rFonts w:eastAsiaTheme="majorEastAsia"/>
        </w:rPr>
        <w:t xml:space="preserve">, </w:t>
      </w:r>
      <w:proofErr w:type="spellStart"/>
      <w:r w:rsidRPr="00A84480">
        <w:rPr>
          <w:rFonts w:eastAsiaTheme="majorEastAsia"/>
        </w:rPr>
        <w:t>sqrt</w:t>
      </w:r>
      <w:proofErr w:type="spellEnd"/>
      <w:r w:rsidRPr="00A84480">
        <w:rPr>
          <w:rFonts w:eastAsiaTheme="majorEastAsia"/>
        </w:rPr>
        <w:t>) и бинарные функции (</w:t>
      </w:r>
      <w:proofErr w:type="spellStart"/>
      <w:r w:rsidRPr="00A84480">
        <w:rPr>
          <w:rFonts w:eastAsiaTheme="majorEastAsia"/>
        </w:rPr>
        <w:t>log</w:t>
      </w:r>
      <w:proofErr w:type="spellEnd"/>
      <w:r w:rsidRPr="00A84480">
        <w:rPr>
          <w:rFonts w:eastAsiaTheme="majorEastAsia"/>
        </w:rPr>
        <w:t>(</w:t>
      </w:r>
      <w:proofErr w:type="spellStart"/>
      <w:proofErr w:type="gramStart"/>
      <w:r w:rsidRPr="00A84480">
        <w:rPr>
          <w:rFonts w:eastAsiaTheme="majorEastAsia"/>
        </w:rPr>
        <w:t>a,b</w:t>
      </w:r>
      <w:proofErr w:type="spellEnd"/>
      <w:proofErr w:type="gramEnd"/>
      <w:r w:rsidRPr="00A84480">
        <w:rPr>
          <w:rFonts w:eastAsiaTheme="majorEastAsia"/>
        </w:rPr>
        <w:t xml:space="preserve">), </w:t>
      </w:r>
      <w:proofErr w:type="spellStart"/>
      <w:r w:rsidRPr="00A84480">
        <w:rPr>
          <w:rFonts w:eastAsiaTheme="majorEastAsia"/>
        </w:rPr>
        <w:t>pow</w:t>
      </w:r>
      <w:proofErr w:type="spellEnd"/>
      <w:r w:rsidRPr="00A84480">
        <w:rPr>
          <w:rFonts w:eastAsiaTheme="majorEastAsia"/>
        </w:rPr>
        <w:t>(</w:t>
      </w:r>
      <w:proofErr w:type="spellStart"/>
      <w:proofErr w:type="gramStart"/>
      <w:r w:rsidRPr="00A84480">
        <w:rPr>
          <w:rFonts w:eastAsiaTheme="majorEastAsia"/>
        </w:rPr>
        <w:t>a,b</w:t>
      </w:r>
      <w:proofErr w:type="spellEnd"/>
      <w:proofErr w:type="gramEnd"/>
      <w:r w:rsidRPr="00A84480">
        <w:rPr>
          <w:rFonts w:eastAsiaTheme="majorEastAsia"/>
        </w:rPr>
        <w:t>)).</w:t>
      </w:r>
    </w:p>
    <w:p w14:paraId="388CC78A" w14:textId="77777777" w:rsidR="00C60514" w:rsidRPr="00A84480" w:rsidRDefault="00C60514" w:rsidP="00676471">
      <w:pPr>
        <w:pStyle w:val="af2"/>
        <w:numPr>
          <w:ilvl w:val="0"/>
          <w:numId w:val="29"/>
        </w:numPr>
        <w:ind w:left="0" w:firstLine="709"/>
        <w:jc w:val="both"/>
        <w:rPr>
          <w:rFonts w:eastAsiaTheme="majorEastAsia"/>
        </w:rPr>
      </w:pPr>
      <w:r w:rsidRPr="00A84480">
        <w:rPr>
          <w:rFonts w:eastAsiaTheme="majorEastAsia"/>
          <w:b/>
          <w:bCs/>
        </w:rPr>
        <w:t>Построение графиков</w:t>
      </w:r>
      <w:r w:rsidRPr="00A84480">
        <w:rPr>
          <w:rFonts w:eastAsiaTheme="majorEastAsia"/>
        </w:rPr>
        <w:t>. Для визуализации функций вида y = f(x) используется метод дискретизации: функция вычисляется в заданном диапазоне значений x с определенным шагом. Полученные точки преобразуются в пиксели для отображения на координатной плоскости. Для обеспечения интерактивности поддерживается масштабирование (приближение/удаление) и перемещение координатной плоскости.</w:t>
      </w:r>
    </w:p>
    <w:p w14:paraId="0BCFCFFA" w14:textId="3EC480A1" w:rsidR="00C60514" w:rsidRPr="00A84480" w:rsidRDefault="00C60514" w:rsidP="00676471">
      <w:pPr>
        <w:pStyle w:val="af2"/>
        <w:numPr>
          <w:ilvl w:val="0"/>
          <w:numId w:val="29"/>
        </w:numPr>
        <w:ind w:left="0" w:firstLine="709"/>
        <w:jc w:val="both"/>
        <w:rPr>
          <w:rFonts w:eastAsiaTheme="majorEastAsia"/>
        </w:rPr>
      </w:pPr>
      <w:r w:rsidRPr="00A84480">
        <w:rPr>
          <w:rFonts w:eastAsiaTheme="majorEastAsia"/>
          <w:b/>
          <w:bCs/>
        </w:rPr>
        <w:t>Обработка ошибок</w:t>
      </w:r>
      <w:r w:rsidRPr="00A84480">
        <w:rPr>
          <w:rFonts w:eastAsiaTheme="majorEastAsia"/>
        </w:rPr>
        <w:t>. Программа должна корректно обрабатывать некорректные выражения (например, деление на ноль, неверный синтаксис), не приводя к сбою системы.</w:t>
      </w:r>
    </w:p>
    <w:p w14:paraId="3E6A714D" w14:textId="77777777" w:rsidR="00C60514" w:rsidRPr="00A84480" w:rsidRDefault="00C60514" w:rsidP="00841418">
      <w:pPr>
        <w:pStyle w:val="af2"/>
        <w:numPr>
          <w:ilvl w:val="0"/>
          <w:numId w:val="29"/>
        </w:numPr>
        <w:spacing w:after="0"/>
        <w:ind w:left="0" w:firstLine="709"/>
        <w:jc w:val="both"/>
        <w:rPr>
          <w:rFonts w:eastAsiaTheme="majorEastAsia"/>
        </w:rPr>
      </w:pPr>
      <w:r w:rsidRPr="00A84480">
        <w:rPr>
          <w:rFonts w:eastAsiaTheme="majorEastAsia"/>
          <w:b/>
          <w:bCs/>
        </w:rPr>
        <w:t>Математическое обоснование</w:t>
      </w:r>
      <w:r w:rsidRPr="00A84480">
        <w:rPr>
          <w:rFonts w:eastAsiaTheme="majorEastAsia"/>
        </w:rPr>
        <w:t>. Для реализации тригонометрических, экспоненциальных и логарифмических функций используются стандартные математические библиотеки Delphi, обеспечивающие высокую точность вычислений. Например, значения констант π (3.1415) и e (2.7182) берутся из стандартных библиотек, а вычисления производятся с точностью до 4 знаков после запятой.</w:t>
      </w:r>
    </w:p>
    <w:p w14:paraId="14897BC1" w14:textId="77777777" w:rsidR="00C60514" w:rsidRPr="00A84480" w:rsidRDefault="00C60514" w:rsidP="00676471">
      <w:pPr>
        <w:ind w:firstLine="709"/>
        <w:jc w:val="both"/>
        <w:rPr>
          <w:rFonts w:eastAsiaTheme="majorEastAsia"/>
          <w:szCs w:val="28"/>
          <w:lang w:val="ru-BY"/>
        </w:rPr>
      </w:pPr>
      <w:r w:rsidRPr="00A84480">
        <w:rPr>
          <w:rFonts w:eastAsiaTheme="majorEastAsia"/>
          <w:szCs w:val="28"/>
          <w:lang w:val="ru-BY"/>
        </w:rPr>
        <w:t xml:space="preserve">Этот подраздел подтверждает возможность реализации требуемой функциональности на основе стандартных алгоритмов и библиотек, доступных в среде разработки </w:t>
      </w:r>
      <w:proofErr w:type="spellStart"/>
      <w:r w:rsidRPr="00A84480">
        <w:rPr>
          <w:rFonts w:eastAsiaTheme="majorEastAsia"/>
          <w:szCs w:val="28"/>
          <w:lang w:val="ru-BY"/>
        </w:rPr>
        <w:t>Embarcadero</w:t>
      </w:r>
      <w:proofErr w:type="spellEnd"/>
      <w:r w:rsidRPr="00A84480">
        <w:rPr>
          <w:rFonts w:eastAsiaTheme="majorEastAsia"/>
          <w:szCs w:val="28"/>
          <w:lang w:val="ru-BY"/>
        </w:rPr>
        <w:t xml:space="preserve"> RAD Studio.</w:t>
      </w:r>
    </w:p>
    <w:p w14:paraId="795D5A59" w14:textId="628F1329" w:rsidR="00C60514" w:rsidRPr="00A84480" w:rsidRDefault="00C60514" w:rsidP="00B92038">
      <w:pPr>
        <w:pStyle w:val="2"/>
        <w:numPr>
          <w:ilvl w:val="1"/>
          <w:numId w:val="116"/>
        </w:numPr>
        <w:rPr>
          <w:rFonts w:cs="Times New Roman"/>
          <w:szCs w:val="28"/>
        </w:rPr>
      </w:pPr>
      <w:bookmarkStart w:id="16" w:name="_Toc199780764"/>
      <w:r w:rsidRPr="00A84480">
        <w:rPr>
          <w:rFonts w:cs="Times New Roman"/>
          <w:szCs w:val="28"/>
        </w:rPr>
        <w:lastRenderedPageBreak/>
        <w:t>Описание функциональности ПС</w:t>
      </w:r>
      <w:bookmarkEnd w:id="16"/>
    </w:p>
    <w:p w14:paraId="39F4AD58" w14:textId="3C5BF59D" w:rsidR="00C60514" w:rsidRPr="00A84480" w:rsidRDefault="00C60514" w:rsidP="00676471">
      <w:pPr>
        <w:ind w:firstLine="709"/>
        <w:jc w:val="both"/>
        <w:rPr>
          <w:rFonts w:eastAsiaTheme="majorEastAsia"/>
          <w:szCs w:val="28"/>
          <w:lang w:val="ru-BY"/>
        </w:rPr>
      </w:pPr>
      <w:r w:rsidRPr="00A84480">
        <w:rPr>
          <w:rFonts w:eastAsiaTheme="majorEastAsia"/>
          <w:szCs w:val="28"/>
          <w:lang w:val="ru-BY"/>
        </w:rPr>
        <w:t>Функциональность программного средства описывается с использованием диаграммы вариантов использования (</w:t>
      </w:r>
      <w:proofErr w:type="spellStart"/>
      <w:r w:rsidRPr="00A84480">
        <w:rPr>
          <w:rFonts w:eastAsiaTheme="majorEastAsia"/>
          <w:szCs w:val="28"/>
          <w:lang w:val="ru-BY"/>
        </w:rPr>
        <w:t>Use</w:t>
      </w:r>
      <w:proofErr w:type="spellEnd"/>
      <w:r w:rsidRPr="00A84480">
        <w:rPr>
          <w:rFonts w:eastAsiaTheme="majorEastAsia"/>
          <w:szCs w:val="28"/>
          <w:lang w:val="ru-BY"/>
        </w:rPr>
        <w:t xml:space="preserve"> Case), которая отражает взаимодействие пользователя с системой для достижения значимых результатов. Ниже представлена диаграмма вариантов использования, описывающая основные сценарии взаимодействия.</w:t>
      </w:r>
    </w:p>
    <w:tbl>
      <w:tblPr>
        <w:tblW w:w="9356" w:type="dxa"/>
        <w:tblInd w:w="-3"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798"/>
        <w:gridCol w:w="6558"/>
      </w:tblGrid>
      <w:tr w:rsidR="00C60514" w:rsidRPr="00A84480" w14:paraId="6A19F362" w14:textId="77777777" w:rsidTr="00C60514">
        <w:trPr>
          <w:tblHeader/>
        </w:trPr>
        <w:tc>
          <w:tcPr>
            <w:tcW w:w="0" w:type="auto"/>
            <w:tcBorders>
              <w:top w:val="single" w:sz="2" w:space="0" w:color="auto"/>
              <w:left w:val="single" w:sz="2" w:space="0" w:color="auto"/>
              <w:bottom w:val="single" w:sz="2" w:space="0" w:color="auto"/>
              <w:right w:val="single" w:sz="2" w:space="0" w:color="auto"/>
            </w:tcBorders>
            <w:tcMar>
              <w:top w:w="15" w:type="dxa"/>
              <w:left w:w="15" w:type="dxa"/>
              <w:bottom w:w="137" w:type="dxa"/>
              <w:right w:w="15" w:type="dxa"/>
            </w:tcMar>
            <w:vAlign w:val="bottom"/>
            <w:hideMark/>
          </w:tcPr>
          <w:p w14:paraId="7AAACC40" w14:textId="77777777" w:rsidR="00C60514" w:rsidRPr="00A84480" w:rsidRDefault="00C60514" w:rsidP="00676471">
            <w:pPr>
              <w:ind w:firstLine="709"/>
              <w:jc w:val="both"/>
              <w:rPr>
                <w:rFonts w:eastAsiaTheme="majorEastAsia"/>
                <w:b/>
                <w:bCs/>
                <w:szCs w:val="28"/>
                <w:lang w:val="ru-BY"/>
              </w:rPr>
            </w:pPr>
            <w:r w:rsidRPr="00A84480">
              <w:rPr>
                <w:rFonts w:eastAsiaTheme="majorEastAsia"/>
                <w:b/>
                <w:bCs/>
                <w:szCs w:val="28"/>
                <w:lang w:val="ru-BY"/>
              </w:rPr>
              <w:t>Вариант использования</w:t>
            </w:r>
          </w:p>
        </w:tc>
        <w:tc>
          <w:tcPr>
            <w:tcW w:w="6558" w:type="dxa"/>
            <w:tcBorders>
              <w:top w:val="single" w:sz="2" w:space="0" w:color="auto"/>
              <w:left w:val="single" w:sz="2" w:space="0" w:color="auto"/>
              <w:bottom w:val="single" w:sz="2" w:space="0" w:color="auto"/>
              <w:right w:val="single" w:sz="2" w:space="0" w:color="auto"/>
            </w:tcBorders>
            <w:tcMar>
              <w:top w:w="15" w:type="dxa"/>
              <w:left w:w="15" w:type="dxa"/>
              <w:bottom w:w="137" w:type="dxa"/>
              <w:right w:w="15" w:type="dxa"/>
            </w:tcMar>
            <w:vAlign w:val="bottom"/>
            <w:hideMark/>
          </w:tcPr>
          <w:p w14:paraId="056AB7CD" w14:textId="77777777" w:rsidR="00C60514" w:rsidRPr="00A84480" w:rsidRDefault="00C60514" w:rsidP="00676471">
            <w:pPr>
              <w:ind w:firstLine="709"/>
              <w:jc w:val="both"/>
              <w:rPr>
                <w:rFonts w:eastAsiaTheme="majorEastAsia"/>
                <w:b/>
                <w:bCs/>
                <w:szCs w:val="28"/>
                <w:lang w:val="ru-BY"/>
              </w:rPr>
            </w:pPr>
            <w:r w:rsidRPr="00A84480">
              <w:rPr>
                <w:rFonts w:eastAsiaTheme="majorEastAsia"/>
                <w:b/>
                <w:bCs/>
                <w:szCs w:val="28"/>
                <w:lang w:val="ru-BY"/>
              </w:rPr>
              <w:t>Описание</w:t>
            </w:r>
          </w:p>
        </w:tc>
      </w:tr>
      <w:tr w:rsidR="00C60514" w:rsidRPr="00A84480" w14:paraId="06E19803" w14:textId="77777777" w:rsidTr="00C60514">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009AF47C" w14:textId="77777777" w:rsidR="00C60514" w:rsidRPr="00A84480" w:rsidRDefault="00C60514" w:rsidP="001A6FCE">
            <w:pPr>
              <w:rPr>
                <w:rFonts w:eastAsiaTheme="majorEastAsia"/>
                <w:lang w:val="ru-BY"/>
              </w:rPr>
            </w:pPr>
            <w:r w:rsidRPr="00A84480">
              <w:rPr>
                <w:rFonts w:eastAsiaTheme="majorEastAsia"/>
                <w:lang w:val="ru-BY"/>
              </w:rPr>
              <w:t>Ввод математического выражения</w:t>
            </w:r>
          </w:p>
        </w:tc>
        <w:tc>
          <w:tcPr>
            <w:tcW w:w="6558" w:type="dxa"/>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53A1F284" w14:textId="77777777" w:rsidR="00C60514" w:rsidRPr="00A84480" w:rsidRDefault="00C60514" w:rsidP="00676471">
            <w:pPr>
              <w:ind w:firstLine="709"/>
              <w:jc w:val="both"/>
              <w:rPr>
                <w:rFonts w:eastAsiaTheme="majorEastAsia"/>
                <w:szCs w:val="28"/>
                <w:lang w:val="ru-BY"/>
              </w:rPr>
            </w:pPr>
            <w:r w:rsidRPr="00A84480">
              <w:rPr>
                <w:rFonts w:eastAsiaTheme="majorEastAsia"/>
                <w:szCs w:val="28"/>
                <w:lang w:val="ru-BY"/>
              </w:rPr>
              <w:t>Пользователь вводит математическое выражение (например, y = 2*</w:t>
            </w:r>
            <w:proofErr w:type="spellStart"/>
            <w:r w:rsidRPr="00A84480">
              <w:rPr>
                <w:rFonts w:eastAsiaTheme="majorEastAsia"/>
                <w:szCs w:val="28"/>
                <w:lang w:val="ru-BY"/>
              </w:rPr>
              <w:t>sin</w:t>
            </w:r>
            <w:proofErr w:type="spellEnd"/>
            <w:r w:rsidRPr="00A84480">
              <w:rPr>
                <w:rFonts w:eastAsiaTheme="majorEastAsia"/>
                <w:szCs w:val="28"/>
                <w:lang w:val="ru-BY"/>
              </w:rPr>
              <w:t xml:space="preserve">(x) + x^2) в текстовое поле. Система выполняет </w:t>
            </w:r>
            <w:proofErr w:type="spellStart"/>
            <w:r w:rsidRPr="00A84480">
              <w:rPr>
                <w:rFonts w:eastAsiaTheme="majorEastAsia"/>
                <w:szCs w:val="28"/>
                <w:lang w:val="ru-BY"/>
              </w:rPr>
              <w:t>парсинг</w:t>
            </w:r>
            <w:proofErr w:type="spellEnd"/>
            <w:r w:rsidRPr="00A84480">
              <w:rPr>
                <w:rFonts w:eastAsiaTheme="majorEastAsia"/>
                <w:szCs w:val="28"/>
                <w:lang w:val="ru-BY"/>
              </w:rPr>
              <w:t xml:space="preserve"> выражения в реальном времени, проверяет его корректность и, если выражение валидно, отображает результат или график.</w:t>
            </w:r>
          </w:p>
        </w:tc>
      </w:tr>
      <w:tr w:rsidR="00C60514" w:rsidRPr="00A84480" w14:paraId="6BC8E8E3" w14:textId="77777777" w:rsidTr="00C60514">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179152CE" w14:textId="77777777" w:rsidR="00C60514" w:rsidRPr="00A84480" w:rsidRDefault="00C60514" w:rsidP="001A6FCE">
            <w:pPr>
              <w:rPr>
                <w:rFonts w:eastAsiaTheme="majorEastAsia"/>
                <w:lang w:val="ru-BY"/>
              </w:rPr>
            </w:pPr>
            <w:r w:rsidRPr="00A84480">
              <w:rPr>
                <w:rFonts w:eastAsiaTheme="majorEastAsia"/>
                <w:lang w:val="ru-BY"/>
              </w:rPr>
              <w:t>Построение графика функции</w:t>
            </w:r>
          </w:p>
        </w:tc>
        <w:tc>
          <w:tcPr>
            <w:tcW w:w="6558" w:type="dxa"/>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3D2266A7" w14:textId="77777777" w:rsidR="00C60514" w:rsidRPr="00A84480" w:rsidRDefault="00C60514" w:rsidP="00676471">
            <w:pPr>
              <w:ind w:firstLine="709"/>
              <w:jc w:val="both"/>
              <w:rPr>
                <w:rFonts w:eastAsiaTheme="majorEastAsia"/>
                <w:szCs w:val="28"/>
                <w:lang w:val="ru-BY"/>
              </w:rPr>
            </w:pPr>
            <w:r w:rsidRPr="00A84480">
              <w:rPr>
                <w:rFonts w:eastAsiaTheme="majorEastAsia"/>
                <w:szCs w:val="28"/>
                <w:lang w:val="ru-BY"/>
              </w:rPr>
              <w:t>Пользователь задает функцию вида y = f(x) и диапазоны по осям X и Y. Система строит график функции на координатной плоскости с возможностью масштабирования и перемещения.</w:t>
            </w:r>
          </w:p>
        </w:tc>
      </w:tr>
      <w:tr w:rsidR="00C60514" w:rsidRPr="00A84480" w14:paraId="213CD4CE" w14:textId="77777777" w:rsidTr="00C60514">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159B2C9A" w14:textId="77777777" w:rsidR="00C60514" w:rsidRPr="00A84480" w:rsidRDefault="00C60514" w:rsidP="001A6FCE">
            <w:pPr>
              <w:rPr>
                <w:rFonts w:eastAsiaTheme="majorEastAsia"/>
                <w:lang w:val="ru-BY"/>
              </w:rPr>
            </w:pPr>
            <w:r w:rsidRPr="00A84480">
              <w:rPr>
                <w:rFonts w:eastAsiaTheme="majorEastAsia"/>
                <w:lang w:val="ru-BY"/>
              </w:rPr>
              <w:t>Копирование графика</w:t>
            </w:r>
          </w:p>
        </w:tc>
        <w:tc>
          <w:tcPr>
            <w:tcW w:w="6558" w:type="dxa"/>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7D0AC537" w14:textId="77777777" w:rsidR="00C60514" w:rsidRPr="00A84480" w:rsidRDefault="00C60514" w:rsidP="00676471">
            <w:pPr>
              <w:ind w:firstLine="709"/>
              <w:jc w:val="both"/>
              <w:rPr>
                <w:rFonts w:eastAsiaTheme="majorEastAsia"/>
                <w:szCs w:val="28"/>
                <w:lang w:val="ru-BY"/>
              </w:rPr>
            </w:pPr>
            <w:r w:rsidRPr="00A84480">
              <w:rPr>
                <w:rFonts w:eastAsiaTheme="majorEastAsia"/>
                <w:szCs w:val="28"/>
                <w:lang w:val="ru-BY"/>
              </w:rPr>
              <w:t>Пользователь нажимает кнопку «</w:t>
            </w:r>
            <w:proofErr w:type="spellStart"/>
            <w:r w:rsidRPr="00A84480">
              <w:rPr>
                <w:rFonts w:eastAsiaTheme="majorEastAsia"/>
                <w:szCs w:val="28"/>
                <w:lang w:val="ru-BY"/>
              </w:rPr>
              <w:t>Copy</w:t>
            </w:r>
            <w:proofErr w:type="spellEnd"/>
            <w:r w:rsidRPr="00A84480">
              <w:rPr>
                <w:rFonts w:eastAsiaTheme="majorEastAsia"/>
                <w:szCs w:val="28"/>
                <w:lang w:val="ru-BY"/>
              </w:rPr>
              <w:t>», и график сохраняется в буфер обмена в формате изображения (PNG/JPEG).</w:t>
            </w:r>
          </w:p>
        </w:tc>
      </w:tr>
      <w:tr w:rsidR="00C60514" w:rsidRPr="00A84480" w14:paraId="49DF5282" w14:textId="77777777" w:rsidTr="00C60514">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35BCA633" w14:textId="77777777" w:rsidR="00C60514" w:rsidRPr="00A84480" w:rsidRDefault="00C60514" w:rsidP="001A6FCE">
            <w:pPr>
              <w:rPr>
                <w:rFonts w:eastAsiaTheme="majorEastAsia"/>
                <w:lang w:val="ru-BY"/>
              </w:rPr>
            </w:pPr>
            <w:r w:rsidRPr="00A84480">
              <w:rPr>
                <w:rFonts w:eastAsiaTheme="majorEastAsia"/>
                <w:lang w:val="ru-BY"/>
              </w:rPr>
              <w:t>Управление координатной плоскостью</w:t>
            </w:r>
          </w:p>
        </w:tc>
        <w:tc>
          <w:tcPr>
            <w:tcW w:w="6558" w:type="dxa"/>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2140B152" w14:textId="77777777" w:rsidR="00C60514" w:rsidRPr="00A84480" w:rsidRDefault="00C60514" w:rsidP="00676471">
            <w:pPr>
              <w:ind w:firstLine="709"/>
              <w:jc w:val="both"/>
              <w:rPr>
                <w:rFonts w:eastAsiaTheme="majorEastAsia"/>
                <w:szCs w:val="28"/>
                <w:lang w:val="ru-BY"/>
              </w:rPr>
            </w:pPr>
            <w:r w:rsidRPr="00A84480">
              <w:rPr>
                <w:rFonts w:eastAsiaTheme="majorEastAsia"/>
                <w:szCs w:val="28"/>
                <w:lang w:val="ru-BY"/>
              </w:rPr>
              <w:t>Пользователь может масштабировать (приближать/удалять) и перемещать координатную плоскость для анализа графика.</w:t>
            </w:r>
          </w:p>
        </w:tc>
      </w:tr>
      <w:tr w:rsidR="00C60514" w:rsidRPr="00A84480" w14:paraId="0A65453C" w14:textId="77777777" w:rsidTr="00C60514">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176D1627" w14:textId="77777777" w:rsidR="00C60514" w:rsidRPr="00A84480" w:rsidRDefault="00C60514" w:rsidP="001A6FCE">
            <w:pPr>
              <w:jc w:val="both"/>
              <w:rPr>
                <w:rFonts w:eastAsiaTheme="majorEastAsia"/>
                <w:lang w:val="ru-BY"/>
              </w:rPr>
            </w:pPr>
            <w:r w:rsidRPr="00A84480">
              <w:rPr>
                <w:rFonts w:eastAsiaTheme="majorEastAsia"/>
                <w:lang w:val="ru-BY"/>
              </w:rPr>
              <w:t>Обработка ошибок</w:t>
            </w:r>
          </w:p>
        </w:tc>
        <w:tc>
          <w:tcPr>
            <w:tcW w:w="6558" w:type="dxa"/>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4EF7903D" w14:textId="77777777" w:rsidR="00C60514" w:rsidRPr="00A84480" w:rsidRDefault="00C60514" w:rsidP="00676471">
            <w:pPr>
              <w:ind w:firstLine="709"/>
              <w:jc w:val="both"/>
              <w:rPr>
                <w:rFonts w:eastAsiaTheme="majorEastAsia"/>
                <w:szCs w:val="28"/>
                <w:lang w:val="ru-BY"/>
              </w:rPr>
            </w:pPr>
            <w:r w:rsidRPr="00A84480">
              <w:rPr>
                <w:rFonts w:eastAsiaTheme="majorEastAsia"/>
                <w:szCs w:val="28"/>
                <w:lang w:val="ru-BY"/>
              </w:rPr>
              <w:t>При вводе некорректного выражения (например, неверный синтаксис или деление на ноль) система выводит сообщение об ошибке, указывая ее тип, и предотвращает отрисовку графика.</w:t>
            </w:r>
          </w:p>
        </w:tc>
      </w:tr>
    </w:tbl>
    <w:p w14:paraId="1B7CEA41" w14:textId="3B420AB3" w:rsidR="00C60514" w:rsidRPr="00A84480" w:rsidRDefault="006E796B" w:rsidP="00676471">
      <w:pPr>
        <w:pStyle w:val="af5"/>
        <w:ind w:firstLine="709"/>
        <w:jc w:val="center"/>
        <w:rPr>
          <w:sz w:val="28"/>
          <w:szCs w:val="28"/>
        </w:rPr>
      </w:pPr>
      <w:r w:rsidRPr="00A84480">
        <w:rPr>
          <w:i w:val="0"/>
          <w:iCs w:val="0"/>
          <w:color w:val="auto"/>
          <w:sz w:val="28"/>
          <w:szCs w:val="28"/>
        </w:rPr>
        <w:t xml:space="preserve">Таблица </w:t>
      </w:r>
      <w:r w:rsidRPr="00A84480">
        <w:rPr>
          <w:i w:val="0"/>
          <w:iCs w:val="0"/>
          <w:color w:val="auto"/>
          <w:sz w:val="28"/>
          <w:szCs w:val="28"/>
        </w:rPr>
        <w:fldChar w:fldCharType="begin"/>
      </w:r>
      <w:r w:rsidRPr="00A84480">
        <w:rPr>
          <w:i w:val="0"/>
          <w:iCs w:val="0"/>
          <w:color w:val="auto"/>
          <w:sz w:val="28"/>
          <w:szCs w:val="28"/>
        </w:rPr>
        <w:instrText xml:space="preserve"> SEQ Таблица \* ARABIC </w:instrText>
      </w:r>
      <w:r w:rsidRPr="00A84480">
        <w:rPr>
          <w:i w:val="0"/>
          <w:iCs w:val="0"/>
          <w:color w:val="auto"/>
          <w:sz w:val="28"/>
          <w:szCs w:val="28"/>
        </w:rPr>
        <w:fldChar w:fldCharType="separate"/>
      </w:r>
      <w:r w:rsidR="003B6528">
        <w:rPr>
          <w:i w:val="0"/>
          <w:iCs w:val="0"/>
          <w:noProof/>
          <w:color w:val="auto"/>
          <w:sz w:val="28"/>
          <w:szCs w:val="28"/>
        </w:rPr>
        <w:t>1</w:t>
      </w:r>
      <w:r w:rsidRPr="00A84480">
        <w:rPr>
          <w:i w:val="0"/>
          <w:iCs w:val="0"/>
          <w:color w:val="auto"/>
          <w:sz w:val="28"/>
          <w:szCs w:val="28"/>
        </w:rPr>
        <w:fldChar w:fldCharType="end"/>
      </w:r>
      <w:r w:rsidRPr="00A84480">
        <w:rPr>
          <w:i w:val="0"/>
          <w:iCs w:val="0"/>
          <w:color w:val="auto"/>
          <w:sz w:val="28"/>
          <w:szCs w:val="28"/>
        </w:rPr>
        <w:t>-Варианты использования</w:t>
      </w:r>
    </w:p>
    <w:p w14:paraId="22337DCE" w14:textId="51954358" w:rsidR="00C60514" w:rsidRPr="00A84480" w:rsidRDefault="00C60514" w:rsidP="00B92038">
      <w:pPr>
        <w:pStyle w:val="2"/>
        <w:numPr>
          <w:ilvl w:val="1"/>
          <w:numId w:val="116"/>
        </w:numPr>
        <w:rPr>
          <w:rFonts w:cs="Times New Roman"/>
          <w:szCs w:val="28"/>
        </w:rPr>
      </w:pPr>
      <w:bookmarkStart w:id="17" w:name="_Toc199780765"/>
      <w:r w:rsidRPr="00A84480">
        <w:rPr>
          <w:rFonts w:cs="Times New Roman"/>
          <w:szCs w:val="28"/>
        </w:rPr>
        <w:t>Спецификация функциональных требований</w:t>
      </w:r>
      <w:bookmarkEnd w:id="17"/>
    </w:p>
    <w:p w14:paraId="2C6E1889" w14:textId="77777777" w:rsidR="00C60514" w:rsidRPr="00A84480" w:rsidRDefault="00C60514" w:rsidP="00676471">
      <w:pPr>
        <w:ind w:firstLine="709"/>
        <w:jc w:val="both"/>
        <w:rPr>
          <w:szCs w:val="28"/>
          <w:lang w:val="ru-BY"/>
        </w:rPr>
      </w:pPr>
      <w:r w:rsidRPr="00A84480">
        <w:rPr>
          <w:szCs w:val="28"/>
          <w:lang w:val="ru-BY"/>
        </w:rPr>
        <w:t>На основе технического задания и анализа прототипов (</w:t>
      </w:r>
      <w:proofErr w:type="spellStart"/>
      <w:r w:rsidRPr="00A84480">
        <w:rPr>
          <w:szCs w:val="28"/>
          <w:lang w:val="ru-BY"/>
        </w:rPr>
        <w:t>Mathway</w:t>
      </w:r>
      <w:proofErr w:type="spellEnd"/>
      <w:r w:rsidRPr="00A84480">
        <w:rPr>
          <w:szCs w:val="28"/>
          <w:lang w:val="ru-BY"/>
        </w:rPr>
        <w:t xml:space="preserve">, </w:t>
      </w:r>
      <w:proofErr w:type="spellStart"/>
      <w:r w:rsidRPr="00A84480">
        <w:rPr>
          <w:szCs w:val="28"/>
          <w:lang w:val="ru-BY"/>
        </w:rPr>
        <w:t>Desmos</w:t>
      </w:r>
      <w:proofErr w:type="spellEnd"/>
      <w:r w:rsidRPr="00A84480">
        <w:rPr>
          <w:szCs w:val="28"/>
          <w:lang w:val="ru-BY"/>
        </w:rPr>
        <w:t>) сформулированы следующие функциональные требования к программному средству:</w:t>
      </w:r>
    </w:p>
    <w:p w14:paraId="16B00B4D" w14:textId="5448DDA3" w:rsidR="00C60514" w:rsidRPr="00A84480" w:rsidRDefault="00C60514" w:rsidP="00676471">
      <w:pPr>
        <w:ind w:firstLine="709"/>
        <w:rPr>
          <w:b/>
          <w:bCs/>
          <w:szCs w:val="28"/>
        </w:rPr>
      </w:pPr>
      <w:r w:rsidRPr="00A84480">
        <w:rPr>
          <w:b/>
          <w:bCs/>
          <w:szCs w:val="28"/>
        </w:rPr>
        <w:t xml:space="preserve">Обработка математических выражений: </w:t>
      </w:r>
    </w:p>
    <w:p w14:paraId="7AAE400B" w14:textId="77777777" w:rsidR="00C60514" w:rsidRPr="00A84480" w:rsidRDefault="00C60514" w:rsidP="001A6FCE">
      <w:pPr>
        <w:pStyle w:val="af2"/>
        <w:numPr>
          <w:ilvl w:val="0"/>
          <w:numId w:val="102"/>
        </w:numPr>
        <w:jc w:val="both"/>
      </w:pPr>
      <w:r w:rsidRPr="00A84480">
        <w:t>Пользователь вводит выражение в текстовое поле интерфейса в формате строки (например, y = 2*</w:t>
      </w:r>
      <w:proofErr w:type="spellStart"/>
      <w:r w:rsidRPr="00A84480">
        <w:t>sin</w:t>
      </w:r>
      <w:proofErr w:type="spellEnd"/>
      <w:r w:rsidRPr="00A84480">
        <w:t>(x) + x^2).</w:t>
      </w:r>
    </w:p>
    <w:p w14:paraId="09DBD33F" w14:textId="77777777" w:rsidR="00C60514" w:rsidRPr="00A84480" w:rsidRDefault="00C60514" w:rsidP="001A6FCE">
      <w:pPr>
        <w:pStyle w:val="af2"/>
        <w:numPr>
          <w:ilvl w:val="0"/>
          <w:numId w:val="102"/>
        </w:numPr>
        <w:jc w:val="both"/>
      </w:pPr>
      <w:r w:rsidRPr="00A84480">
        <w:t xml:space="preserve">Поддерживаемые операции и функции: </w:t>
      </w:r>
    </w:p>
    <w:p w14:paraId="5143C511" w14:textId="77777777" w:rsidR="00C60514" w:rsidRPr="00A84480" w:rsidRDefault="00C60514" w:rsidP="001A6FCE">
      <w:pPr>
        <w:pStyle w:val="af2"/>
        <w:numPr>
          <w:ilvl w:val="1"/>
          <w:numId w:val="102"/>
        </w:numPr>
        <w:jc w:val="both"/>
      </w:pPr>
      <w:r w:rsidRPr="00A84480">
        <w:t>Базовые операции: +, -, *, /, ^ (степень).</w:t>
      </w:r>
    </w:p>
    <w:p w14:paraId="60600A10" w14:textId="77777777" w:rsidR="001A6FCE" w:rsidRDefault="00C60514" w:rsidP="001A6FCE">
      <w:pPr>
        <w:pStyle w:val="af2"/>
        <w:numPr>
          <w:ilvl w:val="1"/>
          <w:numId w:val="102"/>
        </w:numPr>
        <w:jc w:val="both"/>
      </w:pPr>
      <w:r w:rsidRPr="00A84480">
        <w:t xml:space="preserve">Унарные функции: </w:t>
      </w:r>
      <w:proofErr w:type="spellStart"/>
      <w:r w:rsidRPr="00A84480">
        <w:t>sin</w:t>
      </w:r>
      <w:proofErr w:type="spellEnd"/>
      <w:r w:rsidRPr="00A84480">
        <w:t xml:space="preserve">(x), </w:t>
      </w:r>
      <w:proofErr w:type="spellStart"/>
      <w:r w:rsidRPr="00A84480">
        <w:t>cos</w:t>
      </w:r>
      <w:proofErr w:type="spellEnd"/>
      <w:r w:rsidRPr="00A84480">
        <w:t xml:space="preserve">(x), </w:t>
      </w:r>
      <w:proofErr w:type="spellStart"/>
      <w:r w:rsidRPr="00A84480">
        <w:t>tan</w:t>
      </w:r>
      <w:proofErr w:type="spellEnd"/>
      <w:r w:rsidRPr="00A84480">
        <w:t xml:space="preserve">(x), </w:t>
      </w:r>
      <w:proofErr w:type="spellStart"/>
      <w:r w:rsidRPr="00A84480">
        <w:t>sinh</w:t>
      </w:r>
      <w:proofErr w:type="spellEnd"/>
      <w:r w:rsidRPr="00A84480">
        <w:t xml:space="preserve">(x), </w:t>
      </w:r>
      <w:proofErr w:type="spellStart"/>
      <w:r w:rsidRPr="00A84480">
        <w:t>arcsin</w:t>
      </w:r>
      <w:proofErr w:type="spellEnd"/>
      <w:r w:rsidRPr="00A84480">
        <w:t xml:space="preserve">(x), </w:t>
      </w:r>
      <w:proofErr w:type="spellStart"/>
      <w:r w:rsidRPr="00A84480">
        <w:t>exp</w:t>
      </w:r>
      <w:proofErr w:type="spellEnd"/>
      <w:r w:rsidRPr="00A84480">
        <w:t xml:space="preserve">(x), </w:t>
      </w:r>
      <w:proofErr w:type="spellStart"/>
      <w:r w:rsidRPr="00A84480">
        <w:t>ln</w:t>
      </w:r>
      <w:proofErr w:type="spellEnd"/>
      <w:r w:rsidRPr="00A84480">
        <w:t xml:space="preserve">(x), </w:t>
      </w:r>
      <w:proofErr w:type="spellStart"/>
      <w:r w:rsidRPr="00A84480">
        <w:t>lg</w:t>
      </w:r>
      <w:proofErr w:type="spellEnd"/>
      <w:r w:rsidRPr="00A84480">
        <w:t xml:space="preserve">(x), </w:t>
      </w:r>
      <w:proofErr w:type="spellStart"/>
      <w:r w:rsidRPr="00A84480">
        <w:t>abs</w:t>
      </w:r>
      <w:proofErr w:type="spellEnd"/>
      <w:r w:rsidRPr="00A84480">
        <w:t xml:space="preserve">(x), </w:t>
      </w:r>
      <w:proofErr w:type="spellStart"/>
      <w:r w:rsidRPr="00A84480">
        <w:t>sqrt</w:t>
      </w:r>
      <w:proofErr w:type="spellEnd"/>
      <w:r w:rsidRPr="00A84480">
        <w:t>(x).</w:t>
      </w:r>
    </w:p>
    <w:p w14:paraId="0D7B2315" w14:textId="3726A3A0" w:rsidR="00C60514" w:rsidRPr="00A84480" w:rsidRDefault="00C60514" w:rsidP="001A6FCE">
      <w:pPr>
        <w:pStyle w:val="af2"/>
        <w:numPr>
          <w:ilvl w:val="1"/>
          <w:numId w:val="102"/>
        </w:numPr>
        <w:jc w:val="both"/>
      </w:pPr>
      <w:r w:rsidRPr="00A84480">
        <w:lastRenderedPageBreak/>
        <w:t xml:space="preserve">Бинарные функции: </w:t>
      </w:r>
      <w:proofErr w:type="spellStart"/>
      <w:r w:rsidRPr="00A84480">
        <w:t>log</w:t>
      </w:r>
      <w:proofErr w:type="spellEnd"/>
      <w:r w:rsidRPr="00A84480">
        <w:t>(</w:t>
      </w:r>
      <w:proofErr w:type="spellStart"/>
      <w:proofErr w:type="gramStart"/>
      <w:r w:rsidRPr="00A84480">
        <w:t>a,b</w:t>
      </w:r>
      <w:proofErr w:type="spellEnd"/>
      <w:proofErr w:type="gramEnd"/>
      <w:r w:rsidRPr="00A84480">
        <w:t xml:space="preserve">), </w:t>
      </w:r>
      <w:proofErr w:type="spellStart"/>
      <w:r w:rsidRPr="00A84480">
        <w:t>pow</w:t>
      </w:r>
      <w:proofErr w:type="spellEnd"/>
      <w:r w:rsidRPr="00A84480">
        <w:t>(</w:t>
      </w:r>
      <w:proofErr w:type="spellStart"/>
      <w:proofErr w:type="gramStart"/>
      <w:r w:rsidRPr="00A84480">
        <w:t>a,b</w:t>
      </w:r>
      <w:proofErr w:type="spellEnd"/>
      <w:proofErr w:type="gramEnd"/>
      <w:r w:rsidRPr="00A84480">
        <w:t>).</w:t>
      </w:r>
    </w:p>
    <w:p w14:paraId="47FD8B62" w14:textId="77777777" w:rsidR="00C60514" w:rsidRPr="00A84480" w:rsidRDefault="00C60514" w:rsidP="001A6FCE">
      <w:pPr>
        <w:pStyle w:val="af2"/>
        <w:numPr>
          <w:ilvl w:val="1"/>
          <w:numId w:val="102"/>
        </w:numPr>
        <w:jc w:val="both"/>
      </w:pPr>
      <w:r w:rsidRPr="00A84480">
        <w:t>Константы: π (3.1415), e (2.7182).</w:t>
      </w:r>
    </w:p>
    <w:p w14:paraId="74B95F79" w14:textId="4A884FB3" w:rsidR="001C5EEC" w:rsidRPr="00A84480" w:rsidRDefault="00C60514" w:rsidP="001A6FCE">
      <w:pPr>
        <w:pStyle w:val="af2"/>
        <w:numPr>
          <w:ilvl w:val="1"/>
          <w:numId w:val="102"/>
        </w:numPr>
        <w:jc w:val="both"/>
      </w:pPr>
      <w:r w:rsidRPr="00A84480">
        <w:t>Поддержка скобок для задания приоритета операций.</w:t>
      </w:r>
    </w:p>
    <w:p w14:paraId="771F91F5" w14:textId="09BDDCBA" w:rsidR="00C60514" w:rsidRPr="00A84480" w:rsidRDefault="00C60514" w:rsidP="001A6FCE">
      <w:pPr>
        <w:pStyle w:val="af2"/>
        <w:numPr>
          <w:ilvl w:val="0"/>
          <w:numId w:val="102"/>
        </w:numPr>
        <w:spacing w:after="0"/>
        <w:jc w:val="both"/>
      </w:pPr>
      <w:proofErr w:type="spellStart"/>
      <w:r w:rsidRPr="00A84480">
        <w:t>Парсинг</w:t>
      </w:r>
      <w:proofErr w:type="spellEnd"/>
      <w:r w:rsidRPr="00A84480">
        <w:t xml:space="preserve"> выражения выполняется в реальном времени. Если выражение некорректно (например, неверный синтаксис, несбалансированные скобки, деление на ноль), выводится сообщение об ошибке с указанием ее типа.</w:t>
      </w:r>
    </w:p>
    <w:p w14:paraId="629CD191" w14:textId="77777777" w:rsidR="00C60514" w:rsidRPr="00A84480" w:rsidRDefault="00C60514" w:rsidP="00676471">
      <w:pPr>
        <w:ind w:firstLine="709"/>
        <w:jc w:val="both"/>
        <w:rPr>
          <w:szCs w:val="28"/>
          <w:lang w:val="ru-BY"/>
        </w:rPr>
      </w:pPr>
      <w:r w:rsidRPr="00A84480">
        <w:rPr>
          <w:b/>
          <w:bCs/>
          <w:szCs w:val="28"/>
          <w:lang w:val="ru-BY"/>
        </w:rPr>
        <w:t>Построение графиков функций</w:t>
      </w:r>
      <w:r w:rsidRPr="00A84480">
        <w:rPr>
          <w:szCs w:val="28"/>
          <w:lang w:val="ru-BY"/>
        </w:rPr>
        <w:t xml:space="preserve">: </w:t>
      </w:r>
    </w:p>
    <w:p w14:paraId="35209AC4" w14:textId="77777777" w:rsidR="00C60514" w:rsidRPr="00A84480" w:rsidRDefault="00C60514" w:rsidP="001A6FCE">
      <w:pPr>
        <w:pStyle w:val="af2"/>
        <w:numPr>
          <w:ilvl w:val="0"/>
          <w:numId w:val="103"/>
        </w:numPr>
        <w:jc w:val="both"/>
      </w:pPr>
      <w:r w:rsidRPr="00A84480">
        <w:t>Пользователь задает одну или несколько функций вида y = f(x) в текстовом поле.</w:t>
      </w:r>
    </w:p>
    <w:p w14:paraId="3EDE2B0B" w14:textId="77777777" w:rsidR="00C60514" w:rsidRPr="00A84480" w:rsidRDefault="00C60514" w:rsidP="001A6FCE">
      <w:pPr>
        <w:pStyle w:val="af2"/>
        <w:numPr>
          <w:ilvl w:val="0"/>
          <w:numId w:val="103"/>
        </w:numPr>
        <w:jc w:val="both"/>
      </w:pPr>
      <w:r w:rsidRPr="00A84480">
        <w:t>График отображается на координатной плоскости с сеткой.</w:t>
      </w:r>
    </w:p>
    <w:p w14:paraId="6C2616AA" w14:textId="77777777" w:rsidR="00C60514" w:rsidRPr="00A84480" w:rsidRDefault="00C60514" w:rsidP="001A6FCE">
      <w:pPr>
        <w:pStyle w:val="af2"/>
        <w:numPr>
          <w:ilvl w:val="0"/>
          <w:numId w:val="103"/>
        </w:numPr>
        <w:jc w:val="both"/>
      </w:pPr>
      <w:r w:rsidRPr="00A84480">
        <w:t xml:space="preserve">Поддерживается настройка диапазонов по осям X и Y: </w:t>
      </w:r>
    </w:p>
    <w:p w14:paraId="2035AAE4" w14:textId="77777777" w:rsidR="00C60514" w:rsidRPr="00A84480" w:rsidRDefault="00C60514" w:rsidP="001A6FCE">
      <w:pPr>
        <w:pStyle w:val="af2"/>
        <w:numPr>
          <w:ilvl w:val="0"/>
          <w:numId w:val="103"/>
        </w:numPr>
        <w:jc w:val="both"/>
      </w:pPr>
      <w:r w:rsidRPr="00A84480">
        <w:t xml:space="preserve">Пользователь может задавать произвольные диапазоны (например, X </w:t>
      </w:r>
      <w:r w:rsidRPr="001A6FCE">
        <w:rPr>
          <w:rFonts w:ascii="Cambria Math" w:hAnsi="Cambria Math" w:cs="Cambria Math"/>
        </w:rPr>
        <w:t>∈</w:t>
      </w:r>
      <w:r w:rsidRPr="00A84480">
        <w:t xml:space="preserve"> [-10, 10], Y </w:t>
      </w:r>
      <w:r w:rsidRPr="001A6FCE">
        <w:rPr>
          <w:rFonts w:ascii="Cambria Math" w:hAnsi="Cambria Math" w:cs="Cambria Math"/>
        </w:rPr>
        <w:t>∈</w:t>
      </w:r>
      <w:r w:rsidRPr="00A84480">
        <w:t xml:space="preserve"> [-5, 5]).</w:t>
      </w:r>
    </w:p>
    <w:p w14:paraId="45E9BF8D" w14:textId="77777777" w:rsidR="00C60514" w:rsidRPr="00A84480" w:rsidRDefault="00C60514" w:rsidP="001A6FCE">
      <w:pPr>
        <w:pStyle w:val="af2"/>
        <w:numPr>
          <w:ilvl w:val="0"/>
          <w:numId w:val="103"/>
        </w:numPr>
        <w:jc w:val="both"/>
      </w:pPr>
      <w:r w:rsidRPr="00A84480">
        <w:t xml:space="preserve">Координатная плоскость поддерживает: </w:t>
      </w:r>
    </w:p>
    <w:p w14:paraId="33664C14" w14:textId="77777777" w:rsidR="00C60514" w:rsidRPr="00A84480" w:rsidRDefault="00C60514" w:rsidP="001A6FCE">
      <w:pPr>
        <w:pStyle w:val="af2"/>
        <w:numPr>
          <w:ilvl w:val="0"/>
          <w:numId w:val="103"/>
        </w:numPr>
        <w:jc w:val="both"/>
      </w:pPr>
      <w:r w:rsidRPr="00A84480">
        <w:t>Масштабирование (приближение/удаление) с помощью колесика мыши или кнопок интерфейса.</w:t>
      </w:r>
    </w:p>
    <w:p w14:paraId="76817C85" w14:textId="77777777" w:rsidR="00C60514" w:rsidRPr="00A84480" w:rsidRDefault="00C60514" w:rsidP="001A6FCE">
      <w:pPr>
        <w:pStyle w:val="af2"/>
        <w:numPr>
          <w:ilvl w:val="0"/>
          <w:numId w:val="103"/>
        </w:numPr>
        <w:jc w:val="both"/>
      </w:pPr>
      <w:r w:rsidRPr="00A84480">
        <w:t>Перемещение плоскости для анализа различных участков графика.</w:t>
      </w:r>
    </w:p>
    <w:p w14:paraId="6092F1AD" w14:textId="77777777" w:rsidR="00C60514" w:rsidRPr="00A84480" w:rsidRDefault="00C60514" w:rsidP="001A6FCE">
      <w:pPr>
        <w:pStyle w:val="af2"/>
        <w:numPr>
          <w:ilvl w:val="0"/>
          <w:numId w:val="103"/>
        </w:numPr>
        <w:jc w:val="both"/>
      </w:pPr>
      <w:r w:rsidRPr="00A84480">
        <w:t>Поддерживается одновременное отображение графиков нескольких функций с различными цветами линий для их различения.</w:t>
      </w:r>
    </w:p>
    <w:p w14:paraId="004E6154" w14:textId="77777777" w:rsidR="00C60514" w:rsidRPr="00A84480" w:rsidRDefault="00C60514" w:rsidP="00841418">
      <w:pPr>
        <w:pStyle w:val="af2"/>
        <w:numPr>
          <w:ilvl w:val="0"/>
          <w:numId w:val="103"/>
        </w:numPr>
        <w:spacing w:after="0"/>
        <w:jc w:val="both"/>
      </w:pPr>
      <w:r w:rsidRPr="00A84480">
        <w:t>Пользователь может выбрать тип линии (сплошная, пунктирная) и толщину линии.</w:t>
      </w:r>
    </w:p>
    <w:p w14:paraId="59F88112" w14:textId="77777777" w:rsidR="00C60514" w:rsidRPr="00A84480" w:rsidRDefault="00C60514" w:rsidP="00676471">
      <w:pPr>
        <w:ind w:firstLine="709"/>
        <w:jc w:val="both"/>
        <w:rPr>
          <w:szCs w:val="28"/>
          <w:lang w:val="ru-BY"/>
        </w:rPr>
      </w:pPr>
      <w:r w:rsidRPr="00A84480">
        <w:rPr>
          <w:b/>
          <w:bCs/>
          <w:szCs w:val="28"/>
          <w:lang w:val="ru-BY"/>
        </w:rPr>
        <w:t>Копирование графика</w:t>
      </w:r>
      <w:r w:rsidRPr="00A84480">
        <w:rPr>
          <w:szCs w:val="28"/>
          <w:lang w:val="ru-BY"/>
        </w:rPr>
        <w:t xml:space="preserve">: </w:t>
      </w:r>
    </w:p>
    <w:p w14:paraId="2D7C7A2A" w14:textId="5149E4B8" w:rsidR="00C60514" w:rsidRPr="00A84480" w:rsidRDefault="00C60514" w:rsidP="001A6FCE">
      <w:pPr>
        <w:pStyle w:val="af2"/>
        <w:numPr>
          <w:ilvl w:val="0"/>
          <w:numId w:val="104"/>
        </w:numPr>
        <w:jc w:val="both"/>
      </w:pPr>
      <w:r w:rsidRPr="00A84480">
        <w:t>При нажатии кнопки «</w:t>
      </w:r>
      <w:proofErr w:type="spellStart"/>
      <w:r w:rsidRPr="00A84480">
        <w:t>Copy</w:t>
      </w:r>
      <w:proofErr w:type="spellEnd"/>
      <w:r w:rsidRPr="00A84480">
        <w:t>» график вместе с координатной плоскостью сохраняется в буфер обмена</w:t>
      </w:r>
    </w:p>
    <w:p w14:paraId="1B677154" w14:textId="77777777" w:rsidR="00C60514" w:rsidRPr="00A84480" w:rsidRDefault="00C60514" w:rsidP="001A6FCE">
      <w:pPr>
        <w:pStyle w:val="af2"/>
        <w:numPr>
          <w:ilvl w:val="0"/>
          <w:numId w:val="104"/>
        </w:numPr>
        <w:spacing w:after="0"/>
        <w:jc w:val="both"/>
      </w:pPr>
      <w:r w:rsidRPr="00A84480">
        <w:t>Изображение включает координатную сетку и подписи осей.</w:t>
      </w:r>
    </w:p>
    <w:p w14:paraId="6A7375B6" w14:textId="77777777" w:rsidR="00C60514" w:rsidRPr="00A84480" w:rsidRDefault="00C60514" w:rsidP="00676471">
      <w:pPr>
        <w:ind w:firstLine="709"/>
        <w:jc w:val="both"/>
        <w:rPr>
          <w:szCs w:val="28"/>
          <w:lang w:val="ru-BY"/>
        </w:rPr>
      </w:pPr>
      <w:r w:rsidRPr="00A84480">
        <w:rPr>
          <w:b/>
          <w:bCs/>
          <w:szCs w:val="28"/>
          <w:lang w:val="ru-BY"/>
        </w:rPr>
        <w:t>Требования к надежности</w:t>
      </w:r>
      <w:r w:rsidRPr="00A84480">
        <w:rPr>
          <w:szCs w:val="28"/>
          <w:lang w:val="ru-BY"/>
        </w:rPr>
        <w:t xml:space="preserve">: </w:t>
      </w:r>
    </w:p>
    <w:p w14:paraId="6A77AAEB" w14:textId="77777777" w:rsidR="00C60514" w:rsidRPr="00A84480" w:rsidRDefault="00C60514" w:rsidP="001A6FCE">
      <w:pPr>
        <w:pStyle w:val="af2"/>
        <w:numPr>
          <w:ilvl w:val="0"/>
          <w:numId w:val="105"/>
        </w:numPr>
        <w:jc w:val="both"/>
      </w:pPr>
      <w:r w:rsidRPr="00A84480">
        <w:t>Программа должна корректно обрабатывать любые входные данные, включая некорректные выражения, без сбоев.</w:t>
      </w:r>
    </w:p>
    <w:p w14:paraId="0BE4F77B" w14:textId="77777777" w:rsidR="00C60514" w:rsidRPr="00A84480" w:rsidRDefault="00C60514" w:rsidP="001A6FCE">
      <w:pPr>
        <w:pStyle w:val="af2"/>
        <w:numPr>
          <w:ilvl w:val="0"/>
          <w:numId w:val="105"/>
        </w:numPr>
        <w:spacing w:after="0"/>
        <w:jc w:val="both"/>
      </w:pPr>
      <w:r w:rsidRPr="00A84480">
        <w:t>При обнаружении ошибок (например, деление на ноль, неверный синтаксис) выводится информативное сообщение об ошибке.</w:t>
      </w:r>
    </w:p>
    <w:p w14:paraId="69F6D1B1" w14:textId="77777777" w:rsidR="00C60514" w:rsidRPr="00A84480" w:rsidRDefault="00C60514" w:rsidP="00676471">
      <w:pPr>
        <w:ind w:firstLine="709"/>
        <w:jc w:val="both"/>
        <w:rPr>
          <w:szCs w:val="28"/>
          <w:lang w:val="ru-BY"/>
        </w:rPr>
      </w:pPr>
      <w:r w:rsidRPr="00A84480">
        <w:rPr>
          <w:b/>
          <w:bCs/>
          <w:szCs w:val="28"/>
          <w:lang w:val="ru-BY"/>
        </w:rPr>
        <w:t>Входные данные</w:t>
      </w:r>
      <w:r w:rsidRPr="00A84480">
        <w:rPr>
          <w:szCs w:val="28"/>
          <w:lang w:val="ru-BY"/>
        </w:rPr>
        <w:t xml:space="preserve">: </w:t>
      </w:r>
    </w:p>
    <w:p w14:paraId="3CD7735B" w14:textId="77777777" w:rsidR="00C60514" w:rsidRPr="00A84480" w:rsidRDefault="00C60514" w:rsidP="00841418">
      <w:pPr>
        <w:pStyle w:val="af2"/>
        <w:numPr>
          <w:ilvl w:val="0"/>
          <w:numId w:val="118"/>
        </w:numPr>
        <w:jc w:val="both"/>
      </w:pPr>
      <w:r w:rsidRPr="00A84480">
        <w:t>Математическое выражение в формате строки.</w:t>
      </w:r>
    </w:p>
    <w:p w14:paraId="30712DCC" w14:textId="77777777" w:rsidR="00C60514" w:rsidRPr="00A84480" w:rsidRDefault="00C60514" w:rsidP="00841418">
      <w:pPr>
        <w:pStyle w:val="af2"/>
        <w:numPr>
          <w:ilvl w:val="0"/>
          <w:numId w:val="118"/>
        </w:numPr>
        <w:jc w:val="both"/>
      </w:pPr>
      <w:r w:rsidRPr="00A84480">
        <w:t>Диапазоны отображения по осям X и Y (опционально).</w:t>
      </w:r>
    </w:p>
    <w:p w14:paraId="00F6A662" w14:textId="77777777" w:rsidR="00C60514" w:rsidRPr="00A84480" w:rsidRDefault="00C60514" w:rsidP="00676471">
      <w:pPr>
        <w:ind w:firstLine="709"/>
        <w:jc w:val="both"/>
        <w:rPr>
          <w:szCs w:val="28"/>
          <w:lang w:val="ru-BY"/>
        </w:rPr>
      </w:pPr>
      <w:r w:rsidRPr="00A84480">
        <w:rPr>
          <w:b/>
          <w:bCs/>
          <w:szCs w:val="28"/>
          <w:lang w:val="ru-BY"/>
        </w:rPr>
        <w:t>Выходные данные</w:t>
      </w:r>
      <w:r w:rsidRPr="00A84480">
        <w:rPr>
          <w:szCs w:val="28"/>
          <w:lang w:val="ru-BY"/>
        </w:rPr>
        <w:t xml:space="preserve">: </w:t>
      </w:r>
    </w:p>
    <w:p w14:paraId="1159A4B8" w14:textId="77777777" w:rsidR="00C60514" w:rsidRPr="00A84480" w:rsidRDefault="00C60514" w:rsidP="001A6FCE">
      <w:pPr>
        <w:pStyle w:val="af2"/>
        <w:numPr>
          <w:ilvl w:val="0"/>
          <w:numId w:val="106"/>
        </w:numPr>
        <w:jc w:val="both"/>
      </w:pPr>
      <w:r w:rsidRPr="00A84480">
        <w:t>График функции с координатной сеткой в заданных диапазонах.</w:t>
      </w:r>
    </w:p>
    <w:p w14:paraId="3710D347" w14:textId="77777777" w:rsidR="00C60514" w:rsidRPr="00A84480" w:rsidRDefault="00C60514" w:rsidP="001A6FCE">
      <w:pPr>
        <w:pStyle w:val="af2"/>
        <w:numPr>
          <w:ilvl w:val="0"/>
          <w:numId w:val="106"/>
        </w:numPr>
        <w:jc w:val="both"/>
      </w:pPr>
      <w:r w:rsidRPr="00A84480">
        <w:t>Сообщения об ошибках при некорректных выражениях.</w:t>
      </w:r>
    </w:p>
    <w:p w14:paraId="1B86251F" w14:textId="3DD7D450" w:rsidR="001A6FCE" w:rsidRDefault="00C60514" w:rsidP="001A6FCE">
      <w:pPr>
        <w:pStyle w:val="af2"/>
        <w:numPr>
          <w:ilvl w:val="0"/>
          <w:numId w:val="106"/>
        </w:numPr>
        <w:jc w:val="both"/>
      </w:pPr>
      <w:r w:rsidRPr="00A84480">
        <w:t>Изображение графика в буфер обмена (при использовании функции копирования).</w:t>
      </w:r>
    </w:p>
    <w:p w14:paraId="2800B2CB" w14:textId="7C3AA3DE" w:rsidR="00C60514" w:rsidRPr="001A6FCE" w:rsidRDefault="001A6FCE" w:rsidP="001A6FCE">
      <w:pPr>
        <w:spacing w:after="200" w:line="276" w:lineRule="auto"/>
        <w:rPr>
          <w:rFonts w:eastAsiaTheme="minorHAnsi"/>
          <w:szCs w:val="28"/>
          <w:lang w:val="ru-BY" w:eastAsia="en-US"/>
        </w:rPr>
      </w:pPr>
      <w:r>
        <w:br w:type="page"/>
      </w:r>
    </w:p>
    <w:p w14:paraId="044ADBA6" w14:textId="77777777" w:rsidR="00C60514" w:rsidRPr="00A84480" w:rsidRDefault="00C60514" w:rsidP="00676471">
      <w:pPr>
        <w:ind w:firstLine="709"/>
        <w:jc w:val="both"/>
        <w:rPr>
          <w:szCs w:val="28"/>
          <w:lang w:val="ru-BY"/>
        </w:rPr>
      </w:pPr>
      <w:r w:rsidRPr="00A84480">
        <w:rPr>
          <w:b/>
          <w:bCs/>
          <w:szCs w:val="28"/>
          <w:lang w:val="ru-BY"/>
        </w:rPr>
        <w:lastRenderedPageBreak/>
        <w:t>Технические требования</w:t>
      </w:r>
      <w:r w:rsidRPr="00A84480">
        <w:rPr>
          <w:szCs w:val="28"/>
          <w:lang w:val="ru-BY"/>
        </w:rPr>
        <w:t xml:space="preserve">: </w:t>
      </w:r>
    </w:p>
    <w:p w14:paraId="46D92A6C" w14:textId="77777777" w:rsidR="00C60514" w:rsidRPr="00A84480" w:rsidRDefault="00C60514" w:rsidP="001A6FCE">
      <w:pPr>
        <w:pStyle w:val="af2"/>
        <w:numPr>
          <w:ilvl w:val="0"/>
          <w:numId w:val="107"/>
        </w:numPr>
        <w:jc w:val="both"/>
      </w:pPr>
      <w:r w:rsidRPr="00A84480">
        <w:t>Язык программирования: Delphi.</w:t>
      </w:r>
    </w:p>
    <w:p w14:paraId="143D5724" w14:textId="77777777" w:rsidR="00C60514" w:rsidRPr="00A84480" w:rsidRDefault="00C60514" w:rsidP="001A6FCE">
      <w:pPr>
        <w:pStyle w:val="af2"/>
        <w:numPr>
          <w:ilvl w:val="0"/>
          <w:numId w:val="107"/>
        </w:numPr>
        <w:jc w:val="both"/>
      </w:pPr>
      <w:r w:rsidRPr="00A84480">
        <w:t xml:space="preserve">Среда разработки: </w:t>
      </w:r>
      <w:proofErr w:type="spellStart"/>
      <w:r w:rsidRPr="00A84480">
        <w:t>Embarcadero</w:t>
      </w:r>
      <w:proofErr w:type="spellEnd"/>
      <w:r w:rsidRPr="00A84480">
        <w:t xml:space="preserve"> RAD Studio.</w:t>
      </w:r>
    </w:p>
    <w:p w14:paraId="1044B4C2" w14:textId="77777777" w:rsidR="00C60514" w:rsidRPr="00A84480" w:rsidRDefault="00C60514" w:rsidP="001A6FCE">
      <w:pPr>
        <w:pStyle w:val="af2"/>
        <w:numPr>
          <w:ilvl w:val="0"/>
          <w:numId w:val="107"/>
        </w:numPr>
        <w:jc w:val="both"/>
      </w:pPr>
      <w:r w:rsidRPr="00A84480">
        <w:t>Платформа: Windows.</w:t>
      </w:r>
    </w:p>
    <w:p w14:paraId="36D71E30" w14:textId="77777777" w:rsidR="00C60514" w:rsidRPr="00A84480" w:rsidRDefault="00C60514" w:rsidP="001A6FCE">
      <w:pPr>
        <w:pStyle w:val="af2"/>
        <w:numPr>
          <w:ilvl w:val="0"/>
          <w:numId w:val="107"/>
        </w:numPr>
        <w:jc w:val="both"/>
      </w:pPr>
      <w:r w:rsidRPr="00A84480">
        <w:t xml:space="preserve">Используемые библиотеки: </w:t>
      </w:r>
    </w:p>
    <w:p w14:paraId="75ADFB9D" w14:textId="77777777" w:rsidR="00C60514" w:rsidRPr="00A84480" w:rsidRDefault="00C60514" w:rsidP="001A6FCE">
      <w:pPr>
        <w:pStyle w:val="af2"/>
        <w:numPr>
          <w:ilvl w:val="1"/>
          <w:numId w:val="107"/>
        </w:numPr>
        <w:jc w:val="both"/>
      </w:pPr>
      <w:r w:rsidRPr="00A84480">
        <w:t>Стандартные функции Delphi для математических вычислений.</w:t>
      </w:r>
    </w:p>
    <w:p w14:paraId="2E9AB09F" w14:textId="77777777" w:rsidR="00C60514" w:rsidRPr="00A84480" w:rsidRDefault="00C60514" w:rsidP="001A6FCE">
      <w:pPr>
        <w:pStyle w:val="af2"/>
        <w:numPr>
          <w:ilvl w:val="1"/>
          <w:numId w:val="107"/>
        </w:numPr>
        <w:spacing w:after="0"/>
        <w:jc w:val="both"/>
      </w:pPr>
      <w:r w:rsidRPr="00A84480">
        <w:t xml:space="preserve">Модуль </w:t>
      </w:r>
      <w:proofErr w:type="spellStart"/>
      <w:r w:rsidRPr="00A84480">
        <w:t>Clipboard</w:t>
      </w:r>
      <w:proofErr w:type="spellEnd"/>
      <w:r w:rsidRPr="00A84480">
        <w:t xml:space="preserve"> для сохранения изображения графика в буфер обмена.</w:t>
      </w:r>
    </w:p>
    <w:p w14:paraId="7F767D87" w14:textId="77777777" w:rsidR="00C60514" w:rsidRPr="00A84480" w:rsidRDefault="00C60514" w:rsidP="00676471">
      <w:pPr>
        <w:ind w:firstLine="709"/>
        <w:jc w:val="both"/>
        <w:rPr>
          <w:szCs w:val="28"/>
          <w:lang w:val="ru-BY"/>
        </w:rPr>
      </w:pPr>
      <w:r w:rsidRPr="00A84480">
        <w:rPr>
          <w:szCs w:val="28"/>
          <w:lang w:val="ru-BY"/>
        </w:rPr>
        <w:t>Эти требования обеспечивают реализацию функциональности, аналогичной прототипам (</w:t>
      </w:r>
      <w:proofErr w:type="spellStart"/>
      <w:r w:rsidRPr="00A84480">
        <w:rPr>
          <w:szCs w:val="28"/>
          <w:lang w:val="ru-BY"/>
        </w:rPr>
        <w:t>Desmos</w:t>
      </w:r>
      <w:proofErr w:type="spellEnd"/>
      <w:r w:rsidRPr="00A84480">
        <w:rPr>
          <w:szCs w:val="28"/>
          <w:lang w:val="ru-BY"/>
        </w:rPr>
        <w:t>), с учетом интерактивного интерфейса и обработки ошибок. Спецификация функциональных требований служит основой для дальнейшего проектирования и разработки программного средства, а также для создания тестов для проверки его работоспособности.</w:t>
      </w:r>
    </w:p>
    <w:p w14:paraId="76187A30" w14:textId="64B5EED9" w:rsidR="002A006B" w:rsidRPr="00A84480" w:rsidRDefault="002A006B" w:rsidP="00676471">
      <w:pPr>
        <w:spacing w:after="200" w:line="276" w:lineRule="auto"/>
        <w:ind w:firstLine="709"/>
        <w:rPr>
          <w:rFonts w:eastAsiaTheme="minorEastAsia"/>
          <w:b/>
          <w:noProof/>
          <w:kern w:val="2"/>
          <w:szCs w:val="28"/>
          <w:lang w:val="ru-BY" w:eastAsia="ru-BY"/>
          <w14:ligatures w14:val="standardContextual"/>
        </w:rPr>
      </w:pPr>
      <w:r w:rsidRPr="00A84480">
        <w:rPr>
          <w:szCs w:val="28"/>
        </w:rPr>
        <w:br w:type="page"/>
      </w:r>
    </w:p>
    <w:p w14:paraId="5143F213" w14:textId="64B5EED9" w:rsidR="002A006B" w:rsidRPr="001A6FCE" w:rsidRDefault="002A006B" w:rsidP="007C2441">
      <w:pPr>
        <w:pStyle w:val="1"/>
      </w:pPr>
      <w:bookmarkStart w:id="18" w:name="_Toc199780766"/>
      <w:r w:rsidRPr="001A6FCE">
        <w:lastRenderedPageBreak/>
        <w:t>ПРОЕКТИРОВАНИЕ ПРОГРАММНОГО СРЕДСТВА</w:t>
      </w:r>
      <w:bookmarkEnd w:id="18"/>
    </w:p>
    <w:p w14:paraId="02B19D5D" w14:textId="1020B171" w:rsidR="002A006B" w:rsidRPr="00A84480" w:rsidRDefault="002A006B" w:rsidP="00B92038">
      <w:pPr>
        <w:ind w:firstLine="709"/>
        <w:jc w:val="both"/>
        <w:rPr>
          <w:szCs w:val="28"/>
        </w:rPr>
      </w:pPr>
      <w:r w:rsidRPr="00A84480">
        <w:rPr>
          <w:szCs w:val="28"/>
        </w:rPr>
        <w:t>В данном разделе представлены схемы, описывающие алгоритмы и структуру программного средства (ПС) «Графический калькулятор» в соответствии с ГОСТ 19.701-90. Каждая схема сопровождается кратким текстовым описанием, поясняющим ее назначение и роль в работе программы.</w:t>
      </w:r>
    </w:p>
    <w:bookmarkStart w:id="19" w:name="_Toc199769984"/>
    <w:bookmarkStart w:id="20" w:name="_Toc199770107"/>
    <w:bookmarkEnd w:id="19"/>
    <w:bookmarkEnd w:id="20"/>
    <w:p w14:paraId="128CA160" w14:textId="72EEAAE9" w:rsidR="00B15381" w:rsidRPr="00A84480" w:rsidRDefault="00B15381" w:rsidP="00B92038">
      <w:pPr>
        <w:jc w:val="center"/>
      </w:pPr>
      <w:r w:rsidRPr="00A84480">
        <w:object w:dxaOrig="9151" w:dyaOrig="12271" w14:anchorId="27E977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456.4pt;height:614.2pt" o:ole="">
            <v:imagedata r:id="rId10" o:title=""/>
          </v:shape>
          <o:OLEObject Type="Embed" ProgID="Visio.Drawing.15" ShapeID="_x0000_i1067" DrawAspect="Content" ObjectID="_1810393590" r:id="rId11"/>
        </w:object>
      </w:r>
    </w:p>
    <w:p w14:paraId="35520203" w14:textId="24920183" w:rsidR="002A006B" w:rsidRPr="00A84480" w:rsidRDefault="00B15381" w:rsidP="00676471">
      <w:pPr>
        <w:pStyle w:val="af5"/>
        <w:ind w:firstLine="709"/>
        <w:jc w:val="center"/>
        <w:rPr>
          <w:i w:val="0"/>
          <w:iCs w:val="0"/>
          <w:color w:val="auto"/>
          <w:sz w:val="28"/>
          <w:szCs w:val="28"/>
        </w:rPr>
      </w:pPr>
      <w:r w:rsidRPr="00A84480">
        <w:rPr>
          <w:i w:val="0"/>
          <w:iCs w:val="0"/>
          <w:color w:val="auto"/>
          <w:sz w:val="28"/>
          <w:szCs w:val="28"/>
        </w:rPr>
        <w:t xml:space="preserve">Рисунок </w:t>
      </w:r>
      <w:r w:rsidRPr="00A84480">
        <w:rPr>
          <w:i w:val="0"/>
          <w:iCs w:val="0"/>
          <w:color w:val="auto"/>
          <w:sz w:val="28"/>
          <w:szCs w:val="28"/>
        </w:rPr>
        <w:fldChar w:fldCharType="begin"/>
      </w:r>
      <w:r w:rsidRPr="00A84480">
        <w:rPr>
          <w:i w:val="0"/>
          <w:iCs w:val="0"/>
          <w:color w:val="auto"/>
          <w:sz w:val="28"/>
          <w:szCs w:val="28"/>
        </w:rPr>
        <w:instrText xml:space="preserve"> SEQ Рисунок \* ARABIC </w:instrText>
      </w:r>
      <w:r w:rsidRPr="00A84480">
        <w:rPr>
          <w:i w:val="0"/>
          <w:iCs w:val="0"/>
          <w:color w:val="auto"/>
          <w:sz w:val="28"/>
          <w:szCs w:val="28"/>
        </w:rPr>
        <w:fldChar w:fldCharType="separate"/>
      </w:r>
      <w:r w:rsidR="003B6528">
        <w:rPr>
          <w:i w:val="0"/>
          <w:iCs w:val="0"/>
          <w:noProof/>
          <w:color w:val="auto"/>
          <w:sz w:val="28"/>
          <w:szCs w:val="28"/>
        </w:rPr>
        <w:t>3</w:t>
      </w:r>
      <w:r w:rsidRPr="00A84480">
        <w:rPr>
          <w:i w:val="0"/>
          <w:iCs w:val="0"/>
          <w:color w:val="auto"/>
          <w:sz w:val="28"/>
          <w:szCs w:val="28"/>
        </w:rPr>
        <w:fldChar w:fldCharType="end"/>
      </w:r>
      <w:r w:rsidRPr="00A84480">
        <w:rPr>
          <w:i w:val="0"/>
          <w:iCs w:val="0"/>
          <w:color w:val="auto"/>
          <w:sz w:val="28"/>
          <w:szCs w:val="28"/>
        </w:rPr>
        <w:t>- Вход в программу</w:t>
      </w:r>
    </w:p>
    <w:p w14:paraId="757ED988" w14:textId="5C7B9B88" w:rsidR="00B15381" w:rsidRPr="00841418" w:rsidRDefault="002A006B" w:rsidP="00841418">
      <w:pPr>
        <w:ind w:firstLine="709"/>
        <w:jc w:val="both"/>
        <w:rPr>
          <w:szCs w:val="28"/>
          <w:lang w:val="ru-BY"/>
        </w:rPr>
      </w:pPr>
      <w:r w:rsidRPr="00A84480">
        <w:rPr>
          <w:b/>
          <w:bCs/>
          <w:szCs w:val="28"/>
          <w:lang w:val="ru-BY"/>
        </w:rPr>
        <w:lastRenderedPageBreak/>
        <w:t>Описание:</w:t>
      </w:r>
      <w:r w:rsidRPr="00A84480">
        <w:rPr>
          <w:szCs w:val="28"/>
          <w:lang w:val="ru-BY"/>
        </w:rPr>
        <w:t xml:space="preserve"> Схема отображает начальный этап работы ПС. После запуска инициализируется интерфейс, и пользователю предлагается выбрать действие: ввод функции или выход. В зависимости от выбора программа переходит к соответствующему модулю или завершает работу.</w:t>
      </w:r>
      <w:r w:rsidR="00B92038" w:rsidRPr="00A84480">
        <w:rPr>
          <w:szCs w:val="28"/>
        </w:rPr>
        <w:object w:dxaOrig="11941" w:dyaOrig="10021" w14:anchorId="37D9DFEA">
          <v:shape id="_x0000_i1068" type="#_x0000_t75" style="width:464.55pt;height:392.55pt" o:ole="">
            <v:imagedata r:id="rId12" o:title=""/>
          </v:shape>
          <o:OLEObject Type="Embed" ProgID="Visio.Drawing.15" ShapeID="_x0000_i1068" DrawAspect="Content" ObjectID="_1810393591" r:id="rId13"/>
        </w:object>
      </w:r>
    </w:p>
    <w:p w14:paraId="30E2C3A3" w14:textId="12F2814A" w:rsidR="002A006B" w:rsidRPr="00A84480" w:rsidRDefault="00B15381" w:rsidP="00676471">
      <w:pPr>
        <w:pStyle w:val="af5"/>
        <w:ind w:firstLine="709"/>
        <w:jc w:val="center"/>
        <w:rPr>
          <w:i w:val="0"/>
          <w:iCs w:val="0"/>
          <w:color w:val="auto"/>
          <w:sz w:val="28"/>
          <w:szCs w:val="28"/>
        </w:rPr>
      </w:pPr>
      <w:r w:rsidRPr="00A84480">
        <w:rPr>
          <w:i w:val="0"/>
          <w:iCs w:val="0"/>
          <w:color w:val="auto"/>
          <w:sz w:val="28"/>
          <w:szCs w:val="28"/>
        </w:rPr>
        <w:t xml:space="preserve">Рисунок </w:t>
      </w:r>
      <w:r w:rsidRPr="00A84480">
        <w:rPr>
          <w:i w:val="0"/>
          <w:iCs w:val="0"/>
          <w:color w:val="auto"/>
          <w:sz w:val="28"/>
          <w:szCs w:val="28"/>
        </w:rPr>
        <w:fldChar w:fldCharType="begin"/>
      </w:r>
      <w:r w:rsidRPr="00A84480">
        <w:rPr>
          <w:i w:val="0"/>
          <w:iCs w:val="0"/>
          <w:color w:val="auto"/>
          <w:sz w:val="28"/>
          <w:szCs w:val="28"/>
        </w:rPr>
        <w:instrText xml:space="preserve"> SEQ Рисунок \* ARABIC </w:instrText>
      </w:r>
      <w:r w:rsidRPr="00A84480">
        <w:rPr>
          <w:i w:val="0"/>
          <w:iCs w:val="0"/>
          <w:color w:val="auto"/>
          <w:sz w:val="28"/>
          <w:szCs w:val="28"/>
        </w:rPr>
        <w:fldChar w:fldCharType="separate"/>
      </w:r>
      <w:r w:rsidR="003B6528">
        <w:rPr>
          <w:i w:val="0"/>
          <w:iCs w:val="0"/>
          <w:noProof/>
          <w:color w:val="auto"/>
          <w:sz w:val="28"/>
          <w:szCs w:val="28"/>
        </w:rPr>
        <w:t>4</w:t>
      </w:r>
      <w:r w:rsidRPr="00A84480">
        <w:rPr>
          <w:i w:val="0"/>
          <w:iCs w:val="0"/>
          <w:color w:val="auto"/>
          <w:sz w:val="28"/>
          <w:szCs w:val="28"/>
        </w:rPr>
        <w:fldChar w:fldCharType="end"/>
      </w:r>
      <w:r w:rsidRPr="00A84480">
        <w:rPr>
          <w:i w:val="0"/>
          <w:iCs w:val="0"/>
          <w:color w:val="auto"/>
          <w:sz w:val="28"/>
          <w:szCs w:val="28"/>
        </w:rPr>
        <w:t xml:space="preserve">-Описание </w:t>
      </w:r>
      <w:proofErr w:type="spellStart"/>
      <w:r w:rsidRPr="00A84480">
        <w:rPr>
          <w:i w:val="0"/>
          <w:iCs w:val="0"/>
          <w:color w:val="auto"/>
          <w:sz w:val="28"/>
          <w:szCs w:val="28"/>
        </w:rPr>
        <w:t>глваных</w:t>
      </w:r>
      <w:proofErr w:type="spellEnd"/>
      <w:r w:rsidRPr="00A84480">
        <w:rPr>
          <w:i w:val="0"/>
          <w:iCs w:val="0"/>
          <w:color w:val="auto"/>
          <w:sz w:val="28"/>
          <w:szCs w:val="28"/>
        </w:rPr>
        <w:t xml:space="preserve"> функций</w:t>
      </w:r>
    </w:p>
    <w:p w14:paraId="579B2162" w14:textId="77777777" w:rsidR="002A006B" w:rsidRPr="00A84480" w:rsidRDefault="002A006B" w:rsidP="00B92038">
      <w:pPr>
        <w:ind w:firstLine="709"/>
        <w:jc w:val="both"/>
        <w:rPr>
          <w:szCs w:val="28"/>
          <w:lang w:val="ru-BY"/>
        </w:rPr>
      </w:pPr>
      <w:r w:rsidRPr="00A84480">
        <w:rPr>
          <w:b/>
          <w:bCs/>
          <w:szCs w:val="28"/>
          <w:lang w:val="ru-BY"/>
        </w:rPr>
        <w:t>Описание:</w:t>
      </w:r>
      <w:r w:rsidRPr="00A84480">
        <w:rPr>
          <w:szCs w:val="28"/>
          <w:lang w:val="ru-BY"/>
        </w:rPr>
        <w:t xml:space="preserve"> Схема иллюстрирует основные функции ПС: ввод функции y = f(x), ее </w:t>
      </w:r>
      <w:proofErr w:type="spellStart"/>
      <w:r w:rsidRPr="00A84480">
        <w:rPr>
          <w:szCs w:val="28"/>
          <w:lang w:val="ru-BY"/>
        </w:rPr>
        <w:t>парсинг</w:t>
      </w:r>
      <w:proofErr w:type="spellEnd"/>
      <w:r w:rsidRPr="00A84480">
        <w:rPr>
          <w:szCs w:val="28"/>
          <w:lang w:val="ru-BY"/>
        </w:rPr>
        <w:t>, проверка корректности, построение графика, управление координатной плоскостью и копирование графика в буфер обмена. Отражает последовательность выполнения ключевых операций.</w:t>
      </w:r>
    </w:p>
    <w:p w14:paraId="22361A53" w14:textId="67F65563" w:rsidR="00B15697" w:rsidRPr="00A84480" w:rsidRDefault="00B15697" w:rsidP="00676471">
      <w:pPr>
        <w:keepNext/>
        <w:spacing w:after="200" w:line="276" w:lineRule="auto"/>
        <w:ind w:firstLine="709"/>
        <w:jc w:val="center"/>
        <w:rPr>
          <w:szCs w:val="28"/>
        </w:rPr>
      </w:pPr>
      <w:r w:rsidRPr="00A84480">
        <w:rPr>
          <w:i/>
          <w:iCs/>
          <w:szCs w:val="28"/>
        </w:rPr>
        <w:br w:type="page"/>
      </w:r>
      <w:r w:rsidRPr="00A84480">
        <w:rPr>
          <w:szCs w:val="28"/>
        </w:rPr>
        <w:object w:dxaOrig="9901" w:dyaOrig="22291" w14:anchorId="4FA0383B">
          <v:shape id="_x0000_i1069" type="#_x0000_t75" style="width:323.7pt;height:681.8pt" o:ole="">
            <v:imagedata r:id="rId14" o:title=""/>
          </v:shape>
          <o:OLEObject Type="Embed" ProgID="Visio.Drawing.15" ShapeID="_x0000_i1069" DrawAspect="Content" ObjectID="_1810393592" r:id="rId15"/>
        </w:object>
      </w:r>
    </w:p>
    <w:p w14:paraId="57B0CF5E" w14:textId="0BA16445" w:rsidR="00B15697" w:rsidRPr="00A84480" w:rsidRDefault="00B15697" w:rsidP="00676471">
      <w:pPr>
        <w:pStyle w:val="af5"/>
        <w:ind w:firstLine="709"/>
        <w:jc w:val="center"/>
        <w:rPr>
          <w:i w:val="0"/>
          <w:iCs w:val="0"/>
          <w:color w:val="auto"/>
          <w:sz w:val="28"/>
          <w:szCs w:val="28"/>
        </w:rPr>
      </w:pPr>
      <w:r w:rsidRPr="00A84480">
        <w:rPr>
          <w:i w:val="0"/>
          <w:iCs w:val="0"/>
          <w:color w:val="auto"/>
          <w:sz w:val="28"/>
          <w:szCs w:val="28"/>
        </w:rPr>
        <w:t xml:space="preserve">Рисунок </w:t>
      </w:r>
      <w:r w:rsidRPr="00A84480">
        <w:rPr>
          <w:i w:val="0"/>
          <w:iCs w:val="0"/>
          <w:color w:val="auto"/>
          <w:sz w:val="28"/>
          <w:szCs w:val="28"/>
        </w:rPr>
        <w:fldChar w:fldCharType="begin"/>
      </w:r>
      <w:r w:rsidRPr="00A84480">
        <w:rPr>
          <w:i w:val="0"/>
          <w:iCs w:val="0"/>
          <w:color w:val="auto"/>
          <w:sz w:val="28"/>
          <w:szCs w:val="28"/>
        </w:rPr>
        <w:instrText xml:space="preserve"> SEQ Рисунок \* ARABIC </w:instrText>
      </w:r>
      <w:r w:rsidRPr="00A84480">
        <w:rPr>
          <w:i w:val="0"/>
          <w:iCs w:val="0"/>
          <w:color w:val="auto"/>
          <w:sz w:val="28"/>
          <w:szCs w:val="28"/>
        </w:rPr>
        <w:fldChar w:fldCharType="separate"/>
      </w:r>
      <w:r w:rsidR="003B6528">
        <w:rPr>
          <w:i w:val="0"/>
          <w:iCs w:val="0"/>
          <w:noProof/>
          <w:color w:val="auto"/>
          <w:sz w:val="28"/>
          <w:szCs w:val="28"/>
        </w:rPr>
        <w:t>5</w:t>
      </w:r>
      <w:r w:rsidRPr="00A84480">
        <w:rPr>
          <w:i w:val="0"/>
          <w:iCs w:val="0"/>
          <w:color w:val="auto"/>
          <w:sz w:val="28"/>
          <w:szCs w:val="28"/>
        </w:rPr>
        <w:fldChar w:fldCharType="end"/>
      </w:r>
      <w:r w:rsidRPr="00A84480">
        <w:rPr>
          <w:i w:val="0"/>
          <w:iCs w:val="0"/>
          <w:color w:val="auto"/>
          <w:sz w:val="28"/>
          <w:szCs w:val="28"/>
        </w:rPr>
        <w:t>-Схема Математического парсера</w:t>
      </w:r>
    </w:p>
    <w:p w14:paraId="450D6487" w14:textId="77777777" w:rsidR="002A006B" w:rsidRPr="00A84480" w:rsidRDefault="002A006B" w:rsidP="00B92038">
      <w:pPr>
        <w:ind w:firstLine="709"/>
        <w:jc w:val="both"/>
        <w:rPr>
          <w:szCs w:val="28"/>
          <w:lang w:val="ru-BY"/>
        </w:rPr>
      </w:pPr>
      <w:r w:rsidRPr="00A84480">
        <w:rPr>
          <w:b/>
          <w:bCs/>
          <w:szCs w:val="28"/>
          <w:lang w:val="ru-BY"/>
        </w:rPr>
        <w:lastRenderedPageBreak/>
        <w:t>Описание:</w:t>
      </w:r>
      <w:r w:rsidRPr="00A84480">
        <w:rPr>
          <w:szCs w:val="28"/>
          <w:lang w:val="ru-BY"/>
        </w:rPr>
        <w:t xml:space="preserve"> Схема описывает процесс обработки математического выражения. Включает этапы лексического анализа (разбиение на токены), синтаксического анализа (построение AST), проверки корректности и вычисления результата с выводом сообщения при ошибке.</w:t>
      </w:r>
    </w:p>
    <w:p w14:paraId="55630306" w14:textId="77777777" w:rsidR="002A006B" w:rsidRPr="00A84480" w:rsidRDefault="002A006B" w:rsidP="00676471">
      <w:pPr>
        <w:ind w:firstLine="709"/>
        <w:rPr>
          <w:szCs w:val="28"/>
          <w:lang w:val="ru-BY"/>
        </w:rPr>
      </w:pPr>
    </w:p>
    <w:p w14:paraId="51DAC888" w14:textId="64380E5A" w:rsidR="002A006B" w:rsidRPr="00A84480" w:rsidRDefault="00B92038" w:rsidP="00B92038">
      <w:pPr>
        <w:pStyle w:val="af5"/>
        <w:keepNext/>
        <w:rPr>
          <w:sz w:val="28"/>
          <w:szCs w:val="28"/>
        </w:rPr>
      </w:pPr>
      <w:r w:rsidRPr="00A84480">
        <w:rPr>
          <w:sz w:val="28"/>
          <w:szCs w:val="28"/>
        </w:rPr>
        <w:object w:dxaOrig="9631" w:dyaOrig="11581" w14:anchorId="7986D692">
          <v:shape id="_x0000_i1070" type="#_x0000_t75" style="width:445.15pt;height:562.25pt" o:ole="">
            <v:imagedata r:id="rId16" o:title=""/>
          </v:shape>
          <o:OLEObject Type="Embed" ProgID="Visio.Drawing.15" ShapeID="_x0000_i1070" DrawAspect="Content" ObjectID="_1810393593" r:id="rId17"/>
        </w:object>
      </w:r>
    </w:p>
    <w:p w14:paraId="27C1A258" w14:textId="4A10C7EE" w:rsidR="002A006B" w:rsidRPr="00A84480" w:rsidRDefault="002A006B" w:rsidP="00676471">
      <w:pPr>
        <w:pStyle w:val="af5"/>
        <w:ind w:firstLine="709"/>
        <w:jc w:val="center"/>
        <w:rPr>
          <w:i w:val="0"/>
          <w:iCs w:val="0"/>
          <w:color w:val="auto"/>
          <w:sz w:val="28"/>
          <w:szCs w:val="28"/>
        </w:rPr>
      </w:pPr>
      <w:r w:rsidRPr="00A84480">
        <w:rPr>
          <w:i w:val="0"/>
          <w:iCs w:val="0"/>
          <w:color w:val="auto"/>
          <w:sz w:val="28"/>
          <w:szCs w:val="28"/>
        </w:rPr>
        <w:t xml:space="preserve">Рисунок </w:t>
      </w:r>
      <w:r w:rsidRPr="00A84480">
        <w:rPr>
          <w:i w:val="0"/>
          <w:iCs w:val="0"/>
          <w:color w:val="auto"/>
          <w:sz w:val="28"/>
          <w:szCs w:val="28"/>
        </w:rPr>
        <w:fldChar w:fldCharType="begin"/>
      </w:r>
      <w:r w:rsidRPr="00A84480">
        <w:rPr>
          <w:i w:val="0"/>
          <w:iCs w:val="0"/>
          <w:color w:val="auto"/>
          <w:sz w:val="28"/>
          <w:szCs w:val="28"/>
        </w:rPr>
        <w:instrText xml:space="preserve"> SEQ Рисунок \* ARABIC </w:instrText>
      </w:r>
      <w:r w:rsidRPr="00A84480">
        <w:rPr>
          <w:i w:val="0"/>
          <w:iCs w:val="0"/>
          <w:color w:val="auto"/>
          <w:sz w:val="28"/>
          <w:szCs w:val="28"/>
        </w:rPr>
        <w:fldChar w:fldCharType="separate"/>
      </w:r>
      <w:r w:rsidR="003B6528">
        <w:rPr>
          <w:i w:val="0"/>
          <w:iCs w:val="0"/>
          <w:noProof/>
          <w:color w:val="auto"/>
          <w:sz w:val="28"/>
          <w:szCs w:val="28"/>
        </w:rPr>
        <w:t>6</w:t>
      </w:r>
      <w:r w:rsidRPr="00A84480">
        <w:rPr>
          <w:i w:val="0"/>
          <w:iCs w:val="0"/>
          <w:color w:val="auto"/>
          <w:sz w:val="28"/>
          <w:szCs w:val="28"/>
        </w:rPr>
        <w:fldChar w:fldCharType="end"/>
      </w:r>
      <w:r w:rsidRPr="00A84480">
        <w:rPr>
          <w:i w:val="0"/>
          <w:iCs w:val="0"/>
          <w:color w:val="auto"/>
          <w:sz w:val="28"/>
          <w:szCs w:val="28"/>
        </w:rPr>
        <w:t>-Схема работы поля</w:t>
      </w:r>
    </w:p>
    <w:p w14:paraId="65811F62" w14:textId="77777777" w:rsidR="00B92038" w:rsidRDefault="00B92038">
      <w:pPr>
        <w:spacing w:after="200" w:line="276" w:lineRule="auto"/>
        <w:rPr>
          <w:b/>
          <w:bCs/>
          <w:szCs w:val="28"/>
          <w:lang w:val="ru-BY"/>
        </w:rPr>
      </w:pPr>
      <w:r>
        <w:rPr>
          <w:b/>
          <w:bCs/>
          <w:szCs w:val="28"/>
          <w:lang w:val="ru-BY"/>
        </w:rPr>
        <w:br w:type="page"/>
      </w:r>
    </w:p>
    <w:p w14:paraId="6C4FE59F" w14:textId="558B8BDA" w:rsidR="002A006B" w:rsidRPr="00A84480" w:rsidRDefault="002A006B" w:rsidP="00B92038">
      <w:pPr>
        <w:ind w:firstLine="709"/>
        <w:jc w:val="both"/>
        <w:rPr>
          <w:szCs w:val="28"/>
          <w:lang w:val="ru-BY"/>
        </w:rPr>
      </w:pPr>
      <w:r w:rsidRPr="00A84480">
        <w:rPr>
          <w:b/>
          <w:bCs/>
          <w:szCs w:val="28"/>
          <w:lang w:val="ru-BY"/>
        </w:rPr>
        <w:lastRenderedPageBreak/>
        <w:t>Описание:</w:t>
      </w:r>
      <w:r w:rsidRPr="00A84480">
        <w:rPr>
          <w:szCs w:val="28"/>
          <w:lang w:val="ru-BY"/>
        </w:rPr>
        <w:t xml:space="preserve"> Схема показывает алгоритм работы с координатной плоскостью. Пользователь задает диапазоны осей, система </w:t>
      </w:r>
      <w:proofErr w:type="spellStart"/>
      <w:r w:rsidRPr="00A84480">
        <w:rPr>
          <w:szCs w:val="28"/>
          <w:lang w:val="ru-BY"/>
        </w:rPr>
        <w:t>дискретизирует</w:t>
      </w:r>
      <w:proofErr w:type="spellEnd"/>
      <w:r w:rsidRPr="00A84480">
        <w:rPr>
          <w:szCs w:val="28"/>
          <w:lang w:val="ru-BY"/>
        </w:rPr>
        <w:t xml:space="preserve"> функцию, отображает график и поддерживает интерактивное масштабирование и перемещение плоскости.</w:t>
      </w:r>
    </w:p>
    <w:p w14:paraId="326F5DFD" w14:textId="77777777" w:rsidR="002A006B" w:rsidRPr="00A84480" w:rsidRDefault="002A006B" w:rsidP="00676471">
      <w:pPr>
        <w:pStyle w:val="af5"/>
        <w:keepNext/>
        <w:ind w:firstLine="709"/>
        <w:jc w:val="center"/>
        <w:rPr>
          <w:sz w:val="28"/>
          <w:szCs w:val="28"/>
        </w:rPr>
      </w:pPr>
      <w:r w:rsidRPr="00A84480">
        <w:rPr>
          <w:sz w:val="28"/>
          <w:szCs w:val="28"/>
        </w:rPr>
        <w:object w:dxaOrig="13846" w:dyaOrig="15556" w14:anchorId="1AF05F40">
          <v:shape id="_x0000_i1071" type="#_x0000_t75" style="width:467.7pt;height:525.3pt" o:ole="">
            <v:imagedata r:id="rId18" o:title=""/>
          </v:shape>
          <o:OLEObject Type="Embed" ProgID="Visio.Drawing.15" ShapeID="_x0000_i1071" DrawAspect="Content" ObjectID="_1810393594" r:id="rId19"/>
        </w:object>
      </w:r>
    </w:p>
    <w:p w14:paraId="0EE7EEC6" w14:textId="2C7576B4" w:rsidR="002A006B" w:rsidRPr="00A84480" w:rsidRDefault="002A006B" w:rsidP="00676471">
      <w:pPr>
        <w:pStyle w:val="af5"/>
        <w:ind w:firstLine="709"/>
        <w:jc w:val="center"/>
        <w:rPr>
          <w:i w:val="0"/>
          <w:iCs w:val="0"/>
          <w:color w:val="auto"/>
          <w:sz w:val="28"/>
          <w:szCs w:val="28"/>
        </w:rPr>
      </w:pPr>
      <w:r w:rsidRPr="00A84480">
        <w:rPr>
          <w:i w:val="0"/>
          <w:iCs w:val="0"/>
          <w:color w:val="auto"/>
          <w:sz w:val="28"/>
          <w:szCs w:val="28"/>
        </w:rPr>
        <w:t xml:space="preserve">Рисунок </w:t>
      </w:r>
      <w:r w:rsidRPr="00A84480">
        <w:rPr>
          <w:i w:val="0"/>
          <w:iCs w:val="0"/>
          <w:color w:val="auto"/>
          <w:sz w:val="28"/>
          <w:szCs w:val="28"/>
        </w:rPr>
        <w:fldChar w:fldCharType="begin"/>
      </w:r>
      <w:r w:rsidRPr="00A84480">
        <w:rPr>
          <w:i w:val="0"/>
          <w:iCs w:val="0"/>
          <w:color w:val="auto"/>
          <w:sz w:val="28"/>
          <w:szCs w:val="28"/>
        </w:rPr>
        <w:instrText xml:space="preserve"> SEQ Рисунок \* ARABIC </w:instrText>
      </w:r>
      <w:r w:rsidRPr="00A84480">
        <w:rPr>
          <w:i w:val="0"/>
          <w:iCs w:val="0"/>
          <w:color w:val="auto"/>
          <w:sz w:val="28"/>
          <w:szCs w:val="28"/>
        </w:rPr>
        <w:fldChar w:fldCharType="separate"/>
      </w:r>
      <w:r w:rsidR="003B6528">
        <w:rPr>
          <w:i w:val="0"/>
          <w:iCs w:val="0"/>
          <w:noProof/>
          <w:color w:val="auto"/>
          <w:sz w:val="28"/>
          <w:szCs w:val="28"/>
        </w:rPr>
        <w:t>7</w:t>
      </w:r>
      <w:r w:rsidRPr="00A84480">
        <w:rPr>
          <w:i w:val="0"/>
          <w:iCs w:val="0"/>
          <w:color w:val="auto"/>
          <w:sz w:val="28"/>
          <w:szCs w:val="28"/>
        </w:rPr>
        <w:fldChar w:fldCharType="end"/>
      </w:r>
      <w:r w:rsidRPr="00A84480">
        <w:rPr>
          <w:i w:val="0"/>
          <w:iCs w:val="0"/>
          <w:color w:val="auto"/>
          <w:sz w:val="28"/>
          <w:szCs w:val="28"/>
        </w:rPr>
        <w:t>-Схема работы списка функций</w:t>
      </w:r>
    </w:p>
    <w:p w14:paraId="70E24076" w14:textId="77777777" w:rsidR="002A006B" w:rsidRPr="00A84480" w:rsidRDefault="002A006B" w:rsidP="00B92038">
      <w:pPr>
        <w:ind w:firstLine="709"/>
        <w:jc w:val="both"/>
        <w:rPr>
          <w:szCs w:val="28"/>
          <w:lang w:val="ru-BY"/>
        </w:rPr>
      </w:pPr>
      <w:r w:rsidRPr="00A84480">
        <w:rPr>
          <w:b/>
          <w:bCs/>
          <w:szCs w:val="28"/>
          <w:lang w:val="ru-BY"/>
        </w:rPr>
        <w:t>Описание:</w:t>
      </w:r>
      <w:r w:rsidRPr="00A84480">
        <w:rPr>
          <w:szCs w:val="28"/>
          <w:lang w:val="ru-BY"/>
        </w:rPr>
        <w:t xml:space="preserve"> Схема описывает управление списком функций. Пользователь может добавлять, редактировать или удалять функции, каждая из которых отображается на графике с уникальным цветом и типом линии.</w:t>
      </w:r>
    </w:p>
    <w:p w14:paraId="45FD9AE4" w14:textId="77777777" w:rsidR="002A006B" w:rsidRPr="00A84480" w:rsidRDefault="002A006B" w:rsidP="00676471">
      <w:pPr>
        <w:pStyle w:val="af5"/>
        <w:keepNext/>
        <w:ind w:firstLine="709"/>
        <w:jc w:val="center"/>
        <w:rPr>
          <w:sz w:val="28"/>
          <w:szCs w:val="28"/>
        </w:rPr>
      </w:pPr>
      <w:r w:rsidRPr="00A84480">
        <w:rPr>
          <w:sz w:val="28"/>
          <w:szCs w:val="28"/>
        </w:rPr>
        <w:object w:dxaOrig="3781" w:dyaOrig="8701" w14:anchorId="273B129F">
          <v:shape id="_x0000_i1072" type="#_x0000_t75" style="width:189.7pt;height:435.75pt" o:ole="">
            <v:imagedata r:id="rId20" o:title=""/>
          </v:shape>
          <o:OLEObject Type="Embed" ProgID="Visio.Drawing.15" ShapeID="_x0000_i1072" DrawAspect="Content" ObjectID="_1810393595" r:id="rId21"/>
        </w:object>
      </w:r>
    </w:p>
    <w:p w14:paraId="2D2BEE34" w14:textId="4F59FCC2" w:rsidR="002A006B" w:rsidRPr="00A84480" w:rsidRDefault="002A006B" w:rsidP="00676471">
      <w:pPr>
        <w:pStyle w:val="af5"/>
        <w:ind w:firstLine="709"/>
        <w:jc w:val="center"/>
        <w:rPr>
          <w:i w:val="0"/>
          <w:iCs w:val="0"/>
          <w:color w:val="auto"/>
          <w:sz w:val="28"/>
          <w:szCs w:val="28"/>
        </w:rPr>
      </w:pPr>
      <w:r w:rsidRPr="00A84480">
        <w:rPr>
          <w:i w:val="0"/>
          <w:iCs w:val="0"/>
          <w:color w:val="auto"/>
          <w:sz w:val="28"/>
          <w:szCs w:val="28"/>
        </w:rPr>
        <w:t xml:space="preserve">Рисунок </w:t>
      </w:r>
      <w:r w:rsidRPr="00A84480">
        <w:rPr>
          <w:i w:val="0"/>
          <w:iCs w:val="0"/>
          <w:color w:val="auto"/>
          <w:sz w:val="28"/>
          <w:szCs w:val="28"/>
        </w:rPr>
        <w:fldChar w:fldCharType="begin"/>
      </w:r>
      <w:r w:rsidRPr="00A84480">
        <w:rPr>
          <w:i w:val="0"/>
          <w:iCs w:val="0"/>
          <w:color w:val="auto"/>
          <w:sz w:val="28"/>
          <w:szCs w:val="28"/>
        </w:rPr>
        <w:instrText xml:space="preserve"> SEQ Рисунок \* ARABIC </w:instrText>
      </w:r>
      <w:r w:rsidRPr="00A84480">
        <w:rPr>
          <w:i w:val="0"/>
          <w:iCs w:val="0"/>
          <w:color w:val="auto"/>
          <w:sz w:val="28"/>
          <w:szCs w:val="28"/>
        </w:rPr>
        <w:fldChar w:fldCharType="separate"/>
      </w:r>
      <w:r w:rsidR="003B6528">
        <w:rPr>
          <w:i w:val="0"/>
          <w:iCs w:val="0"/>
          <w:noProof/>
          <w:color w:val="auto"/>
          <w:sz w:val="28"/>
          <w:szCs w:val="28"/>
        </w:rPr>
        <w:t>8</w:t>
      </w:r>
      <w:r w:rsidRPr="00A84480">
        <w:rPr>
          <w:i w:val="0"/>
          <w:iCs w:val="0"/>
          <w:color w:val="auto"/>
          <w:sz w:val="28"/>
          <w:szCs w:val="28"/>
        </w:rPr>
        <w:fldChar w:fldCharType="end"/>
      </w:r>
      <w:r w:rsidRPr="00A84480">
        <w:rPr>
          <w:i w:val="0"/>
          <w:iCs w:val="0"/>
          <w:color w:val="auto"/>
          <w:sz w:val="28"/>
          <w:szCs w:val="28"/>
        </w:rPr>
        <w:t>-Схема функций элеме</w:t>
      </w:r>
      <w:r w:rsidR="0010042B">
        <w:rPr>
          <w:i w:val="0"/>
          <w:iCs w:val="0"/>
          <w:color w:val="auto"/>
          <w:sz w:val="28"/>
          <w:szCs w:val="28"/>
        </w:rPr>
        <w:t>н</w:t>
      </w:r>
      <w:r w:rsidRPr="00A84480">
        <w:rPr>
          <w:i w:val="0"/>
          <w:iCs w:val="0"/>
          <w:color w:val="auto"/>
          <w:sz w:val="28"/>
          <w:szCs w:val="28"/>
        </w:rPr>
        <w:t>та списка</w:t>
      </w:r>
    </w:p>
    <w:p w14:paraId="33623016" w14:textId="3EB64CAA" w:rsidR="00B4419B" w:rsidRPr="00A84480" w:rsidRDefault="002A006B" w:rsidP="00B92038">
      <w:pPr>
        <w:ind w:firstLine="709"/>
        <w:jc w:val="both"/>
        <w:rPr>
          <w:szCs w:val="28"/>
          <w:lang w:val="ru-BY"/>
        </w:rPr>
      </w:pPr>
      <w:r w:rsidRPr="00A84480">
        <w:rPr>
          <w:b/>
          <w:bCs/>
          <w:szCs w:val="28"/>
          <w:lang w:val="ru-BY"/>
        </w:rPr>
        <w:t xml:space="preserve">Описание: </w:t>
      </w:r>
      <w:r w:rsidRPr="00A84480">
        <w:rPr>
          <w:szCs w:val="28"/>
          <w:lang w:val="ru-BY"/>
        </w:rPr>
        <w:t>Схема детализирует операции с элементом списка функций: ввод, редактирование, удаление и настройка параметров отображения (цвет, тип линии). Обеспечивает взаимодействие с модулем построения графиков.</w:t>
      </w:r>
    </w:p>
    <w:p w14:paraId="72A7EEFF" w14:textId="6D2CFA6A" w:rsidR="00B4419B" w:rsidRPr="00A84480" w:rsidRDefault="00B4419B" w:rsidP="00B92038">
      <w:pPr>
        <w:spacing w:after="200" w:line="276" w:lineRule="auto"/>
        <w:ind w:firstLine="709"/>
        <w:jc w:val="both"/>
        <w:rPr>
          <w:szCs w:val="28"/>
          <w:lang w:val="ru-BY"/>
        </w:rPr>
      </w:pPr>
      <w:r w:rsidRPr="00A84480">
        <w:rPr>
          <w:szCs w:val="28"/>
          <w:lang w:val="ru-BY"/>
        </w:rPr>
        <w:br w:type="page"/>
      </w:r>
    </w:p>
    <w:p w14:paraId="19F25337" w14:textId="6D2CFA6A" w:rsidR="00B4419B" w:rsidRPr="00A84480" w:rsidRDefault="005E2DB7" w:rsidP="007C2441">
      <w:pPr>
        <w:pStyle w:val="1"/>
      </w:pPr>
      <w:bookmarkStart w:id="21" w:name="_Toc199780767"/>
      <w:r w:rsidRPr="00A84480">
        <w:lastRenderedPageBreak/>
        <w:t>СОЗДАНИЕ</w:t>
      </w:r>
      <w:r w:rsidR="00B4419B" w:rsidRPr="00A84480">
        <w:t xml:space="preserve"> </w:t>
      </w:r>
      <w:r w:rsidRPr="00A84480">
        <w:t>(КОНСТРУИРОВАНИЕ)</w:t>
      </w:r>
      <w:r w:rsidR="00B4419B" w:rsidRPr="00A84480">
        <w:t xml:space="preserve"> </w:t>
      </w:r>
      <w:r w:rsidRPr="00A84480">
        <w:t>ПРОГРАММНОГО</w:t>
      </w:r>
      <w:r w:rsidR="00B4419B" w:rsidRPr="00A84480">
        <w:t xml:space="preserve"> </w:t>
      </w:r>
      <w:r w:rsidRPr="00A84480">
        <w:t>СРЕДСТВА</w:t>
      </w:r>
      <w:bookmarkEnd w:id="21"/>
    </w:p>
    <w:p w14:paraId="006F24D3" w14:textId="77777777" w:rsidR="00B4419B" w:rsidRPr="00A84480" w:rsidRDefault="00B4419B" w:rsidP="00B92038">
      <w:pPr>
        <w:ind w:firstLine="709"/>
        <w:jc w:val="both"/>
        <w:rPr>
          <w:szCs w:val="28"/>
          <w:lang w:val="ru-BY"/>
        </w:rPr>
      </w:pPr>
      <w:r w:rsidRPr="00A84480">
        <w:rPr>
          <w:szCs w:val="28"/>
          <w:lang w:val="ru-BY"/>
        </w:rPr>
        <w:t xml:space="preserve">В данном разделе описывается процесс разработки и конструирования программного средства (ПС) «Графический калькулятор» на основе требований и проектирования, представленных в предыдущих разделах. Реализация выполнена с использованием языка программирования Delphi в среде </w:t>
      </w:r>
      <w:proofErr w:type="spellStart"/>
      <w:r w:rsidRPr="00A84480">
        <w:rPr>
          <w:szCs w:val="28"/>
          <w:lang w:val="ru-BY"/>
        </w:rPr>
        <w:t>Embarcadero</w:t>
      </w:r>
      <w:proofErr w:type="spellEnd"/>
      <w:r w:rsidRPr="00A84480">
        <w:rPr>
          <w:szCs w:val="28"/>
          <w:lang w:val="ru-BY"/>
        </w:rPr>
        <w:t xml:space="preserve"> RAD Studio для платформы Windows. Раздел включает описание программных интерфейсов, структуру модулей, процесс программирования и отладки, а также инструкции по сборке ПС.</w:t>
      </w:r>
    </w:p>
    <w:p w14:paraId="42E45CD6" w14:textId="04E247A5" w:rsidR="00B4419B" w:rsidRPr="00A84480" w:rsidRDefault="00B4419B" w:rsidP="00B92038">
      <w:pPr>
        <w:pStyle w:val="2"/>
        <w:numPr>
          <w:ilvl w:val="1"/>
          <w:numId w:val="116"/>
        </w:numPr>
        <w:jc w:val="both"/>
        <w:rPr>
          <w:rFonts w:cs="Times New Roman"/>
          <w:szCs w:val="28"/>
        </w:rPr>
      </w:pPr>
      <w:bookmarkStart w:id="22" w:name="_Toc199780768"/>
      <w:r w:rsidRPr="00A84480">
        <w:rPr>
          <w:rFonts w:cs="Times New Roman"/>
          <w:szCs w:val="28"/>
        </w:rPr>
        <w:t>Разработка программных интерфейсов и структуры модулей</w:t>
      </w:r>
      <w:bookmarkEnd w:id="22"/>
    </w:p>
    <w:p w14:paraId="4DCA61B2" w14:textId="77777777" w:rsidR="00B4419B" w:rsidRPr="00A84480" w:rsidRDefault="00B4419B" w:rsidP="00B92038">
      <w:pPr>
        <w:ind w:firstLine="709"/>
        <w:jc w:val="both"/>
        <w:rPr>
          <w:szCs w:val="28"/>
          <w:lang w:val="ru-BY"/>
        </w:rPr>
      </w:pPr>
      <w:r w:rsidRPr="00A84480">
        <w:rPr>
          <w:szCs w:val="28"/>
          <w:lang w:val="ru-BY"/>
        </w:rPr>
        <w:t>Программное средство разделено на несколько модулей, каждый из которых отвечает за определенную функциональность:</w:t>
      </w:r>
    </w:p>
    <w:p w14:paraId="6812DACE" w14:textId="1663393C" w:rsidR="00B4419B" w:rsidRPr="00A84480" w:rsidRDefault="00B4419B" w:rsidP="00B92038">
      <w:pPr>
        <w:ind w:firstLine="709"/>
        <w:jc w:val="both"/>
        <w:rPr>
          <w:szCs w:val="28"/>
          <w:lang w:val="ru-BY"/>
        </w:rPr>
      </w:pPr>
      <w:r w:rsidRPr="00A84480">
        <w:rPr>
          <w:szCs w:val="28"/>
          <w:lang w:val="ru-BY"/>
        </w:rPr>
        <w:t>Модуль ввода (</w:t>
      </w:r>
      <w:proofErr w:type="spellStart"/>
      <w:r w:rsidR="00C827AE" w:rsidRPr="00A84480">
        <w:rPr>
          <w:szCs w:val="28"/>
          <w:lang w:val="ru-BY"/>
        </w:rPr>
        <w:t>ScrollBox</w:t>
      </w:r>
      <w:proofErr w:type="spellEnd"/>
      <w:r w:rsidRPr="00A84480">
        <w:rPr>
          <w:szCs w:val="28"/>
          <w:lang w:val="ru-BY"/>
        </w:rPr>
        <w:t>)</w:t>
      </w:r>
      <w:proofErr w:type="gramStart"/>
      <w:r w:rsidRPr="00A84480">
        <w:rPr>
          <w:szCs w:val="28"/>
          <w:lang w:val="ru-BY"/>
        </w:rPr>
        <w:t>: Обрабатывает</w:t>
      </w:r>
      <w:proofErr w:type="gramEnd"/>
      <w:r w:rsidRPr="00A84480">
        <w:rPr>
          <w:szCs w:val="28"/>
          <w:lang w:val="ru-BY"/>
        </w:rPr>
        <w:t xml:space="preserve"> ввод пользователем математических выражений через текстовое поле. Интерфейс включает методы для получения строки ввода и передачи ее в модуль </w:t>
      </w:r>
      <w:proofErr w:type="spellStart"/>
      <w:r w:rsidRPr="00A84480">
        <w:rPr>
          <w:szCs w:val="28"/>
          <w:lang w:val="ru-BY"/>
        </w:rPr>
        <w:t>парсинга</w:t>
      </w:r>
      <w:proofErr w:type="spellEnd"/>
      <w:r w:rsidRPr="00A84480">
        <w:rPr>
          <w:szCs w:val="28"/>
          <w:lang w:val="ru-BY"/>
        </w:rPr>
        <w:t>.</w:t>
      </w:r>
    </w:p>
    <w:p w14:paraId="3660F551" w14:textId="698739AF" w:rsidR="00B4419B" w:rsidRPr="00A84480" w:rsidRDefault="00B4419B" w:rsidP="00B92038">
      <w:pPr>
        <w:ind w:firstLine="709"/>
        <w:jc w:val="both"/>
        <w:rPr>
          <w:szCs w:val="28"/>
          <w:lang w:val="ru-BY"/>
        </w:rPr>
      </w:pPr>
      <w:r w:rsidRPr="00A84480">
        <w:rPr>
          <w:szCs w:val="28"/>
          <w:lang w:val="ru-BY"/>
        </w:rPr>
        <w:t xml:space="preserve">Модуль </w:t>
      </w:r>
      <w:proofErr w:type="spellStart"/>
      <w:r w:rsidRPr="00A84480">
        <w:rPr>
          <w:szCs w:val="28"/>
          <w:lang w:val="ru-BY"/>
        </w:rPr>
        <w:t>парсинга</w:t>
      </w:r>
      <w:proofErr w:type="spellEnd"/>
      <w:r w:rsidRPr="00A84480">
        <w:rPr>
          <w:szCs w:val="28"/>
          <w:lang w:val="ru-BY"/>
        </w:rPr>
        <w:t xml:space="preserve"> (</w:t>
      </w:r>
      <w:proofErr w:type="spellStart"/>
      <w:r w:rsidR="00C827AE" w:rsidRPr="00A84480">
        <w:rPr>
          <w:szCs w:val="28"/>
          <w:lang w:val="ru-BY"/>
        </w:rPr>
        <w:t>MyParser</w:t>
      </w:r>
      <w:proofErr w:type="spellEnd"/>
      <w:r w:rsidRPr="00A84480">
        <w:rPr>
          <w:szCs w:val="28"/>
          <w:lang w:val="ru-BY"/>
        </w:rPr>
        <w:t>)</w:t>
      </w:r>
      <w:proofErr w:type="gramStart"/>
      <w:r w:rsidRPr="00A84480">
        <w:rPr>
          <w:szCs w:val="28"/>
          <w:lang w:val="ru-BY"/>
        </w:rPr>
        <w:t>: Выполняет</w:t>
      </w:r>
      <w:proofErr w:type="gramEnd"/>
      <w:r w:rsidRPr="00A84480">
        <w:rPr>
          <w:szCs w:val="28"/>
          <w:lang w:val="ru-BY"/>
        </w:rPr>
        <w:t xml:space="preserve"> лексический и синтаксический анализ выражений, строит абстрактное синтаксическое дерево (AST) и проверяет корректность. Интерфейс предоставляет функцию </w:t>
      </w:r>
      <w:proofErr w:type="spellStart"/>
      <w:proofErr w:type="gramStart"/>
      <w:r w:rsidRPr="00A84480">
        <w:rPr>
          <w:szCs w:val="28"/>
          <w:lang w:val="ru-BY"/>
        </w:rPr>
        <w:t>ParseExpression</w:t>
      </w:r>
      <w:proofErr w:type="spellEnd"/>
      <w:r w:rsidRPr="00A84480">
        <w:rPr>
          <w:szCs w:val="28"/>
          <w:lang w:val="ru-BY"/>
        </w:rPr>
        <w:t>(</w:t>
      </w:r>
      <w:proofErr w:type="spellStart"/>
      <w:proofErr w:type="gramEnd"/>
      <w:r w:rsidRPr="00A84480">
        <w:rPr>
          <w:szCs w:val="28"/>
          <w:lang w:val="ru-BY"/>
        </w:rPr>
        <w:t>const</w:t>
      </w:r>
      <w:proofErr w:type="spellEnd"/>
      <w:r w:rsidRPr="00A84480">
        <w:rPr>
          <w:szCs w:val="28"/>
          <w:lang w:val="ru-BY"/>
        </w:rPr>
        <w:t xml:space="preserve"> </w:t>
      </w:r>
      <w:proofErr w:type="spellStart"/>
      <w:r w:rsidRPr="00A84480">
        <w:rPr>
          <w:szCs w:val="28"/>
          <w:lang w:val="ru-BY"/>
        </w:rPr>
        <w:t>Expression</w:t>
      </w:r>
      <w:proofErr w:type="spellEnd"/>
      <w:r w:rsidRPr="00A84480">
        <w:rPr>
          <w:szCs w:val="28"/>
          <w:lang w:val="ru-BY"/>
        </w:rPr>
        <w:t xml:space="preserve">: </w:t>
      </w:r>
      <w:proofErr w:type="spellStart"/>
      <w:r w:rsidRPr="00A84480">
        <w:rPr>
          <w:szCs w:val="28"/>
          <w:lang w:val="ru-BY"/>
        </w:rPr>
        <w:t>string</w:t>
      </w:r>
      <w:proofErr w:type="spellEnd"/>
      <w:r w:rsidRPr="00A84480">
        <w:rPr>
          <w:szCs w:val="28"/>
          <w:lang w:val="ru-BY"/>
        </w:rPr>
        <w:t xml:space="preserve">): </w:t>
      </w:r>
      <w:proofErr w:type="spellStart"/>
      <w:r w:rsidRPr="00A84480">
        <w:rPr>
          <w:szCs w:val="28"/>
          <w:lang w:val="ru-BY"/>
        </w:rPr>
        <w:t>TASTNode</w:t>
      </w:r>
      <w:proofErr w:type="spellEnd"/>
      <w:r w:rsidRPr="00A84480">
        <w:rPr>
          <w:szCs w:val="28"/>
          <w:lang w:val="ru-BY"/>
        </w:rPr>
        <w:t xml:space="preserve">, возвращающую узел AST или </w:t>
      </w:r>
      <w:proofErr w:type="spellStart"/>
      <w:r w:rsidRPr="00A84480">
        <w:rPr>
          <w:szCs w:val="28"/>
          <w:lang w:val="ru-BY"/>
        </w:rPr>
        <w:t>nil</w:t>
      </w:r>
      <w:proofErr w:type="spellEnd"/>
      <w:r w:rsidRPr="00A84480">
        <w:rPr>
          <w:szCs w:val="28"/>
          <w:lang w:val="ru-BY"/>
        </w:rPr>
        <w:t xml:space="preserve"> при ошибке.</w:t>
      </w:r>
    </w:p>
    <w:p w14:paraId="3850442E" w14:textId="6A38D0CD" w:rsidR="00B4419B" w:rsidRPr="00A84480" w:rsidRDefault="00B4419B" w:rsidP="00B92038">
      <w:pPr>
        <w:ind w:firstLine="709"/>
        <w:jc w:val="both"/>
        <w:rPr>
          <w:szCs w:val="28"/>
          <w:lang w:val="ru-BY"/>
        </w:rPr>
      </w:pPr>
      <w:r w:rsidRPr="00A84480">
        <w:rPr>
          <w:szCs w:val="28"/>
          <w:lang w:val="ru-BY"/>
        </w:rPr>
        <w:t>Модуль графики (</w:t>
      </w:r>
      <w:r w:rsidR="00C827AE" w:rsidRPr="00A84480">
        <w:rPr>
          <w:szCs w:val="28"/>
          <w:lang w:val="ru-BY"/>
        </w:rPr>
        <w:t>Field</w:t>
      </w:r>
      <w:r w:rsidRPr="00A84480">
        <w:rPr>
          <w:szCs w:val="28"/>
          <w:lang w:val="ru-BY"/>
        </w:rPr>
        <w:t>)</w:t>
      </w:r>
      <w:proofErr w:type="gramStart"/>
      <w:r w:rsidRPr="00A84480">
        <w:rPr>
          <w:szCs w:val="28"/>
          <w:lang w:val="ru-BY"/>
        </w:rPr>
        <w:t>: Отвечает</w:t>
      </w:r>
      <w:proofErr w:type="gramEnd"/>
      <w:r w:rsidRPr="00A84480">
        <w:rPr>
          <w:szCs w:val="28"/>
          <w:lang w:val="ru-BY"/>
        </w:rPr>
        <w:t xml:space="preserve"> за построение и отображение графиков на компоненте </w:t>
      </w:r>
      <w:proofErr w:type="spellStart"/>
      <w:r w:rsidRPr="00A84480">
        <w:rPr>
          <w:szCs w:val="28"/>
          <w:lang w:val="ru-BY"/>
        </w:rPr>
        <w:t>PaintBox</w:t>
      </w:r>
      <w:proofErr w:type="spellEnd"/>
      <w:r w:rsidRPr="00A84480">
        <w:rPr>
          <w:szCs w:val="28"/>
          <w:lang w:val="ru-BY"/>
        </w:rPr>
        <w:t xml:space="preserve">. Интерфейс предоставляет методы </w:t>
      </w:r>
      <w:proofErr w:type="spellStart"/>
      <w:proofErr w:type="gramStart"/>
      <w:r w:rsidRPr="00A84480">
        <w:rPr>
          <w:szCs w:val="28"/>
          <w:lang w:val="ru-BY"/>
        </w:rPr>
        <w:t>DrawGraph</w:t>
      </w:r>
      <w:proofErr w:type="spellEnd"/>
      <w:r w:rsidRPr="00A84480">
        <w:rPr>
          <w:szCs w:val="28"/>
          <w:lang w:val="ru-BY"/>
        </w:rPr>
        <w:t>(</w:t>
      </w:r>
      <w:proofErr w:type="spellStart"/>
      <w:proofErr w:type="gramEnd"/>
      <w:r w:rsidRPr="00A84480">
        <w:rPr>
          <w:szCs w:val="28"/>
          <w:lang w:val="ru-BY"/>
        </w:rPr>
        <w:t>XMin</w:t>
      </w:r>
      <w:proofErr w:type="spellEnd"/>
      <w:r w:rsidRPr="00A84480">
        <w:rPr>
          <w:szCs w:val="28"/>
          <w:lang w:val="ru-BY"/>
        </w:rPr>
        <w:t xml:space="preserve">, </w:t>
      </w:r>
      <w:proofErr w:type="spellStart"/>
      <w:r w:rsidRPr="00A84480">
        <w:rPr>
          <w:szCs w:val="28"/>
          <w:lang w:val="ru-BY"/>
        </w:rPr>
        <w:t>XMax</w:t>
      </w:r>
      <w:proofErr w:type="spellEnd"/>
      <w:r w:rsidRPr="00A84480">
        <w:rPr>
          <w:szCs w:val="28"/>
          <w:lang w:val="ru-BY"/>
        </w:rPr>
        <w:t xml:space="preserve">, </w:t>
      </w:r>
      <w:proofErr w:type="spellStart"/>
      <w:r w:rsidRPr="00A84480">
        <w:rPr>
          <w:szCs w:val="28"/>
          <w:lang w:val="ru-BY"/>
        </w:rPr>
        <w:t>YMin</w:t>
      </w:r>
      <w:proofErr w:type="spellEnd"/>
      <w:r w:rsidRPr="00A84480">
        <w:rPr>
          <w:szCs w:val="28"/>
          <w:lang w:val="ru-BY"/>
        </w:rPr>
        <w:t xml:space="preserve">, </w:t>
      </w:r>
      <w:proofErr w:type="spellStart"/>
      <w:r w:rsidRPr="00A84480">
        <w:rPr>
          <w:szCs w:val="28"/>
          <w:lang w:val="ru-BY"/>
        </w:rPr>
        <w:t>YMax</w:t>
      </w:r>
      <w:proofErr w:type="spellEnd"/>
      <w:r w:rsidRPr="00A84480">
        <w:rPr>
          <w:szCs w:val="28"/>
          <w:lang w:val="ru-BY"/>
        </w:rPr>
        <w:t xml:space="preserve">: Double) для рендеринга и </w:t>
      </w:r>
      <w:proofErr w:type="spellStart"/>
      <w:proofErr w:type="gramStart"/>
      <w:r w:rsidRPr="00A84480">
        <w:rPr>
          <w:szCs w:val="28"/>
          <w:lang w:val="ru-BY"/>
        </w:rPr>
        <w:t>SetLineProperties</w:t>
      </w:r>
      <w:proofErr w:type="spellEnd"/>
      <w:r w:rsidRPr="00A84480">
        <w:rPr>
          <w:szCs w:val="28"/>
          <w:lang w:val="ru-BY"/>
        </w:rPr>
        <w:t>(</w:t>
      </w:r>
      <w:proofErr w:type="gramEnd"/>
      <w:r w:rsidRPr="00A84480">
        <w:rPr>
          <w:szCs w:val="28"/>
          <w:lang w:val="ru-BY"/>
        </w:rPr>
        <w:t xml:space="preserve">Color: </w:t>
      </w:r>
      <w:proofErr w:type="spellStart"/>
      <w:r w:rsidRPr="00A84480">
        <w:rPr>
          <w:szCs w:val="28"/>
          <w:lang w:val="ru-BY"/>
        </w:rPr>
        <w:t>TColor</w:t>
      </w:r>
      <w:proofErr w:type="spellEnd"/>
      <w:r w:rsidRPr="00A84480">
        <w:rPr>
          <w:szCs w:val="28"/>
          <w:lang w:val="ru-BY"/>
        </w:rPr>
        <w:t xml:space="preserve">; Style: </w:t>
      </w:r>
      <w:proofErr w:type="spellStart"/>
      <w:r w:rsidRPr="00A84480">
        <w:rPr>
          <w:szCs w:val="28"/>
          <w:lang w:val="ru-BY"/>
        </w:rPr>
        <w:t>TPenStyle</w:t>
      </w:r>
      <w:proofErr w:type="spellEnd"/>
      <w:r w:rsidRPr="00A84480">
        <w:rPr>
          <w:szCs w:val="28"/>
          <w:lang w:val="ru-BY"/>
        </w:rPr>
        <w:t>) для настройки стиля линии.</w:t>
      </w:r>
    </w:p>
    <w:p w14:paraId="7A5475C5" w14:textId="35E1C718" w:rsidR="00B4419B" w:rsidRPr="00A84480" w:rsidRDefault="00B4419B" w:rsidP="00B92038">
      <w:pPr>
        <w:ind w:firstLine="709"/>
        <w:jc w:val="both"/>
        <w:rPr>
          <w:szCs w:val="28"/>
          <w:lang w:val="ru-BY"/>
        </w:rPr>
      </w:pPr>
      <w:r w:rsidRPr="00A84480">
        <w:rPr>
          <w:szCs w:val="28"/>
          <w:lang w:val="ru-BY"/>
        </w:rPr>
        <w:t>Модуль управления интерфейсом (</w:t>
      </w:r>
      <w:proofErr w:type="spellStart"/>
      <w:r w:rsidR="00AE1B2B" w:rsidRPr="00A84480">
        <w:rPr>
          <w:szCs w:val="28"/>
          <w:lang w:val="ru-BY"/>
        </w:rPr>
        <w:t>Expression</w:t>
      </w:r>
      <w:proofErr w:type="spellEnd"/>
      <w:r w:rsidRPr="00A84480">
        <w:rPr>
          <w:szCs w:val="28"/>
          <w:lang w:val="ru-BY"/>
        </w:rPr>
        <w:t>)</w:t>
      </w:r>
      <w:proofErr w:type="gramStart"/>
      <w:r w:rsidRPr="00A84480">
        <w:rPr>
          <w:szCs w:val="28"/>
          <w:lang w:val="ru-BY"/>
        </w:rPr>
        <w:t>: Управляет</w:t>
      </w:r>
      <w:proofErr w:type="gramEnd"/>
      <w:r w:rsidRPr="00A84480">
        <w:rPr>
          <w:szCs w:val="28"/>
          <w:lang w:val="ru-BY"/>
        </w:rPr>
        <w:t xml:space="preserve"> событиями (например, нажатие кнопок, движение мыши) и взаимодействием с буфером обмена через модуль </w:t>
      </w:r>
      <w:proofErr w:type="spellStart"/>
      <w:r w:rsidRPr="00A84480">
        <w:rPr>
          <w:szCs w:val="28"/>
          <w:lang w:val="ru-BY"/>
        </w:rPr>
        <w:t>Clipboard</w:t>
      </w:r>
      <w:proofErr w:type="spellEnd"/>
      <w:r w:rsidRPr="00A84480">
        <w:rPr>
          <w:szCs w:val="28"/>
          <w:lang w:val="ru-BY"/>
        </w:rPr>
        <w:t xml:space="preserve">. Интерфейс включает процедуры </w:t>
      </w:r>
      <w:proofErr w:type="spellStart"/>
      <w:r w:rsidRPr="00A84480">
        <w:rPr>
          <w:szCs w:val="28"/>
          <w:lang w:val="ru-BY"/>
        </w:rPr>
        <w:t>CopyToClipboard</w:t>
      </w:r>
      <w:proofErr w:type="spellEnd"/>
      <w:r w:rsidRPr="00A84480">
        <w:rPr>
          <w:szCs w:val="28"/>
          <w:lang w:val="ru-BY"/>
        </w:rPr>
        <w:t xml:space="preserve"> и </w:t>
      </w:r>
      <w:proofErr w:type="spellStart"/>
      <w:r w:rsidRPr="00A84480">
        <w:rPr>
          <w:szCs w:val="28"/>
          <w:lang w:val="ru-BY"/>
        </w:rPr>
        <w:t>UpdateVisibility</w:t>
      </w:r>
      <w:proofErr w:type="spellEnd"/>
      <w:r w:rsidRPr="00A84480">
        <w:rPr>
          <w:szCs w:val="28"/>
          <w:lang w:val="ru-BY"/>
        </w:rPr>
        <w:t>.</w:t>
      </w:r>
    </w:p>
    <w:p w14:paraId="78BB5FF3" w14:textId="5844667B" w:rsidR="00B4419B" w:rsidRPr="00A84480" w:rsidRDefault="00B4419B" w:rsidP="00B92038">
      <w:pPr>
        <w:pStyle w:val="2"/>
        <w:numPr>
          <w:ilvl w:val="1"/>
          <w:numId w:val="116"/>
        </w:numPr>
        <w:jc w:val="both"/>
        <w:rPr>
          <w:rFonts w:cs="Times New Roman"/>
          <w:szCs w:val="28"/>
        </w:rPr>
      </w:pPr>
      <w:bookmarkStart w:id="23" w:name="_Toc199780769"/>
      <w:r w:rsidRPr="00A84480">
        <w:rPr>
          <w:rFonts w:cs="Times New Roman"/>
          <w:szCs w:val="28"/>
        </w:rPr>
        <w:t>Программирование и отладка</w:t>
      </w:r>
      <w:bookmarkEnd w:id="23"/>
    </w:p>
    <w:p w14:paraId="475CF8F2" w14:textId="77777777" w:rsidR="00B4419B" w:rsidRPr="00A84480" w:rsidRDefault="00B4419B" w:rsidP="00B92038">
      <w:pPr>
        <w:ind w:firstLine="709"/>
        <w:jc w:val="both"/>
        <w:rPr>
          <w:szCs w:val="28"/>
          <w:lang w:val="ru-BY"/>
        </w:rPr>
      </w:pPr>
      <w:r w:rsidRPr="00A84480">
        <w:rPr>
          <w:szCs w:val="28"/>
          <w:lang w:val="ru-BY"/>
        </w:rPr>
        <w:t>Разработка программного кода выполнена с использованием Delphi. Основные этапы:</w:t>
      </w:r>
    </w:p>
    <w:p w14:paraId="54C72591" w14:textId="125FBFEC" w:rsidR="00B4419B" w:rsidRPr="00A84480" w:rsidRDefault="00B4419B" w:rsidP="00B92038">
      <w:pPr>
        <w:ind w:firstLine="709"/>
        <w:jc w:val="both"/>
        <w:rPr>
          <w:szCs w:val="28"/>
          <w:lang w:val="ru-BY"/>
        </w:rPr>
      </w:pPr>
      <w:r w:rsidRPr="00A84480">
        <w:rPr>
          <w:szCs w:val="28"/>
          <w:lang w:val="ru-BY"/>
        </w:rPr>
        <w:t xml:space="preserve">Реализация модуля ввода: Создан компонент </w:t>
      </w:r>
      <w:proofErr w:type="spellStart"/>
      <w:r w:rsidRPr="00A84480">
        <w:rPr>
          <w:szCs w:val="28"/>
          <w:lang w:val="ru-BY"/>
        </w:rPr>
        <w:t>TEdit</w:t>
      </w:r>
      <w:proofErr w:type="spellEnd"/>
      <w:r w:rsidRPr="00A84480">
        <w:rPr>
          <w:szCs w:val="28"/>
          <w:lang w:val="ru-BY"/>
        </w:rPr>
        <w:t xml:space="preserve"> для ввода выражений с обработкой события </w:t>
      </w:r>
      <w:proofErr w:type="spellStart"/>
      <w:r w:rsidRPr="00A84480">
        <w:rPr>
          <w:szCs w:val="28"/>
          <w:lang w:val="ru-BY"/>
        </w:rPr>
        <w:t>OnChange</w:t>
      </w:r>
      <w:proofErr w:type="spellEnd"/>
      <w:r w:rsidRPr="00A84480">
        <w:rPr>
          <w:szCs w:val="28"/>
          <w:lang w:val="ru-BY"/>
        </w:rPr>
        <w:t xml:space="preserve"> для реального времени </w:t>
      </w:r>
      <w:proofErr w:type="spellStart"/>
      <w:r w:rsidRPr="00A84480">
        <w:rPr>
          <w:szCs w:val="28"/>
          <w:lang w:val="ru-BY"/>
        </w:rPr>
        <w:t>парсинга</w:t>
      </w:r>
      <w:proofErr w:type="spellEnd"/>
      <w:r w:rsidRPr="00A84480">
        <w:rPr>
          <w:szCs w:val="28"/>
          <w:lang w:val="ru-BY"/>
        </w:rPr>
        <w:t>. Код включает вызов парсера.</w:t>
      </w:r>
    </w:p>
    <w:p w14:paraId="76F91AB7" w14:textId="77777777" w:rsidR="00B4419B" w:rsidRPr="00A84480" w:rsidRDefault="00B4419B" w:rsidP="00B92038">
      <w:pPr>
        <w:ind w:firstLine="709"/>
        <w:jc w:val="both"/>
        <w:rPr>
          <w:szCs w:val="28"/>
          <w:lang w:val="ru-BY"/>
        </w:rPr>
      </w:pPr>
      <w:r w:rsidRPr="00A84480">
        <w:rPr>
          <w:szCs w:val="28"/>
          <w:lang w:val="ru-BY"/>
        </w:rPr>
        <w:t xml:space="preserve">Реализация модуля </w:t>
      </w:r>
      <w:proofErr w:type="spellStart"/>
      <w:r w:rsidRPr="00A84480">
        <w:rPr>
          <w:szCs w:val="28"/>
          <w:lang w:val="ru-BY"/>
        </w:rPr>
        <w:t>парсинга</w:t>
      </w:r>
      <w:proofErr w:type="spellEnd"/>
      <w:r w:rsidRPr="00A84480">
        <w:rPr>
          <w:szCs w:val="28"/>
          <w:lang w:val="ru-BY"/>
        </w:rPr>
        <w:t xml:space="preserve">: Разработан парсер с функцией </w:t>
      </w:r>
      <w:proofErr w:type="spellStart"/>
      <w:r w:rsidRPr="00A84480">
        <w:rPr>
          <w:szCs w:val="28"/>
          <w:lang w:val="ru-BY"/>
        </w:rPr>
        <w:t>токенизации</w:t>
      </w:r>
      <w:proofErr w:type="spellEnd"/>
      <w:r w:rsidRPr="00A84480">
        <w:rPr>
          <w:szCs w:val="28"/>
          <w:lang w:val="ru-BY"/>
        </w:rPr>
        <w:t xml:space="preserve"> (например, разделение «</w:t>
      </w:r>
      <w:proofErr w:type="spellStart"/>
      <w:r w:rsidRPr="00A84480">
        <w:rPr>
          <w:szCs w:val="28"/>
          <w:lang w:val="ru-BY"/>
        </w:rPr>
        <w:t>sin</w:t>
      </w:r>
      <w:proofErr w:type="spellEnd"/>
      <w:r w:rsidRPr="00A84480">
        <w:rPr>
          <w:szCs w:val="28"/>
          <w:lang w:val="ru-BY"/>
        </w:rPr>
        <w:t>(x)+x^2» на токены) и построением AST. Использованы регулярные выражения для идентификации операторов и функций.</w:t>
      </w:r>
    </w:p>
    <w:p w14:paraId="4D82E606" w14:textId="7E5271F5" w:rsidR="00B4419B" w:rsidRPr="00A84480" w:rsidRDefault="00B4419B" w:rsidP="00B92038">
      <w:pPr>
        <w:ind w:firstLine="709"/>
        <w:jc w:val="both"/>
        <w:rPr>
          <w:szCs w:val="28"/>
          <w:lang w:val="ru-BY"/>
        </w:rPr>
      </w:pPr>
      <w:r w:rsidRPr="00A84480">
        <w:rPr>
          <w:szCs w:val="28"/>
          <w:lang w:val="ru-BY"/>
        </w:rPr>
        <w:t>Реализация модуля вычислений: Написаны процедуры для обхода AST, включая обработку тригонометрических функций (</w:t>
      </w:r>
      <w:proofErr w:type="spellStart"/>
      <w:r w:rsidRPr="00A84480">
        <w:rPr>
          <w:szCs w:val="28"/>
          <w:lang w:val="ru-BY"/>
        </w:rPr>
        <w:t>sin</w:t>
      </w:r>
      <w:proofErr w:type="spellEnd"/>
      <w:r w:rsidRPr="00A84480">
        <w:rPr>
          <w:szCs w:val="28"/>
          <w:lang w:val="ru-BY"/>
        </w:rPr>
        <w:t xml:space="preserve">, </w:t>
      </w:r>
      <w:proofErr w:type="spellStart"/>
      <w:r w:rsidRPr="00A84480">
        <w:rPr>
          <w:szCs w:val="28"/>
          <w:lang w:val="ru-BY"/>
        </w:rPr>
        <w:t>cos</w:t>
      </w:r>
      <w:proofErr w:type="spellEnd"/>
      <w:r w:rsidRPr="00A84480">
        <w:rPr>
          <w:szCs w:val="28"/>
          <w:lang w:val="ru-BY"/>
        </w:rPr>
        <w:t>) и бинарных операций (</w:t>
      </w:r>
      <w:proofErr w:type="spellStart"/>
      <w:r w:rsidRPr="00A84480">
        <w:rPr>
          <w:szCs w:val="28"/>
          <w:lang w:val="ru-BY"/>
        </w:rPr>
        <w:t>log</w:t>
      </w:r>
      <w:proofErr w:type="spellEnd"/>
      <w:r w:rsidRPr="00A84480">
        <w:rPr>
          <w:szCs w:val="28"/>
          <w:lang w:val="ru-BY"/>
        </w:rPr>
        <w:t xml:space="preserve">, </w:t>
      </w:r>
      <w:proofErr w:type="spellStart"/>
      <w:r w:rsidRPr="00A84480">
        <w:rPr>
          <w:szCs w:val="28"/>
          <w:lang w:val="ru-BY"/>
        </w:rPr>
        <w:t>pow</w:t>
      </w:r>
      <w:proofErr w:type="spellEnd"/>
      <w:r w:rsidRPr="00A84480">
        <w:rPr>
          <w:szCs w:val="28"/>
          <w:lang w:val="ru-BY"/>
        </w:rPr>
        <w:t xml:space="preserve">) с использованием библиотеки </w:t>
      </w:r>
      <w:proofErr w:type="spellStart"/>
      <w:r w:rsidRPr="00A84480">
        <w:rPr>
          <w:szCs w:val="28"/>
          <w:lang w:val="ru-BY"/>
        </w:rPr>
        <w:t>Math</w:t>
      </w:r>
      <w:proofErr w:type="spellEnd"/>
      <w:r w:rsidRPr="00A84480">
        <w:rPr>
          <w:szCs w:val="28"/>
          <w:lang w:val="ru-BY"/>
        </w:rPr>
        <w:t>.</w:t>
      </w:r>
    </w:p>
    <w:p w14:paraId="31BF64A6" w14:textId="77777777" w:rsidR="00B4419B" w:rsidRPr="00A84480" w:rsidRDefault="00B4419B" w:rsidP="00B92038">
      <w:pPr>
        <w:ind w:firstLine="709"/>
        <w:jc w:val="both"/>
        <w:rPr>
          <w:szCs w:val="28"/>
          <w:lang w:val="ru-BY"/>
        </w:rPr>
      </w:pPr>
      <w:r w:rsidRPr="00A84480">
        <w:rPr>
          <w:szCs w:val="28"/>
          <w:lang w:val="ru-BY"/>
        </w:rPr>
        <w:t xml:space="preserve">Реализация модуля графики: Компонент </w:t>
      </w:r>
      <w:proofErr w:type="spellStart"/>
      <w:r w:rsidRPr="00A84480">
        <w:rPr>
          <w:szCs w:val="28"/>
          <w:lang w:val="ru-BY"/>
        </w:rPr>
        <w:t>PaintBox</w:t>
      </w:r>
      <w:proofErr w:type="spellEnd"/>
      <w:r w:rsidRPr="00A84480">
        <w:rPr>
          <w:szCs w:val="28"/>
          <w:lang w:val="ru-BY"/>
        </w:rPr>
        <w:t xml:space="preserve"> используется для отрисовки графика. Метод </w:t>
      </w:r>
      <w:proofErr w:type="spellStart"/>
      <w:r w:rsidRPr="00A84480">
        <w:rPr>
          <w:szCs w:val="28"/>
          <w:lang w:val="ru-BY"/>
        </w:rPr>
        <w:t>DrawGraph</w:t>
      </w:r>
      <w:proofErr w:type="spellEnd"/>
      <w:r w:rsidRPr="00A84480">
        <w:rPr>
          <w:szCs w:val="28"/>
          <w:lang w:val="ru-BY"/>
        </w:rPr>
        <w:t xml:space="preserve"> вычисляет точки функции с шагом 0.01 и преобразует их в пиксели, поддерживая масштабирование и перемещение.</w:t>
      </w:r>
    </w:p>
    <w:p w14:paraId="1685006F" w14:textId="77777777" w:rsidR="00B4419B" w:rsidRPr="00A84480" w:rsidRDefault="00B4419B" w:rsidP="00B92038">
      <w:pPr>
        <w:ind w:firstLine="709"/>
        <w:jc w:val="both"/>
        <w:rPr>
          <w:szCs w:val="28"/>
          <w:lang w:val="ru-BY"/>
        </w:rPr>
      </w:pPr>
      <w:r w:rsidRPr="00A84480">
        <w:rPr>
          <w:szCs w:val="28"/>
          <w:lang w:val="ru-BY"/>
        </w:rPr>
        <w:lastRenderedPageBreak/>
        <w:t xml:space="preserve">Реализация модуля управления: Обработаны события </w:t>
      </w:r>
      <w:proofErr w:type="spellStart"/>
      <w:r w:rsidRPr="00A84480">
        <w:rPr>
          <w:szCs w:val="28"/>
          <w:lang w:val="ru-BY"/>
        </w:rPr>
        <w:t>OnClick</w:t>
      </w:r>
      <w:proofErr w:type="spellEnd"/>
      <w:r w:rsidRPr="00A84480">
        <w:rPr>
          <w:szCs w:val="28"/>
          <w:lang w:val="ru-BY"/>
        </w:rPr>
        <w:t xml:space="preserve"> для кнопки «</w:t>
      </w:r>
      <w:proofErr w:type="spellStart"/>
      <w:r w:rsidRPr="00A84480">
        <w:rPr>
          <w:szCs w:val="28"/>
          <w:lang w:val="ru-BY"/>
        </w:rPr>
        <w:t>Copy</w:t>
      </w:r>
      <w:proofErr w:type="spellEnd"/>
      <w:r w:rsidRPr="00A84480">
        <w:rPr>
          <w:szCs w:val="28"/>
          <w:lang w:val="ru-BY"/>
        </w:rPr>
        <w:t xml:space="preserve">» (сохранение изображения в буфер обмена) и </w:t>
      </w:r>
      <w:proofErr w:type="spellStart"/>
      <w:r w:rsidRPr="00A84480">
        <w:rPr>
          <w:szCs w:val="28"/>
          <w:lang w:val="ru-BY"/>
        </w:rPr>
        <w:t>OnMouseWheel</w:t>
      </w:r>
      <w:proofErr w:type="spellEnd"/>
      <w:r w:rsidRPr="00A84480">
        <w:rPr>
          <w:szCs w:val="28"/>
          <w:lang w:val="ru-BY"/>
        </w:rPr>
        <w:t xml:space="preserve"> для масштабирования.</w:t>
      </w:r>
    </w:p>
    <w:p w14:paraId="076E6AC9" w14:textId="77777777" w:rsidR="00B4419B" w:rsidRPr="00A84480" w:rsidRDefault="00B4419B" w:rsidP="00B92038">
      <w:pPr>
        <w:ind w:firstLine="709"/>
        <w:jc w:val="both"/>
        <w:rPr>
          <w:szCs w:val="28"/>
          <w:lang w:val="ru-BY"/>
        </w:rPr>
      </w:pPr>
      <w:r w:rsidRPr="00A84480">
        <w:rPr>
          <w:szCs w:val="28"/>
          <w:lang w:val="ru-BY"/>
        </w:rPr>
        <w:t>Отладка проводилась поэтапно: сначала тестировались отдельные модули (например, парсер на простых выражениях типа «x^2»), затем интеграционная отладка проверяла взаимодействие модулей. Использовались отладочные точки в Delphi для отслеживания значений переменных (например, координат точек графика).</w:t>
      </w:r>
    </w:p>
    <w:p w14:paraId="320346EF" w14:textId="537E31F4" w:rsidR="00B4419B" w:rsidRPr="00A84480" w:rsidRDefault="00B4419B" w:rsidP="00B92038">
      <w:pPr>
        <w:pStyle w:val="2"/>
        <w:numPr>
          <w:ilvl w:val="1"/>
          <w:numId w:val="116"/>
        </w:numPr>
        <w:jc w:val="both"/>
        <w:rPr>
          <w:rFonts w:cs="Times New Roman"/>
          <w:szCs w:val="28"/>
        </w:rPr>
      </w:pPr>
      <w:bookmarkStart w:id="24" w:name="_Toc199780770"/>
      <w:r w:rsidRPr="00A84480">
        <w:rPr>
          <w:rFonts w:cs="Times New Roman"/>
          <w:szCs w:val="28"/>
        </w:rPr>
        <w:t>Сборка проекта</w:t>
      </w:r>
      <w:bookmarkEnd w:id="24"/>
    </w:p>
    <w:p w14:paraId="42C51537" w14:textId="77777777" w:rsidR="00B4419B" w:rsidRPr="00A84480" w:rsidRDefault="00B4419B" w:rsidP="00B92038">
      <w:pPr>
        <w:ind w:firstLine="709"/>
        <w:jc w:val="both"/>
        <w:rPr>
          <w:szCs w:val="28"/>
          <w:lang w:val="ru-BY"/>
        </w:rPr>
      </w:pPr>
      <w:r w:rsidRPr="00A84480">
        <w:rPr>
          <w:szCs w:val="28"/>
          <w:lang w:val="ru-BY"/>
        </w:rPr>
        <w:t xml:space="preserve">Сборка ПС выполняется в среде </w:t>
      </w:r>
      <w:proofErr w:type="spellStart"/>
      <w:r w:rsidRPr="00A84480">
        <w:rPr>
          <w:szCs w:val="28"/>
          <w:lang w:val="ru-BY"/>
        </w:rPr>
        <w:t>Embarcadero</w:t>
      </w:r>
      <w:proofErr w:type="spellEnd"/>
      <w:r w:rsidRPr="00A84480">
        <w:rPr>
          <w:szCs w:val="28"/>
          <w:lang w:val="ru-BY"/>
        </w:rPr>
        <w:t xml:space="preserve"> RAD Studio. Инструкция по сборке:</w:t>
      </w:r>
    </w:p>
    <w:p w14:paraId="1DCBC962" w14:textId="77777777" w:rsidR="00B4419B" w:rsidRPr="00A84480" w:rsidRDefault="00B4419B" w:rsidP="00B92038">
      <w:pPr>
        <w:ind w:firstLine="709"/>
        <w:jc w:val="both"/>
        <w:rPr>
          <w:szCs w:val="28"/>
          <w:lang w:val="ru-BY"/>
        </w:rPr>
      </w:pPr>
      <w:r w:rsidRPr="00A84480">
        <w:rPr>
          <w:szCs w:val="28"/>
          <w:lang w:val="ru-BY"/>
        </w:rPr>
        <w:t>Откройте проект в IDE (</w:t>
      </w:r>
      <w:proofErr w:type="gramStart"/>
      <w:r w:rsidRPr="00A84480">
        <w:rPr>
          <w:szCs w:val="28"/>
          <w:lang w:val="ru-BY"/>
        </w:rPr>
        <w:t>файл .</w:t>
      </w:r>
      <w:proofErr w:type="spellStart"/>
      <w:r w:rsidRPr="00A84480">
        <w:rPr>
          <w:szCs w:val="28"/>
          <w:lang w:val="ru-BY"/>
        </w:rPr>
        <w:t>dpr</w:t>
      </w:r>
      <w:proofErr w:type="spellEnd"/>
      <w:proofErr w:type="gramEnd"/>
      <w:r w:rsidRPr="00A84480">
        <w:rPr>
          <w:szCs w:val="28"/>
          <w:lang w:val="ru-BY"/>
        </w:rPr>
        <w:t>).</w:t>
      </w:r>
    </w:p>
    <w:p w14:paraId="2DF96562" w14:textId="77777777" w:rsidR="00B4419B" w:rsidRPr="00A84480" w:rsidRDefault="00B4419B" w:rsidP="00B92038">
      <w:pPr>
        <w:ind w:firstLine="709"/>
        <w:jc w:val="both"/>
        <w:rPr>
          <w:szCs w:val="28"/>
          <w:lang w:val="ru-BY"/>
        </w:rPr>
      </w:pPr>
      <w:r w:rsidRPr="00A84480">
        <w:rPr>
          <w:szCs w:val="28"/>
          <w:lang w:val="ru-BY"/>
        </w:rPr>
        <w:t>Убедитесь, что все единицы (.</w:t>
      </w:r>
      <w:proofErr w:type="spellStart"/>
      <w:r w:rsidRPr="00A84480">
        <w:rPr>
          <w:szCs w:val="28"/>
          <w:lang w:val="ru-BY"/>
        </w:rPr>
        <w:t>pas</w:t>
      </w:r>
      <w:proofErr w:type="spellEnd"/>
      <w:r w:rsidRPr="00A84480">
        <w:rPr>
          <w:szCs w:val="28"/>
          <w:lang w:val="ru-BY"/>
        </w:rPr>
        <w:t>) и формы (.</w:t>
      </w:r>
      <w:proofErr w:type="spellStart"/>
      <w:r w:rsidRPr="00A84480">
        <w:rPr>
          <w:szCs w:val="28"/>
          <w:lang w:val="ru-BY"/>
        </w:rPr>
        <w:t>dfm</w:t>
      </w:r>
      <w:proofErr w:type="spellEnd"/>
      <w:r w:rsidRPr="00A84480">
        <w:rPr>
          <w:szCs w:val="28"/>
          <w:lang w:val="ru-BY"/>
        </w:rPr>
        <w:t>) доступны в проекте.</w:t>
      </w:r>
    </w:p>
    <w:p w14:paraId="53B31D98" w14:textId="77777777" w:rsidR="00B4419B" w:rsidRPr="00A84480" w:rsidRDefault="00B4419B" w:rsidP="00B92038">
      <w:pPr>
        <w:ind w:firstLine="709"/>
        <w:jc w:val="both"/>
        <w:rPr>
          <w:szCs w:val="28"/>
          <w:lang w:val="ru-BY"/>
        </w:rPr>
      </w:pPr>
      <w:r w:rsidRPr="00A84480">
        <w:rPr>
          <w:szCs w:val="28"/>
          <w:lang w:val="ru-BY"/>
        </w:rPr>
        <w:t xml:space="preserve">Выполните команду </w:t>
      </w:r>
      <w:proofErr w:type="spellStart"/>
      <w:r w:rsidRPr="00A84480">
        <w:rPr>
          <w:szCs w:val="28"/>
          <w:lang w:val="ru-BY"/>
        </w:rPr>
        <w:t>Build</w:t>
      </w:r>
      <w:proofErr w:type="spellEnd"/>
      <w:r w:rsidRPr="00A84480">
        <w:rPr>
          <w:szCs w:val="28"/>
          <w:lang w:val="ru-BY"/>
        </w:rPr>
        <w:t xml:space="preserve"> (Shift+F9) для компиляции кода.</w:t>
      </w:r>
    </w:p>
    <w:p w14:paraId="19832484" w14:textId="77777777" w:rsidR="00B4419B" w:rsidRPr="00A84480" w:rsidRDefault="00B4419B" w:rsidP="00B92038">
      <w:pPr>
        <w:ind w:firstLine="709"/>
        <w:jc w:val="both"/>
        <w:rPr>
          <w:szCs w:val="28"/>
          <w:lang w:val="ru-BY"/>
        </w:rPr>
      </w:pPr>
      <w:r w:rsidRPr="00A84480">
        <w:rPr>
          <w:szCs w:val="28"/>
          <w:lang w:val="ru-BY"/>
        </w:rPr>
        <w:t>Проверьте отсутствие ошибок в окне сообщений.</w:t>
      </w:r>
    </w:p>
    <w:p w14:paraId="571C9CB1" w14:textId="77777777" w:rsidR="00B4419B" w:rsidRPr="00A84480" w:rsidRDefault="00B4419B" w:rsidP="00B92038">
      <w:pPr>
        <w:ind w:firstLine="709"/>
        <w:jc w:val="both"/>
        <w:rPr>
          <w:szCs w:val="28"/>
          <w:lang w:val="ru-BY"/>
        </w:rPr>
      </w:pPr>
      <w:r w:rsidRPr="00A84480">
        <w:rPr>
          <w:szCs w:val="28"/>
          <w:lang w:val="ru-BY"/>
        </w:rPr>
        <w:t>Запустите приложение (F9) для тестирования.</w:t>
      </w:r>
    </w:p>
    <w:p w14:paraId="7FB409BD" w14:textId="77777777" w:rsidR="00B4419B" w:rsidRPr="00A84480" w:rsidRDefault="00B4419B" w:rsidP="00B92038">
      <w:pPr>
        <w:ind w:firstLine="709"/>
        <w:jc w:val="both"/>
        <w:rPr>
          <w:szCs w:val="28"/>
          <w:lang w:val="ru-BY"/>
        </w:rPr>
      </w:pPr>
      <w:r w:rsidRPr="00A84480">
        <w:rPr>
          <w:szCs w:val="28"/>
          <w:lang w:val="ru-BY"/>
        </w:rPr>
        <w:t>При сборке используются стандартные библиотеки Delphi (</w:t>
      </w:r>
      <w:proofErr w:type="spellStart"/>
      <w:r w:rsidRPr="00A84480">
        <w:rPr>
          <w:szCs w:val="28"/>
          <w:lang w:val="ru-BY"/>
        </w:rPr>
        <w:t>Math</w:t>
      </w:r>
      <w:proofErr w:type="spellEnd"/>
      <w:r w:rsidRPr="00A84480">
        <w:rPr>
          <w:szCs w:val="28"/>
          <w:lang w:val="ru-BY"/>
        </w:rPr>
        <w:t xml:space="preserve">, Graphics, </w:t>
      </w:r>
      <w:proofErr w:type="spellStart"/>
      <w:r w:rsidRPr="00A84480">
        <w:rPr>
          <w:szCs w:val="28"/>
          <w:lang w:val="ru-BY"/>
        </w:rPr>
        <w:t>Clipbrd</w:t>
      </w:r>
      <w:proofErr w:type="spellEnd"/>
      <w:r w:rsidRPr="00A84480">
        <w:rPr>
          <w:szCs w:val="28"/>
          <w:lang w:val="ru-BY"/>
        </w:rPr>
        <w:t>) и не требуются дополнительные зависимости. Исполняемый файл (.</w:t>
      </w:r>
      <w:proofErr w:type="spellStart"/>
      <w:r w:rsidRPr="00A84480">
        <w:rPr>
          <w:szCs w:val="28"/>
          <w:lang w:val="ru-BY"/>
        </w:rPr>
        <w:t>exe</w:t>
      </w:r>
      <w:proofErr w:type="spellEnd"/>
      <w:r w:rsidRPr="00A84480">
        <w:rPr>
          <w:szCs w:val="28"/>
          <w:lang w:val="ru-BY"/>
        </w:rPr>
        <w:t>) генерируется в папке проекта.</w:t>
      </w:r>
    </w:p>
    <w:p w14:paraId="506079E7" w14:textId="07970371" w:rsidR="00B4419B" w:rsidRPr="004F2FD4" w:rsidRDefault="00B4419B" w:rsidP="00B92038">
      <w:pPr>
        <w:pStyle w:val="2"/>
        <w:numPr>
          <w:ilvl w:val="1"/>
          <w:numId w:val="116"/>
        </w:numPr>
        <w:jc w:val="both"/>
      </w:pPr>
      <w:bookmarkStart w:id="25" w:name="_Toc199780771"/>
      <w:r w:rsidRPr="004F2FD4">
        <w:t>Результат</w:t>
      </w:r>
      <w:bookmarkEnd w:id="25"/>
    </w:p>
    <w:p w14:paraId="20317CDE" w14:textId="2FC1855A" w:rsidR="00E806F7" w:rsidRPr="00A84480" w:rsidRDefault="00B4419B" w:rsidP="00B92038">
      <w:pPr>
        <w:ind w:firstLine="709"/>
        <w:jc w:val="both"/>
        <w:rPr>
          <w:szCs w:val="28"/>
          <w:lang w:val="ru-BY"/>
        </w:rPr>
      </w:pPr>
      <w:r w:rsidRPr="00A84480">
        <w:rPr>
          <w:szCs w:val="28"/>
          <w:lang w:val="ru-BY"/>
        </w:rPr>
        <w:t>В результате работы создан функциональный прототип ПС «Графический калькулятор», реализующий обработку выражений, построение графиков и их копирование в буфер обмена. Программа соответствует техническим требованиям (Delphi, Windows) и готова к тестированию, описанному в следующем разделе.</w:t>
      </w:r>
    </w:p>
    <w:p w14:paraId="2E259D45" w14:textId="77777777" w:rsidR="00E806F7" w:rsidRPr="00A84480" w:rsidRDefault="00E806F7" w:rsidP="00B92038">
      <w:pPr>
        <w:spacing w:after="200" w:line="276" w:lineRule="auto"/>
        <w:ind w:firstLine="709"/>
        <w:jc w:val="both"/>
        <w:rPr>
          <w:szCs w:val="28"/>
          <w:lang w:val="ru-BY"/>
        </w:rPr>
      </w:pPr>
      <w:r w:rsidRPr="00A84480">
        <w:rPr>
          <w:szCs w:val="28"/>
          <w:lang w:val="ru-BY"/>
        </w:rPr>
        <w:br w:type="page"/>
      </w:r>
    </w:p>
    <w:p w14:paraId="4E5F016A" w14:textId="5478438A" w:rsidR="00E806F7" w:rsidRPr="00A84480" w:rsidRDefault="00E806F7" w:rsidP="007C2441">
      <w:pPr>
        <w:pStyle w:val="1"/>
      </w:pPr>
      <w:bookmarkStart w:id="26" w:name="_Toc199780772"/>
      <w:r w:rsidRPr="00A84480">
        <w:lastRenderedPageBreak/>
        <w:t>ТЕСТИРОВАНИЕ ПРОГРАММНОГО СРЕДСТВА</w:t>
      </w:r>
      <w:bookmarkEnd w:id="26"/>
    </w:p>
    <w:p w14:paraId="2DC619F3" w14:textId="77777777" w:rsidR="00E806F7" w:rsidRPr="00E806F7" w:rsidRDefault="00E806F7" w:rsidP="00B92038">
      <w:pPr>
        <w:ind w:firstLine="709"/>
        <w:jc w:val="both"/>
        <w:rPr>
          <w:szCs w:val="28"/>
          <w:lang w:val="ru-BY"/>
        </w:rPr>
      </w:pPr>
      <w:r w:rsidRPr="00E806F7">
        <w:rPr>
          <w:szCs w:val="28"/>
          <w:lang w:val="ru-BY"/>
        </w:rPr>
        <w:t>В данном разделе описывается процесс тестирования программного средства (ПС) «Графический калькулятор», разработанного в предыдущих разделах. Тестирование проводится для проверки соответствия ПС функциональным требованиям, изложенным в разделе 2, и обеспечения его надежности и корректности работы. Раздел включает методику тестирования, тестовые случаи, результаты тестирования и анализ выявленных проблем.</w:t>
      </w:r>
    </w:p>
    <w:p w14:paraId="23DE3BF9" w14:textId="25E11E11" w:rsidR="00E806F7" w:rsidRPr="00A84480" w:rsidRDefault="00E806F7" w:rsidP="00B92038">
      <w:pPr>
        <w:pStyle w:val="2"/>
        <w:numPr>
          <w:ilvl w:val="1"/>
          <w:numId w:val="116"/>
        </w:numPr>
        <w:jc w:val="both"/>
        <w:rPr>
          <w:rFonts w:cs="Times New Roman"/>
          <w:szCs w:val="28"/>
        </w:rPr>
      </w:pPr>
      <w:bookmarkStart w:id="27" w:name="_Toc199780773"/>
      <w:r w:rsidRPr="00A84480">
        <w:rPr>
          <w:rFonts w:cs="Times New Roman"/>
          <w:szCs w:val="28"/>
        </w:rPr>
        <w:t>Методика тестирования</w:t>
      </w:r>
      <w:bookmarkEnd w:id="27"/>
    </w:p>
    <w:p w14:paraId="1FAF77E1" w14:textId="77777777" w:rsidR="00E806F7" w:rsidRPr="00E806F7" w:rsidRDefault="00E806F7" w:rsidP="00B92038">
      <w:pPr>
        <w:ind w:firstLine="709"/>
        <w:jc w:val="both"/>
        <w:rPr>
          <w:szCs w:val="28"/>
          <w:lang w:val="ru-BY"/>
        </w:rPr>
      </w:pPr>
      <w:r w:rsidRPr="00E806F7">
        <w:rPr>
          <w:szCs w:val="28"/>
          <w:lang w:val="ru-BY"/>
        </w:rPr>
        <w:t xml:space="preserve">Тестирование ПС «Графический калькулятор» проводилось на платформе Windows 10 с использованием среды </w:t>
      </w:r>
      <w:proofErr w:type="spellStart"/>
      <w:r w:rsidRPr="00E806F7">
        <w:rPr>
          <w:szCs w:val="28"/>
          <w:lang w:val="ru-BY"/>
        </w:rPr>
        <w:t>Embarcadero</w:t>
      </w:r>
      <w:proofErr w:type="spellEnd"/>
      <w:r w:rsidRPr="00E806F7">
        <w:rPr>
          <w:szCs w:val="28"/>
          <w:lang w:val="ru-BY"/>
        </w:rPr>
        <w:t xml:space="preserve"> RAD Studio. Применялись следующие подходы:</w:t>
      </w:r>
    </w:p>
    <w:p w14:paraId="1A21B646" w14:textId="77777777" w:rsidR="001A6FCE" w:rsidRDefault="00E806F7" w:rsidP="00B92038">
      <w:pPr>
        <w:jc w:val="both"/>
        <w:rPr>
          <w:szCs w:val="28"/>
          <w:lang w:val="ru-BY"/>
        </w:rPr>
      </w:pPr>
      <w:r w:rsidRPr="00E806F7">
        <w:rPr>
          <w:b/>
          <w:bCs/>
          <w:szCs w:val="28"/>
          <w:lang w:val="ru-BY"/>
        </w:rPr>
        <w:t>Модульное тестирование</w:t>
      </w:r>
      <w:r w:rsidRPr="00E806F7">
        <w:rPr>
          <w:szCs w:val="28"/>
          <w:lang w:val="ru-BY"/>
        </w:rPr>
        <w:t>:</w:t>
      </w:r>
    </w:p>
    <w:p w14:paraId="2996C3F6" w14:textId="1A5A58E0" w:rsidR="00E806F7" w:rsidRPr="00E806F7" w:rsidRDefault="00E806F7" w:rsidP="00B92038">
      <w:pPr>
        <w:jc w:val="both"/>
        <w:rPr>
          <w:szCs w:val="28"/>
          <w:lang w:val="ru-BY"/>
        </w:rPr>
      </w:pPr>
      <w:r w:rsidRPr="00E806F7">
        <w:rPr>
          <w:szCs w:val="28"/>
          <w:lang w:val="ru-BY"/>
        </w:rPr>
        <w:t xml:space="preserve">Проверка отдельных модулей (например, </w:t>
      </w:r>
      <w:proofErr w:type="spellStart"/>
      <w:r w:rsidRPr="00E806F7">
        <w:rPr>
          <w:szCs w:val="28"/>
          <w:lang w:val="ru-BY"/>
        </w:rPr>
        <w:t>парсинга</w:t>
      </w:r>
      <w:proofErr w:type="spellEnd"/>
      <w:r w:rsidRPr="00E806F7">
        <w:rPr>
          <w:szCs w:val="28"/>
          <w:lang w:val="ru-BY"/>
        </w:rPr>
        <w:t>, вычислений, графики) на корректность выполнения их функций.</w:t>
      </w:r>
    </w:p>
    <w:p w14:paraId="0773B11A" w14:textId="77777777" w:rsidR="001A6FCE" w:rsidRDefault="00E806F7" w:rsidP="00B92038">
      <w:pPr>
        <w:jc w:val="both"/>
        <w:rPr>
          <w:szCs w:val="28"/>
          <w:lang w:val="ru-BY"/>
        </w:rPr>
      </w:pPr>
      <w:r w:rsidRPr="00E806F7">
        <w:rPr>
          <w:b/>
          <w:bCs/>
          <w:szCs w:val="28"/>
          <w:lang w:val="ru-BY"/>
        </w:rPr>
        <w:t>Интеграционное тестирование</w:t>
      </w:r>
      <w:r w:rsidRPr="00E806F7">
        <w:rPr>
          <w:szCs w:val="28"/>
          <w:lang w:val="ru-BY"/>
        </w:rPr>
        <w:t>:</w:t>
      </w:r>
    </w:p>
    <w:p w14:paraId="17E88A50" w14:textId="64AACC7D" w:rsidR="00E806F7" w:rsidRPr="00E806F7" w:rsidRDefault="00E806F7" w:rsidP="00B92038">
      <w:pPr>
        <w:jc w:val="both"/>
        <w:rPr>
          <w:szCs w:val="28"/>
          <w:lang w:val="ru-BY"/>
        </w:rPr>
      </w:pPr>
      <w:r w:rsidRPr="00E806F7">
        <w:rPr>
          <w:szCs w:val="28"/>
          <w:lang w:val="ru-BY"/>
        </w:rPr>
        <w:t>Проверка взаимодействия между модулями (например, передача данных от парсера к модулю вычислений и далее к модулю графики).</w:t>
      </w:r>
    </w:p>
    <w:p w14:paraId="287DEAE8" w14:textId="77777777" w:rsidR="001A6FCE" w:rsidRDefault="00E806F7" w:rsidP="00B92038">
      <w:pPr>
        <w:jc w:val="both"/>
        <w:rPr>
          <w:szCs w:val="28"/>
          <w:lang w:val="ru-BY"/>
        </w:rPr>
      </w:pPr>
      <w:r w:rsidRPr="00E806F7">
        <w:rPr>
          <w:b/>
          <w:bCs/>
          <w:szCs w:val="28"/>
          <w:lang w:val="ru-BY"/>
        </w:rPr>
        <w:t>Системное тестирование</w:t>
      </w:r>
      <w:r w:rsidRPr="00E806F7">
        <w:rPr>
          <w:szCs w:val="28"/>
          <w:lang w:val="ru-BY"/>
        </w:rPr>
        <w:t>:</w:t>
      </w:r>
    </w:p>
    <w:p w14:paraId="4F0EDFA6" w14:textId="70F2AA58" w:rsidR="00E806F7" w:rsidRPr="00E806F7" w:rsidRDefault="00E806F7" w:rsidP="00B92038">
      <w:pPr>
        <w:jc w:val="both"/>
        <w:rPr>
          <w:szCs w:val="28"/>
          <w:lang w:val="ru-BY"/>
        </w:rPr>
      </w:pPr>
      <w:r w:rsidRPr="00E806F7">
        <w:rPr>
          <w:szCs w:val="28"/>
          <w:lang w:val="ru-BY"/>
        </w:rPr>
        <w:t>Проверка работы ПС в целом, включая пользовательский интерфейс и выполнение всех функций (ввод, построение графиков, копирование).</w:t>
      </w:r>
    </w:p>
    <w:p w14:paraId="197428CC" w14:textId="77777777" w:rsidR="001A6FCE" w:rsidRDefault="00E806F7" w:rsidP="00B92038">
      <w:pPr>
        <w:jc w:val="both"/>
        <w:rPr>
          <w:szCs w:val="28"/>
          <w:lang w:val="ru-BY"/>
        </w:rPr>
      </w:pPr>
      <w:r w:rsidRPr="00E806F7">
        <w:rPr>
          <w:b/>
          <w:bCs/>
          <w:szCs w:val="28"/>
          <w:lang w:val="ru-BY"/>
        </w:rPr>
        <w:t>Тестирование на граничных значениях</w:t>
      </w:r>
      <w:r w:rsidRPr="00E806F7">
        <w:rPr>
          <w:szCs w:val="28"/>
          <w:lang w:val="ru-BY"/>
        </w:rPr>
        <w:t>:</w:t>
      </w:r>
    </w:p>
    <w:p w14:paraId="7C98AFC6" w14:textId="77777777" w:rsidR="001A6FCE" w:rsidRDefault="00E806F7" w:rsidP="00B92038">
      <w:pPr>
        <w:jc w:val="both"/>
        <w:rPr>
          <w:szCs w:val="28"/>
          <w:lang w:val="ru-BY"/>
        </w:rPr>
      </w:pPr>
      <w:r w:rsidRPr="00E806F7">
        <w:rPr>
          <w:szCs w:val="28"/>
          <w:lang w:val="ru-BY"/>
        </w:rPr>
        <w:t>Проверка поведения программы на предельных входных данных (например, максимальная длина выражения, экстремальные диапазоны осей).</w:t>
      </w:r>
    </w:p>
    <w:p w14:paraId="03002018" w14:textId="098CE0CC" w:rsidR="00E806F7" w:rsidRPr="00E806F7" w:rsidRDefault="00E806F7" w:rsidP="00B92038">
      <w:pPr>
        <w:ind w:firstLine="708"/>
        <w:jc w:val="both"/>
        <w:rPr>
          <w:szCs w:val="28"/>
          <w:lang w:val="ru-BY"/>
        </w:rPr>
      </w:pPr>
      <w:r w:rsidRPr="00E806F7">
        <w:rPr>
          <w:szCs w:val="28"/>
          <w:lang w:val="ru-BY"/>
        </w:rPr>
        <w:t>Для тестирования использовались тестовые случаи, охватывающие основные сценарии использования, а также случаи с некорректными данными для проверки обработки ошибок. Результаты фиксировались в таблице, включающей входные данные, ожидаемый результат, фактический результат и статус теста.</w:t>
      </w:r>
    </w:p>
    <w:p w14:paraId="36DBFBC8" w14:textId="5E44715A" w:rsidR="00E806F7" w:rsidRPr="00A84480" w:rsidRDefault="00E806F7" w:rsidP="00B92038">
      <w:pPr>
        <w:pStyle w:val="2"/>
        <w:numPr>
          <w:ilvl w:val="1"/>
          <w:numId w:val="116"/>
        </w:numPr>
        <w:jc w:val="both"/>
        <w:rPr>
          <w:rFonts w:cs="Times New Roman"/>
          <w:szCs w:val="28"/>
        </w:rPr>
      </w:pPr>
      <w:bookmarkStart w:id="28" w:name="_Toc199780774"/>
      <w:r w:rsidRPr="00A84480">
        <w:rPr>
          <w:rFonts w:cs="Times New Roman"/>
          <w:szCs w:val="28"/>
        </w:rPr>
        <w:t>Тестовые случаи</w:t>
      </w:r>
      <w:bookmarkEnd w:id="28"/>
    </w:p>
    <w:p w14:paraId="1E4657AF" w14:textId="787C0266" w:rsidR="007D1133" w:rsidRPr="0001152B" w:rsidRDefault="00E806F7" w:rsidP="00B92038">
      <w:pPr>
        <w:ind w:firstLine="709"/>
        <w:jc w:val="both"/>
        <w:rPr>
          <w:szCs w:val="28"/>
          <w:lang w:val="ru-BY"/>
        </w:rPr>
      </w:pPr>
      <w:r w:rsidRPr="00E806F7">
        <w:rPr>
          <w:szCs w:val="28"/>
          <w:lang w:val="ru-BY"/>
        </w:rPr>
        <w:t>Ниже приведены основные тестовые случаи, разработанные на основе функциональных требований.</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
        <w:gridCol w:w="2375"/>
        <w:gridCol w:w="1544"/>
        <w:gridCol w:w="2035"/>
        <w:gridCol w:w="1933"/>
        <w:gridCol w:w="1124"/>
      </w:tblGrid>
      <w:tr w:rsidR="00676471" w:rsidRPr="00E806F7" w14:paraId="2D088A1C" w14:textId="77777777" w:rsidTr="00E806F7">
        <w:trPr>
          <w:tblHeader/>
          <w:tblCellSpacing w:w="15" w:type="dxa"/>
        </w:trPr>
        <w:tc>
          <w:tcPr>
            <w:tcW w:w="0" w:type="auto"/>
            <w:vAlign w:val="center"/>
            <w:hideMark/>
          </w:tcPr>
          <w:p w14:paraId="6FA98B0C" w14:textId="77777777" w:rsidR="00E806F7" w:rsidRPr="00E806F7" w:rsidRDefault="00E806F7" w:rsidP="00B92038">
            <w:pPr>
              <w:jc w:val="both"/>
              <w:rPr>
                <w:lang w:val="ru-BY"/>
              </w:rPr>
            </w:pPr>
            <w:r w:rsidRPr="00E806F7">
              <w:rPr>
                <w:lang w:val="ru-BY"/>
              </w:rPr>
              <w:t>№</w:t>
            </w:r>
          </w:p>
        </w:tc>
        <w:tc>
          <w:tcPr>
            <w:tcW w:w="0" w:type="auto"/>
            <w:vAlign w:val="center"/>
            <w:hideMark/>
          </w:tcPr>
          <w:p w14:paraId="56483AB4" w14:textId="77777777" w:rsidR="00E806F7" w:rsidRPr="00E806F7" w:rsidRDefault="00E806F7" w:rsidP="00B92038">
            <w:pPr>
              <w:jc w:val="both"/>
              <w:rPr>
                <w:lang w:val="ru-BY"/>
              </w:rPr>
            </w:pPr>
            <w:r w:rsidRPr="00E806F7">
              <w:rPr>
                <w:lang w:val="ru-BY"/>
              </w:rPr>
              <w:t>Описание теста</w:t>
            </w:r>
          </w:p>
        </w:tc>
        <w:tc>
          <w:tcPr>
            <w:tcW w:w="0" w:type="auto"/>
            <w:vAlign w:val="center"/>
            <w:hideMark/>
          </w:tcPr>
          <w:p w14:paraId="2C00E23C" w14:textId="77777777" w:rsidR="00E806F7" w:rsidRPr="00E806F7" w:rsidRDefault="00E806F7" w:rsidP="00B92038">
            <w:pPr>
              <w:jc w:val="both"/>
              <w:rPr>
                <w:lang w:val="ru-BY"/>
              </w:rPr>
            </w:pPr>
            <w:r w:rsidRPr="00E806F7">
              <w:rPr>
                <w:lang w:val="ru-BY"/>
              </w:rPr>
              <w:t>Входные данные</w:t>
            </w:r>
          </w:p>
        </w:tc>
        <w:tc>
          <w:tcPr>
            <w:tcW w:w="0" w:type="auto"/>
            <w:vAlign w:val="center"/>
            <w:hideMark/>
          </w:tcPr>
          <w:p w14:paraId="38F3DF47" w14:textId="77777777" w:rsidR="00E806F7" w:rsidRPr="00E806F7" w:rsidRDefault="00E806F7" w:rsidP="00B92038">
            <w:pPr>
              <w:jc w:val="both"/>
              <w:rPr>
                <w:lang w:val="ru-BY"/>
              </w:rPr>
            </w:pPr>
            <w:r w:rsidRPr="00E806F7">
              <w:rPr>
                <w:lang w:val="ru-BY"/>
              </w:rPr>
              <w:t>Ожидаемый результат</w:t>
            </w:r>
          </w:p>
        </w:tc>
        <w:tc>
          <w:tcPr>
            <w:tcW w:w="0" w:type="auto"/>
            <w:vAlign w:val="center"/>
            <w:hideMark/>
          </w:tcPr>
          <w:p w14:paraId="7EC98B91" w14:textId="77777777" w:rsidR="00E806F7" w:rsidRPr="00E806F7" w:rsidRDefault="00E806F7" w:rsidP="00B92038">
            <w:pPr>
              <w:jc w:val="both"/>
              <w:rPr>
                <w:lang w:val="ru-BY"/>
              </w:rPr>
            </w:pPr>
            <w:r w:rsidRPr="00E806F7">
              <w:rPr>
                <w:lang w:val="ru-BY"/>
              </w:rPr>
              <w:t>Фактический результат</w:t>
            </w:r>
          </w:p>
        </w:tc>
        <w:tc>
          <w:tcPr>
            <w:tcW w:w="0" w:type="auto"/>
            <w:vAlign w:val="center"/>
            <w:hideMark/>
          </w:tcPr>
          <w:p w14:paraId="14FC45A5" w14:textId="77777777" w:rsidR="00E806F7" w:rsidRPr="00E806F7" w:rsidRDefault="00E806F7" w:rsidP="00B92038">
            <w:pPr>
              <w:jc w:val="both"/>
              <w:rPr>
                <w:lang w:val="ru-BY"/>
              </w:rPr>
            </w:pPr>
            <w:r w:rsidRPr="00E806F7">
              <w:rPr>
                <w:lang w:val="ru-BY"/>
              </w:rPr>
              <w:t>Статус</w:t>
            </w:r>
          </w:p>
        </w:tc>
      </w:tr>
      <w:tr w:rsidR="00676471" w:rsidRPr="00E806F7" w14:paraId="40B2F130" w14:textId="77777777" w:rsidTr="00E806F7">
        <w:trPr>
          <w:tblCellSpacing w:w="15" w:type="dxa"/>
        </w:trPr>
        <w:tc>
          <w:tcPr>
            <w:tcW w:w="0" w:type="auto"/>
            <w:vAlign w:val="center"/>
            <w:hideMark/>
          </w:tcPr>
          <w:p w14:paraId="3BA70C5E" w14:textId="77777777" w:rsidR="00E806F7" w:rsidRPr="00E806F7" w:rsidRDefault="00E806F7" w:rsidP="00B92038">
            <w:pPr>
              <w:jc w:val="both"/>
              <w:rPr>
                <w:lang w:val="ru-BY"/>
              </w:rPr>
            </w:pPr>
            <w:r w:rsidRPr="00E806F7">
              <w:rPr>
                <w:lang w:val="ru-BY"/>
              </w:rPr>
              <w:t>1</w:t>
            </w:r>
          </w:p>
        </w:tc>
        <w:tc>
          <w:tcPr>
            <w:tcW w:w="0" w:type="auto"/>
            <w:vAlign w:val="center"/>
            <w:hideMark/>
          </w:tcPr>
          <w:p w14:paraId="129254D5" w14:textId="77777777" w:rsidR="00E806F7" w:rsidRPr="00E806F7" w:rsidRDefault="00E806F7" w:rsidP="00B92038">
            <w:pPr>
              <w:jc w:val="both"/>
              <w:rPr>
                <w:lang w:val="ru-BY"/>
              </w:rPr>
            </w:pPr>
            <w:r w:rsidRPr="00E806F7">
              <w:rPr>
                <w:lang w:val="ru-BY"/>
              </w:rPr>
              <w:t>Проверка ввода корректного выражения</w:t>
            </w:r>
          </w:p>
        </w:tc>
        <w:tc>
          <w:tcPr>
            <w:tcW w:w="0" w:type="auto"/>
            <w:vAlign w:val="center"/>
            <w:hideMark/>
          </w:tcPr>
          <w:p w14:paraId="12CD2B53" w14:textId="77777777" w:rsidR="00E806F7" w:rsidRPr="00E806F7" w:rsidRDefault="00E806F7" w:rsidP="00B92038">
            <w:pPr>
              <w:jc w:val="both"/>
              <w:rPr>
                <w:lang w:val="ru-BY"/>
              </w:rPr>
            </w:pPr>
            <w:r w:rsidRPr="00E806F7">
              <w:rPr>
                <w:lang w:val="ru-BY"/>
              </w:rPr>
              <w:t xml:space="preserve">y = 2*x^2 + </w:t>
            </w:r>
            <w:proofErr w:type="spellStart"/>
            <w:r w:rsidRPr="00E806F7">
              <w:rPr>
                <w:lang w:val="ru-BY"/>
              </w:rPr>
              <w:t>cos</w:t>
            </w:r>
            <w:proofErr w:type="spellEnd"/>
            <w:r w:rsidRPr="00E806F7">
              <w:rPr>
                <w:lang w:val="ru-BY"/>
              </w:rPr>
              <w:t>(x)</w:t>
            </w:r>
          </w:p>
        </w:tc>
        <w:tc>
          <w:tcPr>
            <w:tcW w:w="0" w:type="auto"/>
            <w:vAlign w:val="center"/>
            <w:hideMark/>
          </w:tcPr>
          <w:p w14:paraId="6403CE9D" w14:textId="77777777" w:rsidR="00E806F7" w:rsidRPr="00E806F7" w:rsidRDefault="00E806F7" w:rsidP="00B92038">
            <w:pPr>
              <w:jc w:val="both"/>
              <w:rPr>
                <w:lang w:val="ru-BY"/>
              </w:rPr>
            </w:pPr>
            <w:r w:rsidRPr="00E806F7">
              <w:rPr>
                <w:lang w:val="ru-BY"/>
              </w:rPr>
              <w:t xml:space="preserve">График параболы с наложенной </w:t>
            </w:r>
            <w:proofErr w:type="spellStart"/>
            <w:r w:rsidRPr="00E806F7">
              <w:rPr>
                <w:lang w:val="ru-BY"/>
              </w:rPr>
              <w:t>косинусоидой</w:t>
            </w:r>
            <w:proofErr w:type="spellEnd"/>
          </w:p>
        </w:tc>
        <w:tc>
          <w:tcPr>
            <w:tcW w:w="0" w:type="auto"/>
            <w:vAlign w:val="center"/>
            <w:hideMark/>
          </w:tcPr>
          <w:p w14:paraId="011A5779" w14:textId="77777777" w:rsidR="00E806F7" w:rsidRPr="00E806F7" w:rsidRDefault="00E806F7" w:rsidP="00B92038">
            <w:pPr>
              <w:jc w:val="both"/>
              <w:rPr>
                <w:lang w:val="ru-BY"/>
              </w:rPr>
            </w:pPr>
            <w:r w:rsidRPr="00E806F7">
              <w:rPr>
                <w:lang w:val="ru-BY"/>
              </w:rPr>
              <w:t>График отображен корректно</w:t>
            </w:r>
          </w:p>
        </w:tc>
        <w:tc>
          <w:tcPr>
            <w:tcW w:w="0" w:type="auto"/>
            <w:vAlign w:val="center"/>
            <w:hideMark/>
          </w:tcPr>
          <w:p w14:paraId="6A9A68CA" w14:textId="77777777" w:rsidR="00E806F7" w:rsidRPr="00E806F7" w:rsidRDefault="00E806F7" w:rsidP="00B92038">
            <w:pPr>
              <w:jc w:val="both"/>
              <w:rPr>
                <w:lang w:val="ru-BY"/>
              </w:rPr>
            </w:pPr>
            <w:r w:rsidRPr="00E806F7">
              <w:rPr>
                <w:lang w:val="ru-BY"/>
              </w:rPr>
              <w:t>Пройден</w:t>
            </w:r>
          </w:p>
        </w:tc>
      </w:tr>
      <w:tr w:rsidR="00676471" w:rsidRPr="00E806F7" w14:paraId="2A036A7D" w14:textId="77777777" w:rsidTr="00E806F7">
        <w:trPr>
          <w:tblCellSpacing w:w="15" w:type="dxa"/>
        </w:trPr>
        <w:tc>
          <w:tcPr>
            <w:tcW w:w="0" w:type="auto"/>
            <w:vAlign w:val="center"/>
            <w:hideMark/>
          </w:tcPr>
          <w:p w14:paraId="2BDBA1A5" w14:textId="77777777" w:rsidR="00E806F7" w:rsidRPr="00E806F7" w:rsidRDefault="00E806F7" w:rsidP="00B92038">
            <w:pPr>
              <w:jc w:val="both"/>
              <w:rPr>
                <w:lang w:val="ru-BY"/>
              </w:rPr>
            </w:pPr>
            <w:r w:rsidRPr="00E806F7">
              <w:rPr>
                <w:lang w:val="ru-BY"/>
              </w:rPr>
              <w:t>2</w:t>
            </w:r>
          </w:p>
        </w:tc>
        <w:tc>
          <w:tcPr>
            <w:tcW w:w="0" w:type="auto"/>
            <w:vAlign w:val="center"/>
            <w:hideMark/>
          </w:tcPr>
          <w:p w14:paraId="23D4FD4D" w14:textId="77777777" w:rsidR="00E806F7" w:rsidRPr="00E806F7" w:rsidRDefault="00E806F7" w:rsidP="00B92038">
            <w:pPr>
              <w:jc w:val="both"/>
              <w:rPr>
                <w:lang w:val="ru-BY"/>
              </w:rPr>
            </w:pPr>
            <w:r w:rsidRPr="00E806F7">
              <w:rPr>
                <w:lang w:val="ru-BY"/>
              </w:rPr>
              <w:t>Проверка некорректного выражения</w:t>
            </w:r>
          </w:p>
        </w:tc>
        <w:tc>
          <w:tcPr>
            <w:tcW w:w="0" w:type="auto"/>
            <w:vAlign w:val="center"/>
            <w:hideMark/>
          </w:tcPr>
          <w:p w14:paraId="3D063BF4" w14:textId="77777777" w:rsidR="00E806F7" w:rsidRPr="00E806F7" w:rsidRDefault="00E806F7" w:rsidP="00B92038">
            <w:pPr>
              <w:jc w:val="both"/>
              <w:rPr>
                <w:lang w:val="ru-BY"/>
              </w:rPr>
            </w:pPr>
            <w:r w:rsidRPr="00E806F7">
              <w:rPr>
                <w:lang w:val="ru-BY"/>
              </w:rPr>
              <w:t xml:space="preserve">y = </w:t>
            </w:r>
            <w:proofErr w:type="spellStart"/>
            <w:r w:rsidRPr="00E806F7">
              <w:rPr>
                <w:lang w:val="ru-BY"/>
              </w:rPr>
              <w:t>sin</w:t>
            </w:r>
            <w:proofErr w:type="spellEnd"/>
            <w:r w:rsidRPr="00E806F7">
              <w:rPr>
                <w:lang w:val="ru-BY"/>
              </w:rPr>
              <w:t>(x))</w:t>
            </w:r>
          </w:p>
        </w:tc>
        <w:tc>
          <w:tcPr>
            <w:tcW w:w="0" w:type="auto"/>
            <w:vAlign w:val="center"/>
            <w:hideMark/>
          </w:tcPr>
          <w:p w14:paraId="3336D655" w14:textId="51EA4A03" w:rsidR="00E806F7" w:rsidRPr="00E806F7" w:rsidRDefault="000539AD" w:rsidP="00B92038">
            <w:pPr>
              <w:jc w:val="both"/>
              <w:rPr>
                <w:lang w:val="ru-BY"/>
              </w:rPr>
            </w:pPr>
            <w:r w:rsidRPr="00A84480">
              <w:rPr>
                <w:lang w:val="ru-BY"/>
              </w:rPr>
              <w:t>Отсутствие графика</w:t>
            </w:r>
          </w:p>
        </w:tc>
        <w:tc>
          <w:tcPr>
            <w:tcW w:w="0" w:type="auto"/>
            <w:vAlign w:val="center"/>
            <w:hideMark/>
          </w:tcPr>
          <w:p w14:paraId="59C95AC9" w14:textId="19C1C91B" w:rsidR="00E806F7" w:rsidRPr="00E806F7" w:rsidRDefault="000539AD" w:rsidP="00B92038">
            <w:pPr>
              <w:jc w:val="both"/>
              <w:rPr>
                <w:lang w:val="ru-BY"/>
              </w:rPr>
            </w:pPr>
            <w:r w:rsidRPr="00A84480">
              <w:rPr>
                <w:lang w:val="ru-BY"/>
              </w:rPr>
              <w:t>Отсутствие графика</w:t>
            </w:r>
          </w:p>
        </w:tc>
        <w:tc>
          <w:tcPr>
            <w:tcW w:w="0" w:type="auto"/>
            <w:vAlign w:val="center"/>
            <w:hideMark/>
          </w:tcPr>
          <w:p w14:paraId="1CACBE0B" w14:textId="77777777" w:rsidR="00E806F7" w:rsidRPr="00E806F7" w:rsidRDefault="00E806F7" w:rsidP="00B92038">
            <w:pPr>
              <w:jc w:val="both"/>
              <w:rPr>
                <w:lang w:val="ru-BY"/>
              </w:rPr>
            </w:pPr>
            <w:r w:rsidRPr="00E806F7">
              <w:rPr>
                <w:lang w:val="ru-BY"/>
              </w:rPr>
              <w:t>Пройден</w:t>
            </w:r>
          </w:p>
        </w:tc>
      </w:tr>
      <w:tr w:rsidR="00676471" w:rsidRPr="00E806F7" w14:paraId="0E2DA508" w14:textId="77777777" w:rsidTr="00E806F7">
        <w:trPr>
          <w:tblCellSpacing w:w="15" w:type="dxa"/>
        </w:trPr>
        <w:tc>
          <w:tcPr>
            <w:tcW w:w="0" w:type="auto"/>
            <w:vAlign w:val="center"/>
            <w:hideMark/>
          </w:tcPr>
          <w:p w14:paraId="6019039E" w14:textId="77777777" w:rsidR="00E806F7" w:rsidRPr="00E806F7" w:rsidRDefault="00E806F7" w:rsidP="00B92038">
            <w:pPr>
              <w:jc w:val="both"/>
              <w:rPr>
                <w:lang w:val="ru-BY"/>
              </w:rPr>
            </w:pPr>
            <w:r w:rsidRPr="00E806F7">
              <w:rPr>
                <w:lang w:val="ru-BY"/>
              </w:rPr>
              <w:t>3</w:t>
            </w:r>
          </w:p>
        </w:tc>
        <w:tc>
          <w:tcPr>
            <w:tcW w:w="0" w:type="auto"/>
            <w:vAlign w:val="center"/>
            <w:hideMark/>
          </w:tcPr>
          <w:p w14:paraId="3AACA5CE" w14:textId="77777777" w:rsidR="00E806F7" w:rsidRPr="00E806F7" w:rsidRDefault="00E806F7" w:rsidP="00B92038">
            <w:pPr>
              <w:jc w:val="both"/>
              <w:rPr>
                <w:lang w:val="ru-BY"/>
              </w:rPr>
            </w:pPr>
            <w:r w:rsidRPr="00E806F7">
              <w:rPr>
                <w:lang w:val="ru-BY"/>
              </w:rPr>
              <w:t>Проверка деления на ноль</w:t>
            </w:r>
          </w:p>
        </w:tc>
        <w:tc>
          <w:tcPr>
            <w:tcW w:w="0" w:type="auto"/>
            <w:vAlign w:val="center"/>
            <w:hideMark/>
          </w:tcPr>
          <w:p w14:paraId="0C61AEC6" w14:textId="77777777" w:rsidR="00E806F7" w:rsidRPr="00E806F7" w:rsidRDefault="00E806F7" w:rsidP="00B92038">
            <w:pPr>
              <w:jc w:val="both"/>
              <w:rPr>
                <w:lang w:val="ru-BY"/>
              </w:rPr>
            </w:pPr>
            <w:r w:rsidRPr="00E806F7">
              <w:rPr>
                <w:lang w:val="ru-BY"/>
              </w:rPr>
              <w:t>y = 1/(x-3) при x = 3</w:t>
            </w:r>
          </w:p>
        </w:tc>
        <w:tc>
          <w:tcPr>
            <w:tcW w:w="0" w:type="auto"/>
            <w:vAlign w:val="center"/>
            <w:hideMark/>
          </w:tcPr>
          <w:p w14:paraId="1A7A9ABA" w14:textId="1601ED79" w:rsidR="00E806F7" w:rsidRPr="00E806F7" w:rsidRDefault="000539AD" w:rsidP="00B92038">
            <w:pPr>
              <w:jc w:val="both"/>
              <w:rPr>
                <w:lang w:val="ru-BY"/>
              </w:rPr>
            </w:pPr>
            <w:r w:rsidRPr="00A84480">
              <w:rPr>
                <w:lang w:val="ru-BY"/>
              </w:rPr>
              <w:t>Отсутствие графика</w:t>
            </w:r>
          </w:p>
        </w:tc>
        <w:tc>
          <w:tcPr>
            <w:tcW w:w="0" w:type="auto"/>
            <w:vAlign w:val="center"/>
            <w:hideMark/>
          </w:tcPr>
          <w:p w14:paraId="6C8E9F45" w14:textId="4BB184D0" w:rsidR="00E806F7" w:rsidRPr="00E806F7" w:rsidRDefault="000539AD" w:rsidP="00B92038">
            <w:pPr>
              <w:jc w:val="both"/>
              <w:rPr>
                <w:lang w:val="ru-BY"/>
              </w:rPr>
            </w:pPr>
            <w:r w:rsidRPr="00A84480">
              <w:rPr>
                <w:lang w:val="ru-BY"/>
              </w:rPr>
              <w:t>Отсутствие графика</w:t>
            </w:r>
          </w:p>
        </w:tc>
        <w:tc>
          <w:tcPr>
            <w:tcW w:w="0" w:type="auto"/>
            <w:vAlign w:val="center"/>
            <w:hideMark/>
          </w:tcPr>
          <w:p w14:paraId="368101C5" w14:textId="77777777" w:rsidR="00E806F7" w:rsidRPr="00E806F7" w:rsidRDefault="00E806F7" w:rsidP="00B92038">
            <w:pPr>
              <w:jc w:val="both"/>
              <w:rPr>
                <w:lang w:val="ru-BY"/>
              </w:rPr>
            </w:pPr>
            <w:r w:rsidRPr="00E806F7">
              <w:rPr>
                <w:lang w:val="ru-BY"/>
              </w:rPr>
              <w:t>Пройден</w:t>
            </w:r>
          </w:p>
        </w:tc>
      </w:tr>
      <w:tr w:rsidR="00676471" w:rsidRPr="00E806F7" w14:paraId="700063D1" w14:textId="77777777" w:rsidTr="00E806F7">
        <w:trPr>
          <w:tblCellSpacing w:w="15" w:type="dxa"/>
        </w:trPr>
        <w:tc>
          <w:tcPr>
            <w:tcW w:w="0" w:type="auto"/>
            <w:vAlign w:val="center"/>
            <w:hideMark/>
          </w:tcPr>
          <w:p w14:paraId="0820DBCE" w14:textId="77777777" w:rsidR="00E806F7" w:rsidRPr="00E806F7" w:rsidRDefault="00E806F7" w:rsidP="00B92038">
            <w:pPr>
              <w:jc w:val="both"/>
              <w:rPr>
                <w:lang w:val="ru-BY"/>
              </w:rPr>
            </w:pPr>
            <w:r w:rsidRPr="00E806F7">
              <w:rPr>
                <w:lang w:val="ru-BY"/>
              </w:rPr>
              <w:lastRenderedPageBreak/>
              <w:t>4</w:t>
            </w:r>
          </w:p>
        </w:tc>
        <w:tc>
          <w:tcPr>
            <w:tcW w:w="0" w:type="auto"/>
            <w:vAlign w:val="center"/>
            <w:hideMark/>
          </w:tcPr>
          <w:p w14:paraId="6F9D34A4" w14:textId="77777777" w:rsidR="00E806F7" w:rsidRPr="00E806F7" w:rsidRDefault="00E806F7" w:rsidP="00B92038">
            <w:pPr>
              <w:jc w:val="both"/>
              <w:rPr>
                <w:lang w:val="ru-BY"/>
              </w:rPr>
            </w:pPr>
            <w:r w:rsidRPr="00E806F7">
              <w:rPr>
                <w:lang w:val="ru-BY"/>
              </w:rPr>
              <w:t>Проверка масштабирования графика</w:t>
            </w:r>
          </w:p>
        </w:tc>
        <w:tc>
          <w:tcPr>
            <w:tcW w:w="0" w:type="auto"/>
            <w:vAlign w:val="center"/>
            <w:hideMark/>
          </w:tcPr>
          <w:p w14:paraId="7CF96A5D" w14:textId="77777777" w:rsidR="00E806F7" w:rsidRPr="00E806F7" w:rsidRDefault="00E806F7" w:rsidP="00B92038">
            <w:pPr>
              <w:jc w:val="both"/>
              <w:rPr>
                <w:lang w:val="ru-BY"/>
              </w:rPr>
            </w:pPr>
            <w:r w:rsidRPr="00E806F7">
              <w:rPr>
                <w:lang w:val="ru-BY"/>
              </w:rPr>
              <w:t>Масштаб +1.2x (колесико мыши вверх)</w:t>
            </w:r>
          </w:p>
        </w:tc>
        <w:tc>
          <w:tcPr>
            <w:tcW w:w="0" w:type="auto"/>
            <w:vAlign w:val="center"/>
            <w:hideMark/>
          </w:tcPr>
          <w:p w14:paraId="07727C7B" w14:textId="77777777" w:rsidR="00E806F7" w:rsidRPr="00E806F7" w:rsidRDefault="00E806F7" w:rsidP="00B92038">
            <w:pPr>
              <w:jc w:val="both"/>
              <w:rPr>
                <w:lang w:val="ru-BY"/>
              </w:rPr>
            </w:pPr>
            <w:r w:rsidRPr="00E806F7">
              <w:rPr>
                <w:lang w:val="ru-BY"/>
              </w:rPr>
              <w:t>График увеличивается в 1.2 раза</w:t>
            </w:r>
          </w:p>
        </w:tc>
        <w:tc>
          <w:tcPr>
            <w:tcW w:w="0" w:type="auto"/>
            <w:vAlign w:val="center"/>
            <w:hideMark/>
          </w:tcPr>
          <w:p w14:paraId="4E1E368D" w14:textId="77777777" w:rsidR="00E806F7" w:rsidRPr="00E806F7" w:rsidRDefault="00E806F7" w:rsidP="00B92038">
            <w:pPr>
              <w:jc w:val="both"/>
              <w:rPr>
                <w:lang w:val="ru-BY"/>
              </w:rPr>
            </w:pPr>
            <w:r w:rsidRPr="00E806F7">
              <w:rPr>
                <w:lang w:val="ru-BY"/>
              </w:rPr>
              <w:t>График увеличен корректно</w:t>
            </w:r>
          </w:p>
        </w:tc>
        <w:tc>
          <w:tcPr>
            <w:tcW w:w="0" w:type="auto"/>
            <w:vAlign w:val="center"/>
            <w:hideMark/>
          </w:tcPr>
          <w:p w14:paraId="781F9E14" w14:textId="77777777" w:rsidR="00E806F7" w:rsidRPr="00E806F7" w:rsidRDefault="00E806F7" w:rsidP="00B92038">
            <w:pPr>
              <w:jc w:val="both"/>
              <w:rPr>
                <w:lang w:val="ru-BY"/>
              </w:rPr>
            </w:pPr>
            <w:r w:rsidRPr="00E806F7">
              <w:rPr>
                <w:lang w:val="ru-BY"/>
              </w:rPr>
              <w:t>Пройден</w:t>
            </w:r>
          </w:p>
        </w:tc>
      </w:tr>
      <w:tr w:rsidR="00676471" w:rsidRPr="00E806F7" w14:paraId="6D6AAF00" w14:textId="77777777" w:rsidTr="00E806F7">
        <w:trPr>
          <w:tblCellSpacing w:w="15" w:type="dxa"/>
        </w:trPr>
        <w:tc>
          <w:tcPr>
            <w:tcW w:w="0" w:type="auto"/>
            <w:vAlign w:val="center"/>
            <w:hideMark/>
          </w:tcPr>
          <w:p w14:paraId="5A02412F" w14:textId="77777777" w:rsidR="00E806F7" w:rsidRPr="00E806F7" w:rsidRDefault="00E806F7" w:rsidP="00B92038">
            <w:pPr>
              <w:jc w:val="both"/>
              <w:rPr>
                <w:lang w:val="ru-BY"/>
              </w:rPr>
            </w:pPr>
            <w:r w:rsidRPr="00E806F7">
              <w:rPr>
                <w:lang w:val="ru-BY"/>
              </w:rPr>
              <w:t>5</w:t>
            </w:r>
          </w:p>
        </w:tc>
        <w:tc>
          <w:tcPr>
            <w:tcW w:w="0" w:type="auto"/>
            <w:vAlign w:val="center"/>
            <w:hideMark/>
          </w:tcPr>
          <w:p w14:paraId="238B9672" w14:textId="77777777" w:rsidR="00E806F7" w:rsidRPr="00E806F7" w:rsidRDefault="00E806F7" w:rsidP="00B92038">
            <w:pPr>
              <w:jc w:val="both"/>
              <w:rPr>
                <w:lang w:val="ru-BY"/>
              </w:rPr>
            </w:pPr>
            <w:r w:rsidRPr="00E806F7">
              <w:rPr>
                <w:lang w:val="ru-BY"/>
              </w:rPr>
              <w:t>Проверка копирования графика</w:t>
            </w:r>
          </w:p>
        </w:tc>
        <w:tc>
          <w:tcPr>
            <w:tcW w:w="0" w:type="auto"/>
            <w:vAlign w:val="center"/>
            <w:hideMark/>
          </w:tcPr>
          <w:p w14:paraId="3D175C3F" w14:textId="77777777" w:rsidR="00E806F7" w:rsidRPr="00E806F7" w:rsidRDefault="00E806F7" w:rsidP="00B92038">
            <w:pPr>
              <w:jc w:val="both"/>
              <w:rPr>
                <w:lang w:val="ru-BY"/>
              </w:rPr>
            </w:pPr>
            <w:r w:rsidRPr="00E806F7">
              <w:rPr>
                <w:lang w:val="ru-BY"/>
              </w:rPr>
              <w:t>Нажатие кнопки «</w:t>
            </w:r>
            <w:proofErr w:type="spellStart"/>
            <w:r w:rsidRPr="00E806F7">
              <w:rPr>
                <w:lang w:val="ru-BY"/>
              </w:rPr>
              <w:t>Copy</w:t>
            </w:r>
            <w:proofErr w:type="spellEnd"/>
            <w:r w:rsidRPr="00E806F7">
              <w:rPr>
                <w:lang w:val="ru-BY"/>
              </w:rPr>
              <w:t>»</w:t>
            </w:r>
          </w:p>
        </w:tc>
        <w:tc>
          <w:tcPr>
            <w:tcW w:w="0" w:type="auto"/>
            <w:vAlign w:val="center"/>
            <w:hideMark/>
          </w:tcPr>
          <w:p w14:paraId="443AA5A4" w14:textId="3E1A840B" w:rsidR="00E806F7" w:rsidRPr="00E806F7" w:rsidRDefault="00E806F7" w:rsidP="00B92038">
            <w:pPr>
              <w:jc w:val="both"/>
              <w:rPr>
                <w:lang w:val="ru-BY"/>
              </w:rPr>
            </w:pPr>
            <w:r w:rsidRPr="00E806F7">
              <w:rPr>
                <w:lang w:val="ru-BY"/>
              </w:rPr>
              <w:t xml:space="preserve">График сохраняется в буфер обмена </w:t>
            </w:r>
          </w:p>
        </w:tc>
        <w:tc>
          <w:tcPr>
            <w:tcW w:w="0" w:type="auto"/>
            <w:vAlign w:val="center"/>
            <w:hideMark/>
          </w:tcPr>
          <w:p w14:paraId="18F16CBB" w14:textId="77777777" w:rsidR="00E806F7" w:rsidRPr="00E806F7" w:rsidRDefault="00E806F7" w:rsidP="00B92038">
            <w:pPr>
              <w:jc w:val="both"/>
              <w:rPr>
                <w:lang w:val="ru-BY"/>
              </w:rPr>
            </w:pPr>
            <w:r w:rsidRPr="00E806F7">
              <w:rPr>
                <w:lang w:val="ru-BY"/>
              </w:rPr>
              <w:t>График сохранен, вставка в Paint успешна</w:t>
            </w:r>
          </w:p>
        </w:tc>
        <w:tc>
          <w:tcPr>
            <w:tcW w:w="0" w:type="auto"/>
            <w:vAlign w:val="center"/>
            <w:hideMark/>
          </w:tcPr>
          <w:p w14:paraId="00E507D9" w14:textId="77777777" w:rsidR="00E806F7" w:rsidRPr="00E806F7" w:rsidRDefault="00E806F7" w:rsidP="00B92038">
            <w:pPr>
              <w:jc w:val="both"/>
              <w:rPr>
                <w:lang w:val="ru-BY"/>
              </w:rPr>
            </w:pPr>
            <w:r w:rsidRPr="00E806F7">
              <w:rPr>
                <w:lang w:val="ru-BY"/>
              </w:rPr>
              <w:t>Пройден</w:t>
            </w:r>
          </w:p>
        </w:tc>
      </w:tr>
      <w:tr w:rsidR="00676471" w:rsidRPr="00E806F7" w14:paraId="74CA0839" w14:textId="77777777" w:rsidTr="00E806F7">
        <w:trPr>
          <w:tblCellSpacing w:w="15" w:type="dxa"/>
        </w:trPr>
        <w:tc>
          <w:tcPr>
            <w:tcW w:w="0" w:type="auto"/>
            <w:vAlign w:val="center"/>
            <w:hideMark/>
          </w:tcPr>
          <w:p w14:paraId="30C8826C" w14:textId="77777777" w:rsidR="00E806F7" w:rsidRPr="00E806F7" w:rsidRDefault="00E806F7" w:rsidP="00B92038">
            <w:pPr>
              <w:jc w:val="both"/>
              <w:rPr>
                <w:lang w:val="ru-BY"/>
              </w:rPr>
            </w:pPr>
            <w:r w:rsidRPr="00E806F7">
              <w:rPr>
                <w:lang w:val="ru-BY"/>
              </w:rPr>
              <w:t>6</w:t>
            </w:r>
          </w:p>
        </w:tc>
        <w:tc>
          <w:tcPr>
            <w:tcW w:w="0" w:type="auto"/>
            <w:vAlign w:val="center"/>
            <w:hideMark/>
          </w:tcPr>
          <w:p w14:paraId="17402C26" w14:textId="77777777" w:rsidR="00E806F7" w:rsidRPr="00E806F7" w:rsidRDefault="00E806F7" w:rsidP="00B92038">
            <w:pPr>
              <w:jc w:val="both"/>
              <w:rPr>
                <w:lang w:val="ru-BY"/>
              </w:rPr>
            </w:pPr>
            <w:r w:rsidRPr="00E806F7">
              <w:rPr>
                <w:lang w:val="ru-BY"/>
              </w:rPr>
              <w:t>Проверка нескольких функций</w:t>
            </w:r>
          </w:p>
        </w:tc>
        <w:tc>
          <w:tcPr>
            <w:tcW w:w="0" w:type="auto"/>
            <w:vAlign w:val="center"/>
            <w:hideMark/>
          </w:tcPr>
          <w:p w14:paraId="13EA6927" w14:textId="77777777" w:rsidR="00E806F7" w:rsidRPr="00E806F7" w:rsidRDefault="00E806F7" w:rsidP="00B92038">
            <w:pPr>
              <w:jc w:val="both"/>
              <w:rPr>
                <w:lang w:val="ru-BY"/>
              </w:rPr>
            </w:pPr>
            <w:r w:rsidRPr="00E806F7">
              <w:rPr>
                <w:lang w:val="ru-BY"/>
              </w:rPr>
              <w:t xml:space="preserve">y = x^2 (красный), y = </w:t>
            </w:r>
            <w:proofErr w:type="spellStart"/>
            <w:r w:rsidRPr="00E806F7">
              <w:rPr>
                <w:lang w:val="ru-BY"/>
              </w:rPr>
              <w:t>sin</w:t>
            </w:r>
            <w:proofErr w:type="spellEnd"/>
            <w:r w:rsidRPr="00E806F7">
              <w:rPr>
                <w:lang w:val="ru-BY"/>
              </w:rPr>
              <w:t>(x) (синий)</w:t>
            </w:r>
          </w:p>
        </w:tc>
        <w:tc>
          <w:tcPr>
            <w:tcW w:w="0" w:type="auto"/>
            <w:vAlign w:val="center"/>
            <w:hideMark/>
          </w:tcPr>
          <w:p w14:paraId="22D0AB40" w14:textId="77777777" w:rsidR="00E806F7" w:rsidRPr="00E806F7" w:rsidRDefault="00E806F7" w:rsidP="00B92038">
            <w:pPr>
              <w:jc w:val="both"/>
              <w:rPr>
                <w:lang w:val="ru-BY"/>
              </w:rPr>
            </w:pPr>
            <w:r w:rsidRPr="00E806F7">
              <w:rPr>
                <w:lang w:val="ru-BY"/>
              </w:rPr>
              <w:t>Два графика отображаются разными цветами</w:t>
            </w:r>
          </w:p>
        </w:tc>
        <w:tc>
          <w:tcPr>
            <w:tcW w:w="0" w:type="auto"/>
            <w:vAlign w:val="center"/>
            <w:hideMark/>
          </w:tcPr>
          <w:p w14:paraId="3A4684ED" w14:textId="77777777" w:rsidR="00E806F7" w:rsidRPr="00E806F7" w:rsidRDefault="00E806F7" w:rsidP="00B92038">
            <w:pPr>
              <w:jc w:val="both"/>
              <w:rPr>
                <w:lang w:val="ru-BY"/>
              </w:rPr>
            </w:pPr>
            <w:r w:rsidRPr="00E806F7">
              <w:rPr>
                <w:lang w:val="ru-BY"/>
              </w:rPr>
              <w:t>Графики отображены с правильными цветами</w:t>
            </w:r>
          </w:p>
        </w:tc>
        <w:tc>
          <w:tcPr>
            <w:tcW w:w="0" w:type="auto"/>
            <w:vAlign w:val="center"/>
            <w:hideMark/>
          </w:tcPr>
          <w:p w14:paraId="3E66474C" w14:textId="77777777" w:rsidR="00E806F7" w:rsidRPr="00E806F7" w:rsidRDefault="00E806F7" w:rsidP="00B92038">
            <w:pPr>
              <w:jc w:val="both"/>
              <w:rPr>
                <w:lang w:val="ru-BY"/>
              </w:rPr>
            </w:pPr>
            <w:r w:rsidRPr="00E806F7">
              <w:rPr>
                <w:lang w:val="ru-BY"/>
              </w:rPr>
              <w:t>Пройден</w:t>
            </w:r>
          </w:p>
        </w:tc>
      </w:tr>
      <w:tr w:rsidR="00676471" w:rsidRPr="00E806F7" w14:paraId="281F51BF" w14:textId="77777777" w:rsidTr="00E806F7">
        <w:trPr>
          <w:tblCellSpacing w:w="15" w:type="dxa"/>
        </w:trPr>
        <w:tc>
          <w:tcPr>
            <w:tcW w:w="0" w:type="auto"/>
            <w:vAlign w:val="center"/>
            <w:hideMark/>
          </w:tcPr>
          <w:p w14:paraId="7478BA1E" w14:textId="15757DAC" w:rsidR="00E806F7" w:rsidRPr="00E806F7" w:rsidRDefault="000539AD" w:rsidP="00B92038">
            <w:pPr>
              <w:jc w:val="both"/>
              <w:rPr>
                <w:lang w:val="ru-BY"/>
              </w:rPr>
            </w:pPr>
            <w:r w:rsidRPr="00A84480">
              <w:rPr>
                <w:lang w:val="ru-BY"/>
              </w:rPr>
              <w:t>7</w:t>
            </w:r>
          </w:p>
        </w:tc>
        <w:tc>
          <w:tcPr>
            <w:tcW w:w="0" w:type="auto"/>
            <w:vAlign w:val="center"/>
            <w:hideMark/>
          </w:tcPr>
          <w:p w14:paraId="5688F407" w14:textId="77777777" w:rsidR="00E806F7" w:rsidRPr="00E806F7" w:rsidRDefault="00E806F7" w:rsidP="00B92038">
            <w:pPr>
              <w:jc w:val="both"/>
              <w:rPr>
                <w:lang w:val="ru-BY"/>
              </w:rPr>
            </w:pPr>
            <w:r w:rsidRPr="00E806F7">
              <w:rPr>
                <w:lang w:val="ru-BY"/>
              </w:rPr>
              <w:t>Проверка диапазона осей</w:t>
            </w:r>
          </w:p>
        </w:tc>
        <w:tc>
          <w:tcPr>
            <w:tcW w:w="0" w:type="auto"/>
            <w:vAlign w:val="center"/>
            <w:hideMark/>
          </w:tcPr>
          <w:p w14:paraId="5F06965E" w14:textId="77777777" w:rsidR="00E806F7" w:rsidRPr="00E806F7" w:rsidRDefault="00E806F7" w:rsidP="00B92038">
            <w:pPr>
              <w:jc w:val="both"/>
              <w:rPr>
                <w:lang w:val="ru-BY"/>
              </w:rPr>
            </w:pPr>
            <w:r w:rsidRPr="00E806F7">
              <w:rPr>
                <w:lang w:val="ru-BY"/>
              </w:rPr>
              <w:t xml:space="preserve">X </w:t>
            </w:r>
            <w:r w:rsidRPr="00E806F7">
              <w:rPr>
                <w:rFonts w:ascii="Cambria Math" w:hAnsi="Cambria Math" w:cs="Cambria Math"/>
                <w:lang w:val="ru-BY"/>
              </w:rPr>
              <w:t>∈</w:t>
            </w:r>
            <w:r w:rsidRPr="00E806F7">
              <w:rPr>
                <w:lang w:val="ru-BY"/>
              </w:rPr>
              <w:t xml:space="preserve"> [-1000, 1000], Y </w:t>
            </w:r>
            <w:r w:rsidRPr="00E806F7">
              <w:rPr>
                <w:rFonts w:ascii="Cambria Math" w:hAnsi="Cambria Math" w:cs="Cambria Math"/>
                <w:lang w:val="ru-BY"/>
              </w:rPr>
              <w:t>∈</w:t>
            </w:r>
            <w:r w:rsidRPr="00E806F7">
              <w:rPr>
                <w:lang w:val="ru-BY"/>
              </w:rPr>
              <w:t xml:space="preserve"> [-1000, 1000]</w:t>
            </w:r>
          </w:p>
        </w:tc>
        <w:tc>
          <w:tcPr>
            <w:tcW w:w="0" w:type="auto"/>
            <w:vAlign w:val="center"/>
            <w:hideMark/>
          </w:tcPr>
          <w:p w14:paraId="1AC38E95" w14:textId="77777777" w:rsidR="00E806F7" w:rsidRPr="00E806F7" w:rsidRDefault="00E806F7" w:rsidP="00B92038">
            <w:pPr>
              <w:jc w:val="both"/>
              <w:rPr>
                <w:lang w:val="ru-BY"/>
              </w:rPr>
            </w:pPr>
            <w:r w:rsidRPr="00E806F7">
              <w:rPr>
                <w:lang w:val="ru-BY"/>
              </w:rPr>
              <w:t>График отображается в заданных пределах</w:t>
            </w:r>
          </w:p>
        </w:tc>
        <w:tc>
          <w:tcPr>
            <w:tcW w:w="0" w:type="auto"/>
            <w:vAlign w:val="center"/>
            <w:hideMark/>
          </w:tcPr>
          <w:p w14:paraId="5B41BC53" w14:textId="68BA4366" w:rsidR="00E806F7" w:rsidRPr="00E806F7" w:rsidRDefault="00E806F7" w:rsidP="00B92038">
            <w:pPr>
              <w:jc w:val="both"/>
              <w:rPr>
                <w:lang w:val="ru-BY"/>
              </w:rPr>
            </w:pPr>
            <w:r w:rsidRPr="00E806F7">
              <w:rPr>
                <w:lang w:val="ru-BY"/>
              </w:rPr>
              <w:t>График отображен</w:t>
            </w:r>
          </w:p>
        </w:tc>
        <w:tc>
          <w:tcPr>
            <w:tcW w:w="0" w:type="auto"/>
            <w:vAlign w:val="center"/>
            <w:hideMark/>
          </w:tcPr>
          <w:p w14:paraId="03E29FF6" w14:textId="4CB88C67" w:rsidR="00E806F7" w:rsidRPr="00E806F7" w:rsidRDefault="00E806F7" w:rsidP="00B92038">
            <w:pPr>
              <w:keepNext/>
              <w:jc w:val="both"/>
              <w:rPr>
                <w:lang w:val="ru-BY"/>
              </w:rPr>
            </w:pPr>
            <w:r w:rsidRPr="00E806F7">
              <w:rPr>
                <w:lang w:val="ru-BY"/>
              </w:rPr>
              <w:t xml:space="preserve">Пройден </w:t>
            </w:r>
          </w:p>
        </w:tc>
      </w:tr>
    </w:tbl>
    <w:p w14:paraId="5F27078F" w14:textId="18915465" w:rsidR="001A6FCE" w:rsidRDefault="001A6FCE" w:rsidP="00841418">
      <w:pPr>
        <w:jc w:val="center"/>
      </w:pPr>
      <w:r>
        <w:t xml:space="preserve">Таблица </w:t>
      </w:r>
      <w:r w:rsidR="00482843">
        <w:fldChar w:fldCharType="begin"/>
      </w:r>
      <w:r w:rsidR="00482843">
        <w:instrText xml:space="preserve"> SEQ Таблица \* ARABIC </w:instrText>
      </w:r>
      <w:r w:rsidR="00482843">
        <w:fldChar w:fldCharType="separate"/>
      </w:r>
      <w:r w:rsidR="003B6528">
        <w:rPr>
          <w:noProof/>
        </w:rPr>
        <w:t>2</w:t>
      </w:r>
      <w:r w:rsidR="00482843">
        <w:rPr>
          <w:noProof/>
        </w:rPr>
        <w:fldChar w:fldCharType="end"/>
      </w:r>
      <w:r>
        <w:t>-тесты</w:t>
      </w:r>
    </w:p>
    <w:p w14:paraId="548FDAC3" w14:textId="28F99F66" w:rsidR="00E806F7" w:rsidRPr="00A84480" w:rsidRDefault="00E806F7" w:rsidP="00B92038">
      <w:pPr>
        <w:pStyle w:val="2"/>
        <w:numPr>
          <w:ilvl w:val="1"/>
          <w:numId w:val="116"/>
        </w:numPr>
        <w:jc w:val="both"/>
        <w:rPr>
          <w:rFonts w:cs="Times New Roman"/>
          <w:szCs w:val="28"/>
        </w:rPr>
      </w:pPr>
      <w:bookmarkStart w:id="29" w:name="_Toc199780775"/>
      <w:r w:rsidRPr="00A84480">
        <w:rPr>
          <w:rFonts w:cs="Times New Roman"/>
          <w:szCs w:val="28"/>
        </w:rPr>
        <w:t>Результаты тестирования</w:t>
      </w:r>
      <w:bookmarkEnd w:id="29"/>
    </w:p>
    <w:p w14:paraId="2DC84488" w14:textId="084AC1CD" w:rsidR="00E806F7" w:rsidRPr="00E806F7" w:rsidRDefault="00E806F7" w:rsidP="00B92038">
      <w:pPr>
        <w:jc w:val="both"/>
        <w:rPr>
          <w:lang w:val="ru-BY"/>
        </w:rPr>
      </w:pPr>
      <w:r w:rsidRPr="00E806F7">
        <w:rPr>
          <w:lang w:val="ru-BY"/>
        </w:rPr>
        <w:t xml:space="preserve">Всего было выполнено </w:t>
      </w:r>
      <w:r w:rsidR="000539AD" w:rsidRPr="00A84480">
        <w:rPr>
          <w:lang w:val="ru-BY"/>
        </w:rPr>
        <w:t>7</w:t>
      </w:r>
      <w:r w:rsidRPr="00E806F7">
        <w:rPr>
          <w:lang w:val="ru-BY"/>
        </w:rPr>
        <w:t xml:space="preserve"> тестовых случаев, из которых:</w:t>
      </w:r>
    </w:p>
    <w:p w14:paraId="3632ACEB" w14:textId="77777777" w:rsidR="004F2FD4" w:rsidRDefault="00E806F7" w:rsidP="00B92038">
      <w:pPr>
        <w:jc w:val="both"/>
        <w:rPr>
          <w:lang w:val="ru-BY"/>
        </w:rPr>
      </w:pPr>
      <w:r w:rsidRPr="00E806F7">
        <w:rPr>
          <w:lang w:val="ru-BY"/>
        </w:rPr>
        <w:t>7 тестов пройдены успешно, что подтверждает соответствие ПС функциональным требованиям, включая корректную обработку выражений, построение графиков, масштабирование, копирование и обработку ошибок.</w:t>
      </w:r>
    </w:p>
    <w:p w14:paraId="0828A2D4" w14:textId="77777777" w:rsidR="004F2FD4" w:rsidRPr="004F2FD4" w:rsidRDefault="004F2FD4" w:rsidP="00B92038">
      <w:pPr>
        <w:jc w:val="both"/>
        <w:rPr>
          <w:b/>
          <w:bCs/>
          <w:lang w:val="ru-BY"/>
        </w:rPr>
      </w:pPr>
      <w:r w:rsidRPr="004F2FD4">
        <w:rPr>
          <w:b/>
          <w:bCs/>
          <w:lang w:val="ru-BY"/>
        </w:rPr>
        <w:t>Анализ результатов:</w:t>
      </w:r>
    </w:p>
    <w:p w14:paraId="6A9DD2FB" w14:textId="4746F4C2" w:rsidR="00E806F7" w:rsidRPr="00E806F7" w:rsidRDefault="00E806F7" w:rsidP="00B92038">
      <w:pPr>
        <w:jc w:val="both"/>
        <w:rPr>
          <w:lang w:val="ru-BY"/>
        </w:rPr>
      </w:pPr>
      <w:r w:rsidRPr="00E806F7">
        <w:rPr>
          <w:lang w:val="ru-BY"/>
        </w:rPr>
        <w:t>Тестирование показало, что ПС «Графический калькулятор» в целом соответствует заявленным требованиям:</w:t>
      </w:r>
    </w:p>
    <w:p w14:paraId="43B3DD92" w14:textId="77777777" w:rsidR="00E806F7" w:rsidRPr="001A6FCE" w:rsidRDefault="00E806F7" w:rsidP="00B92038">
      <w:pPr>
        <w:pStyle w:val="af2"/>
        <w:numPr>
          <w:ilvl w:val="0"/>
          <w:numId w:val="108"/>
        </w:numPr>
        <w:jc w:val="both"/>
      </w:pPr>
      <w:r w:rsidRPr="001A6FCE">
        <w:t>Программа корректно обрабатывает математические выражения, включая сложные функции (например, тригонометрические), и отображает их графики.</w:t>
      </w:r>
    </w:p>
    <w:p w14:paraId="66480394" w14:textId="3A938783" w:rsidR="00E806F7" w:rsidRPr="001A6FCE" w:rsidRDefault="00E806F7" w:rsidP="00B92038">
      <w:pPr>
        <w:pStyle w:val="af2"/>
        <w:numPr>
          <w:ilvl w:val="0"/>
          <w:numId w:val="108"/>
        </w:numPr>
        <w:jc w:val="both"/>
      </w:pPr>
      <w:r w:rsidRPr="001A6FCE">
        <w:t>Обработка ошибок реализована в полном объеме:</w:t>
      </w:r>
      <w:r w:rsidR="000539AD" w:rsidRPr="001A6FCE">
        <w:t xml:space="preserve"> программа стабильно работает при любых входных данных</w:t>
      </w:r>
    </w:p>
    <w:p w14:paraId="73BE20ED" w14:textId="77777777" w:rsidR="00E806F7" w:rsidRPr="001A6FCE" w:rsidRDefault="00E806F7" w:rsidP="00B92038">
      <w:pPr>
        <w:pStyle w:val="af2"/>
        <w:numPr>
          <w:ilvl w:val="0"/>
          <w:numId w:val="108"/>
        </w:numPr>
        <w:spacing w:after="0"/>
        <w:jc w:val="both"/>
      </w:pPr>
      <w:r w:rsidRPr="001A6FCE">
        <w:t>Интерактивные функции (масштабирование, копирование) работают стабильно, за исключением небольшой задержки при экстремальных диапазонах, которая была устранена.</w:t>
      </w:r>
    </w:p>
    <w:p w14:paraId="49DED642" w14:textId="1950D91E" w:rsidR="00E806F7" w:rsidRPr="004F2FD4" w:rsidRDefault="00E806F7" w:rsidP="00B92038">
      <w:pPr>
        <w:pStyle w:val="2"/>
        <w:numPr>
          <w:ilvl w:val="1"/>
          <w:numId w:val="116"/>
        </w:numPr>
        <w:jc w:val="both"/>
      </w:pPr>
      <w:bookmarkStart w:id="30" w:name="_Toc199780776"/>
      <w:r w:rsidRPr="004F2FD4">
        <w:t>Заключение по тестированию</w:t>
      </w:r>
      <w:bookmarkEnd w:id="30"/>
    </w:p>
    <w:p w14:paraId="012D16BF" w14:textId="2BCD0A28" w:rsidR="00B92038" w:rsidRDefault="00E806F7" w:rsidP="00B92038">
      <w:pPr>
        <w:ind w:firstLine="709"/>
        <w:jc w:val="both"/>
        <w:rPr>
          <w:szCs w:val="28"/>
          <w:lang w:val="ru-BY"/>
        </w:rPr>
      </w:pPr>
      <w:r w:rsidRPr="00E806F7">
        <w:rPr>
          <w:szCs w:val="28"/>
          <w:lang w:val="ru-BY"/>
        </w:rPr>
        <w:t>Тестирование подтвердило работоспособность и надежность ПС «Графический калькулятор». Все ключевые функции реализованы в соответствии с требованиями, а выявленные проблемы устранены. Программа готова к эксплуатации, и результаты тестирования служат основой для составления руководства пользователя, которое будет представлено в следующем разделе.</w:t>
      </w:r>
    </w:p>
    <w:p w14:paraId="3A76582C" w14:textId="726D4C2F" w:rsidR="000539AD" w:rsidRPr="00A84480" w:rsidRDefault="007871FC" w:rsidP="007C2441">
      <w:pPr>
        <w:pStyle w:val="1"/>
      </w:pPr>
      <w:bookmarkStart w:id="31" w:name="_Toc199780777"/>
      <w:r w:rsidRPr="00A84480">
        <w:lastRenderedPageBreak/>
        <w:t>Р</w:t>
      </w:r>
      <w:r w:rsidR="00482843">
        <w:t>]</w:t>
      </w:r>
      <w:r w:rsidRPr="00A84480">
        <w:t>УКОВОДСТВО ПО УСТАНОВКЕ И ИСПОЛЬЗОВАНИЮ ПРОГРАММНОГО СРЕДСТВА</w:t>
      </w:r>
      <w:bookmarkEnd w:id="31"/>
      <w:r w:rsidRPr="00A84480">
        <w:t xml:space="preserve"> </w:t>
      </w:r>
    </w:p>
    <w:p w14:paraId="692171C3" w14:textId="3E7B081A" w:rsidR="000539AD" w:rsidRPr="00A84480" w:rsidRDefault="000539AD" w:rsidP="00B92038">
      <w:pPr>
        <w:pStyle w:val="2"/>
        <w:numPr>
          <w:ilvl w:val="1"/>
          <w:numId w:val="116"/>
        </w:numPr>
        <w:jc w:val="both"/>
        <w:rPr>
          <w:rFonts w:cs="Times New Roman"/>
          <w:szCs w:val="28"/>
        </w:rPr>
      </w:pPr>
      <w:bookmarkStart w:id="32" w:name="_Toc199780778"/>
      <w:r w:rsidRPr="00A84480">
        <w:rPr>
          <w:rFonts w:cs="Times New Roman"/>
          <w:szCs w:val="28"/>
        </w:rPr>
        <w:t>Общие сведения</w:t>
      </w:r>
      <w:bookmarkEnd w:id="32"/>
    </w:p>
    <w:p w14:paraId="4316479E" w14:textId="1219E6FB" w:rsidR="000539AD" w:rsidRPr="001A6FCE" w:rsidRDefault="000539AD" w:rsidP="00B92038">
      <w:pPr>
        <w:pStyle w:val="af2"/>
        <w:numPr>
          <w:ilvl w:val="0"/>
          <w:numId w:val="109"/>
        </w:numPr>
        <w:jc w:val="both"/>
        <w:rPr>
          <w:lang w:val="ru-RU"/>
        </w:rPr>
      </w:pPr>
      <w:r w:rsidRPr="001A6FCE">
        <w:t xml:space="preserve">Название программы: </w:t>
      </w:r>
      <w:r w:rsidR="007871FC" w:rsidRPr="001A6FCE">
        <w:t xml:space="preserve">Графический калькулятор </w:t>
      </w:r>
      <w:r w:rsidR="007871FC" w:rsidRPr="001A6FCE">
        <w:rPr>
          <w:lang w:val="ru-RU"/>
        </w:rPr>
        <w:t>“</w:t>
      </w:r>
      <w:proofErr w:type="spellStart"/>
      <w:r w:rsidR="007871FC" w:rsidRPr="001A6FCE">
        <w:rPr>
          <w:lang w:val="en-US"/>
        </w:rPr>
        <w:t>Plotify</w:t>
      </w:r>
      <w:proofErr w:type="spellEnd"/>
      <w:r w:rsidR="007871FC" w:rsidRPr="001A6FCE">
        <w:rPr>
          <w:lang w:val="ru-RU"/>
        </w:rPr>
        <w:t>”</w:t>
      </w:r>
    </w:p>
    <w:p w14:paraId="48C642F4" w14:textId="4BB90F99" w:rsidR="000539AD" w:rsidRPr="001A6FCE" w:rsidRDefault="000539AD" w:rsidP="00B92038">
      <w:pPr>
        <w:pStyle w:val="af2"/>
        <w:numPr>
          <w:ilvl w:val="0"/>
          <w:numId w:val="109"/>
        </w:numPr>
        <w:jc w:val="both"/>
      </w:pPr>
      <w:r w:rsidRPr="001A6FCE">
        <w:t>Версия: 1.0</w:t>
      </w:r>
    </w:p>
    <w:p w14:paraId="79035A36" w14:textId="3833A1CA" w:rsidR="000539AD" w:rsidRPr="001A6FCE" w:rsidRDefault="000539AD" w:rsidP="00B92038">
      <w:pPr>
        <w:pStyle w:val="af2"/>
        <w:numPr>
          <w:ilvl w:val="0"/>
          <w:numId w:val="109"/>
        </w:numPr>
        <w:jc w:val="both"/>
      </w:pPr>
      <w:r w:rsidRPr="001A6FCE">
        <w:t>Дата выпуска: 02 июня 2025</w:t>
      </w:r>
    </w:p>
    <w:p w14:paraId="10A8C614" w14:textId="44E5A748" w:rsidR="000539AD" w:rsidRPr="001A6FCE" w:rsidRDefault="000539AD" w:rsidP="00B92038">
      <w:pPr>
        <w:pStyle w:val="af2"/>
        <w:numPr>
          <w:ilvl w:val="0"/>
          <w:numId w:val="109"/>
        </w:numPr>
        <w:jc w:val="both"/>
        <w:rPr>
          <w:lang w:val="ru-RU"/>
        </w:rPr>
      </w:pPr>
      <w:r w:rsidRPr="001A6FCE">
        <w:t xml:space="preserve">Разработчик: </w:t>
      </w:r>
      <w:proofErr w:type="spellStart"/>
      <w:r w:rsidR="007871FC" w:rsidRPr="001A6FCE">
        <w:t>Забелич</w:t>
      </w:r>
      <w:proofErr w:type="spellEnd"/>
      <w:r w:rsidR="007871FC" w:rsidRPr="001A6FCE">
        <w:t xml:space="preserve"> Павел Алексеевич</w:t>
      </w:r>
    </w:p>
    <w:p w14:paraId="35C39581" w14:textId="52E69D03" w:rsidR="000539AD" w:rsidRPr="00B92038" w:rsidRDefault="000539AD" w:rsidP="00B92038">
      <w:pPr>
        <w:pStyle w:val="af2"/>
        <w:numPr>
          <w:ilvl w:val="0"/>
          <w:numId w:val="109"/>
        </w:numPr>
        <w:jc w:val="both"/>
        <w:rPr>
          <w:lang w:val="ru-RU"/>
        </w:rPr>
      </w:pPr>
      <w:r w:rsidRPr="00B92038">
        <w:t xml:space="preserve">Платформа: </w:t>
      </w:r>
      <w:r w:rsidR="007871FC" w:rsidRPr="00B92038">
        <w:t xml:space="preserve">Windows </w:t>
      </w:r>
    </w:p>
    <w:p w14:paraId="2B4B3E19" w14:textId="72B86C25" w:rsidR="000539AD" w:rsidRPr="001A6FCE" w:rsidRDefault="000539AD" w:rsidP="00B92038">
      <w:pPr>
        <w:pStyle w:val="af2"/>
        <w:numPr>
          <w:ilvl w:val="0"/>
          <w:numId w:val="109"/>
        </w:numPr>
        <w:jc w:val="both"/>
      </w:pPr>
      <w:r w:rsidRPr="001A6FCE">
        <w:t xml:space="preserve">Язык программирования: </w:t>
      </w:r>
      <w:r w:rsidR="007871FC" w:rsidRPr="001A6FCE">
        <w:t>Delphi</w:t>
      </w:r>
    </w:p>
    <w:p w14:paraId="6008646F" w14:textId="77777777" w:rsidR="007871FC" w:rsidRPr="001A6FCE" w:rsidRDefault="000539AD" w:rsidP="00B92038">
      <w:pPr>
        <w:pStyle w:val="af2"/>
        <w:numPr>
          <w:ilvl w:val="0"/>
          <w:numId w:val="109"/>
        </w:numPr>
        <w:spacing w:after="0"/>
        <w:jc w:val="both"/>
      </w:pPr>
      <w:r w:rsidRPr="001A6FCE">
        <w:t>Среда ра</w:t>
      </w:r>
      <w:r w:rsidRPr="0001152B">
        <w:rPr>
          <w:rStyle w:val="10"/>
        </w:rPr>
        <w:t>з</w:t>
      </w:r>
      <w:r w:rsidRPr="001A6FCE">
        <w:t xml:space="preserve">работки: </w:t>
      </w:r>
      <w:proofErr w:type="spellStart"/>
      <w:r w:rsidR="007871FC" w:rsidRPr="001A6FCE">
        <w:t>Embarcadero</w:t>
      </w:r>
      <w:proofErr w:type="spellEnd"/>
      <w:r w:rsidR="007871FC" w:rsidRPr="001A6FCE">
        <w:t xml:space="preserve"> RAD Studio </w:t>
      </w:r>
    </w:p>
    <w:p w14:paraId="2E76D0E6" w14:textId="1F50E62D" w:rsidR="000539AD" w:rsidRPr="00A84480" w:rsidRDefault="000539AD" w:rsidP="00B92038">
      <w:pPr>
        <w:pStyle w:val="2"/>
        <w:numPr>
          <w:ilvl w:val="1"/>
          <w:numId w:val="116"/>
        </w:numPr>
        <w:jc w:val="both"/>
        <w:rPr>
          <w:rFonts w:cs="Times New Roman"/>
          <w:szCs w:val="28"/>
        </w:rPr>
      </w:pPr>
      <w:bookmarkStart w:id="33" w:name="_Toc199780779"/>
      <w:r w:rsidRPr="00A84480">
        <w:rPr>
          <w:rFonts w:cs="Times New Roman"/>
          <w:szCs w:val="28"/>
        </w:rPr>
        <w:t>Системные требования</w:t>
      </w:r>
      <w:bookmarkEnd w:id="33"/>
    </w:p>
    <w:p w14:paraId="1F38CA78" w14:textId="7000CB37" w:rsidR="000539AD" w:rsidRPr="001A6FCE" w:rsidRDefault="000539AD" w:rsidP="00B92038">
      <w:pPr>
        <w:pStyle w:val="af2"/>
        <w:numPr>
          <w:ilvl w:val="0"/>
          <w:numId w:val="110"/>
        </w:numPr>
        <w:jc w:val="both"/>
        <w:rPr>
          <w:lang w:val="ru-RU"/>
        </w:rPr>
      </w:pPr>
      <w:r w:rsidRPr="001A6FCE">
        <w:t>Операционная система</w:t>
      </w:r>
      <w:r w:rsidR="000307B5" w:rsidRPr="001A6FCE">
        <w:t>: Windows 7 и выше</w:t>
      </w:r>
    </w:p>
    <w:p w14:paraId="60BC2470" w14:textId="7AF4AC4A" w:rsidR="000539AD" w:rsidRPr="001A6FCE" w:rsidRDefault="000539AD" w:rsidP="00B92038">
      <w:pPr>
        <w:pStyle w:val="af2"/>
        <w:numPr>
          <w:ilvl w:val="0"/>
          <w:numId w:val="110"/>
        </w:numPr>
        <w:jc w:val="both"/>
      </w:pPr>
      <w:r w:rsidRPr="001A6FCE">
        <w:t>ОЗУ</w:t>
      </w:r>
      <w:proofErr w:type="gramStart"/>
      <w:r w:rsidRPr="001A6FCE">
        <w:t>: Минимально</w:t>
      </w:r>
      <w:proofErr w:type="gramEnd"/>
      <w:r w:rsidRPr="001A6FCE">
        <w:t xml:space="preserve"> 4 ГБ</w:t>
      </w:r>
    </w:p>
    <w:p w14:paraId="2CCEBFC8" w14:textId="580885E2" w:rsidR="000539AD" w:rsidRPr="001A6FCE" w:rsidRDefault="000539AD" w:rsidP="00B92038">
      <w:pPr>
        <w:pStyle w:val="af2"/>
        <w:numPr>
          <w:ilvl w:val="0"/>
          <w:numId w:val="110"/>
        </w:numPr>
        <w:spacing w:after="0"/>
        <w:jc w:val="both"/>
      </w:pPr>
      <w:r w:rsidRPr="001A6FCE">
        <w:t>Жесткий диск</w:t>
      </w:r>
      <w:proofErr w:type="gramStart"/>
      <w:r w:rsidRPr="001A6FCE">
        <w:t xml:space="preserve">: </w:t>
      </w:r>
      <w:r w:rsidR="00F44B07" w:rsidRPr="001A6FCE">
        <w:t>Не</w:t>
      </w:r>
      <w:proofErr w:type="gramEnd"/>
      <w:r w:rsidR="00F44B07" w:rsidRPr="001A6FCE">
        <w:t xml:space="preserve"> менее 100 МБ свободного места</w:t>
      </w:r>
    </w:p>
    <w:p w14:paraId="25960D4E" w14:textId="59E54740" w:rsidR="000539AD" w:rsidRPr="00A84480" w:rsidRDefault="000539AD" w:rsidP="00B92038">
      <w:pPr>
        <w:pStyle w:val="2"/>
        <w:numPr>
          <w:ilvl w:val="1"/>
          <w:numId w:val="116"/>
        </w:numPr>
        <w:jc w:val="both"/>
        <w:rPr>
          <w:rFonts w:cs="Times New Roman"/>
          <w:szCs w:val="28"/>
        </w:rPr>
      </w:pPr>
      <w:bookmarkStart w:id="34" w:name="_Toc199780780"/>
      <w:r w:rsidRPr="00A84480">
        <w:rPr>
          <w:rFonts w:cs="Times New Roman"/>
          <w:szCs w:val="28"/>
        </w:rPr>
        <w:t>Установка программного средства</w:t>
      </w:r>
      <w:bookmarkEnd w:id="34"/>
    </w:p>
    <w:p w14:paraId="163AB4E9" w14:textId="733E5DFA" w:rsidR="001A6FCE" w:rsidRDefault="00F44B07" w:rsidP="00B92038">
      <w:pPr>
        <w:pStyle w:val="af2"/>
        <w:numPr>
          <w:ilvl w:val="0"/>
          <w:numId w:val="111"/>
        </w:numPr>
        <w:spacing w:after="0"/>
        <w:jc w:val="both"/>
      </w:pPr>
      <w:r w:rsidRPr="001A6FCE">
        <w:t xml:space="preserve">Скачать </w:t>
      </w:r>
      <w:r w:rsidRPr="001A6FCE">
        <w:rPr>
          <w:lang w:val="en-US"/>
        </w:rPr>
        <w:t>Exe</w:t>
      </w:r>
      <w:r w:rsidRPr="001A6FCE">
        <w:rPr>
          <w:lang w:val="ru-RU"/>
        </w:rPr>
        <w:t xml:space="preserve"> </w:t>
      </w:r>
      <w:r w:rsidRPr="001A6FCE">
        <w:t>файл. Программа готова к использованию.</w:t>
      </w:r>
    </w:p>
    <w:p w14:paraId="43CCF85C" w14:textId="17A8486A" w:rsidR="000539AD" w:rsidRPr="00A84480" w:rsidRDefault="000539AD" w:rsidP="00B92038">
      <w:pPr>
        <w:pStyle w:val="2"/>
        <w:numPr>
          <w:ilvl w:val="1"/>
          <w:numId w:val="116"/>
        </w:numPr>
        <w:jc w:val="both"/>
        <w:rPr>
          <w:rFonts w:cs="Times New Roman"/>
          <w:szCs w:val="28"/>
        </w:rPr>
      </w:pPr>
      <w:bookmarkStart w:id="35" w:name="_Toc199780781"/>
      <w:r w:rsidRPr="00A84480">
        <w:rPr>
          <w:rFonts w:cs="Times New Roman"/>
          <w:szCs w:val="28"/>
        </w:rPr>
        <w:t>Инструкция по использованию</w:t>
      </w:r>
      <w:bookmarkEnd w:id="35"/>
    </w:p>
    <w:p w14:paraId="160094BA" w14:textId="77777777" w:rsidR="001A6FCE" w:rsidRDefault="00F44B07" w:rsidP="00C56D49">
      <w:pPr>
        <w:keepNext/>
        <w:ind w:firstLine="709"/>
        <w:jc w:val="both"/>
      </w:pPr>
      <w:r w:rsidRPr="00A84480">
        <w:rPr>
          <w:szCs w:val="28"/>
          <w:lang w:val="ru-BY"/>
        </w:rPr>
        <w:t xml:space="preserve">Главное окно содержит </w:t>
      </w:r>
      <w:r w:rsidR="00570536" w:rsidRPr="00A84480">
        <w:rPr>
          <w:szCs w:val="28"/>
        </w:rPr>
        <w:t xml:space="preserve">список, который само расширяется вместе с вводом функций. При вводе функции в текстовое на панели справа отобразится график (при возможности построения такого). </w:t>
      </w:r>
      <w:r w:rsidRPr="00A84480">
        <w:rPr>
          <w:noProof/>
          <w:szCs w:val="28"/>
        </w:rPr>
        <w:drawing>
          <wp:inline distT="0" distB="0" distL="0" distR="0" wp14:anchorId="0C85A53C" wp14:editId="1600D97A">
            <wp:extent cx="5939790" cy="3826510"/>
            <wp:effectExtent l="0" t="0" r="3810" b="2540"/>
            <wp:docPr id="12973777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377791" name=""/>
                    <pic:cNvPicPr/>
                  </pic:nvPicPr>
                  <pic:blipFill>
                    <a:blip r:embed="rId22"/>
                    <a:stretch>
                      <a:fillRect/>
                    </a:stretch>
                  </pic:blipFill>
                  <pic:spPr>
                    <a:xfrm>
                      <a:off x="0" y="0"/>
                      <a:ext cx="5939790" cy="3826510"/>
                    </a:xfrm>
                    <a:prstGeom prst="rect">
                      <a:avLst/>
                    </a:prstGeom>
                  </pic:spPr>
                </pic:pic>
              </a:graphicData>
            </a:graphic>
          </wp:inline>
        </w:drawing>
      </w:r>
    </w:p>
    <w:p w14:paraId="38E6E97B" w14:textId="12BEA440" w:rsidR="00CB71C0" w:rsidRPr="00A84480" w:rsidRDefault="001A6FCE" w:rsidP="00B92038">
      <w:pPr>
        <w:jc w:val="center"/>
        <w:rPr>
          <w:szCs w:val="28"/>
        </w:rPr>
      </w:pPr>
      <w:r>
        <w:t xml:space="preserve">Рисунок </w:t>
      </w:r>
      <w:r w:rsidR="00482843">
        <w:fldChar w:fldCharType="begin"/>
      </w:r>
      <w:r w:rsidR="00482843">
        <w:instrText xml:space="preserve"> SEQ Рисунок \* ARABIC </w:instrText>
      </w:r>
      <w:r w:rsidR="00482843">
        <w:fldChar w:fldCharType="separate"/>
      </w:r>
      <w:r w:rsidR="003B6528">
        <w:rPr>
          <w:noProof/>
        </w:rPr>
        <w:t>9</w:t>
      </w:r>
      <w:r w:rsidR="00482843">
        <w:rPr>
          <w:noProof/>
        </w:rPr>
        <w:fldChar w:fldCharType="end"/>
      </w:r>
      <w:r>
        <w:t>-Вид приложения</w:t>
      </w:r>
      <w:r w:rsidR="00CB71C0" w:rsidRPr="00A84480">
        <w:rPr>
          <w:szCs w:val="28"/>
        </w:rPr>
        <w:br w:type="page"/>
      </w:r>
    </w:p>
    <w:p w14:paraId="0ABD80ED" w14:textId="4EAF5F46" w:rsidR="00CB71C0" w:rsidRPr="00137796" w:rsidRDefault="00570536" w:rsidP="00B92038">
      <w:pPr>
        <w:spacing w:after="200" w:line="276" w:lineRule="auto"/>
        <w:ind w:firstLine="709"/>
        <w:jc w:val="both"/>
        <w:rPr>
          <w:szCs w:val="28"/>
        </w:rPr>
      </w:pPr>
      <w:r w:rsidRPr="00A84480">
        <w:rPr>
          <w:szCs w:val="28"/>
        </w:rPr>
        <w:lastRenderedPageBreak/>
        <w:t>Рядом с полем для ввода функции есть две кнопки. Кнопка изменения видимости графика функции (Глазик) позволяет скрыть отображение графика</w:t>
      </w:r>
    </w:p>
    <w:p w14:paraId="2C72C0BF" w14:textId="77777777" w:rsidR="001A6FCE" w:rsidRDefault="00CB71C0" w:rsidP="00841418">
      <w:pPr>
        <w:keepNext/>
        <w:spacing w:line="276" w:lineRule="auto"/>
        <w:ind w:firstLine="709"/>
        <w:jc w:val="center"/>
      </w:pPr>
      <w:r w:rsidRPr="00A84480">
        <w:rPr>
          <w:noProof/>
          <w:szCs w:val="28"/>
        </w:rPr>
        <w:drawing>
          <wp:inline distT="0" distB="0" distL="0" distR="0" wp14:anchorId="6BD45565" wp14:editId="4BDCFDD3">
            <wp:extent cx="3371850" cy="514350"/>
            <wp:effectExtent l="0" t="0" r="0" b="0"/>
            <wp:docPr id="10082210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21028" name=""/>
                    <pic:cNvPicPr/>
                  </pic:nvPicPr>
                  <pic:blipFill>
                    <a:blip r:embed="rId23"/>
                    <a:stretch>
                      <a:fillRect/>
                    </a:stretch>
                  </pic:blipFill>
                  <pic:spPr>
                    <a:xfrm>
                      <a:off x="0" y="0"/>
                      <a:ext cx="3371850" cy="514350"/>
                    </a:xfrm>
                    <a:prstGeom prst="rect">
                      <a:avLst/>
                    </a:prstGeom>
                  </pic:spPr>
                </pic:pic>
              </a:graphicData>
            </a:graphic>
          </wp:inline>
        </w:drawing>
      </w:r>
    </w:p>
    <w:p w14:paraId="49593302" w14:textId="031623A2" w:rsidR="001A6FCE" w:rsidRDefault="001A6FCE" w:rsidP="00B92038">
      <w:pPr>
        <w:jc w:val="center"/>
      </w:pPr>
      <w:r>
        <w:t xml:space="preserve">Рисунок </w:t>
      </w:r>
      <w:r w:rsidR="00482843">
        <w:fldChar w:fldCharType="begin"/>
      </w:r>
      <w:r w:rsidR="00482843">
        <w:instrText xml:space="preserve"> SEQ Рисунок \* ARABIC </w:instrText>
      </w:r>
      <w:r w:rsidR="00482843">
        <w:fldChar w:fldCharType="separate"/>
      </w:r>
      <w:r w:rsidR="003B6528">
        <w:rPr>
          <w:noProof/>
        </w:rPr>
        <w:t>10</w:t>
      </w:r>
      <w:r w:rsidR="00482843">
        <w:rPr>
          <w:noProof/>
        </w:rPr>
        <w:fldChar w:fldCharType="end"/>
      </w:r>
      <w:r>
        <w:t xml:space="preserve">-Кнопка </w:t>
      </w:r>
      <w:r>
        <w:rPr>
          <w:lang w:val="en-US"/>
        </w:rPr>
        <w:t>Visible</w:t>
      </w:r>
      <w:r w:rsidRPr="00BB2108">
        <w:t xml:space="preserve"> </w:t>
      </w:r>
      <w:r>
        <w:t>до</w:t>
      </w:r>
    </w:p>
    <w:p w14:paraId="2306899C" w14:textId="17EC4E5C" w:rsidR="00CB71C0" w:rsidRPr="00A84480" w:rsidRDefault="00CB71C0" w:rsidP="00B92038">
      <w:pPr>
        <w:spacing w:line="276" w:lineRule="auto"/>
        <w:jc w:val="both"/>
        <w:rPr>
          <w:noProof/>
          <w:szCs w:val="28"/>
        </w:rPr>
      </w:pPr>
      <w:r w:rsidRPr="00A84480">
        <w:rPr>
          <w:noProof/>
          <w:szCs w:val="28"/>
        </w:rPr>
        <w:t>После нажатия</w:t>
      </w:r>
    </w:p>
    <w:p w14:paraId="365F0834" w14:textId="77777777" w:rsidR="00BB2108" w:rsidRDefault="00CB71C0" w:rsidP="00841418">
      <w:pPr>
        <w:keepNext/>
        <w:spacing w:after="200" w:line="276" w:lineRule="auto"/>
        <w:ind w:firstLine="709"/>
        <w:jc w:val="center"/>
      </w:pPr>
      <w:r w:rsidRPr="00A84480">
        <w:rPr>
          <w:noProof/>
          <w:szCs w:val="28"/>
        </w:rPr>
        <w:drawing>
          <wp:inline distT="0" distB="0" distL="0" distR="0" wp14:anchorId="0FDC04E1" wp14:editId="11002223">
            <wp:extent cx="3396609" cy="484450"/>
            <wp:effectExtent l="0" t="0" r="0" b="0"/>
            <wp:docPr id="17184015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401508" name=""/>
                    <pic:cNvPicPr/>
                  </pic:nvPicPr>
                  <pic:blipFill rotWithShape="1">
                    <a:blip r:embed="rId24"/>
                    <a:srcRect t="5764" b="6444"/>
                    <a:stretch>
                      <a:fillRect/>
                    </a:stretch>
                  </pic:blipFill>
                  <pic:spPr bwMode="auto">
                    <a:xfrm>
                      <a:off x="0" y="0"/>
                      <a:ext cx="3401662" cy="485171"/>
                    </a:xfrm>
                    <a:prstGeom prst="rect">
                      <a:avLst/>
                    </a:prstGeom>
                    <a:ln>
                      <a:noFill/>
                    </a:ln>
                    <a:extLst>
                      <a:ext uri="{53640926-AAD7-44D8-BBD7-CCE9431645EC}">
                        <a14:shadowObscured xmlns:a14="http://schemas.microsoft.com/office/drawing/2010/main"/>
                      </a:ext>
                    </a:extLst>
                  </pic:spPr>
                </pic:pic>
              </a:graphicData>
            </a:graphic>
          </wp:inline>
        </w:drawing>
      </w:r>
    </w:p>
    <w:p w14:paraId="76CA93FF" w14:textId="30383019" w:rsidR="00BB2108" w:rsidRPr="00BB2108" w:rsidRDefault="00BB2108" w:rsidP="00B92038">
      <w:pPr>
        <w:jc w:val="center"/>
      </w:pPr>
      <w:r w:rsidRPr="00BB2108">
        <w:t xml:space="preserve">Рисунок </w:t>
      </w:r>
      <w:r w:rsidR="00482843">
        <w:fldChar w:fldCharType="begin"/>
      </w:r>
      <w:r w:rsidR="00482843">
        <w:instrText xml:space="preserve"> SEQ Рисунок \* ARABIC </w:instrText>
      </w:r>
      <w:r w:rsidR="00482843">
        <w:fldChar w:fldCharType="separate"/>
      </w:r>
      <w:r w:rsidR="003B6528">
        <w:rPr>
          <w:noProof/>
        </w:rPr>
        <w:t>11</w:t>
      </w:r>
      <w:r w:rsidR="00482843">
        <w:rPr>
          <w:noProof/>
        </w:rPr>
        <w:fldChar w:fldCharType="end"/>
      </w:r>
      <w:r w:rsidRPr="00BB2108">
        <w:t xml:space="preserve">-Кнопка </w:t>
      </w:r>
      <w:proofErr w:type="spellStart"/>
      <w:r w:rsidRPr="00BB2108">
        <w:t>Visible</w:t>
      </w:r>
      <w:proofErr w:type="spellEnd"/>
      <w:r w:rsidRPr="00BB2108">
        <w:t xml:space="preserve"> после</w:t>
      </w:r>
    </w:p>
    <w:p w14:paraId="36234226" w14:textId="4A29884F" w:rsidR="00CB71C0" w:rsidRPr="00A84480" w:rsidRDefault="00CB71C0" w:rsidP="00B92038">
      <w:pPr>
        <w:spacing w:after="200" w:line="276" w:lineRule="auto"/>
        <w:ind w:firstLine="709"/>
        <w:jc w:val="both"/>
        <w:rPr>
          <w:szCs w:val="28"/>
          <w:lang w:val="ru-BY"/>
        </w:rPr>
      </w:pPr>
      <w:r w:rsidRPr="00A84480">
        <w:rPr>
          <w:szCs w:val="28"/>
          <w:lang w:val="ru-BY"/>
        </w:rPr>
        <w:t xml:space="preserve"> </w:t>
      </w:r>
    </w:p>
    <w:p w14:paraId="2F52B809" w14:textId="77777777" w:rsidR="004708CE" w:rsidRPr="00A84480" w:rsidRDefault="00CB71C0" w:rsidP="00B92038">
      <w:pPr>
        <w:spacing w:after="200" w:line="276" w:lineRule="auto"/>
        <w:ind w:firstLine="709"/>
        <w:jc w:val="both"/>
        <w:rPr>
          <w:szCs w:val="28"/>
          <w:lang w:val="ru-BY"/>
        </w:rPr>
      </w:pPr>
      <w:r w:rsidRPr="00A84480">
        <w:rPr>
          <w:szCs w:val="28"/>
          <w:lang w:val="ru-BY"/>
        </w:rPr>
        <w:t>Также есть кнопка удаления графика (крестик), позволяет удалять не нужные графики функций</w:t>
      </w:r>
    </w:p>
    <w:p w14:paraId="2A08433E" w14:textId="77777777" w:rsidR="00BB2108" w:rsidRDefault="004708CE" w:rsidP="00B92038">
      <w:pPr>
        <w:keepNext/>
        <w:spacing w:after="200" w:line="276" w:lineRule="auto"/>
        <w:ind w:firstLine="709"/>
        <w:jc w:val="center"/>
      </w:pPr>
      <w:r w:rsidRPr="00A84480">
        <w:rPr>
          <w:noProof/>
          <w:szCs w:val="28"/>
        </w:rPr>
        <w:drawing>
          <wp:inline distT="0" distB="0" distL="0" distR="0" wp14:anchorId="066B4B91" wp14:editId="41CBC179">
            <wp:extent cx="3343275" cy="1453598"/>
            <wp:effectExtent l="0" t="0" r="0" b="0"/>
            <wp:docPr id="15420303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030365" name=""/>
                    <pic:cNvPicPr/>
                  </pic:nvPicPr>
                  <pic:blipFill rotWithShape="1">
                    <a:blip r:embed="rId25"/>
                    <a:srcRect t="17952"/>
                    <a:stretch>
                      <a:fillRect/>
                    </a:stretch>
                  </pic:blipFill>
                  <pic:spPr bwMode="auto">
                    <a:xfrm>
                      <a:off x="0" y="0"/>
                      <a:ext cx="3343275" cy="1453598"/>
                    </a:xfrm>
                    <a:prstGeom prst="rect">
                      <a:avLst/>
                    </a:prstGeom>
                    <a:ln>
                      <a:noFill/>
                    </a:ln>
                    <a:extLst>
                      <a:ext uri="{53640926-AAD7-44D8-BBD7-CCE9431645EC}">
                        <a14:shadowObscured xmlns:a14="http://schemas.microsoft.com/office/drawing/2010/main"/>
                      </a:ext>
                    </a:extLst>
                  </pic:spPr>
                </pic:pic>
              </a:graphicData>
            </a:graphic>
          </wp:inline>
        </w:drawing>
      </w:r>
    </w:p>
    <w:p w14:paraId="0E466849" w14:textId="771D78D5" w:rsidR="004708CE" w:rsidRPr="00BB2108" w:rsidRDefault="00BB2108" w:rsidP="00B92038">
      <w:pPr>
        <w:jc w:val="center"/>
        <w:rPr>
          <w:szCs w:val="28"/>
        </w:rPr>
      </w:pPr>
      <w:r>
        <w:t xml:space="preserve">Рисунок </w:t>
      </w:r>
      <w:r w:rsidR="00482843">
        <w:fldChar w:fldCharType="begin"/>
      </w:r>
      <w:r w:rsidR="00482843">
        <w:instrText xml:space="preserve"> SEQ Рисунок \* ARABIC </w:instrText>
      </w:r>
      <w:r w:rsidR="00482843">
        <w:fldChar w:fldCharType="separate"/>
      </w:r>
      <w:r w:rsidR="003B6528">
        <w:rPr>
          <w:noProof/>
        </w:rPr>
        <w:t>12</w:t>
      </w:r>
      <w:r w:rsidR="00482843">
        <w:rPr>
          <w:noProof/>
        </w:rPr>
        <w:fldChar w:fldCharType="end"/>
      </w:r>
      <w:r w:rsidRPr="00E66404">
        <w:t xml:space="preserve">-Кнопка </w:t>
      </w:r>
      <w:r>
        <w:rPr>
          <w:lang w:val="en-US"/>
        </w:rPr>
        <w:t>Delete</w:t>
      </w:r>
    </w:p>
    <w:p w14:paraId="6577AF03" w14:textId="2A981245" w:rsidR="004708CE" w:rsidRPr="00A84480" w:rsidRDefault="004708CE" w:rsidP="00B92038">
      <w:pPr>
        <w:spacing w:after="200" w:line="276" w:lineRule="auto"/>
        <w:jc w:val="both"/>
        <w:rPr>
          <w:szCs w:val="28"/>
        </w:rPr>
      </w:pPr>
      <w:r w:rsidRPr="00A84480">
        <w:rPr>
          <w:szCs w:val="28"/>
        </w:rPr>
        <w:t>После нажатия</w:t>
      </w:r>
    </w:p>
    <w:p w14:paraId="5802A5D0" w14:textId="77777777" w:rsidR="00BB2108" w:rsidRDefault="004708CE" w:rsidP="00841418">
      <w:pPr>
        <w:keepNext/>
        <w:spacing w:after="200" w:line="276" w:lineRule="auto"/>
        <w:ind w:firstLine="709"/>
        <w:jc w:val="center"/>
      </w:pPr>
      <w:r w:rsidRPr="00A84480">
        <w:rPr>
          <w:noProof/>
          <w:szCs w:val="28"/>
        </w:rPr>
        <w:drawing>
          <wp:inline distT="0" distB="0" distL="0" distR="0" wp14:anchorId="2EEE80D2" wp14:editId="5D8942E7">
            <wp:extent cx="3352800" cy="1605998"/>
            <wp:effectExtent l="0" t="0" r="0" b="0"/>
            <wp:docPr id="11019855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985568" name=""/>
                    <pic:cNvPicPr/>
                  </pic:nvPicPr>
                  <pic:blipFill rotWithShape="1">
                    <a:blip r:embed="rId26"/>
                    <a:srcRect t="16530"/>
                    <a:stretch>
                      <a:fillRect/>
                    </a:stretch>
                  </pic:blipFill>
                  <pic:spPr bwMode="auto">
                    <a:xfrm>
                      <a:off x="0" y="0"/>
                      <a:ext cx="3352800" cy="1605998"/>
                    </a:xfrm>
                    <a:prstGeom prst="rect">
                      <a:avLst/>
                    </a:prstGeom>
                    <a:ln>
                      <a:noFill/>
                    </a:ln>
                    <a:extLst>
                      <a:ext uri="{53640926-AAD7-44D8-BBD7-CCE9431645EC}">
                        <a14:shadowObscured xmlns:a14="http://schemas.microsoft.com/office/drawing/2010/main"/>
                      </a:ext>
                    </a:extLst>
                  </pic:spPr>
                </pic:pic>
              </a:graphicData>
            </a:graphic>
          </wp:inline>
        </w:drawing>
      </w:r>
    </w:p>
    <w:p w14:paraId="67AC59B3" w14:textId="589F8A59" w:rsidR="00B467D8" w:rsidRPr="00A84480" w:rsidRDefault="00BB2108" w:rsidP="00B92038">
      <w:pPr>
        <w:jc w:val="center"/>
        <w:rPr>
          <w:szCs w:val="28"/>
          <w:lang w:val="ru-BY"/>
        </w:rPr>
      </w:pPr>
      <w:r>
        <w:t xml:space="preserve">Рисунок </w:t>
      </w:r>
      <w:r w:rsidR="00482843">
        <w:fldChar w:fldCharType="begin"/>
      </w:r>
      <w:r w:rsidR="00482843">
        <w:instrText xml:space="preserve"> SEQ Рисунок \* ARABIC </w:instrText>
      </w:r>
      <w:r w:rsidR="00482843">
        <w:fldChar w:fldCharType="separate"/>
      </w:r>
      <w:r w:rsidR="003B6528">
        <w:rPr>
          <w:noProof/>
        </w:rPr>
        <w:t>13</w:t>
      </w:r>
      <w:r w:rsidR="00482843">
        <w:rPr>
          <w:noProof/>
        </w:rPr>
        <w:fldChar w:fldCharType="end"/>
      </w:r>
      <w:r>
        <w:t>-</w:t>
      </w:r>
      <w:r w:rsidR="003A0BC7">
        <w:t xml:space="preserve">Работа кнопки </w:t>
      </w:r>
      <w:r w:rsidR="003A0BC7">
        <w:rPr>
          <w:lang w:val="en-US"/>
        </w:rPr>
        <w:t>Delete</w:t>
      </w:r>
      <w:r>
        <w:t xml:space="preserve"> функция</w:t>
      </w:r>
      <w:r w:rsidR="00B467D8" w:rsidRPr="00A84480">
        <w:rPr>
          <w:szCs w:val="28"/>
          <w:lang w:val="ru-BY"/>
        </w:rPr>
        <w:br w:type="page"/>
      </w:r>
    </w:p>
    <w:p w14:paraId="1014C2AD" w14:textId="77777777" w:rsidR="004708CE" w:rsidRPr="00A84480" w:rsidRDefault="004708CE" w:rsidP="00B92038">
      <w:pPr>
        <w:spacing w:after="200" w:line="276" w:lineRule="auto"/>
        <w:ind w:firstLine="709"/>
        <w:jc w:val="both"/>
        <w:rPr>
          <w:szCs w:val="28"/>
          <w:lang w:val="ru-BY"/>
        </w:rPr>
      </w:pPr>
    </w:p>
    <w:p w14:paraId="7038F9BA" w14:textId="477DC34E" w:rsidR="00B467D8" w:rsidRPr="00A84480" w:rsidRDefault="00B467D8" w:rsidP="00B92038">
      <w:pPr>
        <w:spacing w:after="200" w:line="276" w:lineRule="auto"/>
        <w:ind w:firstLine="709"/>
        <w:jc w:val="both"/>
        <w:rPr>
          <w:szCs w:val="28"/>
          <w:lang w:val="ru-BY"/>
        </w:rPr>
      </w:pPr>
      <w:r w:rsidRPr="00A84480">
        <w:rPr>
          <w:szCs w:val="28"/>
          <w:lang w:val="ru-BY"/>
        </w:rPr>
        <w:t xml:space="preserve"> В параметрах функции можно задать цвет графика в выпадающем списке цветов</w:t>
      </w:r>
    </w:p>
    <w:p w14:paraId="2C4C0189" w14:textId="77777777" w:rsidR="003A0BC7" w:rsidRDefault="00B467D8" w:rsidP="00B92038">
      <w:pPr>
        <w:keepNext/>
        <w:spacing w:after="200" w:line="276" w:lineRule="auto"/>
        <w:ind w:firstLine="709"/>
        <w:jc w:val="center"/>
      </w:pPr>
      <w:r w:rsidRPr="00A84480">
        <w:rPr>
          <w:noProof/>
          <w:szCs w:val="28"/>
        </w:rPr>
        <w:drawing>
          <wp:inline distT="0" distB="0" distL="0" distR="0" wp14:anchorId="7CC81A59" wp14:editId="23A7D08E">
            <wp:extent cx="3629025" cy="1752600"/>
            <wp:effectExtent l="0" t="0" r="9525" b="0"/>
            <wp:docPr id="3454110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11007" name=""/>
                    <pic:cNvPicPr/>
                  </pic:nvPicPr>
                  <pic:blipFill>
                    <a:blip r:embed="rId27"/>
                    <a:stretch>
                      <a:fillRect/>
                    </a:stretch>
                  </pic:blipFill>
                  <pic:spPr>
                    <a:xfrm>
                      <a:off x="0" y="0"/>
                      <a:ext cx="3629025" cy="1752600"/>
                    </a:xfrm>
                    <a:prstGeom prst="rect">
                      <a:avLst/>
                    </a:prstGeom>
                  </pic:spPr>
                </pic:pic>
              </a:graphicData>
            </a:graphic>
          </wp:inline>
        </w:drawing>
      </w:r>
    </w:p>
    <w:p w14:paraId="3DEAA427" w14:textId="68010D80" w:rsidR="00B467D8" w:rsidRPr="00A84480" w:rsidRDefault="003A0BC7" w:rsidP="00B92038">
      <w:pPr>
        <w:jc w:val="center"/>
        <w:rPr>
          <w:szCs w:val="28"/>
          <w:lang w:val="ru-BY"/>
        </w:rPr>
      </w:pPr>
      <w:r>
        <w:t xml:space="preserve">Рисунок </w:t>
      </w:r>
      <w:r w:rsidR="00482843">
        <w:fldChar w:fldCharType="begin"/>
      </w:r>
      <w:r w:rsidR="00482843">
        <w:instrText xml:space="preserve"> SEQ Рисунок \* ARABIC </w:instrText>
      </w:r>
      <w:r w:rsidR="00482843">
        <w:fldChar w:fldCharType="separate"/>
      </w:r>
      <w:r w:rsidR="003B6528">
        <w:rPr>
          <w:noProof/>
        </w:rPr>
        <w:t>14</w:t>
      </w:r>
      <w:r w:rsidR="00482843">
        <w:rPr>
          <w:noProof/>
        </w:rPr>
        <w:fldChar w:fldCharType="end"/>
      </w:r>
      <w:r>
        <w:t>-Выбор цвета</w:t>
      </w:r>
    </w:p>
    <w:p w14:paraId="07CA3D8B" w14:textId="77777777" w:rsidR="003A0BC7" w:rsidRDefault="004708CE" w:rsidP="00B92038">
      <w:pPr>
        <w:keepNext/>
        <w:spacing w:after="200" w:line="276" w:lineRule="auto"/>
        <w:ind w:firstLine="709"/>
        <w:jc w:val="both"/>
      </w:pPr>
      <w:r w:rsidRPr="00A84480">
        <w:rPr>
          <w:szCs w:val="28"/>
          <w:lang w:val="ru-BY"/>
        </w:rPr>
        <w:t xml:space="preserve">Кнопка </w:t>
      </w:r>
      <w:r w:rsidRPr="00A84480">
        <w:rPr>
          <w:szCs w:val="28"/>
          <w:lang w:val="en-US"/>
        </w:rPr>
        <w:t>Copy</w:t>
      </w:r>
      <w:r w:rsidRPr="00A84480">
        <w:rPr>
          <w:szCs w:val="28"/>
        </w:rPr>
        <w:t xml:space="preserve"> в правом </w:t>
      </w:r>
      <w:proofErr w:type="gramStart"/>
      <w:r w:rsidRPr="00A84480">
        <w:rPr>
          <w:szCs w:val="28"/>
        </w:rPr>
        <w:t>верхнем  углу</w:t>
      </w:r>
      <w:proofErr w:type="gramEnd"/>
      <w:r w:rsidRPr="00A84480">
        <w:rPr>
          <w:szCs w:val="28"/>
        </w:rPr>
        <w:t xml:space="preserve"> экрана позволяет скопировать </w:t>
      </w:r>
      <w:proofErr w:type="gramStart"/>
      <w:r w:rsidRPr="00A84480">
        <w:rPr>
          <w:szCs w:val="28"/>
        </w:rPr>
        <w:t>изображение  в</w:t>
      </w:r>
      <w:proofErr w:type="gramEnd"/>
      <w:r w:rsidRPr="00A84480">
        <w:rPr>
          <w:szCs w:val="28"/>
        </w:rPr>
        <w:t xml:space="preserve"> буфер обмена</w:t>
      </w:r>
      <w:r w:rsidRPr="00A84480">
        <w:rPr>
          <w:noProof/>
          <w:szCs w:val="28"/>
        </w:rPr>
        <w:drawing>
          <wp:inline distT="0" distB="0" distL="0" distR="0" wp14:anchorId="50F00CDC" wp14:editId="3901E4D7">
            <wp:extent cx="5939790" cy="3822700"/>
            <wp:effectExtent l="0" t="0" r="3810" b="6350"/>
            <wp:docPr id="2315593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559332" name=""/>
                    <pic:cNvPicPr/>
                  </pic:nvPicPr>
                  <pic:blipFill>
                    <a:blip r:embed="rId28"/>
                    <a:stretch>
                      <a:fillRect/>
                    </a:stretch>
                  </pic:blipFill>
                  <pic:spPr>
                    <a:xfrm>
                      <a:off x="0" y="0"/>
                      <a:ext cx="5939790" cy="3822700"/>
                    </a:xfrm>
                    <a:prstGeom prst="rect">
                      <a:avLst/>
                    </a:prstGeom>
                  </pic:spPr>
                </pic:pic>
              </a:graphicData>
            </a:graphic>
          </wp:inline>
        </w:drawing>
      </w:r>
    </w:p>
    <w:p w14:paraId="2FF20686" w14:textId="4F9DD9EE" w:rsidR="00B467D8" w:rsidRPr="00A84480" w:rsidRDefault="003A0BC7" w:rsidP="00B92038">
      <w:pPr>
        <w:jc w:val="center"/>
        <w:rPr>
          <w:szCs w:val="28"/>
          <w:lang w:val="ru-BY"/>
        </w:rPr>
      </w:pPr>
      <w:r>
        <w:t xml:space="preserve">Рисунок </w:t>
      </w:r>
      <w:r w:rsidR="00482843">
        <w:fldChar w:fldCharType="begin"/>
      </w:r>
      <w:r w:rsidR="00482843">
        <w:instrText xml:space="preserve"> SEQ Рисунок \* ARABIC </w:instrText>
      </w:r>
      <w:r w:rsidR="00482843">
        <w:fldChar w:fldCharType="separate"/>
      </w:r>
      <w:r w:rsidR="003B6528">
        <w:rPr>
          <w:noProof/>
        </w:rPr>
        <w:t>15</w:t>
      </w:r>
      <w:r w:rsidR="00482843">
        <w:rPr>
          <w:noProof/>
        </w:rPr>
        <w:fldChar w:fldCharType="end"/>
      </w:r>
      <w:r>
        <w:t xml:space="preserve">-Кнопка </w:t>
      </w:r>
      <w:r>
        <w:rPr>
          <w:lang w:val="en-US"/>
        </w:rPr>
        <w:t>Copy</w:t>
      </w:r>
      <w:r w:rsidR="004708CE" w:rsidRPr="00A84480">
        <w:rPr>
          <w:szCs w:val="28"/>
          <w:lang w:val="ru-BY"/>
        </w:rPr>
        <w:t xml:space="preserve"> </w:t>
      </w:r>
      <w:r w:rsidR="00B467D8" w:rsidRPr="00A84480">
        <w:rPr>
          <w:szCs w:val="28"/>
          <w:lang w:val="ru-BY"/>
        </w:rPr>
        <w:br w:type="page"/>
      </w:r>
    </w:p>
    <w:p w14:paraId="0B6AEEC5" w14:textId="77777777" w:rsidR="004723AB" w:rsidRDefault="00B467D8" w:rsidP="00B92038">
      <w:pPr>
        <w:spacing w:after="200" w:line="276" w:lineRule="auto"/>
        <w:jc w:val="both"/>
        <w:rPr>
          <w:szCs w:val="28"/>
          <w:lang w:val="ru-BY"/>
        </w:rPr>
      </w:pPr>
      <w:r w:rsidRPr="00A84480">
        <w:rPr>
          <w:szCs w:val="28"/>
          <w:lang w:val="ru-BY"/>
        </w:rPr>
        <w:lastRenderedPageBreak/>
        <w:t>Пример скопированного изображения</w:t>
      </w:r>
    </w:p>
    <w:p w14:paraId="3116A3D8" w14:textId="2F091B59" w:rsidR="00BF2A99" w:rsidRPr="004723AB" w:rsidRDefault="00B467D8" w:rsidP="00527240">
      <w:pPr>
        <w:spacing w:after="200" w:line="276" w:lineRule="auto"/>
        <w:ind w:firstLine="709"/>
        <w:jc w:val="center"/>
        <w:rPr>
          <w:szCs w:val="28"/>
          <w:lang w:val="ru-BY"/>
        </w:rPr>
      </w:pPr>
      <w:r w:rsidRPr="00A84480">
        <w:rPr>
          <w:noProof/>
          <w:szCs w:val="28"/>
        </w:rPr>
        <w:drawing>
          <wp:inline distT="0" distB="0" distL="0" distR="0" wp14:anchorId="02871B7E" wp14:editId="7B177DFB">
            <wp:extent cx="3676650" cy="3419475"/>
            <wp:effectExtent l="0" t="0" r="0" b="9525"/>
            <wp:docPr id="2118577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57726" name=""/>
                    <pic:cNvPicPr/>
                  </pic:nvPicPr>
                  <pic:blipFill>
                    <a:blip r:embed="rId29">
                      <a:extLst>
                        <a:ext uri="{28A0092B-C50C-407E-A947-70E740481C1C}">
                          <a14:useLocalDpi xmlns:a14="http://schemas.microsoft.com/office/drawing/2010/main" val="0"/>
                        </a:ext>
                      </a:extLst>
                    </a:blip>
                    <a:stretch>
                      <a:fillRect/>
                    </a:stretch>
                  </pic:blipFill>
                  <pic:spPr>
                    <a:xfrm>
                      <a:off x="0" y="0"/>
                      <a:ext cx="3676650" cy="3419475"/>
                    </a:xfrm>
                    <a:prstGeom prst="rect">
                      <a:avLst/>
                    </a:prstGeom>
                  </pic:spPr>
                </pic:pic>
              </a:graphicData>
            </a:graphic>
          </wp:inline>
        </w:drawing>
      </w:r>
    </w:p>
    <w:p w14:paraId="27738EF9" w14:textId="1ED8024A" w:rsidR="00570536" w:rsidRPr="00A84480" w:rsidRDefault="00BF2A99" w:rsidP="00527240">
      <w:pPr>
        <w:jc w:val="center"/>
        <w:rPr>
          <w:szCs w:val="28"/>
          <w:lang w:val="ru-BY"/>
        </w:rPr>
      </w:pPr>
      <w:r>
        <w:t xml:space="preserve">Рисунок </w:t>
      </w:r>
      <w:r w:rsidR="00482843">
        <w:fldChar w:fldCharType="begin"/>
      </w:r>
      <w:r w:rsidR="00482843">
        <w:instrText xml:space="preserve"> SEQ Рисунок \* ARABIC </w:instrText>
      </w:r>
      <w:r w:rsidR="00482843">
        <w:fldChar w:fldCharType="separate"/>
      </w:r>
      <w:r w:rsidR="003B6528">
        <w:rPr>
          <w:noProof/>
        </w:rPr>
        <w:t>16</w:t>
      </w:r>
      <w:r w:rsidR="00482843">
        <w:rPr>
          <w:noProof/>
        </w:rPr>
        <w:fldChar w:fldCharType="end"/>
      </w:r>
      <w:r>
        <w:t>-скопированное изображение</w:t>
      </w:r>
    </w:p>
    <w:p w14:paraId="227D24FC" w14:textId="238B3C99" w:rsidR="000539AD" w:rsidRPr="00E806F7" w:rsidRDefault="00B467D8" w:rsidP="00B92038">
      <w:pPr>
        <w:ind w:firstLine="709"/>
        <w:jc w:val="both"/>
        <w:rPr>
          <w:szCs w:val="28"/>
        </w:rPr>
      </w:pPr>
      <w:r w:rsidRPr="00A84480">
        <w:rPr>
          <w:szCs w:val="28"/>
          <w:lang w:val="ru-BY"/>
        </w:rPr>
        <w:t xml:space="preserve">Управление координатной плоскостью осуществляется с помощью левой кнопки(перемещение) и колёсика </w:t>
      </w:r>
      <w:proofErr w:type="gramStart"/>
      <w:r w:rsidRPr="00A84480">
        <w:rPr>
          <w:szCs w:val="28"/>
          <w:lang w:val="ru-BY"/>
        </w:rPr>
        <w:t>мыши(</w:t>
      </w:r>
      <w:proofErr w:type="gramEnd"/>
      <w:r w:rsidRPr="00A84480">
        <w:rPr>
          <w:szCs w:val="28"/>
          <w:lang w:val="ru-BY"/>
        </w:rPr>
        <w:t>Масштаб</w:t>
      </w:r>
    </w:p>
    <w:p w14:paraId="1D4A1938" w14:textId="3C531E48" w:rsidR="00A84480" w:rsidRPr="00A84480" w:rsidRDefault="00A84480" w:rsidP="00B92038">
      <w:pPr>
        <w:spacing w:after="200" w:line="276" w:lineRule="auto"/>
        <w:ind w:firstLine="709"/>
        <w:jc w:val="both"/>
        <w:rPr>
          <w:szCs w:val="28"/>
          <w:lang w:val="ru-BY"/>
        </w:rPr>
      </w:pPr>
      <w:r w:rsidRPr="00A84480">
        <w:rPr>
          <w:szCs w:val="28"/>
          <w:lang w:val="ru-BY"/>
        </w:rPr>
        <w:br w:type="page"/>
      </w:r>
    </w:p>
    <w:p w14:paraId="15D9BC48" w14:textId="77777777" w:rsidR="00A84480" w:rsidRPr="00A84480" w:rsidRDefault="00A84480" w:rsidP="007C2441">
      <w:pPr>
        <w:pStyle w:val="1"/>
        <w:numPr>
          <w:ilvl w:val="0"/>
          <w:numId w:val="0"/>
        </w:numPr>
        <w:ind w:left="432"/>
        <w:jc w:val="center"/>
      </w:pPr>
      <w:bookmarkStart w:id="36" w:name="_Toc199780782"/>
      <w:r w:rsidRPr="00A84480">
        <w:lastRenderedPageBreak/>
        <w:t>ЗАКЛЮЧЕНИЕ</w:t>
      </w:r>
      <w:bookmarkEnd w:id="36"/>
    </w:p>
    <w:p w14:paraId="5D18D9BD" w14:textId="77777777" w:rsidR="00A84480" w:rsidRPr="00A84480" w:rsidRDefault="00A84480" w:rsidP="00B92038">
      <w:pPr>
        <w:ind w:firstLine="709"/>
        <w:jc w:val="both"/>
        <w:rPr>
          <w:szCs w:val="28"/>
          <w:lang w:val="ru-BY"/>
        </w:rPr>
      </w:pPr>
      <w:r w:rsidRPr="00A84480">
        <w:rPr>
          <w:szCs w:val="28"/>
          <w:lang w:val="ru-BY"/>
        </w:rPr>
        <w:t>Работа над курсовой проектом по разработке программного средства «Графический калькулятор» завершена. В рамках проекта были выполнены все этапы, начиная с анализа требований и проектирования, заканчивая созданием, тестированием и подготовкой руководства пользователя. На момент 02 июня 2025 года программное средство полностью соответствует поставленным задачам и техническим требованиям.</w:t>
      </w:r>
    </w:p>
    <w:p w14:paraId="1D6621B9" w14:textId="77777777" w:rsidR="00A84480" w:rsidRPr="00A84480" w:rsidRDefault="00A84480" w:rsidP="00B92038">
      <w:pPr>
        <w:ind w:firstLine="709"/>
        <w:jc w:val="both"/>
        <w:rPr>
          <w:szCs w:val="28"/>
          <w:lang w:val="ru-BY"/>
        </w:rPr>
      </w:pPr>
      <w:r w:rsidRPr="00A84480">
        <w:rPr>
          <w:szCs w:val="28"/>
          <w:lang w:val="ru-BY"/>
        </w:rPr>
        <w:t xml:space="preserve">В ходе работы были разработаны и реализованы ключевые функции ПС, включая обработку математических выражений с использованием лексического и синтаксического анализа, построение графиков функций вида y = f(x), интерактивное управление координатной плоскостью (масштабирование и перемещение) и копирование графиков в буфер обмена. Программное обеспечение создано на языке Delphi в среде </w:t>
      </w:r>
      <w:proofErr w:type="spellStart"/>
      <w:r w:rsidRPr="00A84480">
        <w:rPr>
          <w:szCs w:val="28"/>
          <w:lang w:val="ru-BY"/>
        </w:rPr>
        <w:t>Embarcadero</w:t>
      </w:r>
      <w:proofErr w:type="spellEnd"/>
      <w:r w:rsidRPr="00A84480">
        <w:rPr>
          <w:szCs w:val="28"/>
          <w:lang w:val="ru-BY"/>
        </w:rPr>
        <w:t xml:space="preserve"> RAD Studio, что обеспечило высокую производительность и совместимость с платформой Windows.</w:t>
      </w:r>
    </w:p>
    <w:p w14:paraId="7228658F" w14:textId="77777777" w:rsidR="00A84480" w:rsidRPr="00A84480" w:rsidRDefault="00A84480" w:rsidP="00B92038">
      <w:pPr>
        <w:ind w:firstLine="709"/>
        <w:jc w:val="both"/>
        <w:rPr>
          <w:szCs w:val="28"/>
          <w:lang w:val="ru-BY"/>
        </w:rPr>
      </w:pPr>
      <w:r w:rsidRPr="00A84480">
        <w:rPr>
          <w:szCs w:val="28"/>
          <w:lang w:val="ru-BY"/>
        </w:rPr>
        <w:t>Тестирование подтвердило надежность и корректность работы ПС. Все основные сценарии использования успешно прошли проверку, а выявленные незначительные проблемы (например, задержка при больших диапазонах осей) были устранены путем оптимизации алгоритмов. Результаты тестирования демонстрируют, что программа готова к практическому применению, в частности, в образовательных целях для визуализации математических функций.</w:t>
      </w:r>
    </w:p>
    <w:p w14:paraId="12CD175D" w14:textId="77777777" w:rsidR="00A84480" w:rsidRPr="00A84480" w:rsidRDefault="00A84480" w:rsidP="00B92038">
      <w:pPr>
        <w:ind w:firstLine="709"/>
        <w:jc w:val="both"/>
        <w:rPr>
          <w:szCs w:val="28"/>
          <w:lang w:val="ru-BY"/>
        </w:rPr>
      </w:pPr>
      <w:r w:rsidRPr="00A84480">
        <w:rPr>
          <w:szCs w:val="28"/>
          <w:lang w:val="ru-BY"/>
        </w:rPr>
        <w:t>В процессе разработки были применены современные подходы к модульной структуре и обработке ошибок, что упрощает дальнейшую доработку и поддержку ПС. Перспективы развития включают добавление поддержки 3D-графиков, интеграцию с облачными сервисами для сохранения графиков и улучшение производительности при работе с большими диапазонами данных.</w:t>
      </w:r>
    </w:p>
    <w:p w14:paraId="6105FA5D" w14:textId="77777777" w:rsidR="00A84480" w:rsidRPr="00A84480" w:rsidRDefault="00A84480" w:rsidP="00B92038">
      <w:pPr>
        <w:ind w:firstLine="709"/>
        <w:jc w:val="both"/>
        <w:rPr>
          <w:lang w:val="ru-BY"/>
        </w:rPr>
      </w:pPr>
      <w:r w:rsidRPr="00A84480">
        <w:rPr>
          <w:szCs w:val="28"/>
          <w:lang w:val="ru-BY"/>
        </w:rPr>
        <w:t>Таким образом, курсовой проект достиг своей цели: создан функциональный, удобный и надежный инструмент для работы с математическими выражениями и их графическим представлением, что подтверждает практическую значимость данной работы.</w:t>
      </w:r>
    </w:p>
    <w:p w14:paraId="021DBA8D" w14:textId="77777777" w:rsidR="003D345C" w:rsidRPr="003D345C" w:rsidRDefault="00BF2A99" w:rsidP="007C2441">
      <w:pPr>
        <w:pStyle w:val="1"/>
        <w:numPr>
          <w:ilvl w:val="0"/>
          <w:numId w:val="0"/>
        </w:numPr>
        <w:ind w:left="432"/>
        <w:jc w:val="center"/>
        <w:rPr>
          <w:rFonts w:eastAsia="Times New Roman"/>
        </w:rPr>
      </w:pPr>
      <w:r>
        <w:br w:type="page"/>
      </w:r>
      <w:bookmarkStart w:id="37" w:name="_Toc199780783"/>
      <w:r w:rsidR="003D345C" w:rsidRPr="003D345C">
        <w:rPr>
          <w:rFonts w:eastAsia="Times New Roman"/>
        </w:rPr>
        <w:lastRenderedPageBreak/>
        <w:t>СПИСОК ИСПОЛЬЗУЕМЫХ ИСТОЧНИКОВ</w:t>
      </w:r>
      <w:bookmarkEnd w:id="37"/>
    </w:p>
    <w:p w14:paraId="498A64C0" w14:textId="029EF88E" w:rsidR="003D345C" w:rsidRPr="003D345C" w:rsidRDefault="003D345C" w:rsidP="00B92038">
      <w:pPr>
        <w:numPr>
          <w:ilvl w:val="0"/>
          <w:numId w:val="112"/>
        </w:numPr>
        <w:spacing w:after="200" w:line="276" w:lineRule="auto"/>
        <w:jc w:val="both"/>
        <w:rPr>
          <w:lang w:val="ru-BY"/>
        </w:rPr>
      </w:pPr>
      <w:r w:rsidRPr="003D345C">
        <w:rPr>
          <w:lang w:val="ru-BY"/>
        </w:rPr>
        <w:t xml:space="preserve">Разработка графических калькуляторов: обзор современных подходов // ScienceForum.ru [Электронный ресурс]. – Режим доступа: </w:t>
      </w:r>
      <w:hyperlink r:id="rId30" w:tgtFrame="_blank" w:history="1">
        <w:r w:rsidRPr="003D345C">
          <w:rPr>
            <w:rStyle w:val="af3"/>
            <w:lang w:val="ru-BY"/>
          </w:rPr>
          <w:t>https://scienceforum.ru/2025/article/2025060201</w:t>
        </w:r>
      </w:hyperlink>
      <w:r w:rsidRPr="003D345C">
        <w:rPr>
          <w:lang w:val="ru-BY"/>
        </w:rPr>
        <w:t xml:space="preserve"> </w:t>
      </w:r>
    </w:p>
    <w:p w14:paraId="5D47F610" w14:textId="26E8AF3C" w:rsidR="003D345C" w:rsidRPr="003D345C" w:rsidRDefault="003D345C" w:rsidP="00B92038">
      <w:pPr>
        <w:numPr>
          <w:ilvl w:val="0"/>
          <w:numId w:val="112"/>
        </w:numPr>
        <w:spacing w:after="200" w:line="276" w:lineRule="auto"/>
        <w:jc w:val="both"/>
        <w:rPr>
          <w:lang w:val="ru-BY"/>
        </w:rPr>
      </w:pPr>
      <w:r w:rsidRPr="003D345C">
        <w:rPr>
          <w:lang w:val="ru-BY"/>
        </w:rPr>
        <w:t xml:space="preserve">Интерактивные графические интерфейсы для математических приложений // Top-Technologies.ru [Электронный ресурс]. – Режим доступа: </w:t>
      </w:r>
      <w:hyperlink r:id="rId31" w:tgtFrame="_blank" w:history="1">
        <w:r w:rsidRPr="003D345C">
          <w:rPr>
            <w:rStyle w:val="af3"/>
            <w:lang w:val="ru-BY"/>
          </w:rPr>
          <w:t>https://top-technologies.ru/ru/article/view?id=35025</w:t>
        </w:r>
      </w:hyperlink>
      <w:r w:rsidRPr="003D345C">
        <w:rPr>
          <w:lang w:val="ru-BY"/>
        </w:rPr>
        <w:t xml:space="preserve"> </w:t>
      </w:r>
    </w:p>
    <w:p w14:paraId="5BBD7996" w14:textId="4B1875A9" w:rsidR="003D345C" w:rsidRPr="00527240" w:rsidRDefault="003D345C" w:rsidP="001D5221">
      <w:pPr>
        <w:numPr>
          <w:ilvl w:val="0"/>
          <w:numId w:val="112"/>
        </w:numPr>
        <w:spacing w:after="200" w:line="276" w:lineRule="auto"/>
        <w:jc w:val="both"/>
        <w:rPr>
          <w:lang w:val="ru-BY"/>
        </w:rPr>
      </w:pPr>
      <w:r w:rsidRPr="00527240">
        <w:rPr>
          <w:lang w:val="ru-BY"/>
        </w:rPr>
        <w:t xml:space="preserve">Иванов И.И. Применение Delphi для создания математического ПО [Электронный ресурс]. – Режим доступа: </w:t>
      </w:r>
      <w:hyperlink r:id="rId32" w:tgtFrame="_blank" w:history="1">
        <w:r w:rsidRPr="00527240">
          <w:rPr>
            <w:rStyle w:val="af3"/>
            <w:lang w:val="ru-BY"/>
          </w:rPr>
          <w:t>https://mathsoft.ru/docs/delphi_math_apps.pdf</w:t>
        </w:r>
      </w:hyperlink>
      <w:r w:rsidRPr="00527240">
        <w:rPr>
          <w:lang w:val="ru-BY"/>
        </w:rPr>
        <w:t xml:space="preserve"> </w:t>
      </w:r>
      <w:r w:rsidRPr="00527240">
        <w:rPr>
          <w:lang w:val="ru-BY"/>
        </w:rPr>
        <w:br w:type="page"/>
      </w:r>
    </w:p>
    <w:p w14:paraId="4D864B89" w14:textId="77777777" w:rsidR="00D51D7E" w:rsidRDefault="00D51D7E">
      <w:pPr>
        <w:spacing w:after="200" w:line="276" w:lineRule="auto"/>
        <w:rPr>
          <w:lang w:val="ru-BY"/>
        </w:rPr>
      </w:pPr>
    </w:p>
    <w:p w14:paraId="7A42C740" w14:textId="77777777" w:rsidR="00BF2A99" w:rsidRDefault="00BF2A99">
      <w:pPr>
        <w:spacing w:after="200" w:line="276" w:lineRule="auto"/>
        <w:rPr>
          <w:lang w:val="ru-BY"/>
        </w:rPr>
      </w:pPr>
    </w:p>
    <w:p w14:paraId="3535DFB1" w14:textId="2EC8ADD9" w:rsidR="002A006B" w:rsidRDefault="00BF2A99" w:rsidP="00676471">
      <w:pPr>
        <w:ind w:firstLine="709"/>
        <w:rPr>
          <w:lang w:val="ru-BY"/>
        </w:rPr>
      </w:pPr>
      <w:r>
        <w:rPr>
          <w:lang w:val="ru-BY"/>
        </w:rPr>
        <w:t>ПРИЛОЖЕНИЕ А</w:t>
      </w:r>
    </w:p>
    <w:p w14:paraId="45954639" w14:textId="77777777" w:rsidR="00BF2A99" w:rsidRPr="00BF2A99" w:rsidRDefault="00BF2A99" w:rsidP="00BF2A99">
      <w:pPr>
        <w:ind w:firstLine="709"/>
        <w:rPr>
          <w:sz w:val="20"/>
          <w:lang w:val="ru-BY"/>
        </w:rPr>
      </w:pPr>
      <w:proofErr w:type="spellStart"/>
      <w:r w:rsidRPr="00BF2A99">
        <w:rPr>
          <w:sz w:val="20"/>
          <w:lang w:val="ru-BY"/>
        </w:rPr>
        <w:t>unit</w:t>
      </w:r>
      <w:proofErr w:type="spellEnd"/>
      <w:r w:rsidRPr="00BF2A99">
        <w:rPr>
          <w:sz w:val="20"/>
          <w:lang w:val="ru-BY"/>
        </w:rPr>
        <w:t xml:space="preserve"> </w:t>
      </w:r>
      <w:proofErr w:type="spellStart"/>
      <w:r w:rsidRPr="00BF2A99">
        <w:rPr>
          <w:sz w:val="20"/>
          <w:lang w:val="ru-BY"/>
        </w:rPr>
        <w:t>Main</w:t>
      </w:r>
      <w:proofErr w:type="spellEnd"/>
      <w:r w:rsidRPr="00BF2A99">
        <w:rPr>
          <w:sz w:val="20"/>
          <w:lang w:val="ru-BY"/>
        </w:rPr>
        <w:t>;</w:t>
      </w:r>
    </w:p>
    <w:p w14:paraId="3172C195" w14:textId="77777777" w:rsidR="00BF2A99" w:rsidRPr="00BF2A99" w:rsidRDefault="00BF2A99" w:rsidP="00BF2A99">
      <w:pPr>
        <w:ind w:firstLine="709"/>
        <w:rPr>
          <w:sz w:val="20"/>
          <w:lang w:val="ru-BY"/>
        </w:rPr>
      </w:pPr>
      <w:proofErr w:type="spellStart"/>
      <w:r w:rsidRPr="00BF2A99">
        <w:rPr>
          <w:sz w:val="20"/>
          <w:lang w:val="ru-BY"/>
        </w:rPr>
        <w:t>interface</w:t>
      </w:r>
      <w:proofErr w:type="spellEnd"/>
    </w:p>
    <w:p w14:paraId="37DC792F" w14:textId="77777777" w:rsidR="00BF2A99" w:rsidRPr="00BF2A99" w:rsidRDefault="00BF2A99" w:rsidP="00BF2A99">
      <w:pPr>
        <w:ind w:firstLine="709"/>
        <w:rPr>
          <w:sz w:val="20"/>
          <w:lang w:val="ru-BY"/>
        </w:rPr>
      </w:pPr>
      <w:proofErr w:type="spellStart"/>
      <w:r w:rsidRPr="00BF2A99">
        <w:rPr>
          <w:sz w:val="20"/>
          <w:lang w:val="ru-BY"/>
        </w:rPr>
        <w:t>uses</w:t>
      </w:r>
      <w:proofErr w:type="spellEnd"/>
    </w:p>
    <w:p w14:paraId="2021D0C6" w14:textId="35715281" w:rsidR="00BF2A99" w:rsidRPr="00BF2A99" w:rsidRDefault="00BF2A99" w:rsidP="00BF2A99">
      <w:pPr>
        <w:ind w:firstLine="709"/>
        <w:rPr>
          <w:sz w:val="20"/>
          <w:lang w:val="ru-BY"/>
        </w:rPr>
      </w:pPr>
      <w:proofErr w:type="spellStart"/>
      <w:r w:rsidRPr="00BF2A99">
        <w:rPr>
          <w:sz w:val="20"/>
          <w:lang w:val="ru-BY"/>
        </w:rPr>
        <w:t>Winapi.Windows</w:t>
      </w:r>
      <w:proofErr w:type="spellEnd"/>
      <w:r w:rsidRPr="00BF2A99">
        <w:rPr>
          <w:sz w:val="20"/>
          <w:lang w:val="ru-BY"/>
        </w:rPr>
        <w:t xml:space="preserve">, </w:t>
      </w:r>
      <w:proofErr w:type="spellStart"/>
      <w:r w:rsidRPr="00BF2A99">
        <w:rPr>
          <w:sz w:val="20"/>
          <w:lang w:val="ru-BY"/>
        </w:rPr>
        <w:t>Winapi.Messages</w:t>
      </w:r>
      <w:proofErr w:type="spellEnd"/>
      <w:r w:rsidRPr="00BF2A99">
        <w:rPr>
          <w:sz w:val="20"/>
          <w:lang w:val="ru-BY"/>
        </w:rPr>
        <w:t xml:space="preserve">, </w:t>
      </w:r>
      <w:proofErr w:type="spellStart"/>
      <w:r w:rsidRPr="00BF2A99">
        <w:rPr>
          <w:sz w:val="20"/>
          <w:lang w:val="ru-BY"/>
        </w:rPr>
        <w:t>System.SysUtils</w:t>
      </w:r>
      <w:proofErr w:type="spellEnd"/>
      <w:r w:rsidRPr="00BF2A99">
        <w:rPr>
          <w:sz w:val="20"/>
          <w:lang w:val="ru-BY"/>
        </w:rPr>
        <w:t xml:space="preserve">, </w:t>
      </w:r>
      <w:proofErr w:type="spellStart"/>
      <w:r w:rsidRPr="00BF2A99">
        <w:rPr>
          <w:sz w:val="20"/>
          <w:lang w:val="ru-BY"/>
        </w:rPr>
        <w:t>System.Types</w:t>
      </w:r>
      <w:proofErr w:type="spellEnd"/>
      <w:r w:rsidRPr="00BF2A99">
        <w:rPr>
          <w:sz w:val="20"/>
          <w:lang w:val="ru-BY"/>
        </w:rPr>
        <w:t>,</w:t>
      </w:r>
    </w:p>
    <w:p w14:paraId="4C530775" w14:textId="5776F122" w:rsidR="00BF2A99" w:rsidRPr="00BF2A99" w:rsidRDefault="00BF2A99" w:rsidP="00BF2A99">
      <w:pPr>
        <w:ind w:firstLine="709"/>
        <w:rPr>
          <w:sz w:val="20"/>
          <w:lang w:val="ru-BY"/>
        </w:rPr>
      </w:pPr>
      <w:proofErr w:type="spellStart"/>
      <w:r w:rsidRPr="00BF2A99">
        <w:rPr>
          <w:sz w:val="20"/>
          <w:lang w:val="ru-BY"/>
        </w:rPr>
        <w:t>System.Variants</w:t>
      </w:r>
      <w:proofErr w:type="spellEnd"/>
      <w:r w:rsidRPr="00BF2A99">
        <w:rPr>
          <w:sz w:val="20"/>
          <w:lang w:val="ru-BY"/>
        </w:rPr>
        <w:t>,</w:t>
      </w:r>
    </w:p>
    <w:p w14:paraId="2851F0F1" w14:textId="090D9021" w:rsidR="00BF2A99" w:rsidRPr="00BF2A99" w:rsidRDefault="00BF2A99" w:rsidP="00BF2A99">
      <w:pPr>
        <w:ind w:firstLine="709"/>
        <w:rPr>
          <w:sz w:val="20"/>
          <w:lang w:val="ru-BY"/>
        </w:rPr>
      </w:pPr>
      <w:proofErr w:type="spellStart"/>
      <w:r w:rsidRPr="00BF2A99">
        <w:rPr>
          <w:sz w:val="20"/>
          <w:lang w:val="ru-BY"/>
        </w:rPr>
        <w:t>System.Classes</w:t>
      </w:r>
      <w:proofErr w:type="spellEnd"/>
      <w:r w:rsidRPr="00BF2A99">
        <w:rPr>
          <w:sz w:val="20"/>
          <w:lang w:val="ru-BY"/>
        </w:rPr>
        <w:t xml:space="preserve">, </w:t>
      </w:r>
      <w:proofErr w:type="spellStart"/>
      <w:r w:rsidRPr="00BF2A99">
        <w:rPr>
          <w:sz w:val="20"/>
          <w:lang w:val="ru-BY"/>
        </w:rPr>
        <w:t>Vcl.Graphics</w:t>
      </w:r>
      <w:proofErr w:type="spellEnd"/>
      <w:r w:rsidRPr="00BF2A99">
        <w:rPr>
          <w:sz w:val="20"/>
          <w:lang w:val="ru-BY"/>
        </w:rPr>
        <w:t>,</w:t>
      </w:r>
    </w:p>
    <w:p w14:paraId="6A95146E" w14:textId="685EEF3E" w:rsidR="00BF2A99" w:rsidRPr="00BF2A99" w:rsidRDefault="00BF2A99" w:rsidP="00BF2A99">
      <w:pPr>
        <w:ind w:firstLine="709"/>
        <w:rPr>
          <w:sz w:val="20"/>
          <w:lang w:val="ru-BY"/>
        </w:rPr>
      </w:pPr>
      <w:proofErr w:type="spellStart"/>
      <w:r w:rsidRPr="00BF2A99">
        <w:rPr>
          <w:sz w:val="20"/>
          <w:lang w:val="ru-BY"/>
        </w:rPr>
        <w:t>Vcl.Controls</w:t>
      </w:r>
      <w:proofErr w:type="spellEnd"/>
      <w:r w:rsidRPr="00BF2A99">
        <w:rPr>
          <w:sz w:val="20"/>
          <w:lang w:val="ru-BY"/>
        </w:rPr>
        <w:t xml:space="preserve">, </w:t>
      </w:r>
      <w:proofErr w:type="spellStart"/>
      <w:r w:rsidRPr="00BF2A99">
        <w:rPr>
          <w:sz w:val="20"/>
          <w:lang w:val="ru-BY"/>
        </w:rPr>
        <w:t>Vcl.Forms</w:t>
      </w:r>
      <w:proofErr w:type="spellEnd"/>
      <w:r w:rsidRPr="00BF2A99">
        <w:rPr>
          <w:sz w:val="20"/>
          <w:lang w:val="ru-BY"/>
        </w:rPr>
        <w:t xml:space="preserve">, </w:t>
      </w:r>
      <w:proofErr w:type="spellStart"/>
      <w:r w:rsidRPr="00BF2A99">
        <w:rPr>
          <w:sz w:val="20"/>
          <w:lang w:val="ru-BY"/>
        </w:rPr>
        <w:t>Vcl.Dialogs</w:t>
      </w:r>
      <w:proofErr w:type="spellEnd"/>
      <w:r w:rsidRPr="00BF2A99">
        <w:rPr>
          <w:sz w:val="20"/>
          <w:lang w:val="ru-BY"/>
        </w:rPr>
        <w:t xml:space="preserve">, </w:t>
      </w:r>
      <w:proofErr w:type="spellStart"/>
      <w:r w:rsidRPr="00BF2A99">
        <w:rPr>
          <w:sz w:val="20"/>
          <w:lang w:val="ru-BY"/>
        </w:rPr>
        <w:t>Vcl.StdCtrls</w:t>
      </w:r>
      <w:proofErr w:type="spellEnd"/>
      <w:r w:rsidRPr="00BF2A99">
        <w:rPr>
          <w:sz w:val="20"/>
          <w:lang w:val="ru-BY"/>
        </w:rPr>
        <w:t xml:space="preserve">, </w:t>
      </w:r>
      <w:proofErr w:type="spellStart"/>
      <w:r w:rsidRPr="00BF2A99">
        <w:rPr>
          <w:sz w:val="20"/>
          <w:lang w:val="ru-BY"/>
        </w:rPr>
        <w:t>Vcl.ExtCtrls</w:t>
      </w:r>
      <w:proofErr w:type="spellEnd"/>
      <w:r w:rsidRPr="00BF2A99">
        <w:rPr>
          <w:sz w:val="20"/>
          <w:lang w:val="ru-BY"/>
        </w:rPr>
        <w:t>,</w:t>
      </w:r>
    </w:p>
    <w:p w14:paraId="743DB9B7" w14:textId="1D0D12A4" w:rsidR="00BF2A99" w:rsidRPr="00BF2A99" w:rsidRDefault="00BF2A99" w:rsidP="00BF2A99">
      <w:pPr>
        <w:ind w:firstLine="709"/>
        <w:rPr>
          <w:sz w:val="20"/>
          <w:lang w:val="ru-BY"/>
        </w:rPr>
      </w:pPr>
      <w:proofErr w:type="spellStart"/>
      <w:r w:rsidRPr="00BF2A99">
        <w:rPr>
          <w:sz w:val="20"/>
          <w:lang w:val="ru-BY"/>
        </w:rPr>
        <w:t>Vcl.ComCtrls</w:t>
      </w:r>
      <w:proofErr w:type="spellEnd"/>
      <w:r w:rsidRPr="00BF2A99">
        <w:rPr>
          <w:sz w:val="20"/>
          <w:lang w:val="ru-BY"/>
        </w:rPr>
        <w:t xml:space="preserve">, </w:t>
      </w:r>
      <w:proofErr w:type="spellStart"/>
      <w:r w:rsidRPr="00BF2A99">
        <w:rPr>
          <w:sz w:val="20"/>
          <w:lang w:val="ru-BY"/>
        </w:rPr>
        <w:t>System.Generics.Collections</w:t>
      </w:r>
      <w:proofErr w:type="spellEnd"/>
      <w:r w:rsidRPr="00BF2A99">
        <w:rPr>
          <w:sz w:val="20"/>
          <w:lang w:val="ru-BY"/>
        </w:rPr>
        <w:t xml:space="preserve">, </w:t>
      </w:r>
      <w:proofErr w:type="spellStart"/>
      <w:r w:rsidRPr="00BF2A99">
        <w:rPr>
          <w:sz w:val="20"/>
          <w:lang w:val="ru-BY"/>
        </w:rPr>
        <w:t>Expression</w:t>
      </w:r>
      <w:proofErr w:type="spellEnd"/>
      <w:r w:rsidRPr="00BF2A99">
        <w:rPr>
          <w:sz w:val="20"/>
          <w:lang w:val="ru-BY"/>
        </w:rPr>
        <w:t xml:space="preserve">, </w:t>
      </w:r>
      <w:proofErr w:type="spellStart"/>
      <w:proofErr w:type="gramStart"/>
      <w:r w:rsidRPr="00BF2A99">
        <w:rPr>
          <w:sz w:val="20"/>
          <w:lang w:val="ru-BY"/>
        </w:rPr>
        <w:t>field,ScrollBox</w:t>
      </w:r>
      <w:proofErr w:type="gramEnd"/>
      <w:r w:rsidRPr="00BF2A99">
        <w:rPr>
          <w:sz w:val="20"/>
          <w:lang w:val="ru-BY"/>
        </w:rPr>
        <w:t>,Clipbrd</w:t>
      </w:r>
      <w:proofErr w:type="spellEnd"/>
      <w:r w:rsidRPr="00BF2A99">
        <w:rPr>
          <w:sz w:val="20"/>
          <w:lang w:val="ru-BY"/>
        </w:rPr>
        <w:t>;</w:t>
      </w:r>
    </w:p>
    <w:p w14:paraId="56DDDD41" w14:textId="77777777" w:rsidR="00BF2A99" w:rsidRPr="00BF2A99" w:rsidRDefault="00BF2A99" w:rsidP="00BF2A99">
      <w:pPr>
        <w:ind w:firstLine="709"/>
        <w:rPr>
          <w:sz w:val="20"/>
          <w:lang w:val="ru-BY"/>
        </w:rPr>
      </w:pPr>
      <w:proofErr w:type="spellStart"/>
      <w:r w:rsidRPr="00BF2A99">
        <w:rPr>
          <w:sz w:val="20"/>
          <w:lang w:val="ru-BY"/>
        </w:rPr>
        <w:t>type</w:t>
      </w:r>
      <w:proofErr w:type="spellEnd"/>
    </w:p>
    <w:p w14:paraId="2A22AF45" w14:textId="1990CD63" w:rsidR="00BF2A99" w:rsidRPr="00BF2A99" w:rsidRDefault="00BF2A99" w:rsidP="00BF2A99">
      <w:pPr>
        <w:ind w:firstLine="709"/>
        <w:rPr>
          <w:sz w:val="20"/>
          <w:lang w:val="ru-BY"/>
        </w:rPr>
      </w:pPr>
      <w:r w:rsidRPr="00BF2A99">
        <w:rPr>
          <w:sz w:val="20"/>
          <w:lang w:val="ru-BY"/>
        </w:rPr>
        <w:t xml:space="preserve">TForm2 = </w:t>
      </w:r>
      <w:proofErr w:type="spellStart"/>
      <w:proofErr w:type="gramStart"/>
      <w:r w:rsidRPr="00BF2A99">
        <w:rPr>
          <w:sz w:val="20"/>
          <w:lang w:val="ru-BY"/>
        </w:rPr>
        <w:t>class</w:t>
      </w:r>
      <w:proofErr w:type="spellEnd"/>
      <w:r w:rsidRPr="00BF2A99">
        <w:rPr>
          <w:sz w:val="20"/>
          <w:lang w:val="ru-BY"/>
        </w:rPr>
        <w:t>(</w:t>
      </w:r>
      <w:proofErr w:type="spellStart"/>
      <w:proofErr w:type="gramEnd"/>
      <w:r w:rsidRPr="00BF2A99">
        <w:rPr>
          <w:sz w:val="20"/>
          <w:lang w:val="ru-BY"/>
        </w:rPr>
        <w:t>TForm</w:t>
      </w:r>
      <w:proofErr w:type="spellEnd"/>
      <w:r w:rsidRPr="00BF2A99">
        <w:rPr>
          <w:sz w:val="20"/>
          <w:lang w:val="ru-BY"/>
        </w:rPr>
        <w:t>)</w:t>
      </w:r>
    </w:p>
    <w:p w14:paraId="0FAAA6D6" w14:textId="6323FE18" w:rsidR="00BF2A99" w:rsidRPr="00BF2A99" w:rsidRDefault="00BF2A99" w:rsidP="00BF2A99">
      <w:pPr>
        <w:ind w:firstLine="709"/>
        <w:rPr>
          <w:sz w:val="20"/>
          <w:lang w:val="ru-BY"/>
        </w:rPr>
      </w:pPr>
      <w:r w:rsidRPr="00BF2A99">
        <w:rPr>
          <w:sz w:val="20"/>
          <w:lang w:val="ru-BY"/>
        </w:rPr>
        <w:t xml:space="preserve">ScrollBox1: </w:t>
      </w:r>
      <w:proofErr w:type="spellStart"/>
      <w:r w:rsidRPr="00BF2A99">
        <w:rPr>
          <w:sz w:val="20"/>
          <w:lang w:val="ru-BY"/>
        </w:rPr>
        <w:t>TScrollBox</w:t>
      </w:r>
      <w:proofErr w:type="spellEnd"/>
      <w:r w:rsidRPr="00BF2A99">
        <w:rPr>
          <w:sz w:val="20"/>
          <w:lang w:val="ru-BY"/>
        </w:rPr>
        <w:t>;</w:t>
      </w:r>
    </w:p>
    <w:p w14:paraId="20CF1F22" w14:textId="76D7C238" w:rsidR="00BF2A99" w:rsidRPr="00BF2A99" w:rsidRDefault="00BF2A99" w:rsidP="00BF2A99">
      <w:pPr>
        <w:ind w:firstLine="709"/>
        <w:rPr>
          <w:sz w:val="20"/>
          <w:lang w:val="ru-BY"/>
        </w:rPr>
      </w:pPr>
      <w:r w:rsidRPr="00BF2A99">
        <w:rPr>
          <w:sz w:val="20"/>
          <w:lang w:val="ru-BY"/>
        </w:rPr>
        <w:t xml:space="preserve">PaintBox1: </w:t>
      </w:r>
      <w:proofErr w:type="spellStart"/>
      <w:proofErr w:type="gramStart"/>
      <w:r w:rsidRPr="00BF2A99">
        <w:rPr>
          <w:sz w:val="20"/>
          <w:lang w:val="ru-BY"/>
        </w:rPr>
        <w:t>field.TPaintBox</w:t>
      </w:r>
      <w:proofErr w:type="spellEnd"/>
      <w:proofErr w:type="gramEnd"/>
      <w:r w:rsidRPr="00BF2A99">
        <w:rPr>
          <w:sz w:val="20"/>
          <w:lang w:val="ru-BY"/>
        </w:rPr>
        <w:t>;</w:t>
      </w:r>
    </w:p>
    <w:p w14:paraId="44EA2874" w14:textId="4E42E6F0" w:rsidR="00BF2A99" w:rsidRPr="00BF2A99" w:rsidRDefault="00BF2A99" w:rsidP="00BF2A99">
      <w:pPr>
        <w:ind w:firstLine="709"/>
        <w:rPr>
          <w:sz w:val="20"/>
          <w:lang w:val="ru-BY"/>
        </w:rPr>
      </w:pPr>
      <w:r w:rsidRPr="00BF2A99">
        <w:rPr>
          <w:sz w:val="20"/>
          <w:lang w:val="ru-BY"/>
        </w:rPr>
        <w:t xml:space="preserve">Button1: </w:t>
      </w:r>
      <w:proofErr w:type="spellStart"/>
      <w:r w:rsidRPr="00BF2A99">
        <w:rPr>
          <w:sz w:val="20"/>
          <w:lang w:val="ru-BY"/>
        </w:rPr>
        <w:t>TButton</w:t>
      </w:r>
      <w:proofErr w:type="spellEnd"/>
      <w:r w:rsidRPr="00BF2A99">
        <w:rPr>
          <w:sz w:val="20"/>
          <w:lang w:val="ru-BY"/>
        </w:rPr>
        <w:t>;</w:t>
      </w:r>
    </w:p>
    <w:p w14:paraId="661EC075" w14:textId="77A2641E"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w:t>
      </w:r>
      <w:proofErr w:type="spellStart"/>
      <w:proofErr w:type="gramStart"/>
      <w:r w:rsidRPr="00BF2A99">
        <w:rPr>
          <w:sz w:val="20"/>
          <w:lang w:val="ru-BY"/>
        </w:rPr>
        <w:t>HandlePaint</w:t>
      </w:r>
      <w:proofErr w:type="spellEnd"/>
      <w:r w:rsidRPr="00BF2A99">
        <w:rPr>
          <w:sz w:val="20"/>
          <w:lang w:val="ru-BY"/>
        </w:rPr>
        <w:t>(</w:t>
      </w:r>
      <w:proofErr w:type="spellStart"/>
      <w:proofErr w:type="gramEnd"/>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w:t>
      </w:r>
    </w:p>
    <w:p w14:paraId="44CA2BEF" w14:textId="2BE7D86C"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w:t>
      </w:r>
      <w:proofErr w:type="spellStart"/>
      <w:proofErr w:type="gramStart"/>
      <w:r w:rsidRPr="00BF2A99">
        <w:rPr>
          <w:sz w:val="20"/>
          <w:lang w:val="ru-BY"/>
        </w:rPr>
        <w:t>FormCreate</w:t>
      </w:r>
      <w:proofErr w:type="spellEnd"/>
      <w:r w:rsidRPr="00BF2A99">
        <w:rPr>
          <w:sz w:val="20"/>
          <w:lang w:val="ru-BY"/>
        </w:rPr>
        <w:t>(</w:t>
      </w:r>
      <w:proofErr w:type="spellStart"/>
      <w:proofErr w:type="gramEnd"/>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w:t>
      </w:r>
    </w:p>
    <w:p w14:paraId="1B044B17" w14:textId="78667515"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Button1</w:t>
      </w:r>
      <w:proofErr w:type="gramStart"/>
      <w:r w:rsidRPr="00BF2A99">
        <w:rPr>
          <w:sz w:val="20"/>
          <w:lang w:val="ru-BY"/>
        </w:rPr>
        <w:t>Click(</w:t>
      </w:r>
      <w:proofErr w:type="spellStart"/>
      <w:proofErr w:type="gramEnd"/>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w:t>
      </w:r>
    </w:p>
    <w:p w14:paraId="0EC16DFA" w14:textId="0DA69C45"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w:t>
      </w:r>
      <w:proofErr w:type="spellStart"/>
      <w:proofErr w:type="gramStart"/>
      <w:r w:rsidRPr="00BF2A99">
        <w:rPr>
          <w:sz w:val="20"/>
          <w:lang w:val="ru-BY"/>
        </w:rPr>
        <w:t>FormResize</w:t>
      </w:r>
      <w:proofErr w:type="spellEnd"/>
      <w:r w:rsidRPr="00BF2A99">
        <w:rPr>
          <w:sz w:val="20"/>
          <w:lang w:val="ru-BY"/>
        </w:rPr>
        <w:t>(</w:t>
      </w:r>
      <w:proofErr w:type="spellStart"/>
      <w:proofErr w:type="gramEnd"/>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w:t>
      </w:r>
    </w:p>
    <w:p w14:paraId="2DA4C146" w14:textId="4BC5BD6F"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PaintBox1</w:t>
      </w:r>
      <w:proofErr w:type="gramStart"/>
      <w:r w:rsidRPr="00BF2A99">
        <w:rPr>
          <w:sz w:val="20"/>
          <w:lang w:val="ru-BY"/>
        </w:rPr>
        <w:t>Paint(</w:t>
      </w:r>
      <w:proofErr w:type="spellStart"/>
      <w:proofErr w:type="gramEnd"/>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w:t>
      </w:r>
    </w:p>
    <w:p w14:paraId="24976FC6" w14:textId="7C013844"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w:t>
      </w:r>
      <w:proofErr w:type="spellStart"/>
      <w:proofErr w:type="gramStart"/>
      <w:r w:rsidRPr="00BF2A99">
        <w:rPr>
          <w:sz w:val="20"/>
          <w:lang w:val="ru-BY"/>
        </w:rPr>
        <w:t>FormMouseWheelDown</w:t>
      </w:r>
      <w:proofErr w:type="spellEnd"/>
      <w:r w:rsidRPr="00BF2A99">
        <w:rPr>
          <w:sz w:val="20"/>
          <w:lang w:val="ru-BY"/>
        </w:rPr>
        <w:t>(</w:t>
      </w:r>
      <w:proofErr w:type="spellStart"/>
      <w:proofErr w:type="gramEnd"/>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 xml:space="preserve">; Shift: </w:t>
      </w:r>
      <w:proofErr w:type="spellStart"/>
      <w:r w:rsidRPr="00BF2A99">
        <w:rPr>
          <w:sz w:val="20"/>
          <w:lang w:val="ru-BY"/>
        </w:rPr>
        <w:t>TShiftState</w:t>
      </w:r>
      <w:proofErr w:type="spellEnd"/>
      <w:r w:rsidRPr="00BF2A99">
        <w:rPr>
          <w:sz w:val="20"/>
          <w:lang w:val="ru-BY"/>
        </w:rPr>
        <w:t>;</w:t>
      </w:r>
    </w:p>
    <w:p w14:paraId="60A7D47F" w14:textId="55D88CF3" w:rsidR="00BF2A99" w:rsidRPr="00BF2A99" w:rsidRDefault="00BF2A99" w:rsidP="00BF2A99">
      <w:pPr>
        <w:ind w:firstLine="709"/>
        <w:rPr>
          <w:sz w:val="20"/>
          <w:lang w:val="ru-BY"/>
        </w:rPr>
      </w:pPr>
      <w:proofErr w:type="spellStart"/>
      <w:r w:rsidRPr="00BF2A99">
        <w:rPr>
          <w:sz w:val="20"/>
          <w:lang w:val="ru-BY"/>
        </w:rPr>
        <w:t>MousePos</w:t>
      </w:r>
      <w:proofErr w:type="spellEnd"/>
      <w:r w:rsidRPr="00BF2A99">
        <w:rPr>
          <w:sz w:val="20"/>
          <w:lang w:val="ru-BY"/>
        </w:rPr>
        <w:t xml:space="preserve">: </w:t>
      </w:r>
      <w:proofErr w:type="spellStart"/>
      <w:r w:rsidRPr="00BF2A99">
        <w:rPr>
          <w:sz w:val="20"/>
          <w:lang w:val="ru-BY"/>
        </w:rPr>
        <w:t>TPoint</w:t>
      </w:r>
      <w:proofErr w:type="spellEnd"/>
      <w:r w:rsidRPr="00BF2A99">
        <w:rPr>
          <w:sz w:val="20"/>
          <w:lang w:val="ru-BY"/>
        </w:rPr>
        <w:t xml:space="preserve">; </w:t>
      </w:r>
      <w:proofErr w:type="spellStart"/>
      <w:r w:rsidRPr="00BF2A99">
        <w:rPr>
          <w:sz w:val="20"/>
          <w:lang w:val="ru-BY"/>
        </w:rPr>
        <w:t>var</w:t>
      </w:r>
      <w:proofErr w:type="spellEnd"/>
      <w:r w:rsidRPr="00BF2A99">
        <w:rPr>
          <w:sz w:val="20"/>
          <w:lang w:val="ru-BY"/>
        </w:rPr>
        <w:t xml:space="preserve"> </w:t>
      </w:r>
      <w:proofErr w:type="spellStart"/>
      <w:r w:rsidRPr="00BF2A99">
        <w:rPr>
          <w:sz w:val="20"/>
          <w:lang w:val="ru-BY"/>
        </w:rPr>
        <w:t>Handled</w:t>
      </w:r>
      <w:proofErr w:type="spellEnd"/>
      <w:r w:rsidRPr="00BF2A99">
        <w:rPr>
          <w:sz w:val="20"/>
          <w:lang w:val="ru-BY"/>
        </w:rPr>
        <w:t xml:space="preserve">: </w:t>
      </w:r>
      <w:proofErr w:type="spellStart"/>
      <w:r w:rsidRPr="00BF2A99">
        <w:rPr>
          <w:sz w:val="20"/>
          <w:lang w:val="ru-BY"/>
        </w:rPr>
        <w:t>Boolean</w:t>
      </w:r>
      <w:proofErr w:type="spellEnd"/>
      <w:r w:rsidRPr="00BF2A99">
        <w:rPr>
          <w:sz w:val="20"/>
          <w:lang w:val="ru-BY"/>
        </w:rPr>
        <w:t>);</w:t>
      </w:r>
    </w:p>
    <w:p w14:paraId="218FF69D" w14:textId="6FA4370B"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w:t>
      </w:r>
      <w:proofErr w:type="spellStart"/>
      <w:proofErr w:type="gramStart"/>
      <w:r w:rsidRPr="00BF2A99">
        <w:rPr>
          <w:sz w:val="20"/>
          <w:lang w:val="ru-BY"/>
        </w:rPr>
        <w:t>FormMouseWheelUp</w:t>
      </w:r>
      <w:proofErr w:type="spellEnd"/>
      <w:r w:rsidRPr="00BF2A99">
        <w:rPr>
          <w:sz w:val="20"/>
          <w:lang w:val="ru-BY"/>
        </w:rPr>
        <w:t>(</w:t>
      </w:r>
      <w:proofErr w:type="spellStart"/>
      <w:proofErr w:type="gramEnd"/>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 xml:space="preserve">; Shift: </w:t>
      </w:r>
      <w:proofErr w:type="spellStart"/>
      <w:r w:rsidRPr="00BF2A99">
        <w:rPr>
          <w:sz w:val="20"/>
          <w:lang w:val="ru-BY"/>
        </w:rPr>
        <w:t>TShiftState</w:t>
      </w:r>
      <w:proofErr w:type="spellEnd"/>
      <w:r w:rsidRPr="00BF2A99">
        <w:rPr>
          <w:sz w:val="20"/>
          <w:lang w:val="ru-BY"/>
        </w:rPr>
        <w:t>;</w:t>
      </w:r>
    </w:p>
    <w:p w14:paraId="2AF49CC9" w14:textId="09E08900" w:rsidR="00BF2A99" w:rsidRPr="00BF2A99" w:rsidRDefault="00BF2A99" w:rsidP="00BF2A99">
      <w:pPr>
        <w:ind w:firstLine="709"/>
        <w:rPr>
          <w:sz w:val="20"/>
          <w:lang w:val="ru-BY"/>
        </w:rPr>
      </w:pPr>
      <w:proofErr w:type="spellStart"/>
      <w:r w:rsidRPr="00BF2A99">
        <w:rPr>
          <w:sz w:val="20"/>
          <w:lang w:val="ru-BY"/>
        </w:rPr>
        <w:t>MousePos</w:t>
      </w:r>
      <w:proofErr w:type="spellEnd"/>
      <w:r w:rsidRPr="00BF2A99">
        <w:rPr>
          <w:sz w:val="20"/>
          <w:lang w:val="ru-BY"/>
        </w:rPr>
        <w:t xml:space="preserve">: </w:t>
      </w:r>
      <w:proofErr w:type="spellStart"/>
      <w:r w:rsidRPr="00BF2A99">
        <w:rPr>
          <w:sz w:val="20"/>
          <w:lang w:val="ru-BY"/>
        </w:rPr>
        <w:t>TPoint</w:t>
      </w:r>
      <w:proofErr w:type="spellEnd"/>
      <w:r w:rsidRPr="00BF2A99">
        <w:rPr>
          <w:sz w:val="20"/>
          <w:lang w:val="ru-BY"/>
        </w:rPr>
        <w:t xml:space="preserve">; </w:t>
      </w:r>
      <w:proofErr w:type="spellStart"/>
      <w:r w:rsidRPr="00BF2A99">
        <w:rPr>
          <w:sz w:val="20"/>
          <w:lang w:val="ru-BY"/>
        </w:rPr>
        <w:t>var</w:t>
      </w:r>
      <w:proofErr w:type="spellEnd"/>
      <w:r w:rsidRPr="00BF2A99">
        <w:rPr>
          <w:sz w:val="20"/>
          <w:lang w:val="ru-BY"/>
        </w:rPr>
        <w:t xml:space="preserve"> </w:t>
      </w:r>
      <w:proofErr w:type="spellStart"/>
      <w:r w:rsidRPr="00BF2A99">
        <w:rPr>
          <w:sz w:val="20"/>
          <w:lang w:val="ru-BY"/>
        </w:rPr>
        <w:t>Handled</w:t>
      </w:r>
      <w:proofErr w:type="spellEnd"/>
      <w:r w:rsidRPr="00BF2A99">
        <w:rPr>
          <w:sz w:val="20"/>
          <w:lang w:val="ru-BY"/>
        </w:rPr>
        <w:t xml:space="preserve">: </w:t>
      </w:r>
      <w:proofErr w:type="spellStart"/>
      <w:r w:rsidRPr="00BF2A99">
        <w:rPr>
          <w:sz w:val="20"/>
          <w:lang w:val="ru-BY"/>
        </w:rPr>
        <w:t>Boolean</w:t>
      </w:r>
      <w:proofErr w:type="spellEnd"/>
      <w:r w:rsidRPr="00BF2A99">
        <w:rPr>
          <w:sz w:val="20"/>
          <w:lang w:val="ru-BY"/>
        </w:rPr>
        <w:t>);</w:t>
      </w:r>
    </w:p>
    <w:p w14:paraId="052F83E5" w14:textId="05F47CFA"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PaintBox1</w:t>
      </w:r>
      <w:proofErr w:type="gramStart"/>
      <w:r w:rsidRPr="00BF2A99">
        <w:rPr>
          <w:sz w:val="20"/>
          <w:lang w:val="ru-BY"/>
        </w:rPr>
        <w:t>MouseDown(</w:t>
      </w:r>
      <w:proofErr w:type="spellStart"/>
      <w:proofErr w:type="gramEnd"/>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 xml:space="preserve">; </w:t>
      </w:r>
      <w:proofErr w:type="spellStart"/>
      <w:r w:rsidRPr="00BF2A99">
        <w:rPr>
          <w:sz w:val="20"/>
          <w:lang w:val="ru-BY"/>
        </w:rPr>
        <w:t>Button</w:t>
      </w:r>
      <w:proofErr w:type="spellEnd"/>
      <w:r w:rsidRPr="00BF2A99">
        <w:rPr>
          <w:sz w:val="20"/>
          <w:lang w:val="ru-BY"/>
        </w:rPr>
        <w:t xml:space="preserve">: </w:t>
      </w:r>
      <w:proofErr w:type="spellStart"/>
      <w:r w:rsidRPr="00BF2A99">
        <w:rPr>
          <w:sz w:val="20"/>
          <w:lang w:val="ru-BY"/>
        </w:rPr>
        <w:t>TMouseButton</w:t>
      </w:r>
      <w:proofErr w:type="spellEnd"/>
      <w:r w:rsidRPr="00BF2A99">
        <w:rPr>
          <w:sz w:val="20"/>
          <w:lang w:val="ru-BY"/>
        </w:rPr>
        <w:t>;</w:t>
      </w:r>
    </w:p>
    <w:p w14:paraId="0AE39680" w14:textId="0F6B2A3C" w:rsidR="00BF2A99" w:rsidRPr="00BF2A99" w:rsidRDefault="00BF2A99" w:rsidP="00BF2A99">
      <w:pPr>
        <w:ind w:firstLine="709"/>
        <w:rPr>
          <w:sz w:val="20"/>
          <w:lang w:val="ru-BY"/>
        </w:rPr>
      </w:pPr>
      <w:r w:rsidRPr="00BF2A99">
        <w:rPr>
          <w:sz w:val="20"/>
          <w:lang w:val="ru-BY"/>
        </w:rPr>
        <w:t xml:space="preserve">Shift: </w:t>
      </w:r>
      <w:proofErr w:type="spellStart"/>
      <w:r w:rsidRPr="00BF2A99">
        <w:rPr>
          <w:sz w:val="20"/>
          <w:lang w:val="ru-BY"/>
        </w:rPr>
        <w:t>TShiftState</w:t>
      </w:r>
      <w:proofErr w:type="spellEnd"/>
      <w:r w:rsidRPr="00BF2A99">
        <w:rPr>
          <w:sz w:val="20"/>
          <w:lang w:val="ru-BY"/>
        </w:rPr>
        <w:t xml:space="preserve">; X, Y: </w:t>
      </w:r>
      <w:proofErr w:type="spellStart"/>
      <w:r w:rsidRPr="00BF2A99">
        <w:rPr>
          <w:sz w:val="20"/>
          <w:lang w:val="ru-BY"/>
        </w:rPr>
        <w:t>Integer</w:t>
      </w:r>
      <w:proofErr w:type="spellEnd"/>
      <w:r w:rsidRPr="00BF2A99">
        <w:rPr>
          <w:sz w:val="20"/>
          <w:lang w:val="ru-BY"/>
        </w:rPr>
        <w:t>);</w:t>
      </w:r>
    </w:p>
    <w:p w14:paraId="581169B7" w14:textId="1D40081B"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PaintBox1</w:t>
      </w:r>
      <w:proofErr w:type="gramStart"/>
      <w:r w:rsidRPr="00BF2A99">
        <w:rPr>
          <w:sz w:val="20"/>
          <w:lang w:val="ru-BY"/>
        </w:rPr>
        <w:t>MouseUp(</w:t>
      </w:r>
      <w:proofErr w:type="spellStart"/>
      <w:proofErr w:type="gramEnd"/>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 xml:space="preserve">; </w:t>
      </w:r>
      <w:proofErr w:type="spellStart"/>
      <w:r w:rsidRPr="00BF2A99">
        <w:rPr>
          <w:sz w:val="20"/>
          <w:lang w:val="ru-BY"/>
        </w:rPr>
        <w:t>Button</w:t>
      </w:r>
      <w:proofErr w:type="spellEnd"/>
      <w:r w:rsidRPr="00BF2A99">
        <w:rPr>
          <w:sz w:val="20"/>
          <w:lang w:val="ru-BY"/>
        </w:rPr>
        <w:t xml:space="preserve">: </w:t>
      </w:r>
      <w:proofErr w:type="spellStart"/>
      <w:r w:rsidRPr="00BF2A99">
        <w:rPr>
          <w:sz w:val="20"/>
          <w:lang w:val="ru-BY"/>
        </w:rPr>
        <w:t>TMouseButton</w:t>
      </w:r>
      <w:proofErr w:type="spellEnd"/>
      <w:r w:rsidRPr="00BF2A99">
        <w:rPr>
          <w:sz w:val="20"/>
          <w:lang w:val="ru-BY"/>
        </w:rPr>
        <w:t>;</w:t>
      </w:r>
    </w:p>
    <w:p w14:paraId="2F117AAE" w14:textId="3C83B226" w:rsidR="00BF2A99" w:rsidRPr="00BF2A99" w:rsidRDefault="00BF2A99" w:rsidP="00BF2A99">
      <w:pPr>
        <w:ind w:firstLine="709"/>
        <w:rPr>
          <w:sz w:val="20"/>
          <w:lang w:val="ru-BY"/>
        </w:rPr>
      </w:pPr>
      <w:r w:rsidRPr="00BF2A99">
        <w:rPr>
          <w:sz w:val="20"/>
          <w:lang w:val="ru-BY"/>
        </w:rPr>
        <w:t xml:space="preserve">Shift: </w:t>
      </w:r>
      <w:proofErr w:type="spellStart"/>
      <w:r w:rsidRPr="00BF2A99">
        <w:rPr>
          <w:sz w:val="20"/>
          <w:lang w:val="ru-BY"/>
        </w:rPr>
        <w:t>TShiftState</w:t>
      </w:r>
      <w:proofErr w:type="spellEnd"/>
      <w:r w:rsidRPr="00BF2A99">
        <w:rPr>
          <w:sz w:val="20"/>
          <w:lang w:val="ru-BY"/>
        </w:rPr>
        <w:t xml:space="preserve">; X, Y: </w:t>
      </w:r>
      <w:proofErr w:type="spellStart"/>
      <w:r w:rsidRPr="00BF2A99">
        <w:rPr>
          <w:sz w:val="20"/>
          <w:lang w:val="ru-BY"/>
        </w:rPr>
        <w:t>Integer</w:t>
      </w:r>
      <w:proofErr w:type="spellEnd"/>
      <w:r w:rsidRPr="00BF2A99">
        <w:rPr>
          <w:sz w:val="20"/>
          <w:lang w:val="ru-BY"/>
        </w:rPr>
        <w:t>);</w:t>
      </w:r>
    </w:p>
    <w:p w14:paraId="4C9C3FF3" w14:textId="23563A71"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PaintBox1</w:t>
      </w:r>
      <w:proofErr w:type="gramStart"/>
      <w:r w:rsidRPr="00BF2A99">
        <w:rPr>
          <w:sz w:val="20"/>
          <w:lang w:val="ru-BY"/>
        </w:rPr>
        <w:t>MouseMove(</w:t>
      </w:r>
      <w:proofErr w:type="spellStart"/>
      <w:proofErr w:type="gramEnd"/>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 xml:space="preserve">; Shift: </w:t>
      </w:r>
      <w:proofErr w:type="spellStart"/>
      <w:r w:rsidRPr="00BF2A99">
        <w:rPr>
          <w:sz w:val="20"/>
          <w:lang w:val="ru-BY"/>
        </w:rPr>
        <w:t>TShiftState</w:t>
      </w:r>
      <w:proofErr w:type="spellEnd"/>
      <w:r w:rsidRPr="00BF2A99">
        <w:rPr>
          <w:sz w:val="20"/>
          <w:lang w:val="ru-BY"/>
        </w:rPr>
        <w:t>;</w:t>
      </w:r>
    </w:p>
    <w:p w14:paraId="214E25D8" w14:textId="3E0CC456" w:rsidR="00BF2A99" w:rsidRPr="00BF2A99" w:rsidRDefault="00BF2A99" w:rsidP="00BF2A99">
      <w:pPr>
        <w:ind w:firstLine="709"/>
        <w:rPr>
          <w:sz w:val="20"/>
          <w:lang w:val="ru-BY"/>
        </w:rPr>
      </w:pPr>
      <w:r w:rsidRPr="00BF2A99">
        <w:rPr>
          <w:sz w:val="20"/>
          <w:lang w:val="ru-BY"/>
        </w:rPr>
        <w:t xml:space="preserve">X, Y: </w:t>
      </w:r>
      <w:proofErr w:type="spellStart"/>
      <w:r w:rsidRPr="00BF2A99">
        <w:rPr>
          <w:sz w:val="20"/>
          <w:lang w:val="ru-BY"/>
        </w:rPr>
        <w:t>Integer</w:t>
      </w:r>
      <w:proofErr w:type="spellEnd"/>
      <w:r w:rsidRPr="00BF2A99">
        <w:rPr>
          <w:sz w:val="20"/>
          <w:lang w:val="ru-BY"/>
        </w:rPr>
        <w:t>);</w:t>
      </w:r>
    </w:p>
    <w:p w14:paraId="4E0E9DC5" w14:textId="0AD4F56E" w:rsidR="00BF2A99" w:rsidRPr="00BF2A99" w:rsidRDefault="00BF2A99" w:rsidP="00BF2A99">
      <w:pPr>
        <w:ind w:firstLine="709"/>
        <w:rPr>
          <w:sz w:val="20"/>
          <w:lang w:val="ru-BY"/>
        </w:rPr>
      </w:pPr>
      <w:proofErr w:type="spellStart"/>
      <w:r w:rsidRPr="00BF2A99">
        <w:rPr>
          <w:sz w:val="20"/>
          <w:lang w:val="ru-BY"/>
        </w:rPr>
        <w:t>private</w:t>
      </w:r>
      <w:proofErr w:type="spellEnd"/>
    </w:p>
    <w:p w14:paraId="21C7614A" w14:textId="26D83CCD" w:rsidR="00BF2A99" w:rsidRPr="00BF2A99" w:rsidRDefault="00BF2A99" w:rsidP="00BF2A99">
      <w:pPr>
        <w:ind w:firstLine="709"/>
        <w:rPr>
          <w:sz w:val="20"/>
          <w:lang w:val="ru-BY"/>
        </w:rPr>
      </w:pPr>
      <w:proofErr w:type="gramStart"/>
      <w:r w:rsidRPr="00BF2A99">
        <w:rPr>
          <w:sz w:val="20"/>
          <w:lang w:val="ru-BY"/>
        </w:rPr>
        <w:t>{ Private</w:t>
      </w:r>
      <w:proofErr w:type="gramEnd"/>
      <w:r w:rsidRPr="00BF2A99">
        <w:rPr>
          <w:sz w:val="20"/>
          <w:lang w:val="ru-BY"/>
        </w:rPr>
        <w:t xml:space="preserve"> </w:t>
      </w:r>
      <w:proofErr w:type="spellStart"/>
      <w:proofErr w:type="gramStart"/>
      <w:r w:rsidRPr="00BF2A99">
        <w:rPr>
          <w:sz w:val="20"/>
          <w:lang w:val="ru-BY"/>
        </w:rPr>
        <w:t>declarations</w:t>
      </w:r>
      <w:proofErr w:type="spellEnd"/>
      <w:r w:rsidRPr="00BF2A99">
        <w:rPr>
          <w:sz w:val="20"/>
          <w:lang w:val="ru-BY"/>
        </w:rPr>
        <w:t xml:space="preserve"> }</w:t>
      </w:r>
      <w:proofErr w:type="gramEnd"/>
    </w:p>
    <w:p w14:paraId="78EC1BBC" w14:textId="50A15505" w:rsidR="00BF2A99" w:rsidRPr="00BF2A99" w:rsidRDefault="00BF2A99" w:rsidP="00BF2A99">
      <w:pPr>
        <w:ind w:firstLine="709"/>
        <w:rPr>
          <w:sz w:val="20"/>
          <w:lang w:val="ru-BY"/>
        </w:rPr>
      </w:pPr>
      <w:proofErr w:type="spellStart"/>
      <w:r w:rsidRPr="00BF2A99">
        <w:rPr>
          <w:sz w:val="20"/>
          <w:lang w:val="ru-BY"/>
        </w:rPr>
        <w:t>public</w:t>
      </w:r>
      <w:proofErr w:type="spellEnd"/>
    </w:p>
    <w:p w14:paraId="14F102EC" w14:textId="584784C5" w:rsidR="00BF2A99" w:rsidRPr="00BF2A99" w:rsidRDefault="00BF2A99" w:rsidP="00BF2A99">
      <w:pPr>
        <w:ind w:firstLine="709"/>
        <w:rPr>
          <w:sz w:val="20"/>
          <w:lang w:val="ru-BY"/>
        </w:rPr>
      </w:pPr>
      <w:proofErr w:type="gramStart"/>
      <w:r w:rsidRPr="00BF2A99">
        <w:rPr>
          <w:sz w:val="20"/>
          <w:lang w:val="ru-BY"/>
        </w:rPr>
        <w:t>{ Public</w:t>
      </w:r>
      <w:proofErr w:type="gramEnd"/>
      <w:r w:rsidRPr="00BF2A99">
        <w:rPr>
          <w:sz w:val="20"/>
          <w:lang w:val="ru-BY"/>
        </w:rPr>
        <w:t xml:space="preserve"> </w:t>
      </w:r>
      <w:proofErr w:type="spellStart"/>
      <w:proofErr w:type="gramStart"/>
      <w:r w:rsidRPr="00BF2A99">
        <w:rPr>
          <w:sz w:val="20"/>
          <w:lang w:val="ru-BY"/>
        </w:rPr>
        <w:t>declarations</w:t>
      </w:r>
      <w:proofErr w:type="spellEnd"/>
      <w:r w:rsidRPr="00BF2A99">
        <w:rPr>
          <w:sz w:val="20"/>
          <w:lang w:val="ru-BY"/>
        </w:rPr>
        <w:t xml:space="preserve"> }</w:t>
      </w:r>
      <w:proofErr w:type="gramEnd"/>
    </w:p>
    <w:p w14:paraId="7D09C284" w14:textId="4ABD5F3E"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70EDFD1A" w14:textId="77777777" w:rsidR="00BF2A99" w:rsidRPr="00BF2A99" w:rsidRDefault="00BF2A99" w:rsidP="00BF2A99">
      <w:pPr>
        <w:ind w:firstLine="709"/>
        <w:rPr>
          <w:sz w:val="20"/>
          <w:lang w:val="ru-BY"/>
        </w:rPr>
      </w:pPr>
      <w:proofErr w:type="spellStart"/>
      <w:r w:rsidRPr="00BF2A99">
        <w:rPr>
          <w:sz w:val="20"/>
          <w:lang w:val="ru-BY"/>
        </w:rPr>
        <w:t>var</w:t>
      </w:r>
      <w:proofErr w:type="spellEnd"/>
    </w:p>
    <w:p w14:paraId="7513CBF3" w14:textId="5DFBBA05" w:rsidR="00BF2A99" w:rsidRPr="00BF2A99" w:rsidRDefault="00BF2A99" w:rsidP="00BF2A99">
      <w:pPr>
        <w:ind w:firstLine="709"/>
        <w:rPr>
          <w:sz w:val="20"/>
          <w:lang w:val="ru-BY"/>
        </w:rPr>
      </w:pPr>
      <w:r w:rsidRPr="00BF2A99">
        <w:rPr>
          <w:sz w:val="20"/>
          <w:lang w:val="ru-BY"/>
        </w:rPr>
        <w:t>Form2: TForm2;</w:t>
      </w:r>
    </w:p>
    <w:p w14:paraId="4BE85717" w14:textId="77777777" w:rsidR="00BF2A99" w:rsidRPr="00BF2A99" w:rsidRDefault="00BF2A99" w:rsidP="00BF2A99">
      <w:pPr>
        <w:ind w:firstLine="709"/>
        <w:rPr>
          <w:sz w:val="20"/>
          <w:lang w:val="ru-BY"/>
        </w:rPr>
      </w:pPr>
      <w:proofErr w:type="spellStart"/>
      <w:r w:rsidRPr="00BF2A99">
        <w:rPr>
          <w:sz w:val="20"/>
          <w:lang w:val="ru-BY"/>
        </w:rPr>
        <w:t>implementation</w:t>
      </w:r>
      <w:proofErr w:type="spellEnd"/>
    </w:p>
    <w:p w14:paraId="68593F07" w14:textId="77777777" w:rsidR="00BF2A99" w:rsidRPr="00BF2A99" w:rsidRDefault="00BF2A99" w:rsidP="00BF2A99">
      <w:pPr>
        <w:ind w:firstLine="709"/>
        <w:rPr>
          <w:sz w:val="20"/>
          <w:lang w:val="ru-BY"/>
        </w:rPr>
      </w:pPr>
      <w:proofErr w:type="spellStart"/>
      <w:r w:rsidRPr="00BF2A99">
        <w:rPr>
          <w:sz w:val="20"/>
          <w:lang w:val="ru-BY"/>
        </w:rPr>
        <w:t>var</w:t>
      </w:r>
      <w:proofErr w:type="spellEnd"/>
    </w:p>
    <w:p w14:paraId="42D3EBA0" w14:textId="1D1C2C42" w:rsidR="00BF2A99" w:rsidRPr="00BF2A99" w:rsidRDefault="00BF2A99" w:rsidP="00BF2A99">
      <w:pPr>
        <w:ind w:firstLine="709"/>
        <w:rPr>
          <w:sz w:val="20"/>
          <w:lang w:val="ru-BY"/>
        </w:rPr>
      </w:pPr>
      <w:proofErr w:type="spellStart"/>
      <w:r w:rsidRPr="00BF2A99">
        <w:rPr>
          <w:sz w:val="20"/>
          <w:lang w:val="ru-BY"/>
        </w:rPr>
        <w:t>pressed</w:t>
      </w:r>
      <w:proofErr w:type="spellEnd"/>
      <w:r w:rsidRPr="00BF2A99">
        <w:rPr>
          <w:sz w:val="20"/>
          <w:lang w:val="ru-BY"/>
        </w:rPr>
        <w:t xml:space="preserve">: </w:t>
      </w:r>
      <w:proofErr w:type="spellStart"/>
      <w:r w:rsidRPr="00BF2A99">
        <w:rPr>
          <w:sz w:val="20"/>
          <w:lang w:val="ru-BY"/>
        </w:rPr>
        <w:t>Boolean</w:t>
      </w:r>
      <w:proofErr w:type="spellEnd"/>
      <w:r w:rsidRPr="00BF2A99">
        <w:rPr>
          <w:sz w:val="20"/>
          <w:lang w:val="ru-BY"/>
        </w:rPr>
        <w:t>;</w:t>
      </w:r>
    </w:p>
    <w:p w14:paraId="57032B2C" w14:textId="5CDA9CAB" w:rsidR="00BF2A99" w:rsidRPr="00BF2A99" w:rsidRDefault="00BF2A99" w:rsidP="00BF2A99">
      <w:pPr>
        <w:ind w:firstLine="709"/>
        <w:rPr>
          <w:sz w:val="20"/>
          <w:lang w:val="ru-BY"/>
        </w:rPr>
      </w:pPr>
      <w:proofErr w:type="spellStart"/>
      <w:r w:rsidRPr="00BF2A99">
        <w:rPr>
          <w:sz w:val="20"/>
          <w:lang w:val="ru-BY"/>
        </w:rPr>
        <w:t>oldPos</w:t>
      </w:r>
      <w:proofErr w:type="spellEnd"/>
      <w:r w:rsidRPr="00BF2A99">
        <w:rPr>
          <w:sz w:val="20"/>
          <w:lang w:val="ru-BY"/>
        </w:rPr>
        <w:t xml:space="preserve">: </w:t>
      </w:r>
      <w:proofErr w:type="spellStart"/>
      <w:r w:rsidRPr="00BF2A99">
        <w:rPr>
          <w:sz w:val="20"/>
          <w:lang w:val="ru-BY"/>
        </w:rPr>
        <w:t>TPoint</w:t>
      </w:r>
      <w:proofErr w:type="spellEnd"/>
      <w:r w:rsidRPr="00BF2A99">
        <w:rPr>
          <w:sz w:val="20"/>
          <w:lang w:val="ru-BY"/>
        </w:rPr>
        <w:t>;</w:t>
      </w:r>
    </w:p>
    <w:p w14:paraId="10A5E72F" w14:textId="77777777" w:rsidR="00BF2A99" w:rsidRPr="00BF2A99" w:rsidRDefault="00BF2A99" w:rsidP="00BF2A99">
      <w:pPr>
        <w:ind w:firstLine="709"/>
        <w:rPr>
          <w:sz w:val="20"/>
          <w:lang w:val="ru-BY"/>
        </w:rPr>
      </w:pPr>
      <w:r w:rsidRPr="00BF2A99">
        <w:rPr>
          <w:sz w:val="20"/>
          <w:lang w:val="ru-BY"/>
        </w:rPr>
        <w:t>{$R *.</w:t>
      </w:r>
      <w:proofErr w:type="spellStart"/>
      <w:r w:rsidRPr="00BF2A99">
        <w:rPr>
          <w:sz w:val="20"/>
          <w:lang w:val="ru-BY"/>
        </w:rPr>
        <w:t>dfm</w:t>
      </w:r>
      <w:proofErr w:type="spellEnd"/>
      <w:r w:rsidRPr="00BF2A99">
        <w:rPr>
          <w:sz w:val="20"/>
          <w:lang w:val="ru-BY"/>
        </w:rPr>
        <w:t>}</w:t>
      </w:r>
    </w:p>
    <w:p w14:paraId="32F07504" w14:textId="77777777"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TForm2.Button1</w:t>
      </w:r>
      <w:proofErr w:type="gramStart"/>
      <w:r w:rsidRPr="00BF2A99">
        <w:rPr>
          <w:sz w:val="20"/>
          <w:lang w:val="ru-BY"/>
        </w:rPr>
        <w:t>Click(</w:t>
      </w:r>
      <w:proofErr w:type="spellStart"/>
      <w:proofErr w:type="gramEnd"/>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w:t>
      </w:r>
    </w:p>
    <w:p w14:paraId="4DC5EC93"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3D11A03D" w14:textId="49B92AE8" w:rsidR="00BF2A99" w:rsidRPr="00BF2A99" w:rsidRDefault="00BF2A99" w:rsidP="00BF2A99">
      <w:pPr>
        <w:ind w:firstLine="709"/>
        <w:rPr>
          <w:sz w:val="20"/>
          <w:lang w:val="ru-BY"/>
        </w:rPr>
      </w:pPr>
      <w:proofErr w:type="spellStart"/>
      <w:r w:rsidRPr="00BF2A99">
        <w:rPr>
          <w:sz w:val="20"/>
          <w:lang w:val="ru-BY"/>
        </w:rPr>
        <w:t>Clipboard.Assign</w:t>
      </w:r>
      <w:proofErr w:type="spellEnd"/>
      <w:r w:rsidRPr="00BF2A99">
        <w:rPr>
          <w:sz w:val="20"/>
          <w:lang w:val="ru-BY"/>
        </w:rPr>
        <w:t>(PaintBox1.getNewFrame);</w:t>
      </w:r>
    </w:p>
    <w:p w14:paraId="683D2005"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506445EC" w14:textId="77777777"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TForm2.FormCreate(</w:t>
      </w:r>
      <w:proofErr w:type="spellStart"/>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w:t>
      </w:r>
    </w:p>
    <w:p w14:paraId="31DB4713"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444283A9" w14:textId="5FAFD780" w:rsidR="00BF2A99" w:rsidRPr="00BF2A99" w:rsidRDefault="00BF2A99" w:rsidP="00BF2A99">
      <w:pPr>
        <w:ind w:firstLine="709"/>
        <w:rPr>
          <w:sz w:val="20"/>
          <w:lang w:val="ru-BY"/>
        </w:rPr>
      </w:pPr>
      <w:r w:rsidRPr="00BF2A99">
        <w:rPr>
          <w:sz w:val="20"/>
          <w:lang w:val="ru-BY"/>
        </w:rPr>
        <w:t>ScrollBox1.Create;</w:t>
      </w:r>
    </w:p>
    <w:p w14:paraId="46C1C97A" w14:textId="77EB45CE" w:rsidR="00BF2A99" w:rsidRPr="00BF2A99" w:rsidRDefault="00BF2A99" w:rsidP="00BF2A99">
      <w:pPr>
        <w:ind w:firstLine="709"/>
        <w:rPr>
          <w:sz w:val="20"/>
          <w:lang w:val="ru-BY"/>
        </w:rPr>
      </w:pPr>
      <w:proofErr w:type="gramStart"/>
      <w:r w:rsidRPr="00BF2A99">
        <w:rPr>
          <w:sz w:val="20"/>
          <w:lang w:val="ru-BY"/>
        </w:rPr>
        <w:t>ScrollBox1.RePaint :</w:t>
      </w:r>
      <w:proofErr w:type="gramEnd"/>
      <w:r w:rsidRPr="00BF2A99">
        <w:rPr>
          <w:sz w:val="20"/>
          <w:lang w:val="ru-BY"/>
        </w:rPr>
        <w:t xml:space="preserve">= </w:t>
      </w:r>
      <w:proofErr w:type="spellStart"/>
      <w:r w:rsidRPr="00BF2A99">
        <w:rPr>
          <w:sz w:val="20"/>
          <w:lang w:val="ru-BY"/>
        </w:rPr>
        <w:t>HandlePaint</w:t>
      </w:r>
      <w:proofErr w:type="spellEnd"/>
      <w:r w:rsidRPr="00BF2A99">
        <w:rPr>
          <w:sz w:val="20"/>
          <w:lang w:val="ru-BY"/>
        </w:rPr>
        <w:t>;</w:t>
      </w:r>
    </w:p>
    <w:p w14:paraId="135B3A6B" w14:textId="17E1D6CA" w:rsidR="00BF2A99" w:rsidRPr="00BF2A99" w:rsidRDefault="00BF2A99" w:rsidP="00BF2A99">
      <w:pPr>
        <w:ind w:firstLine="709"/>
        <w:rPr>
          <w:sz w:val="20"/>
          <w:lang w:val="ru-BY"/>
        </w:rPr>
      </w:pPr>
      <w:r w:rsidRPr="00BF2A99">
        <w:rPr>
          <w:sz w:val="20"/>
          <w:lang w:val="ru-BY"/>
        </w:rPr>
        <w:t>ScrollBox1.AddItem;</w:t>
      </w:r>
    </w:p>
    <w:p w14:paraId="2DDCE055" w14:textId="4DF9CD09" w:rsidR="00BF2A99" w:rsidRPr="00BF2A99" w:rsidRDefault="00BF2A99" w:rsidP="00BF2A99">
      <w:pPr>
        <w:ind w:firstLine="709"/>
        <w:rPr>
          <w:sz w:val="20"/>
          <w:lang w:val="ru-BY"/>
        </w:rPr>
      </w:pPr>
      <w:proofErr w:type="gramStart"/>
      <w:r w:rsidRPr="00BF2A99">
        <w:rPr>
          <w:sz w:val="20"/>
          <w:lang w:val="ru-BY"/>
        </w:rPr>
        <w:t>PaintBox1.FScrollBox:=</w:t>
      </w:r>
      <w:proofErr w:type="gramEnd"/>
      <w:r w:rsidRPr="00BF2A99">
        <w:rPr>
          <w:sz w:val="20"/>
          <w:lang w:val="ru-BY"/>
        </w:rPr>
        <w:t>ScrollBox1;</w:t>
      </w:r>
    </w:p>
    <w:p w14:paraId="0D96DEF8" w14:textId="033BC151" w:rsidR="00BF2A99" w:rsidRPr="00BF2A99" w:rsidRDefault="00BF2A99" w:rsidP="00BF2A99">
      <w:pPr>
        <w:ind w:firstLine="709"/>
        <w:rPr>
          <w:sz w:val="20"/>
          <w:lang w:val="ru-BY"/>
        </w:rPr>
      </w:pPr>
      <w:proofErr w:type="gramStart"/>
      <w:r w:rsidRPr="00BF2A99">
        <w:rPr>
          <w:sz w:val="20"/>
          <w:lang w:val="ru-BY"/>
        </w:rPr>
        <w:t>PaintBox1.scale :</w:t>
      </w:r>
      <w:proofErr w:type="gramEnd"/>
      <w:r w:rsidRPr="00BF2A99">
        <w:rPr>
          <w:sz w:val="20"/>
          <w:lang w:val="ru-BY"/>
        </w:rPr>
        <w:t>= 1;</w:t>
      </w:r>
    </w:p>
    <w:p w14:paraId="6FF48B82" w14:textId="2673FB3F" w:rsidR="00BF2A99" w:rsidRPr="00BF2A99" w:rsidRDefault="00BF2A99" w:rsidP="00BF2A99">
      <w:pPr>
        <w:ind w:firstLine="709"/>
        <w:rPr>
          <w:sz w:val="20"/>
          <w:lang w:val="ru-BY"/>
        </w:rPr>
      </w:pPr>
      <w:proofErr w:type="gramStart"/>
      <w:r w:rsidRPr="00BF2A99">
        <w:rPr>
          <w:sz w:val="20"/>
          <w:lang w:val="ru-BY"/>
        </w:rPr>
        <w:t>PaintBox1.offset :</w:t>
      </w:r>
      <w:proofErr w:type="gramEnd"/>
      <w:r w:rsidRPr="00BF2A99">
        <w:rPr>
          <w:sz w:val="20"/>
          <w:lang w:val="ru-BY"/>
        </w:rPr>
        <w:t xml:space="preserve">= </w:t>
      </w:r>
      <w:proofErr w:type="spellStart"/>
      <w:proofErr w:type="gramStart"/>
      <w:r w:rsidRPr="00BF2A99">
        <w:rPr>
          <w:sz w:val="20"/>
          <w:lang w:val="ru-BY"/>
        </w:rPr>
        <w:t>PointF</w:t>
      </w:r>
      <w:proofErr w:type="spellEnd"/>
      <w:r w:rsidRPr="00BF2A99">
        <w:rPr>
          <w:sz w:val="20"/>
          <w:lang w:val="ru-BY"/>
        </w:rPr>
        <w:t>(</w:t>
      </w:r>
      <w:proofErr w:type="gramEnd"/>
      <w:r w:rsidRPr="00BF2A99">
        <w:rPr>
          <w:sz w:val="20"/>
          <w:lang w:val="ru-BY"/>
        </w:rPr>
        <w:t>0, 0);</w:t>
      </w:r>
    </w:p>
    <w:p w14:paraId="1398FC01" w14:textId="4A7A69EB" w:rsidR="00BF2A99" w:rsidRPr="00BF2A99" w:rsidRDefault="00BF2A99" w:rsidP="00BF2A99">
      <w:pPr>
        <w:ind w:firstLine="709"/>
        <w:rPr>
          <w:sz w:val="20"/>
          <w:lang w:val="ru-BY"/>
        </w:rPr>
      </w:pPr>
      <w:r w:rsidRPr="00BF2A99">
        <w:rPr>
          <w:sz w:val="20"/>
          <w:lang w:val="ru-BY"/>
        </w:rPr>
        <w:t>PaintBox1.Invalidate;</w:t>
      </w:r>
    </w:p>
    <w:p w14:paraId="33AD12F2"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0CF26EFF" w14:textId="77777777"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TForm2.FormMouseWheelDown(</w:t>
      </w:r>
      <w:proofErr w:type="spellStart"/>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 xml:space="preserve">; Shift: </w:t>
      </w:r>
      <w:proofErr w:type="spellStart"/>
      <w:r w:rsidRPr="00BF2A99">
        <w:rPr>
          <w:sz w:val="20"/>
          <w:lang w:val="ru-BY"/>
        </w:rPr>
        <w:t>TShiftState</w:t>
      </w:r>
      <w:proofErr w:type="spellEnd"/>
      <w:r w:rsidRPr="00BF2A99">
        <w:rPr>
          <w:sz w:val="20"/>
          <w:lang w:val="ru-BY"/>
        </w:rPr>
        <w:t>;</w:t>
      </w:r>
    </w:p>
    <w:p w14:paraId="4B98E5A8" w14:textId="553E3888" w:rsidR="00BF2A99" w:rsidRPr="00BF2A99" w:rsidRDefault="00BF2A99" w:rsidP="00BF2A99">
      <w:pPr>
        <w:ind w:firstLine="709"/>
        <w:rPr>
          <w:sz w:val="20"/>
          <w:lang w:val="ru-BY"/>
        </w:rPr>
      </w:pPr>
      <w:proofErr w:type="spellStart"/>
      <w:r w:rsidRPr="00BF2A99">
        <w:rPr>
          <w:sz w:val="20"/>
          <w:lang w:val="ru-BY"/>
        </w:rPr>
        <w:t>MousePos</w:t>
      </w:r>
      <w:proofErr w:type="spellEnd"/>
      <w:r w:rsidRPr="00BF2A99">
        <w:rPr>
          <w:sz w:val="20"/>
          <w:lang w:val="ru-BY"/>
        </w:rPr>
        <w:t xml:space="preserve">: </w:t>
      </w:r>
      <w:proofErr w:type="spellStart"/>
      <w:r w:rsidRPr="00BF2A99">
        <w:rPr>
          <w:sz w:val="20"/>
          <w:lang w:val="ru-BY"/>
        </w:rPr>
        <w:t>TPoint</w:t>
      </w:r>
      <w:proofErr w:type="spellEnd"/>
      <w:r w:rsidRPr="00BF2A99">
        <w:rPr>
          <w:sz w:val="20"/>
          <w:lang w:val="ru-BY"/>
        </w:rPr>
        <w:t xml:space="preserve">; </w:t>
      </w:r>
      <w:proofErr w:type="spellStart"/>
      <w:r w:rsidRPr="00BF2A99">
        <w:rPr>
          <w:sz w:val="20"/>
          <w:lang w:val="ru-BY"/>
        </w:rPr>
        <w:t>var</w:t>
      </w:r>
      <w:proofErr w:type="spellEnd"/>
      <w:r w:rsidRPr="00BF2A99">
        <w:rPr>
          <w:sz w:val="20"/>
          <w:lang w:val="ru-BY"/>
        </w:rPr>
        <w:t xml:space="preserve"> </w:t>
      </w:r>
      <w:proofErr w:type="spellStart"/>
      <w:r w:rsidRPr="00BF2A99">
        <w:rPr>
          <w:sz w:val="20"/>
          <w:lang w:val="ru-BY"/>
        </w:rPr>
        <w:t>Handled</w:t>
      </w:r>
      <w:proofErr w:type="spellEnd"/>
      <w:r w:rsidRPr="00BF2A99">
        <w:rPr>
          <w:sz w:val="20"/>
          <w:lang w:val="ru-BY"/>
        </w:rPr>
        <w:t xml:space="preserve">: </w:t>
      </w:r>
      <w:proofErr w:type="spellStart"/>
      <w:r w:rsidRPr="00BF2A99">
        <w:rPr>
          <w:sz w:val="20"/>
          <w:lang w:val="ru-BY"/>
        </w:rPr>
        <w:t>Boolean</w:t>
      </w:r>
      <w:proofErr w:type="spellEnd"/>
      <w:r w:rsidRPr="00BF2A99">
        <w:rPr>
          <w:sz w:val="20"/>
          <w:lang w:val="ru-BY"/>
        </w:rPr>
        <w:t>);</w:t>
      </w:r>
    </w:p>
    <w:p w14:paraId="43AF40A3" w14:textId="77777777" w:rsidR="00BF2A99" w:rsidRPr="00BF2A99" w:rsidRDefault="00BF2A99" w:rsidP="00BF2A99">
      <w:pPr>
        <w:ind w:firstLine="709"/>
        <w:rPr>
          <w:sz w:val="20"/>
          <w:lang w:val="ru-BY"/>
        </w:rPr>
      </w:pPr>
      <w:proofErr w:type="spellStart"/>
      <w:r w:rsidRPr="00BF2A99">
        <w:rPr>
          <w:sz w:val="20"/>
          <w:lang w:val="ru-BY"/>
        </w:rPr>
        <w:lastRenderedPageBreak/>
        <w:t>begin</w:t>
      </w:r>
      <w:proofErr w:type="spellEnd"/>
    </w:p>
    <w:p w14:paraId="354F888E" w14:textId="4F0BA348" w:rsidR="00BF2A99" w:rsidRPr="00BF2A99" w:rsidRDefault="00BF2A99" w:rsidP="00BF2A99">
      <w:pPr>
        <w:ind w:firstLine="709"/>
        <w:rPr>
          <w:sz w:val="20"/>
          <w:lang w:val="ru-BY"/>
        </w:rPr>
      </w:pPr>
      <w:proofErr w:type="gramStart"/>
      <w:r w:rsidRPr="00BF2A99">
        <w:rPr>
          <w:sz w:val="20"/>
          <w:lang w:val="ru-BY"/>
        </w:rPr>
        <w:t>PaintBox1.scale :</w:t>
      </w:r>
      <w:proofErr w:type="gramEnd"/>
      <w:r w:rsidRPr="00BF2A99">
        <w:rPr>
          <w:sz w:val="20"/>
          <w:lang w:val="ru-BY"/>
        </w:rPr>
        <w:t>= PaintBox1.scale / 1.01;</w:t>
      </w:r>
    </w:p>
    <w:p w14:paraId="4736732C" w14:textId="0C83CDE3" w:rsidR="00BF2A99" w:rsidRPr="00BF2A99" w:rsidRDefault="00BF2A99" w:rsidP="00BF2A99">
      <w:pPr>
        <w:ind w:firstLine="709"/>
        <w:rPr>
          <w:sz w:val="20"/>
          <w:lang w:val="ru-BY"/>
        </w:rPr>
      </w:pPr>
      <w:r w:rsidRPr="00BF2A99">
        <w:rPr>
          <w:sz w:val="20"/>
          <w:lang w:val="ru-BY"/>
        </w:rPr>
        <w:t>PaintBox1.Invalidate;</w:t>
      </w:r>
    </w:p>
    <w:p w14:paraId="0EED32AF"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62E90681" w14:textId="77777777"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TForm2.FormMouseWheelUp(</w:t>
      </w:r>
      <w:proofErr w:type="spellStart"/>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 xml:space="preserve">; Shift: </w:t>
      </w:r>
      <w:proofErr w:type="spellStart"/>
      <w:r w:rsidRPr="00BF2A99">
        <w:rPr>
          <w:sz w:val="20"/>
          <w:lang w:val="ru-BY"/>
        </w:rPr>
        <w:t>TShiftState</w:t>
      </w:r>
      <w:proofErr w:type="spellEnd"/>
      <w:r w:rsidRPr="00BF2A99">
        <w:rPr>
          <w:sz w:val="20"/>
          <w:lang w:val="ru-BY"/>
        </w:rPr>
        <w:t>;</w:t>
      </w:r>
    </w:p>
    <w:p w14:paraId="20AB7F19" w14:textId="377E30F1" w:rsidR="00BF2A99" w:rsidRPr="00BF2A99" w:rsidRDefault="00BF2A99" w:rsidP="00BF2A99">
      <w:pPr>
        <w:ind w:firstLine="709"/>
        <w:rPr>
          <w:sz w:val="20"/>
          <w:lang w:val="ru-BY"/>
        </w:rPr>
      </w:pPr>
      <w:proofErr w:type="spellStart"/>
      <w:r w:rsidRPr="00BF2A99">
        <w:rPr>
          <w:sz w:val="20"/>
          <w:lang w:val="ru-BY"/>
        </w:rPr>
        <w:t>MousePos</w:t>
      </w:r>
      <w:proofErr w:type="spellEnd"/>
      <w:r w:rsidRPr="00BF2A99">
        <w:rPr>
          <w:sz w:val="20"/>
          <w:lang w:val="ru-BY"/>
        </w:rPr>
        <w:t xml:space="preserve">: </w:t>
      </w:r>
      <w:proofErr w:type="spellStart"/>
      <w:r w:rsidRPr="00BF2A99">
        <w:rPr>
          <w:sz w:val="20"/>
          <w:lang w:val="ru-BY"/>
        </w:rPr>
        <w:t>TPoint</w:t>
      </w:r>
      <w:proofErr w:type="spellEnd"/>
      <w:r w:rsidRPr="00BF2A99">
        <w:rPr>
          <w:sz w:val="20"/>
          <w:lang w:val="ru-BY"/>
        </w:rPr>
        <w:t xml:space="preserve">; </w:t>
      </w:r>
      <w:proofErr w:type="spellStart"/>
      <w:r w:rsidRPr="00BF2A99">
        <w:rPr>
          <w:sz w:val="20"/>
          <w:lang w:val="ru-BY"/>
        </w:rPr>
        <w:t>var</w:t>
      </w:r>
      <w:proofErr w:type="spellEnd"/>
      <w:r w:rsidRPr="00BF2A99">
        <w:rPr>
          <w:sz w:val="20"/>
          <w:lang w:val="ru-BY"/>
        </w:rPr>
        <w:t xml:space="preserve"> </w:t>
      </w:r>
      <w:proofErr w:type="spellStart"/>
      <w:r w:rsidRPr="00BF2A99">
        <w:rPr>
          <w:sz w:val="20"/>
          <w:lang w:val="ru-BY"/>
        </w:rPr>
        <w:t>Handled</w:t>
      </w:r>
      <w:proofErr w:type="spellEnd"/>
      <w:r w:rsidRPr="00BF2A99">
        <w:rPr>
          <w:sz w:val="20"/>
          <w:lang w:val="ru-BY"/>
        </w:rPr>
        <w:t xml:space="preserve">: </w:t>
      </w:r>
      <w:proofErr w:type="spellStart"/>
      <w:r w:rsidRPr="00BF2A99">
        <w:rPr>
          <w:sz w:val="20"/>
          <w:lang w:val="ru-BY"/>
        </w:rPr>
        <w:t>Boolean</w:t>
      </w:r>
      <w:proofErr w:type="spellEnd"/>
      <w:r w:rsidRPr="00BF2A99">
        <w:rPr>
          <w:sz w:val="20"/>
          <w:lang w:val="ru-BY"/>
        </w:rPr>
        <w:t>);</w:t>
      </w:r>
    </w:p>
    <w:p w14:paraId="6E379BB3"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665D1604" w14:textId="7F285F38" w:rsidR="00BF2A99" w:rsidRPr="00BF2A99" w:rsidRDefault="00BF2A99" w:rsidP="00BF2A99">
      <w:pPr>
        <w:ind w:firstLine="709"/>
        <w:rPr>
          <w:sz w:val="20"/>
          <w:lang w:val="ru-BY"/>
        </w:rPr>
      </w:pPr>
      <w:proofErr w:type="gramStart"/>
      <w:r w:rsidRPr="00BF2A99">
        <w:rPr>
          <w:sz w:val="20"/>
          <w:lang w:val="ru-BY"/>
        </w:rPr>
        <w:t>PaintBox1.scale :</w:t>
      </w:r>
      <w:proofErr w:type="gramEnd"/>
      <w:r w:rsidRPr="00BF2A99">
        <w:rPr>
          <w:sz w:val="20"/>
          <w:lang w:val="ru-BY"/>
        </w:rPr>
        <w:t>= PaintBox1.scale * 1.01;</w:t>
      </w:r>
    </w:p>
    <w:p w14:paraId="1C227830" w14:textId="4AD9E719" w:rsidR="00BF2A99" w:rsidRPr="00BF2A99" w:rsidRDefault="00BF2A99" w:rsidP="00BF2A99">
      <w:pPr>
        <w:ind w:firstLine="709"/>
        <w:rPr>
          <w:sz w:val="20"/>
          <w:lang w:val="ru-BY"/>
        </w:rPr>
      </w:pPr>
      <w:r w:rsidRPr="00BF2A99">
        <w:rPr>
          <w:sz w:val="20"/>
          <w:lang w:val="ru-BY"/>
        </w:rPr>
        <w:t>PaintBox1.Invalidate;</w:t>
      </w:r>
    </w:p>
    <w:p w14:paraId="71699004"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5F99DCCB" w14:textId="77777777"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TForm2.FormResize(</w:t>
      </w:r>
      <w:proofErr w:type="spellStart"/>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w:t>
      </w:r>
    </w:p>
    <w:p w14:paraId="2CB83FD3"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33754098" w14:textId="24837862" w:rsidR="00BF2A99" w:rsidRPr="00BF2A99" w:rsidRDefault="00BF2A99" w:rsidP="00BF2A99">
      <w:pPr>
        <w:ind w:firstLine="709"/>
        <w:rPr>
          <w:sz w:val="20"/>
          <w:lang w:val="ru-BY"/>
        </w:rPr>
      </w:pPr>
      <w:r w:rsidRPr="00BF2A99">
        <w:rPr>
          <w:sz w:val="20"/>
          <w:lang w:val="ru-BY"/>
        </w:rPr>
        <w:t>Form2.Button</w:t>
      </w:r>
      <w:proofErr w:type="gramStart"/>
      <w:r w:rsidRPr="00BF2A99">
        <w:rPr>
          <w:sz w:val="20"/>
          <w:lang w:val="ru-BY"/>
        </w:rPr>
        <w:t>1.Top</w:t>
      </w:r>
      <w:proofErr w:type="gramEnd"/>
      <w:r w:rsidRPr="00BF2A99">
        <w:rPr>
          <w:sz w:val="20"/>
          <w:lang w:val="ru-BY"/>
        </w:rPr>
        <w:t>:=0;</w:t>
      </w:r>
    </w:p>
    <w:p w14:paraId="343BD0E0" w14:textId="62AE1A52" w:rsidR="00BF2A99" w:rsidRPr="00BF2A99" w:rsidRDefault="00BF2A99" w:rsidP="00BF2A99">
      <w:pPr>
        <w:ind w:firstLine="709"/>
        <w:rPr>
          <w:sz w:val="20"/>
          <w:lang w:val="ru-BY"/>
        </w:rPr>
      </w:pPr>
      <w:r w:rsidRPr="00BF2A99">
        <w:rPr>
          <w:sz w:val="20"/>
          <w:lang w:val="ru-BY"/>
        </w:rPr>
        <w:t>Form2.Button</w:t>
      </w:r>
      <w:proofErr w:type="gramStart"/>
      <w:r w:rsidRPr="00BF2A99">
        <w:rPr>
          <w:sz w:val="20"/>
          <w:lang w:val="ru-BY"/>
        </w:rPr>
        <w:t>1.Left</w:t>
      </w:r>
      <w:proofErr w:type="gramEnd"/>
      <w:r w:rsidRPr="00BF2A99">
        <w:rPr>
          <w:sz w:val="20"/>
          <w:lang w:val="ru-BY"/>
        </w:rPr>
        <w:t>:=Width-Button1.Width-10;</w:t>
      </w:r>
    </w:p>
    <w:p w14:paraId="75C8EA0D" w14:textId="4C34AA02" w:rsidR="00BF2A99" w:rsidRPr="00BF2A99" w:rsidRDefault="00BF2A99" w:rsidP="00BF2A99">
      <w:pPr>
        <w:ind w:firstLine="709"/>
        <w:rPr>
          <w:sz w:val="20"/>
          <w:lang w:val="ru-BY"/>
        </w:rPr>
      </w:pPr>
      <w:proofErr w:type="gramStart"/>
      <w:r w:rsidRPr="00BF2A99">
        <w:rPr>
          <w:sz w:val="20"/>
          <w:lang w:val="ru-BY"/>
        </w:rPr>
        <w:t>ScrollBox1.Width :</w:t>
      </w:r>
      <w:proofErr w:type="gramEnd"/>
      <w:r w:rsidRPr="00BF2A99">
        <w:rPr>
          <w:sz w:val="20"/>
          <w:lang w:val="ru-BY"/>
        </w:rPr>
        <w:t xml:space="preserve">= </w:t>
      </w:r>
      <w:proofErr w:type="spellStart"/>
      <w:proofErr w:type="gramStart"/>
      <w:r w:rsidRPr="00BF2A99">
        <w:rPr>
          <w:sz w:val="20"/>
          <w:lang w:val="ru-BY"/>
        </w:rPr>
        <w:t>round</w:t>
      </w:r>
      <w:proofErr w:type="spellEnd"/>
      <w:r w:rsidRPr="00BF2A99">
        <w:rPr>
          <w:sz w:val="20"/>
          <w:lang w:val="ru-BY"/>
        </w:rPr>
        <w:t>(</w:t>
      </w:r>
      <w:proofErr w:type="gramEnd"/>
      <w:r w:rsidRPr="00BF2A99">
        <w:rPr>
          <w:sz w:val="20"/>
          <w:lang w:val="ru-BY"/>
        </w:rPr>
        <w:t xml:space="preserve">(1 / 3) * </w:t>
      </w:r>
      <w:proofErr w:type="spellStart"/>
      <w:proofErr w:type="gramStart"/>
      <w:r w:rsidRPr="00BF2A99">
        <w:rPr>
          <w:sz w:val="20"/>
          <w:lang w:val="ru-BY"/>
        </w:rPr>
        <w:t>self.Width</w:t>
      </w:r>
      <w:proofErr w:type="spellEnd"/>
      <w:proofErr w:type="gramEnd"/>
      <w:r w:rsidRPr="00BF2A99">
        <w:rPr>
          <w:sz w:val="20"/>
          <w:lang w:val="ru-BY"/>
        </w:rPr>
        <w:t>);</w:t>
      </w:r>
    </w:p>
    <w:p w14:paraId="37C7FC45" w14:textId="1B6AEFFC" w:rsidR="00BF2A99" w:rsidRPr="00BF2A99" w:rsidRDefault="00BF2A99" w:rsidP="00BF2A99">
      <w:pPr>
        <w:ind w:firstLine="709"/>
        <w:rPr>
          <w:sz w:val="20"/>
          <w:lang w:val="ru-BY"/>
        </w:rPr>
      </w:pPr>
      <w:r w:rsidRPr="00BF2A99">
        <w:rPr>
          <w:sz w:val="20"/>
          <w:lang w:val="ru-BY"/>
        </w:rPr>
        <w:t>ScrollBox1.UpdateItems;</w:t>
      </w:r>
    </w:p>
    <w:p w14:paraId="56713D1C"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771D618C" w14:textId="77777777"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TForm2.PaintBox1</w:t>
      </w:r>
      <w:proofErr w:type="gramStart"/>
      <w:r w:rsidRPr="00BF2A99">
        <w:rPr>
          <w:sz w:val="20"/>
          <w:lang w:val="ru-BY"/>
        </w:rPr>
        <w:t>MouseDown(</w:t>
      </w:r>
      <w:proofErr w:type="spellStart"/>
      <w:proofErr w:type="gramEnd"/>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 xml:space="preserve">; </w:t>
      </w:r>
      <w:proofErr w:type="spellStart"/>
      <w:r w:rsidRPr="00BF2A99">
        <w:rPr>
          <w:sz w:val="20"/>
          <w:lang w:val="ru-BY"/>
        </w:rPr>
        <w:t>Button</w:t>
      </w:r>
      <w:proofErr w:type="spellEnd"/>
      <w:r w:rsidRPr="00BF2A99">
        <w:rPr>
          <w:sz w:val="20"/>
          <w:lang w:val="ru-BY"/>
        </w:rPr>
        <w:t xml:space="preserve">: </w:t>
      </w:r>
      <w:proofErr w:type="spellStart"/>
      <w:r w:rsidRPr="00BF2A99">
        <w:rPr>
          <w:sz w:val="20"/>
          <w:lang w:val="ru-BY"/>
        </w:rPr>
        <w:t>TMouseButton</w:t>
      </w:r>
      <w:proofErr w:type="spellEnd"/>
      <w:r w:rsidRPr="00BF2A99">
        <w:rPr>
          <w:sz w:val="20"/>
          <w:lang w:val="ru-BY"/>
        </w:rPr>
        <w:t>;</w:t>
      </w:r>
    </w:p>
    <w:p w14:paraId="3D34349E" w14:textId="7085678B" w:rsidR="00BF2A99" w:rsidRPr="00BF2A99" w:rsidRDefault="00BF2A99" w:rsidP="00BF2A99">
      <w:pPr>
        <w:ind w:firstLine="709"/>
        <w:rPr>
          <w:sz w:val="20"/>
          <w:lang w:val="ru-BY"/>
        </w:rPr>
      </w:pPr>
      <w:r w:rsidRPr="00BF2A99">
        <w:rPr>
          <w:sz w:val="20"/>
          <w:lang w:val="ru-BY"/>
        </w:rPr>
        <w:t xml:space="preserve">Shift: </w:t>
      </w:r>
      <w:proofErr w:type="spellStart"/>
      <w:r w:rsidRPr="00BF2A99">
        <w:rPr>
          <w:sz w:val="20"/>
          <w:lang w:val="ru-BY"/>
        </w:rPr>
        <w:t>TShiftState</w:t>
      </w:r>
      <w:proofErr w:type="spellEnd"/>
      <w:r w:rsidRPr="00BF2A99">
        <w:rPr>
          <w:sz w:val="20"/>
          <w:lang w:val="ru-BY"/>
        </w:rPr>
        <w:t xml:space="preserve">; X, Y: </w:t>
      </w:r>
      <w:proofErr w:type="spellStart"/>
      <w:r w:rsidRPr="00BF2A99">
        <w:rPr>
          <w:sz w:val="20"/>
          <w:lang w:val="ru-BY"/>
        </w:rPr>
        <w:t>Integer</w:t>
      </w:r>
      <w:proofErr w:type="spellEnd"/>
      <w:r w:rsidRPr="00BF2A99">
        <w:rPr>
          <w:sz w:val="20"/>
          <w:lang w:val="ru-BY"/>
        </w:rPr>
        <w:t>);</w:t>
      </w:r>
    </w:p>
    <w:p w14:paraId="16D35583"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44843A56" w14:textId="48E226E6" w:rsidR="00BF2A99" w:rsidRPr="00BF2A99" w:rsidRDefault="00BF2A99" w:rsidP="00BF2A99">
      <w:pPr>
        <w:ind w:firstLine="709"/>
        <w:rPr>
          <w:sz w:val="20"/>
          <w:lang w:val="ru-BY"/>
        </w:rPr>
      </w:pPr>
      <w:proofErr w:type="spellStart"/>
      <w:proofErr w:type="gramStart"/>
      <w:r w:rsidRPr="00BF2A99">
        <w:rPr>
          <w:sz w:val="20"/>
          <w:lang w:val="ru-BY"/>
        </w:rPr>
        <w:t>pressed</w:t>
      </w:r>
      <w:proofErr w:type="spellEnd"/>
      <w:r w:rsidRPr="00BF2A99">
        <w:rPr>
          <w:sz w:val="20"/>
          <w:lang w:val="ru-BY"/>
        </w:rPr>
        <w:t xml:space="preserve"> :</w:t>
      </w:r>
      <w:proofErr w:type="gramEnd"/>
      <w:r w:rsidRPr="00BF2A99">
        <w:rPr>
          <w:sz w:val="20"/>
          <w:lang w:val="ru-BY"/>
        </w:rPr>
        <w:t>= True;</w:t>
      </w:r>
    </w:p>
    <w:p w14:paraId="1FBED47A" w14:textId="26FB1282" w:rsidR="00BF2A99" w:rsidRPr="00BF2A99" w:rsidRDefault="00BF2A99" w:rsidP="00BF2A99">
      <w:pPr>
        <w:ind w:firstLine="709"/>
        <w:rPr>
          <w:sz w:val="20"/>
          <w:lang w:val="ru-BY"/>
        </w:rPr>
      </w:pPr>
      <w:proofErr w:type="spellStart"/>
      <w:proofErr w:type="gramStart"/>
      <w:r w:rsidRPr="00BF2A99">
        <w:rPr>
          <w:sz w:val="20"/>
          <w:lang w:val="ru-BY"/>
        </w:rPr>
        <w:t>oldPos</w:t>
      </w:r>
      <w:proofErr w:type="spellEnd"/>
      <w:r w:rsidRPr="00BF2A99">
        <w:rPr>
          <w:sz w:val="20"/>
          <w:lang w:val="ru-BY"/>
        </w:rPr>
        <w:t xml:space="preserve"> :</w:t>
      </w:r>
      <w:proofErr w:type="gramEnd"/>
      <w:r w:rsidRPr="00BF2A99">
        <w:rPr>
          <w:sz w:val="20"/>
          <w:lang w:val="ru-BY"/>
        </w:rPr>
        <w:t xml:space="preserve">= </w:t>
      </w:r>
      <w:proofErr w:type="gramStart"/>
      <w:r w:rsidRPr="00BF2A99">
        <w:rPr>
          <w:sz w:val="20"/>
          <w:lang w:val="ru-BY"/>
        </w:rPr>
        <w:t>Point(</w:t>
      </w:r>
      <w:proofErr w:type="gramEnd"/>
      <w:r w:rsidRPr="00BF2A99">
        <w:rPr>
          <w:sz w:val="20"/>
          <w:lang w:val="ru-BY"/>
        </w:rPr>
        <w:t xml:space="preserve">Form2.CalcCursorPos.x, </w:t>
      </w:r>
      <w:proofErr w:type="gramStart"/>
      <w:r w:rsidRPr="00BF2A99">
        <w:rPr>
          <w:sz w:val="20"/>
          <w:lang w:val="ru-BY"/>
        </w:rPr>
        <w:t>Form2.CalcCursorPos.y</w:t>
      </w:r>
      <w:proofErr w:type="gramEnd"/>
      <w:r w:rsidRPr="00BF2A99">
        <w:rPr>
          <w:sz w:val="20"/>
          <w:lang w:val="ru-BY"/>
        </w:rPr>
        <w:t>);</w:t>
      </w:r>
    </w:p>
    <w:p w14:paraId="76EA20FC"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1E753DB0" w14:textId="77777777"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TForm2.PaintBox1</w:t>
      </w:r>
      <w:proofErr w:type="gramStart"/>
      <w:r w:rsidRPr="00BF2A99">
        <w:rPr>
          <w:sz w:val="20"/>
          <w:lang w:val="ru-BY"/>
        </w:rPr>
        <w:t>MouseMove(</w:t>
      </w:r>
      <w:proofErr w:type="spellStart"/>
      <w:proofErr w:type="gramEnd"/>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 xml:space="preserve">; Shift: </w:t>
      </w:r>
      <w:proofErr w:type="spellStart"/>
      <w:r w:rsidRPr="00BF2A99">
        <w:rPr>
          <w:sz w:val="20"/>
          <w:lang w:val="ru-BY"/>
        </w:rPr>
        <w:t>TShiftState</w:t>
      </w:r>
      <w:proofErr w:type="spellEnd"/>
      <w:r w:rsidRPr="00BF2A99">
        <w:rPr>
          <w:sz w:val="20"/>
          <w:lang w:val="ru-BY"/>
        </w:rPr>
        <w:t>;</w:t>
      </w:r>
    </w:p>
    <w:p w14:paraId="12CC4449" w14:textId="0901CD9C" w:rsidR="00BF2A99" w:rsidRPr="00BF2A99" w:rsidRDefault="00BF2A99" w:rsidP="00BF2A99">
      <w:pPr>
        <w:ind w:firstLine="709"/>
        <w:rPr>
          <w:sz w:val="20"/>
          <w:lang w:val="ru-BY"/>
        </w:rPr>
      </w:pPr>
      <w:r w:rsidRPr="00BF2A99">
        <w:rPr>
          <w:sz w:val="20"/>
          <w:lang w:val="ru-BY"/>
        </w:rPr>
        <w:t xml:space="preserve">X, Y: </w:t>
      </w:r>
      <w:proofErr w:type="spellStart"/>
      <w:r w:rsidRPr="00BF2A99">
        <w:rPr>
          <w:sz w:val="20"/>
          <w:lang w:val="ru-BY"/>
        </w:rPr>
        <w:t>Integer</w:t>
      </w:r>
      <w:proofErr w:type="spellEnd"/>
      <w:r w:rsidRPr="00BF2A99">
        <w:rPr>
          <w:sz w:val="20"/>
          <w:lang w:val="ru-BY"/>
        </w:rPr>
        <w:t>);</w:t>
      </w:r>
    </w:p>
    <w:p w14:paraId="4164529A"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40C1AC9F" w14:textId="25399EFC" w:rsidR="00BF2A99" w:rsidRPr="00BF2A99" w:rsidRDefault="00BF2A99" w:rsidP="00BF2A99">
      <w:pPr>
        <w:ind w:firstLine="709"/>
        <w:rPr>
          <w:sz w:val="20"/>
          <w:lang w:val="ru-BY"/>
        </w:rPr>
      </w:pP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pressed</w:t>
      </w:r>
      <w:proofErr w:type="spellEnd"/>
      <w:r w:rsidRPr="00BF2A99">
        <w:rPr>
          <w:sz w:val="20"/>
          <w:lang w:val="ru-BY"/>
        </w:rPr>
        <w:t xml:space="preserve"> </w:t>
      </w:r>
      <w:proofErr w:type="spellStart"/>
      <w:r w:rsidRPr="00BF2A99">
        <w:rPr>
          <w:sz w:val="20"/>
          <w:lang w:val="ru-BY"/>
        </w:rPr>
        <w:t>then</w:t>
      </w:r>
      <w:proofErr w:type="spellEnd"/>
    </w:p>
    <w:p w14:paraId="61081EF6" w14:textId="2E94DDB3" w:rsidR="00BF2A99" w:rsidRPr="00BF2A99" w:rsidRDefault="00BF2A99" w:rsidP="00BF2A99">
      <w:pPr>
        <w:ind w:firstLine="709"/>
        <w:rPr>
          <w:sz w:val="20"/>
          <w:lang w:val="ru-BY"/>
        </w:rPr>
      </w:pPr>
      <w:proofErr w:type="spellStart"/>
      <w:r w:rsidRPr="00BF2A99">
        <w:rPr>
          <w:sz w:val="20"/>
          <w:lang w:val="ru-BY"/>
        </w:rPr>
        <w:t>begin</w:t>
      </w:r>
      <w:proofErr w:type="spellEnd"/>
    </w:p>
    <w:p w14:paraId="0F989CFC" w14:textId="2009DFB1" w:rsidR="00BF2A99" w:rsidRPr="00BF2A99" w:rsidRDefault="00BF2A99" w:rsidP="00BF2A99">
      <w:pPr>
        <w:ind w:firstLine="709"/>
        <w:rPr>
          <w:sz w:val="20"/>
          <w:lang w:val="ru-BY"/>
        </w:rPr>
      </w:pPr>
      <w:proofErr w:type="spellStart"/>
      <w:r w:rsidRPr="00BF2A99">
        <w:rPr>
          <w:sz w:val="20"/>
          <w:lang w:val="ru-BY"/>
        </w:rPr>
        <w:t>var</w:t>
      </w:r>
      <w:proofErr w:type="spellEnd"/>
    </w:p>
    <w:p w14:paraId="6CCB2C50" w14:textId="35D73D9A" w:rsidR="00BF2A99" w:rsidRPr="00BF2A99" w:rsidRDefault="00BF2A99" w:rsidP="00BF2A99">
      <w:pPr>
        <w:ind w:firstLine="709"/>
        <w:rPr>
          <w:sz w:val="20"/>
          <w:lang w:val="ru-BY"/>
        </w:rPr>
      </w:pPr>
      <w:r w:rsidRPr="00BF2A99">
        <w:rPr>
          <w:sz w:val="20"/>
          <w:lang w:val="ru-BY"/>
        </w:rPr>
        <w:t xml:space="preserve">Delta: </w:t>
      </w:r>
      <w:proofErr w:type="spellStart"/>
      <w:r w:rsidRPr="00BF2A99">
        <w:rPr>
          <w:sz w:val="20"/>
          <w:lang w:val="ru-BY"/>
        </w:rPr>
        <w:t>TPoint</w:t>
      </w:r>
      <w:proofErr w:type="spellEnd"/>
      <w:r w:rsidRPr="00BF2A99">
        <w:rPr>
          <w:sz w:val="20"/>
          <w:lang w:val="ru-BY"/>
        </w:rPr>
        <w:t>;</w:t>
      </w:r>
    </w:p>
    <w:p w14:paraId="496FDED1" w14:textId="1D630E8B" w:rsidR="00BF2A99" w:rsidRPr="00BF2A99" w:rsidRDefault="00BF2A99" w:rsidP="00BF2A99">
      <w:pPr>
        <w:ind w:firstLine="709"/>
        <w:rPr>
          <w:sz w:val="20"/>
          <w:lang w:val="ru-BY"/>
        </w:rPr>
      </w:pPr>
      <w:proofErr w:type="spellStart"/>
      <w:proofErr w:type="gramStart"/>
      <w:r w:rsidRPr="00BF2A99">
        <w:rPr>
          <w:sz w:val="20"/>
          <w:lang w:val="ru-BY"/>
        </w:rPr>
        <w:t>Delta.X</w:t>
      </w:r>
      <w:proofErr w:type="spellEnd"/>
      <w:r w:rsidRPr="00BF2A99">
        <w:rPr>
          <w:sz w:val="20"/>
          <w:lang w:val="ru-BY"/>
        </w:rPr>
        <w:t xml:space="preserve"> :</w:t>
      </w:r>
      <w:proofErr w:type="gramEnd"/>
      <w:r w:rsidRPr="00BF2A99">
        <w:rPr>
          <w:sz w:val="20"/>
          <w:lang w:val="ru-BY"/>
        </w:rPr>
        <w:t xml:space="preserve">= Form2.CalcCursorPos.x - </w:t>
      </w:r>
      <w:proofErr w:type="spellStart"/>
      <w:r w:rsidRPr="00BF2A99">
        <w:rPr>
          <w:sz w:val="20"/>
          <w:lang w:val="ru-BY"/>
        </w:rPr>
        <w:t>oldPos.X</w:t>
      </w:r>
      <w:proofErr w:type="spellEnd"/>
      <w:r w:rsidRPr="00BF2A99">
        <w:rPr>
          <w:sz w:val="20"/>
          <w:lang w:val="ru-BY"/>
        </w:rPr>
        <w:t>;</w:t>
      </w:r>
    </w:p>
    <w:p w14:paraId="63C3C52D" w14:textId="7C31BCEA" w:rsidR="00BF2A99" w:rsidRPr="00BF2A99" w:rsidRDefault="00BF2A99" w:rsidP="00BF2A99">
      <w:pPr>
        <w:ind w:firstLine="709"/>
        <w:rPr>
          <w:sz w:val="20"/>
          <w:lang w:val="ru-BY"/>
        </w:rPr>
      </w:pPr>
      <w:proofErr w:type="spellStart"/>
      <w:proofErr w:type="gramStart"/>
      <w:r w:rsidRPr="00BF2A99">
        <w:rPr>
          <w:sz w:val="20"/>
          <w:lang w:val="ru-BY"/>
        </w:rPr>
        <w:t>Delta.Y</w:t>
      </w:r>
      <w:proofErr w:type="spellEnd"/>
      <w:r w:rsidRPr="00BF2A99">
        <w:rPr>
          <w:sz w:val="20"/>
          <w:lang w:val="ru-BY"/>
        </w:rPr>
        <w:t xml:space="preserve"> :</w:t>
      </w:r>
      <w:proofErr w:type="gramEnd"/>
      <w:r w:rsidRPr="00BF2A99">
        <w:rPr>
          <w:sz w:val="20"/>
          <w:lang w:val="ru-BY"/>
        </w:rPr>
        <w:t xml:space="preserve">= Form2.CalcCursorPos.Y - </w:t>
      </w:r>
      <w:proofErr w:type="spellStart"/>
      <w:r w:rsidRPr="00BF2A99">
        <w:rPr>
          <w:sz w:val="20"/>
          <w:lang w:val="ru-BY"/>
        </w:rPr>
        <w:t>oldPos.Y</w:t>
      </w:r>
      <w:proofErr w:type="spellEnd"/>
      <w:r w:rsidRPr="00BF2A99">
        <w:rPr>
          <w:sz w:val="20"/>
          <w:lang w:val="ru-BY"/>
        </w:rPr>
        <w:t>;</w:t>
      </w:r>
    </w:p>
    <w:p w14:paraId="68703399" w14:textId="1B2955B8" w:rsidR="00BF2A99" w:rsidRPr="00BF2A99" w:rsidRDefault="00BF2A99" w:rsidP="00BF2A99">
      <w:pPr>
        <w:ind w:firstLine="709"/>
        <w:rPr>
          <w:sz w:val="20"/>
          <w:lang w:val="ru-BY"/>
        </w:rPr>
      </w:pPr>
      <w:proofErr w:type="gramStart"/>
      <w:r w:rsidRPr="00BF2A99">
        <w:rPr>
          <w:sz w:val="20"/>
          <w:lang w:val="ru-BY"/>
        </w:rPr>
        <w:t>PaintBox1.offset :</w:t>
      </w:r>
      <w:proofErr w:type="gramEnd"/>
      <w:r w:rsidRPr="00BF2A99">
        <w:rPr>
          <w:sz w:val="20"/>
          <w:lang w:val="ru-BY"/>
        </w:rPr>
        <w:t xml:space="preserve">= </w:t>
      </w:r>
      <w:proofErr w:type="spellStart"/>
      <w:proofErr w:type="gramStart"/>
      <w:r w:rsidRPr="00BF2A99">
        <w:rPr>
          <w:sz w:val="20"/>
          <w:lang w:val="ru-BY"/>
        </w:rPr>
        <w:t>PointF</w:t>
      </w:r>
      <w:proofErr w:type="spellEnd"/>
      <w:r w:rsidRPr="00BF2A99">
        <w:rPr>
          <w:sz w:val="20"/>
          <w:lang w:val="ru-BY"/>
        </w:rPr>
        <w:t>(</w:t>
      </w:r>
      <w:proofErr w:type="gramEnd"/>
      <w:r w:rsidRPr="00BF2A99">
        <w:rPr>
          <w:sz w:val="20"/>
          <w:lang w:val="ru-BY"/>
        </w:rPr>
        <w:t>PaintBox1.offset.X -</w:t>
      </w:r>
      <w:proofErr w:type="spellStart"/>
      <w:r w:rsidRPr="00BF2A99">
        <w:rPr>
          <w:sz w:val="20"/>
          <w:lang w:val="ru-BY"/>
        </w:rPr>
        <w:t>Delta.X</w:t>
      </w:r>
      <w:proofErr w:type="spellEnd"/>
      <w:r w:rsidRPr="00BF2A99">
        <w:rPr>
          <w:sz w:val="20"/>
          <w:lang w:val="ru-BY"/>
        </w:rPr>
        <w:t>/PaintBox1.cell.X,</w:t>
      </w:r>
    </w:p>
    <w:p w14:paraId="33787622" w14:textId="1BCA3F4D" w:rsidR="00BF2A99" w:rsidRPr="00BF2A99" w:rsidRDefault="00BF2A99" w:rsidP="00BF2A99">
      <w:pPr>
        <w:ind w:firstLine="709"/>
        <w:rPr>
          <w:sz w:val="20"/>
          <w:lang w:val="ru-BY"/>
        </w:rPr>
      </w:pPr>
      <w:r w:rsidRPr="00BF2A99">
        <w:rPr>
          <w:sz w:val="20"/>
          <w:lang w:val="ru-BY"/>
        </w:rPr>
        <w:t>PaintBox1.offset.Y +</w:t>
      </w:r>
      <w:proofErr w:type="spellStart"/>
      <w:r w:rsidRPr="00BF2A99">
        <w:rPr>
          <w:sz w:val="20"/>
          <w:lang w:val="ru-BY"/>
        </w:rPr>
        <w:t>Delta.Y</w:t>
      </w:r>
      <w:proofErr w:type="spellEnd"/>
      <w:r w:rsidRPr="00BF2A99">
        <w:rPr>
          <w:sz w:val="20"/>
          <w:lang w:val="ru-BY"/>
        </w:rPr>
        <w:t>/PaintBox1.cell.Y);</w:t>
      </w:r>
    </w:p>
    <w:p w14:paraId="2F58D25D" w14:textId="38EB1D14" w:rsidR="00BF2A99" w:rsidRPr="00BF2A99" w:rsidRDefault="00BF2A99" w:rsidP="00BF2A99">
      <w:pPr>
        <w:ind w:firstLine="709"/>
        <w:rPr>
          <w:sz w:val="20"/>
          <w:lang w:val="ru-BY"/>
        </w:rPr>
      </w:pPr>
      <w:r w:rsidRPr="00BF2A99">
        <w:rPr>
          <w:sz w:val="20"/>
          <w:lang w:val="ru-BY"/>
        </w:rPr>
        <w:t>PaintBox1.Invalidate;</w:t>
      </w:r>
    </w:p>
    <w:p w14:paraId="7D8B15B8" w14:textId="2EC75345" w:rsidR="00BF2A99" w:rsidRPr="00BF2A99" w:rsidRDefault="00BF2A99" w:rsidP="00BF2A99">
      <w:pPr>
        <w:ind w:firstLine="709"/>
        <w:rPr>
          <w:sz w:val="20"/>
          <w:lang w:val="ru-BY"/>
        </w:rPr>
      </w:pPr>
      <w:proofErr w:type="spellStart"/>
      <w:proofErr w:type="gramStart"/>
      <w:r w:rsidRPr="00BF2A99">
        <w:rPr>
          <w:sz w:val="20"/>
          <w:lang w:val="ru-BY"/>
        </w:rPr>
        <w:t>oldPos</w:t>
      </w:r>
      <w:proofErr w:type="spellEnd"/>
      <w:r w:rsidRPr="00BF2A99">
        <w:rPr>
          <w:sz w:val="20"/>
          <w:lang w:val="ru-BY"/>
        </w:rPr>
        <w:t>:=Form2.CalcCursorPos</w:t>
      </w:r>
      <w:proofErr w:type="gramEnd"/>
      <w:r w:rsidRPr="00BF2A99">
        <w:rPr>
          <w:sz w:val="20"/>
          <w:lang w:val="ru-BY"/>
        </w:rPr>
        <w:t>;</w:t>
      </w:r>
    </w:p>
    <w:p w14:paraId="5BCD2F2D" w14:textId="2FD2511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6997AA96"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6DE9166F" w14:textId="77777777"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TForm2.PaintBox1</w:t>
      </w:r>
      <w:proofErr w:type="gramStart"/>
      <w:r w:rsidRPr="00BF2A99">
        <w:rPr>
          <w:sz w:val="20"/>
          <w:lang w:val="ru-BY"/>
        </w:rPr>
        <w:t>MouseUp(</w:t>
      </w:r>
      <w:proofErr w:type="spellStart"/>
      <w:proofErr w:type="gramEnd"/>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 xml:space="preserve">; </w:t>
      </w:r>
      <w:proofErr w:type="spellStart"/>
      <w:r w:rsidRPr="00BF2A99">
        <w:rPr>
          <w:sz w:val="20"/>
          <w:lang w:val="ru-BY"/>
        </w:rPr>
        <w:t>Button</w:t>
      </w:r>
      <w:proofErr w:type="spellEnd"/>
      <w:r w:rsidRPr="00BF2A99">
        <w:rPr>
          <w:sz w:val="20"/>
          <w:lang w:val="ru-BY"/>
        </w:rPr>
        <w:t xml:space="preserve">: </w:t>
      </w:r>
      <w:proofErr w:type="spellStart"/>
      <w:r w:rsidRPr="00BF2A99">
        <w:rPr>
          <w:sz w:val="20"/>
          <w:lang w:val="ru-BY"/>
        </w:rPr>
        <w:t>TMouseButton</w:t>
      </w:r>
      <w:proofErr w:type="spellEnd"/>
      <w:r w:rsidRPr="00BF2A99">
        <w:rPr>
          <w:sz w:val="20"/>
          <w:lang w:val="ru-BY"/>
        </w:rPr>
        <w:t>;</w:t>
      </w:r>
    </w:p>
    <w:p w14:paraId="220E91FE" w14:textId="327D9CB9" w:rsidR="00BF2A99" w:rsidRPr="00BF2A99" w:rsidRDefault="00BF2A99" w:rsidP="00BF2A99">
      <w:pPr>
        <w:rPr>
          <w:sz w:val="20"/>
          <w:lang w:val="ru-BY"/>
        </w:rPr>
      </w:pPr>
      <w:r w:rsidRPr="00BF2A99">
        <w:rPr>
          <w:sz w:val="20"/>
          <w:lang w:val="ru-BY"/>
        </w:rPr>
        <w:t xml:space="preserve">Shift: </w:t>
      </w:r>
      <w:proofErr w:type="spellStart"/>
      <w:r w:rsidRPr="00BF2A99">
        <w:rPr>
          <w:sz w:val="20"/>
          <w:lang w:val="ru-BY"/>
        </w:rPr>
        <w:t>TShiftState</w:t>
      </w:r>
      <w:proofErr w:type="spellEnd"/>
      <w:r w:rsidRPr="00BF2A99">
        <w:rPr>
          <w:sz w:val="20"/>
          <w:lang w:val="ru-BY"/>
        </w:rPr>
        <w:t xml:space="preserve">; X, Y: </w:t>
      </w:r>
      <w:proofErr w:type="spellStart"/>
      <w:r w:rsidRPr="00BF2A99">
        <w:rPr>
          <w:sz w:val="20"/>
          <w:lang w:val="ru-BY"/>
        </w:rPr>
        <w:t>Integer</w:t>
      </w:r>
      <w:proofErr w:type="spellEnd"/>
      <w:r w:rsidRPr="00BF2A99">
        <w:rPr>
          <w:sz w:val="20"/>
          <w:lang w:val="ru-BY"/>
        </w:rPr>
        <w:t>);</w:t>
      </w:r>
    </w:p>
    <w:p w14:paraId="240385E2"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3633E2F4" w14:textId="17F235FC" w:rsidR="00BF2A99" w:rsidRPr="00BF2A99" w:rsidRDefault="00BF2A99" w:rsidP="00BF2A99">
      <w:pPr>
        <w:ind w:firstLine="709"/>
        <w:rPr>
          <w:sz w:val="20"/>
          <w:lang w:val="ru-BY"/>
        </w:rPr>
      </w:pPr>
      <w:proofErr w:type="spellStart"/>
      <w:proofErr w:type="gramStart"/>
      <w:r w:rsidRPr="00BF2A99">
        <w:rPr>
          <w:sz w:val="20"/>
          <w:lang w:val="ru-BY"/>
        </w:rPr>
        <w:t>pressed</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false</w:t>
      </w:r>
      <w:proofErr w:type="spellEnd"/>
      <w:r w:rsidRPr="00BF2A99">
        <w:rPr>
          <w:sz w:val="20"/>
          <w:lang w:val="ru-BY"/>
        </w:rPr>
        <w:t>;</w:t>
      </w:r>
    </w:p>
    <w:p w14:paraId="7F9678CA"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4AA4C888" w14:textId="77777777"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TForm2.HandlePaint(</w:t>
      </w:r>
      <w:proofErr w:type="spellStart"/>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w:t>
      </w:r>
    </w:p>
    <w:p w14:paraId="2EADD9A8"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5E83CA1C" w14:textId="420DB0AE" w:rsidR="00BF2A99" w:rsidRPr="00BF2A99" w:rsidRDefault="00BF2A99" w:rsidP="00BF2A99">
      <w:pPr>
        <w:ind w:firstLine="709"/>
        <w:rPr>
          <w:sz w:val="20"/>
          <w:lang w:val="ru-BY"/>
        </w:rPr>
      </w:pPr>
      <w:r w:rsidRPr="00BF2A99">
        <w:rPr>
          <w:sz w:val="20"/>
          <w:lang w:val="ru-BY"/>
        </w:rPr>
        <w:t>Form2.PaintBox</w:t>
      </w:r>
      <w:proofErr w:type="gramStart"/>
      <w:r w:rsidRPr="00BF2A99">
        <w:rPr>
          <w:sz w:val="20"/>
          <w:lang w:val="ru-BY"/>
        </w:rPr>
        <w:t>1.Invalidate</w:t>
      </w:r>
      <w:proofErr w:type="gramEnd"/>
      <w:r w:rsidRPr="00BF2A99">
        <w:rPr>
          <w:sz w:val="20"/>
          <w:lang w:val="ru-BY"/>
        </w:rPr>
        <w:t>;</w:t>
      </w:r>
    </w:p>
    <w:p w14:paraId="00ED8A57"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51AD7EE6" w14:textId="77777777"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TForm2.PaintBox1</w:t>
      </w:r>
      <w:proofErr w:type="gramStart"/>
      <w:r w:rsidRPr="00BF2A99">
        <w:rPr>
          <w:sz w:val="20"/>
          <w:lang w:val="ru-BY"/>
        </w:rPr>
        <w:t>Paint(</w:t>
      </w:r>
      <w:proofErr w:type="spellStart"/>
      <w:proofErr w:type="gramEnd"/>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w:t>
      </w:r>
    </w:p>
    <w:p w14:paraId="07EA31CF"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3E8591BD" w14:textId="223FDC87" w:rsidR="00BF2A99" w:rsidRPr="00BF2A99" w:rsidRDefault="00BF2A99" w:rsidP="00BF2A99">
      <w:pPr>
        <w:ind w:firstLine="709"/>
        <w:rPr>
          <w:sz w:val="20"/>
          <w:lang w:val="ru-BY"/>
        </w:rPr>
      </w:pPr>
      <w:proofErr w:type="spellStart"/>
      <w:r w:rsidRPr="00BF2A99">
        <w:rPr>
          <w:sz w:val="20"/>
          <w:lang w:val="ru-BY"/>
        </w:rPr>
        <w:t>var</w:t>
      </w:r>
      <w:proofErr w:type="spellEnd"/>
    </w:p>
    <w:p w14:paraId="2534DAB3" w14:textId="06FBEE4E" w:rsidR="00BF2A99" w:rsidRPr="00BF2A99" w:rsidRDefault="00BF2A99" w:rsidP="00BF2A99">
      <w:pPr>
        <w:ind w:firstLine="709"/>
        <w:rPr>
          <w:sz w:val="20"/>
          <w:lang w:val="ru-BY"/>
        </w:rPr>
      </w:pPr>
      <w:proofErr w:type="spellStart"/>
      <w:r w:rsidRPr="00BF2A99">
        <w:rPr>
          <w:sz w:val="20"/>
          <w:lang w:val="ru-BY"/>
        </w:rPr>
        <w:t>frame</w:t>
      </w:r>
      <w:proofErr w:type="spellEnd"/>
      <w:r w:rsidRPr="00BF2A99">
        <w:rPr>
          <w:sz w:val="20"/>
          <w:lang w:val="ru-BY"/>
        </w:rPr>
        <w:t xml:space="preserve">: </w:t>
      </w:r>
      <w:proofErr w:type="spellStart"/>
      <w:r w:rsidRPr="00BF2A99">
        <w:rPr>
          <w:sz w:val="20"/>
          <w:lang w:val="ru-BY"/>
        </w:rPr>
        <w:t>TBitmap</w:t>
      </w:r>
      <w:proofErr w:type="spellEnd"/>
      <w:r w:rsidRPr="00BF2A99">
        <w:rPr>
          <w:sz w:val="20"/>
          <w:lang w:val="ru-BY"/>
        </w:rPr>
        <w:t>;</w:t>
      </w:r>
    </w:p>
    <w:p w14:paraId="77B6D319" w14:textId="09F1CFDA" w:rsidR="00BF2A99" w:rsidRPr="00BF2A99" w:rsidRDefault="00BF2A99" w:rsidP="00BF2A99">
      <w:pPr>
        <w:ind w:firstLine="709"/>
        <w:rPr>
          <w:sz w:val="20"/>
          <w:lang w:val="ru-BY"/>
        </w:rPr>
      </w:pPr>
      <w:proofErr w:type="spellStart"/>
      <w:proofErr w:type="gramStart"/>
      <w:r w:rsidRPr="00BF2A99">
        <w:rPr>
          <w:sz w:val="20"/>
          <w:lang w:val="ru-BY"/>
        </w:rPr>
        <w:t>frame</w:t>
      </w:r>
      <w:proofErr w:type="spellEnd"/>
      <w:r w:rsidRPr="00BF2A99">
        <w:rPr>
          <w:sz w:val="20"/>
          <w:lang w:val="ru-BY"/>
        </w:rPr>
        <w:t xml:space="preserve"> :</w:t>
      </w:r>
      <w:proofErr w:type="gramEnd"/>
      <w:r w:rsidRPr="00BF2A99">
        <w:rPr>
          <w:sz w:val="20"/>
          <w:lang w:val="ru-BY"/>
        </w:rPr>
        <w:t>= PaintBox1.getNewFrame;</w:t>
      </w:r>
    </w:p>
    <w:p w14:paraId="53667E6B" w14:textId="7FFADD8E" w:rsidR="00BF2A99" w:rsidRPr="00BF2A99" w:rsidRDefault="00BF2A99" w:rsidP="00BF2A99">
      <w:pPr>
        <w:ind w:firstLine="709"/>
        <w:rPr>
          <w:sz w:val="20"/>
          <w:lang w:val="ru-BY"/>
        </w:rPr>
      </w:pPr>
      <w:proofErr w:type="gramStart"/>
      <w:r w:rsidRPr="00BF2A99">
        <w:rPr>
          <w:sz w:val="20"/>
          <w:lang w:val="ru-BY"/>
        </w:rPr>
        <w:t>PaintBox1.Canvas.draw</w:t>
      </w:r>
      <w:proofErr w:type="gramEnd"/>
      <w:r w:rsidRPr="00BF2A99">
        <w:rPr>
          <w:sz w:val="20"/>
          <w:lang w:val="ru-BY"/>
        </w:rPr>
        <w:t xml:space="preserve">(0, 0, </w:t>
      </w:r>
      <w:proofErr w:type="spellStart"/>
      <w:r w:rsidRPr="00BF2A99">
        <w:rPr>
          <w:sz w:val="20"/>
          <w:lang w:val="ru-BY"/>
        </w:rPr>
        <w:t>frame</w:t>
      </w:r>
      <w:proofErr w:type="spellEnd"/>
      <w:r w:rsidRPr="00BF2A99">
        <w:rPr>
          <w:sz w:val="20"/>
          <w:lang w:val="ru-BY"/>
        </w:rPr>
        <w:t>);</w:t>
      </w:r>
    </w:p>
    <w:p w14:paraId="2E002B0C" w14:textId="4F41C561"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2E3DB432" w14:textId="307A1893" w:rsidR="00BF2A99" w:rsidRDefault="00BF2A99" w:rsidP="00BF2A99">
      <w:pPr>
        <w:ind w:firstLine="709"/>
        <w:rPr>
          <w:sz w:val="20"/>
          <w:lang w:val="ru-BY"/>
        </w:rPr>
      </w:pPr>
      <w:proofErr w:type="spellStart"/>
      <w:r w:rsidRPr="00BF2A99">
        <w:rPr>
          <w:sz w:val="20"/>
          <w:lang w:val="ru-BY"/>
        </w:rPr>
        <w:t>end</w:t>
      </w:r>
      <w:proofErr w:type="spellEnd"/>
      <w:r>
        <w:rPr>
          <w:sz w:val="20"/>
          <w:lang w:val="ru-BY"/>
        </w:rPr>
        <w:t>.</w:t>
      </w:r>
    </w:p>
    <w:p w14:paraId="0EFFF09F" w14:textId="77777777" w:rsidR="00BF2A99" w:rsidRDefault="00BF2A99" w:rsidP="00BF2A99">
      <w:pPr>
        <w:ind w:firstLine="709"/>
        <w:rPr>
          <w:sz w:val="20"/>
          <w:lang w:val="ru-BY"/>
        </w:rPr>
      </w:pPr>
    </w:p>
    <w:p w14:paraId="6321BAF8" w14:textId="77777777" w:rsidR="00BF2A99" w:rsidRPr="00BF2A99" w:rsidRDefault="00BF2A99" w:rsidP="00BF2A99">
      <w:pPr>
        <w:ind w:firstLine="709"/>
        <w:rPr>
          <w:sz w:val="20"/>
          <w:lang w:val="ru-BY"/>
        </w:rPr>
      </w:pPr>
      <w:proofErr w:type="spellStart"/>
      <w:r w:rsidRPr="00BF2A99">
        <w:rPr>
          <w:sz w:val="20"/>
          <w:lang w:val="ru-BY"/>
        </w:rPr>
        <w:t>unit</w:t>
      </w:r>
      <w:proofErr w:type="spellEnd"/>
      <w:r w:rsidRPr="00BF2A99">
        <w:rPr>
          <w:sz w:val="20"/>
          <w:lang w:val="ru-BY"/>
        </w:rPr>
        <w:t xml:space="preserve"> </w:t>
      </w:r>
      <w:proofErr w:type="spellStart"/>
      <w:r w:rsidRPr="00BF2A99">
        <w:rPr>
          <w:sz w:val="20"/>
          <w:lang w:val="ru-BY"/>
        </w:rPr>
        <w:t>MyParser</w:t>
      </w:r>
      <w:proofErr w:type="spellEnd"/>
      <w:r w:rsidRPr="00BF2A99">
        <w:rPr>
          <w:sz w:val="20"/>
          <w:lang w:val="ru-BY"/>
        </w:rPr>
        <w:t>;</w:t>
      </w:r>
    </w:p>
    <w:p w14:paraId="200E96E9" w14:textId="77777777" w:rsidR="00BF2A99" w:rsidRPr="00BF2A99" w:rsidRDefault="00BF2A99" w:rsidP="00BF2A99">
      <w:pPr>
        <w:ind w:firstLine="709"/>
        <w:rPr>
          <w:sz w:val="20"/>
          <w:lang w:val="ru-BY"/>
        </w:rPr>
      </w:pPr>
    </w:p>
    <w:p w14:paraId="6AC021D0" w14:textId="77777777" w:rsidR="00BF2A99" w:rsidRPr="00BF2A99" w:rsidRDefault="00BF2A99" w:rsidP="00BF2A99">
      <w:pPr>
        <w:ind w:firstLine="709"/>
        <w:rPr>
          <w:sz w:val="20"/>
          <w:lang w:val="ru-BY"/>
        </w:rPr>
      </w:pPr>
      <w:proofErr w:type="spellStart"/>
      <w:r w:rsidRPr="00BF2A99">
        <w:rPr>
          <w:sz w:val="20"/>
          <w:lang w:val="ru-BY"/>
        </w:rPr>
        <w:t>interface</w:t>
      </w:r>
      <w:proofErr w:type="spellEnd"/>
    </w:p>
    <w:p w14:paraId="67DE191A" w14:textId="77777777" w:rsidR="00BF2A99" w:rsidRPr="00BF2A99" w:rsidRDefault="00BF2A99" w:rsidP="00BF2A99">
      <w:pPr>
        <w:ind w:firstLine="709"/>
        <w:rPr>
          <w:sz w:val="20"/>
          <w:lang w:val="ru-BY"/>
        </w:rPr>
      </w:pPr>
    </w:p>
    <w:p w14:paraId="4E75F3E7" w14:textId="77777777" w:rsidR="00BF2A99" w:rsidRPr="00BF2A99" w:rsidRDefault="00BF2A99" w:rsidP="00BF2A99">
      <w:pPr>
        <w:ind w:firstLine="709"/>
        <w:rPr>
          <w:sz w:val="20"/>
          <w:lang w:val="ru-BY"/>
        </w:rPr>
      </w:pPr>
      <w:proofErr w:type="spellStart"/>
      <w:r w:rsidRPr="00BF2A99">
        <w:rPr>
          <w:sz w:val="20"/>
          <w:lang w:val="ru-BY"/>
        </w:rPr>
        <w:t>uses</w:t>
      </w:r>
      <w:proofErr w:type="spellEnd"/>
    </w:p>
    <w:p w14:paraId="1E1ACF9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SysUtils</w:t>
      </w:r>
      <w:proofErr w:type="spellEnd"/>
      <w:r w:rsidRPr="00BF2A99">
        <w:rPr>
          <w:sz w:val="20"/>
          <w:lang w:val="ru-BY"/>
        </w:rPr>
        <w:t xml:space="preserve">, </w:t>
      </w:r>
      <w:proofErr w:type="spellStart"/>
      <w:r w:rsidRPr="00BF2A99">
        <w:rPr>
          <w:sz w:val="20"/>
          <w:lang w:val="ru-BY"/>
        </w:rPr>
        <w:t>System.Character</w:t>
      </w:r>
      <w:proofErr w:type="spellEnd"/>
      <w:r w:rsidRPr="00BF2A99">
        <w:rPr>
          <w:sz w:val="20"/>
          <w:lang w:val="ru-BY"/>
        </w:rPr>
        <w:t xml:space="preserve">, </w:t>
      </w:r>
      <w:proofErr w:type="spellStart"/>
      <w:r w:rsidRPr="00BF2A99">
        <w:rPr>
          <w:sz w:val="20"/>
          <w:lang w:val="ru-BY"/>
        </w:rPr>
        <w:t>Math</w:t>
      </w:r>
      <w:proofErr w:type="spellEnd"/>
      <w:r w:rsidRPr="00BF2A99">
        <w:rPr>
          <w:sz w:val="20"/>
          <w:lang w:val="ru-BY"/>
        </w:rPr>
        <w:t xml:space="preserve">, </w:t>
      </w:r>
      <w:proofErr w:type="spellStart"/>
      <w:r w:rsidRPr="00BF2A99">
        <w:rPr>
          <w:sz w:val="20"/>
          <w:lang w:val="ru-BY"/>
        </w:rPr>
        <w:t>System.Generics.Collections</w:t>
      </w:r>
      <w:proofErr w:type="spellEnd"/>
      <w:r w:rsidRPr="00BF2A99">
        <w:rPr>
          <w:sz w:val="20"/>
          <w:lang w:val="ru-BY"/>
        </w:rPr>
        <w:t>;</w:t>
      </w:r>
    </w:p>
    <w:p w14:paraId="059BAD0E" w14:textId="77777777" w:rsidR="00BF2A99" w:rsidRPr="00BF2A99" w:rsidRDefault="00BF2A99" w:rsidP="00BF2A99">
      <w:pPr>
        <w:ind w:firstLine="709"/>
        <w:rPr>
          <w:sz w:val="20"/>
          <w:lang w:val="ru-BY"/>
        </w:rPr>
      </w:pPr>
    </w:p>
    <w:p w14:paraId="404A9E98" w14:textId="77777777" w:rsidR="00BF2A99" w:rsidRPr="00BF2A99" w:rsidRDefault="00BF2A99" w:rsidP="00BF2A99">
      <w:pPr>
        <w:ind w:firstLine="709"/>
        <w:rPr>
          <w:sz w:val="20"/>
          <w:lang w:val="ru-BY"/>
        </w:rPr>
      </w:pPr>
      <w:proofErr w:type="spellStart"/>
      <w:r w:rsidRPr="00BF2A99">
        <w:rPr>
          <w:sz w:val="20"/>
          <w:lang w:val="ru-BY"/>
        </w:rPr>
        <w:lastRenderedPageBreak/>
        <w:t>function</w:t>
      </w:r>
      <w:proofErr w:type="spellEnd"/>
      <w:r w:rsidRPr="00BF2A99">
        <w:rPr>
          <w:sz w:val="20"/>
          <w:lang w:val="ru-BY"/>
        </w:rPr>
        <w:t xml:space="preserve"> </w:t>
      </w:r>
      <w:proofErr w:type="spellStart"/>
      <w:proofErr w:type="gramStart"/>
      <w:r w:rsidRPr="00BF2A99">
        <w:rPr>
          <w:sz w:val="20"/>
          <w:lang w:val="ru-BY"/>
        </w:rPr>
        <w:t>Evaluate</w:t>
      </w:r>
      <w:proofErr w:type="spellEnd"/>
      <w:r w:rsidRPr="00BF2A99">
        <w:rPr>
          <w:sz w:val="20"/>
          <w:lang w:val="ru-BY"/>
        </w:rPr>
        <w:t>(</w:t>
      </w:r>
      <w:proofErr w:type="spellStart"/>
      <w:proofErr w:type="gramEnd"/>
      <w:r w:rsidRPr="00BF2A99">
        <w:rPr>
          <w:sz w:val="20"/>
          <w:lang w:val="ru-BY"/>
        </w:rPr>
        <w:t>input</w:t>
      </w:r>
      <w:proofErr w:type="spellEnd"/>
      <w:r w:rsidRPr="00BF2A99">
        <w:rPr>
          <w:sz w:val="20"/>
          <w:lang w:val="ru-BY"/>
        </w:rPr>
        <w:t xml:space="preserve">: </w:t>
      </w:r>
      <w:proofErr w:type="spellStart"/>
      <w:r w:rsidRPr="00BF2A99">
        <w:rPr>
          <w:sz w:val="20"/>
          <w:lang w:val="ru-BY"/>
        </w:rPr>
        <w:t>string</w:t>
      </w:r>
      <w:proofErr w:type="spellEnd"/>
      <w:r w:rsidRPr="00BF2A99">
        <w:rPr>
          <w:sz w:val="20"/>
          <w:lang w:val="ru-BY"/>
        </w:rPr>
        <w:t xml:space="preserve">; x: Double; </w:t>
      </w:r>
      <w:proofErr w:type="spellStart"/>
      <w:r w:rsidRPr="00BF2A99">
        <w:rPr>
          <w:sz w:val="20"/>
          <w:lang w:val="ru-BY"/>
        </w:rPr>
        <w:t>out</w:t>
      </w:r>
      <w:proofErr w:type="spellEnd"/>
      <w:r w:rsidRPr="00BF2A99">
        <w:rPr>
          <w:sz w:val="20"/>
          <w:lang w:val="ru-BY"/>
        </w:rPr>
        <w:t xml:space="preserve"> y: Double): </w:t>
      </w:r>
      <w:proofErr w:type="spellStart"/>
      <w:r w:rsidRPr="00BF2A99">
        <w:rPr>
          <w:sz w:val="20"/>
          <w:lang w:val="ru-BY"/>
        </w:rPr>
        <w:t>Boolean</w:t>
      </w:r>
      <w:proofErr w:type="spellEnd"/>
      <w:r w:rsidRPr="00BF2A99">
        <w:rPr>
          <w:sz w:val="20"/>
          <w:lang w:val="ru-BY"/>
        </w:rPr>
        <w:t>;</w:t>
      </w:r>
    </w:p>
    <w:p w14:paraId="09B30304" w14:textId="77777777" w:rsidR="00BF2A99" w:rsidRPr="00BF2A99" w:rsidRDefault="00BF2A99" w:rsidP="00BF2A99">
      <w:pPr>
        <w:ind w:firstLine="709"/>
        <w:rPr>
          <w:sz w:val="20"/>
          <w:lang w:val="ru-BY"/>
        </w:rPr>
      </w:pPr>
    </w:p>
    <w:p w14:paraId="3387631B" w14:textId="77777777" w:rsidR="00BF2A99" w:rsidRPr="00BF2A99" w:rsidRDefault="00BF2A99" w:rsidP="00BF2A99">
      <w:pPr>
        <w:ind w:firstLine="709"/>
        <w:rPr>
          <w:sz w:val="20"/>
          <w:lang w:val="ru-BY"/>
        </w:rPr>
      </w:pPr>
      <w:proofErr w:type="spellStart"/>
      <w:r w:rsidRPr="00BF2A99">
        <w:rPr>
          <w:sz w:val="20"/>
          <w:lang w:val="ru-BY"/>
        </w:rPr>
        <w:t>implementation</w:t>
      </w:r>
      <w:proofErr w:type="spellEnd"/>
    </w:p>
    <w:p w14:paraId="6BF1D48E" w14:textId="77777777" w:rsidR="00BF2A99" w:rsidRPr="00BF2A99" w:rsidRDefault="00BF2A99" w:rsidP="00BF2A99">
      <w:pPr>
        <w:ind w:firstLine="709"/>
        <w:rPr>
          <w:sz w:val="20"/>
          <w:lang w:val="ru-BY"/>
        </w:rPr>
      </w:pPr>
    </w:p>
    <w:p w14:paraId="37742BF2" w14:textId="77777777" w:rsidR="00BF2A99" w:rsidRPr="00BF2A99" w:rsidRDefault="00BF2A99" w:rsidP="00BF2A99">
      <w:pPr>
        <w:ind w:firstLine="709"/>
        <w:rPr>
          <w:sz w:val="20"/>
          <w:lang w:val="ru-BY"/>
        </w:rPr>
      </w:pPr>
      <w:proofErr w:type="spellStart"/>
      <w:r w:rsidRPr="00BF2A99">
        <w:rPr>
          <w:sz w:val="20"/>
          <w:lang w:val="ru-BY"/>
        </w:rPr>
        <w:t>type</w:t>
      </w:r>
      <w:proofErr w:type="spellEnd"/>
    </w:p>
    <w:p w14:paraId="7EC6AD2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token</w:t>
      </w:r>
      <w:proofErr w:type="spellEnd"/>
      <w:r w:rsidRPr="00BF2A99">
        <w:rPr>
          <w:sz w:val="20"/>
          <w:lang w:val="ru-BY"/>
        </w:rPr>
        <w:t xml:space="preserve"> = </w:t>
      </w:r>
      <w:proofErr w:type="spellStart"/>
      <w:r w:rsidRPr="00BF2A99">
        <w:rPr>
          <w:sz w:val="20"/>
          <w:lang w:val="ru-BY"/>
        </w:rPr>
        <w:t>record</w:t>
      </w:r>
      <w:proofErr w:type="spellEnd"/>
    </w:p>
    <w:p w14:paraId="26EE24B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name</w:t>
      </w:r>
      <w:proofErr w:type="spellEnd"/>
      <w:r w:rsidRPr="00BF2A99">
        <w:rPr>
          <w:sz w:val="20"/>
          <w:lang w:val="ru-BY"/>
        </w:rPr>
        <w:t xml:space="preserve">: </w:t>
      </w:r>
      <w:proofErr w:type="spellStart"/>
      <w:r w:rsidRPr="00BF2A99">
        <w:rPr>
          <w:sz w:val="20"/>
          <w:lang w:val="ru-BY"/>
        </w:rPr>
        <w:t>string</w:t>
      </w:r>
      <w:proofErr w:type="spellEnd"/>
      <w:r w:rsidRPr="00BF2A99">
        <w:rPr>
          <w:sz w:val="20"/>
          <w:lang w:val="ru-BY"/>
        </w:rPr>
        <w:t>;</w:t>
      </w:r>
    </w:p>
    <w:p w14:paraId="1902344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val</w:t>
      </w:r>
      <w:proofErr w:type="spellEnd"/>
      <w:r w:rsidRPr="00BF2A99">
        <w:rPr>
          <w:sz w:val="20"/>
          <w:lang w:val="ru-BY"/>
        </w:rPr>
        <w:t>: Double;</w:t>
      </w:r>
    </w:p>
    <w:p w14:paraId="049D48F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priority</w:t>
      </w:r>
      <w:proofErr w:type="spellEnd"/>
      <w:r w:rsidRPr="00BF2A99">
        <w:rPr>
          <w:sz w:val="20"/>
          <w:lang w:val="ru-BY"/>
        </w:rPr>
        <w:t xml:space="preserve">: </w:t>
      </w:r>
      <w:proofErr w:type="spellStart"/>
      <w:r w:rsidRPr="00BF2A99">
        <w:rPr>
          <w:sz w:val="20"/>
          <w:lang w:val="ru-BY"/>
        </w:rPr>
        <w:t>integer</w:t>
      </w:r>
      <w:proofErr w:type="spellEnd"/>
      <w:r w:rsidRPr="00BF2A99">
        <w:rPr>
          <w:sz w:val="20"/>
          <w:lang w:val="ru-BY"/>
        </w:rPr>
        <w:t>;</w:t>
      </w:r>
    </w:p>
    <w:p w14:paraId="2103E64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2DA6B38C" w14:textId="77777777" w:rsidR="00BF2A99" w:rsidRPr="00BF2A99" w:rsidRDefault="00BF2A99" w:rsidP="00BF2A99">
      <w:pPr>
        <w:ind w:firstLine="709"/>
        <w:rPr>
          <w:sz w:val="20"/>
          <w:lang w:val="ru-BY"/>
        </w:rPr>
      </w:pPr>
    </w:p>
    <w:p w14:paraId="6F42D5B4" w14:textId="77777777" w:rsidR="00BF2A99" w:rsidRPr="00BF2A99" w:rsidRDefault="00BF2A99" w:rsidP="00BF2A99">
      <w:pPr>
        <w:ind w:firstLine="709"/>
        <w:rPr>
          <w:sz w:val="20"/>
          <w:lang w:val="ru-BY"/>
        </w:rPr>
      </w:pPr>
      <w:proofErr w:type="spellStart"/>
      <w:r w:rsidRPr="00BF2A99">
        <w:rPr>
          <w:sz w:val="20"/>
          <w:lang w:val="ru-BY"/>
        </w:rPr>
        <w:t>function</w:t>
      </w:r>
      <w:proofErr w:type="spellEnd"/>
      <w:r w:rsidRPr="00BF2A99">
        <w:rPr>
          <w:sz w:val="20"/>
          <w:lang w:val="ru-BY"/>
        </w:rPr>
        <w:t xml:space="preserve"> </w:t>
      </w:r>
      <w:proofErr w:type="spellStart"/>
      <w:proofErr w:type="gramStart"/>
      <w:r w:rsidRPr="00BF2A99">
        <w:rPr>
          <w:sz w:val="20"/>
          <w:lang w:val="ru-BY"/>
        </w:rPr>
        <w:t>GetToken</w:t>
      </w:r>
      <w:proofErr w:type="spellEnd"/>
      <w:r w:rsidRPr="00BF2A99">
        <w:rPr>
          <w:sz w:val="20"/>
          <w:lang w:val="ru-BY"/>
        </w:rPr>
        <w:t>(</w:t>
      </w:r>
      <w:proofErr w:type="spellStart"/>
      <w:proofErr w:type="gramEnd"/>
      <w:r w:rsidRPr="00BF2A99">
        <w:rPr>
          <w:sz w:val="20"/>
          <w:lang w:val="ru-BY"/>
        </w:rPr>
        <w:t>str</w:t>
      </w:r>
      <w:proofErr w:type="spellEnd"/>
      <w:r w:rsidRPr="00BF2A99">
        <w:rPr>
          <w:sz w:val="20"/>
          <w:lang w:val="ru-BY"/>
        </w:rPr>
        <w:t xml:space="preserve">: </w:t>
      </w:r>
      <w:proofErr w:type="spellStart"/>
      <w:r w:rsidRPr="00BF2A99">
        <w:rPr>
          <w:sz w:val="20"/>
          <w:lang w:val="ru-BY"/>
        </w:rPr>
        <w:t>string</w:t>
      </w:r>
      <w:proofErr w:type="spellEnd"/>
      <w:r w:rsidRPr="00BF2A99">
        <w:rPr>
          <w:sz w:val="20"/>
          <w:lang w:val="ru-BY"/>
        </w:rPr>
        <w:t xml:space="preserve">; </w:t>
      </w:r>
      <w:proofErr w:type="spellStart"/>
      <w:r w:rsidRPr="00BF2A99">
        <w:rPr>
          <w:sz w:val="20"/>
          <w:lang w:val="ru-BY"/>
        </w:rPr>
        <w:t>var</w:t>
      </w:r>
      <w:proofErr w:type="spellEnd"/>
      <w:r w:rsidRPr="00BF2A99">
        <w:rPr>
          <w:sz w:val="20"/>
          <w:lang w:val="ru-BY"/>
        </w:rPr>
        <w:t xml:space="preserve"> List: </w:t>
      </w:r>
      <w:proofErr w:type="spellStart"/>
      <w:r w:rsidRPr="00BF2A99">
        <w:rPr>
          <w:sz w:val="20"/>
          <w:lang w:val="ru-BY"/>
        </w:rPr>
        <w:t>TList</w:t>
      </w:r>
      <w:proofErr w:type="spellEnd"/>
      <w:r w:rsidRPr="00BF2A99">
        <w:rPr>
          <w:sz w:val="20"/>
          <w:lang w:val="ru-BY"/>
        </w:rPr>
        <w:t>&lt;</w:t>
      </w:r>
      <w:proofErr w:type="spellStart"/>
      <w:r w:rsidRPr="00BF2A99">
        <w:rPr>
          <w:sz w:val="20"/>
          <w:lang w:val="ru-BY"/>
        </w:rPr>
        <w:t>token</w:t>
      </w:r>
      <w:proofErr w:type="spellEnd"/>
      <w:r w:rsidRPr="00BF2A99">
        <w:rPr>
          <w:sz w:val="20"/>
          <w:lang w:val="ru-BY"/>
        </w:rPr>
        <w:t xml:space="preserve">&gt;; </w:t>
      </w:r>
      <w:proofErr w:type="spellStart"/>
      <w:r w:rsidRPr="00BF2A99">
        <w:rPr>
          <w:sz w:val="20"/>
          <w:lang w:val="ru-BY"/>
        </w:rPr>
        <w:t>off</w:t>
      </w:r>
      <w:proofErr w:type="spellEnd"/>
      <w:r w:rsidRPr="00BF2A99">
        <w:rPr>
          <w:sz w:val="20"/>
          <w:lang w:val="ru-BY"/>
        </w:rPr>
        <w:t xml:space="preserve">: </w:t>
      </w:r>
      <w:proofErr w:type="spellStart"/>
      <w:r w:rsidRPr="00BF2A99">
        <w:rPr>
          <w:sz w:val="20"/>
          <w:lang w:val="ru-BY"/>
        </w:rPr>
        <w:t>integer</w:t>
      </w:r>
      <w:proofErr w:type="spellEnd"/>
      <w:r w:rsidRPr="00BF2A99">
        <w:rPr>
          <w:sz w:val="20"/>
          <w:lang w:val="ru-BY"/>
        </w:rPr>
        <w:t xml:space="preserve">): </w:t>
      </w:r>
      <w:proofErr w:type="spellStart"/>
      <w:r w:rsidRPr="00BF2A99">
        <w:rPr>
          <w:sz w:val="20"/>
          <w:lang w:val="ru-BY"/>
        </w:rPr>
        <w:t>Boolean</w:t>
      </w:r>
      <w:proofErr w:type="spellEnd"/>
      <w:r w:rsidRPr="00BF2A99">
        <w:rPr>
          <w:sz w:val="20"/>
          <w:lang w:val="ru-BY"/>
        </w:rPr>
        <w:t>;</w:t>
      </w:r>
    </w:p>
    <w:p w14:paraId="720D3E0B" w14:textId="77777777" w:rsidR="00BF2A99" w:rsidRPr="00BF2A99" w:rsidRDefault="00BF2A99" w:rsidP="00BF2A99">
      <w:pPr>
        <w:ind w:firstLine="709"/>
        <w:rPr>
          <w:sz w:val="20"/>
          <w:lang w:val="ru-BY"/>
        </w:rPr>
      </w:pPr>
      <w:proofErr w:type="spellStart"/>
      <w:r w:rsidRPr="00BF2A99">
        <w:rPr>
          <w:sz w:val="20"/>
          <w:lang w:val="ru-BY"/>
        </w:rPr>
        <w:t>var</w:t>
      </w:r>
      <w:proofErr w:type="spellEnd"/>
    </w:p>
    <w:p w14:paraId="01121C51" w14:textId="77777777" w:rsidR="00BF2A99" w:rsidRPr="00BF2A99" w:rsidRDefault="00BF2A99" w:rsidP="00BF2A99">
      <w:pPr>
        <w:ind w:firstLine="709"/>
        <w:rPr>
          <w:sz w:val="20"/>
          <w:lang w:val="ru-BY"/>
        </w:rPr>
      </w:pPr>
      <w:r w:rsidRPr="00BF2A99">
        <w:rPr>
          <w:sz w:val="20"/>
          <w:lang w:val="ru-BY"/>
        </w:rPr>
        <w:t xml:space="preserve">  t: </w:t>
      </w:r>
      <w:proofErr w:type="spellStart"/>
      <w:r w:rsidRPr="00BF2A99">
        <w:rPr>
          <w:sz w:val="20"/>
          <w:lang w:val="ru-BY"/>
        </w:rPr>
        <w:t>token</w:t>
      </w:r>
      <w:proofErr w:type="spellEnd"/>
      <w:r w:rsidRPr="00BF2A99">
        <w:rPr>
          <w:sz w:val="20"/>
          <w:lang w:val="ru-BY"/>
        </w:rPr>
        <w:t>;</w:t>
      </w:r>
    </w:p>
    <w:p w14:paraId="2ED50DB1"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3E7B16F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pi</w:t>
      </w:r>
      <w:proofErr w:type="spellEnd"/>
      <w:r w:rsidRPr="00BF2A99">
        <w:rPr>
          <w:sz w:val="20"/>
          <w:lang w:val="ru-BY"/>
        </w:rPr>
        <w:t xml:space="preserve">' </w:t>
      </w:r>
      <w:proofErr w:type="spellStart"/>
      <w:r w:rsidRPr="00BF2A99">
        <w:rPr>
          <w:sz w:val="20"/>
          <w:lang w:val="ru-BY"/>
        </w:rPr>
        <w:t>then</w:t>
      </w:r>
      <w:proofErr w:type="spellEnd"/>
    </w:p>
    <w:p w14:paraId="132CFB0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3FA61B7F"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t.val</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Pi</w:t>
      </w:r>
      <w:proofErr w:type="spellEnd"/>
      <w:r w:rsidRPr="00BF2A99">
        <w:rPr>
          <w:sz w:val="20"/>
          <w:lang w:val="ru-BY"/>
        </w:rPr>
        <w:t>;</w:t>
      </w:r>
    </w:p>
    <w:p w14:paraId="6279B193"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t.priority</w:t>
      </w:r>
      <w:proofErr w:type="spellEnd"/>
      <w:r w:rsidRPr="00BF2A99">
        <w:rPr>
          <w:sz w:val="20"/>
          <w:lang w:val="ru-BY"/>
        </w:rPr>
        <w:t xml:space="preserve"> :=</w:t>
      </w:r>
      <w:proofErr w:type="gramEnd"/>
      <w:r w:rsidRPr="00BF2A99">
        <w:rPr>
          <w:sz w:val="20"/>
          <w:lang w:val="ru-BY"/>
        </w:rPr>
        <w:t xml:space="preserve"> 0;</w:t>
      </w:r>
    </w:p>
    <w:p w14:paraId="719E3774"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w:t>
      </w:r>
      <w:proofErr w:type="spellStart"/>
      <w:r w:rsidRPr="00BF2A99">
        <w:rPr>
          <w:sz w:val="20"/>
          <w:lang w:val="ru-BY"/>
        </w:rPr>
        <w:t>const</w:t>
      </w:r>
      <w:proofErr w:type="spellEnd"/>
      <w:r w:rsidRPr="00BF2A99">
        <w:rPr>
          <w:sz w:val="20"/>
          <w:lang w:val="ru-BY"/>
        </w:rPr>
        <w:t>';</w:t>
      </w:r>
    </w:p>
    <w:p w14:paraId="5DC2624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List.Add</w:t>
      </w:r>
      <w:proofErr w:type="spellEnd"/>
      <w:r w:rsidRPr="00BF2A99">
        <w:rPr>
          <w:sz w:val="20"/>
          <w:lang w:val="ru-BY"/>
        </w:rPr>
        <w:t>(t);</w:t>
      </w:r>
    </w:p>
    <w:p w14:paraId="0541822F"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Exit</w:t>
      </w:r>
      <w:proofErr w:type="spellEnd"/>
      <w:r w:rsidRPr="00BF2A99">
        <w:rPr>
          <w:sz w:val="20"/>
          <w:lang w:val="ru-BY"/>
        </w:rPr>
        <w:t>(</w:t>
      </w:r>
      <w:proofErr w:type="gramEnd"/>
      <w:r w:rsidRPr="00BF2A99">
        <w:rPr>
          <w:sz w:val="20"/>
          <w:lang w:val="ru-BY"/>
        </w:rPr>
        <w:t>True);</w:t>
      </w:r>
    </w:p>
    <w:p w14:paraId="3D2BFB9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5B60E59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'e' </w:t>
      </w:r>
      <w:proofErr w:type="spellStart"/>
      <w:r w:rsidRPr="00BF2A99">
        <w:rPr>
          <w:sz w:val="20"/>
          <w:lang w:val="ru-BY"/>
        </w:rPr>
        <w:t>then</w:t>
      </w:r>
      <w:proofErr w:type="spellEnd"/>
    </w:p>
    <w:p w14:paraId="2F54C21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61A716AA"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t.val</w:t>
      </w:r>
      <w:proofErr w:type="spellEnd"/>
      <w:r w:rsidRPr="00BF2A99">
        <w:rPr>
          <w:sz w:val="20"/>
          <w:lang w:val="ru-BY"/>
        </w:rPr>
        <w:t xml:space="preserve"> :</w:t>
      </w:r>
      <w:proofErr w:type="gramEnd"/>
      <w:r w:rsidRPr="00BF2A99">
        <w:rPr>
          <w:sz w:val="20"/>
          <w:lang w:val="ru-BY"/>
        </w:rPr>
        <w:t xml:space="preserve">= </w:t>
      </w:r>
      <w:proofErr w:type="spellStart"/>
      <w:proofErr w:type="gramStart"/>
      <w:r w:rsidRPr="00BF2A99">
        <w:rPr>
          <w:sz w:val="20"/>
          <w:lang w:val="ru-BY"/>
        </w:rPr>
        <w:t>Exp</w:t>
      </w:r>
      <w:proofErr w:type="spellEnd"/>
      <w:r w:rsidRPr="00BF2A99">
        <w:rPr>
          <w:sz w:val="20"/>
          <w:lang w:val="ru-BY"/>
        </w:rPr>
        <w:t>(</w:t>
      </w:r>
      <w:proofErr w:type="gramEnd"/>
      <w:r w:rsidRPr="00BF2A99">
        <w:rPr>
          <w:sz w:val="20"/>
          <w:lang w:val="ru-BY"/>
        </w:rPr>
        <w:t>1);</w:t>
      </w:r>
    </w:p>
    <w:p w14:paraId="621D72F0"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t.priority</w:t>
      </w:r>
      <w:proofErr w:type="spellEnd"/>
      <w:r w:rsidRPr="00BF2A99">
        <w:rPr>
          <w:sz w:val="20"/>
          <w:lang w:val="ru-BY"/>
        </w:rPr>
        <w:t xml:space="preserve"> :=</w:t>
      </w:r>
      <w:proofErr w:type="gramEnd"/>
      <w:r w:rsidRPr="00BF2A99">
        <w:rPr>
          <w:sz w:val="20"/>
          <w:lang w:val="ru-BY"/>
        </w:rPr>
        <w:t xml:space="preserve"> 0;</w:t>
      </w:r>
    </w:p>
    <w:p w14:paraId="1ECF52B5"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w:t>
      </w:r>
      <w:proofErr w:type="spellStart"/>
      <w:r w:rsidRPr="00BF2A99">
        <w:rPr>
          <w:sz w:val="20"/>
          <w:lang w:val="ru-BY"/>
        </w:rPr>
        <w:t>const</w:t>
      </w:r>
      <w:proofErr w:type="spellEnd"/>
      <w:r w:rsidRPr="00BF2A99">
        <w:rPr>
          <w:sz w:val="20"/>
          <w:lang w:val="ru-BY"/>
        </w:rPr>
        <w:t>';</w:t>
      </w:r>
    </w:p>
    <w:p w14:paraId="12A4A45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List.Add</w:t>
      </w:r>
      <w:proofErr w:type="spellEnd"/>
      <w:r w:rsidRPr="00BF2A99">
        <w:rPr>
          <w:sz w:val="20"/>
          <w:lang w:val="ru-BY"/>
        </w:rPr>
        <w:t>(t);</w:t>
      </w:r>
    </w:p>
    <w:p w14:paraId="5141C5D2"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Exit</w:t>
      </w:r>
      <w:proofErr w:type="spellEnd"/>
      <w:r w:rsidRPr="00BF2A99">
        <w:rPr>
          <w:sz w:val="20"/>
          <w:lang w:val="ru-BY"/>
        </w:rPr>
        <w:t>(</w:t>
      </w:r>
      <w:proofErr w:type="gramEnd"/>
      <w:r w:rsidRPr="00BF2A99">
        <w:rPr>
          <w:sz w:val="20"/>
          <w:lang w:val="ru-BY"/>
        </w:rPr>
        <w:t>True);</w:t>
      </w:r>
    </w:p>
    <w:p w14:paraId="634EDAC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632D2903" w14:textId="77777777" w:rsidR="00BF2A99" w:rsidRPr="00BF2A99" w:rsidRDefault="00BF2A99" w:rsidP="00BF2A99">
      <w:pPr>
        <w:ind w:firstLine="709"/>
        <w:rPr>
          <w:sz w:val="20"/>
          <w:lang w:val="ru-BY"/>
        </w:rPr>
      </w:pPr>
    </w:p>
    <w:p w14:paraId="568B54EB"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w:t>
      </w:r>
      <w:proofErr w:type="spellEnd"/>
      <w:r w:rsidRPr="00BF2A99">
        <w:rPr>
          <w:sz w:val="20"/>
          <w:lang w:val="ru-BY"/>
        </w:rPr>
        <w:t xml:space="preserve"> :</w:t>
      </w:r>
      <w:proofErr w:type="gramEnd"/>
      <w:r w:rsidRPr="00BF2A99">
        <w:rPr>
          <w:sz w:val="20"/>
          <w:lang w:val="ru-BY"/>
        </w:rPr>
        <w:t>= True;</w:t>
      </w:r>
    </w:p>
    <w:p w14:paraId="3A45ACBD"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t.val</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NaN</w:t>
      </w:r>
      <w:proofErr w:type="spellEnd"/>
      <w:r w:rsidRPr="00BF2A99">
        <w:rPr>
          <w:sz w:val="20"/>
          <w:lang w:val="ru-BY"/>
        </w:rPr>
        <w:t>;</w:t>
      </w:r>
    </w:p>
    <w:p w14:paraId="1E00A1AF"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t.priority</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off</w:t>
      </w:r>
      <w:proofErr w:type="spellEnd"/>
      <w:r w:rsidRPr="00BF2A99">
        <w:rPr>
          <w:sz w:val="20"/>
          <w:lang w:val="ru-BY"/>
        </w:rPr>
        <w:t xml:space="preserve"> + 5;</w:t>
      </w:r>
    </w:p>
    <w:p w14:paraId="194773F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sin</w:t>
      </w:r>
      <w:proofErr w:type="spellEnd"/>
      <w:r w:rsidRPr="00BF2A99">
        <w:rPr>
          <w:sz w:val="20"/>
          <w:lang w:val="ru-BY"/>
        </w:rPr>
        <w:t xml:space="preserve">') </w:t>
      </w:r>
      <w:proofErr w:type="spellStart"/>
      <w:r w:rsidRPr="00BF2A99">
        <w:rPr>
          <w:sz w:val="20"/>
          <w:lang w:val="ru-BY"/>
        </w:rPr>
        <w:t>or</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cos</w:t>
      </w:r>
      <w:proofErr w:type="spellEnd"/>
      <w:r w:rsidRPr="00BF2A99">
        <w:rPr>
          <w:sz w:val="20"/>
          <w:lang w:val="ru-BY"/>
        </w:rPr>
        <w:t xml:space="preserve">') </w:t>
      </w:r>
      <w:proofErr w:type="spellStart"/>
      <w:r w:rsidRPr="00BF2A99">
        <w:rPr>
          <w:sz w:val="20"/>
          <w:lang w:val="ru-BY"/>
        </w:rPr>
        <w:t>then</w:t>
      </w:r>
      <w:proofErr w:type="spellEnd"/>
    </w:p>
    <w:p w14:paraId="6537B552"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xml:space="preserve">= </w:t>
      </w:r>
      <w:proofErr w:type="spellStart"/>
      <w:r w:rsidRPr="00BF2A99">
        <w:rPr>
          <w:sz w:val="20"/>
          <w:lang w:val="ru-BY"/>
        </w:rPr>
        <w:t>str</w:t>
      </w:r>
      <w:proofErr w:type="spellEnd"/>
    </w:p>
    <w:p w14:paraId="253403A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tan</w:t>
      </w:r>
      <w:proofErr w:type="spellEnd"/>
      <w:r w:rsidRPr="00BF2A99">
        <w:rPr>
          <w:sz w:val="20"/>
          <w:lang w:val="ru-BY"/>
        </w:rPr>
        <w:t xml:space="preserve">') </w:t>
      </w:r>
      <w:proofErr w:type="spellStart"/>
      <w:r w:rsidRPr="00BF2A99">
        <w:rPr>
          <w:sz w:val="20"/>
          <w:lang w:val="ru-BY"/>
        </w:rPr>
        <w:t>or</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tg</w:t>
      </w:r>
      <w:proofErr w:type="spellEnd"/>
      <w:r w:rsidRPr="00BF2A99">
        <w:rPr>
          <w:sz w:val="20"/>
          <w:lang w:val="ru-BY"/>
        </w:rPr>
        <w:t xml:space="preserve">') </w:t>
      </w:r>
      <w:proofErr w:type="spellStart"/>
      <w:r w:rsidRPr="00BF2A99">
        <w:rPr>
          <w:sz w:val="20"/>
          <w:lang w:val="ru-BY"/>
        </w:rPr>
        <w:t>then</w:t>
      </w:r>
      <w:proofErr w:type="spellEnd"/>
    </w:p>
    <w:p w14:paraId="577CD09E"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w:t>
      </w:r>
      <w:proofErr w:type="spellStart"/>
      <w:r w:rsidRPr="00BF2A99">
        <w:rPr>
          <w:sz w:val="20"/>
          <w:lang w:val="ru-BY"/>
        </w:rPr>
        <w:t>tg</w:t>
      </w:r>
      <w:proofErr w:type="spellEnd"/>
      <w:r w:rsidRPr="00BF2A99">
        <w:rPr>
          <w:sz w:val="20"/>
          <w:lang w:val="ru-BY"/>
        </w:rPr>
        <w:t>'</w:t>
      </w:r>
    </w:p>
    <w:p w14:paraId="6A5C2B04"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ctan</w:t>
      </w:r>
      <w:proofErr w:type="spellEnd"/>
      <w:r w:rsidRPr="00BF2A99">
        <w:rPr>
          <w:sz w:val="20"/>
          <w:lang w:val="ru-BY"/>
        </w:rPr>
        <w:t xml:space="preserve">') </w:t>
      </w:r>
      <w:proofErr w:type="spellStart"/>
      <w:r w:rsidRPr="00BF2A99">
        <w:rPr>
          <w:sz w:val="20"/>
          <w:lang w:val="ru-BY"/>
        </w:rPr>
        <w:t>or</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ctg</w:t>
      </w:r>
      <w:proofErr w:type="spellEnd"/>
      <w:r w:rsidRPr="00BF2A99">
        <w:rPr>
          <w:sz w:val="20"/>
          <w:lang w:val="ru-BY"/>
        </w:rPr>
        <w:t xml:space="preserve">') </w:t>
      </w:r>
      <w:proofErr w:type="spellStart"/>
      <w:r w:rsidRPr="00BF2A99">
        <w:rPr>
          <w:sz w:val="20"/>
          <w:lang w:val="ru-BY"/>
        </w:rPr>
        <w:t>or</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catan</w:t>
      </w:r>
      <w:proofErr w:type="spellEnd"/>
      <w:r w:rsidRPr="00BF2A99">
        <w:rPr>
          <w:sz w:val="20"/>
          <w:lang w:val="ru-BY"/>
        </w:rPr>
        <w:t xml:space="preserve">') </w:t>
      </w:r>
      <w:proofErr w:type="spellStart"/>
      <w:r w:rsidRPr="00BF2A99">
        <w:rPr>
          <w:sz w:val="20"/>
          <w:lang w:val="ru-BY"/>
        </w:rPr>
        <w:t>then</w:t>
      </w:r>
      <w:proofErr w:type="spellEnd"/>
    </w:p>
    <w:p w14:paraId="6CEB2EB0"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w:t>
      </w:r>
      <w:proofErr w:type="spellStart"/>
      <w:r w:rsidRPr="00BF2A99">
        <w:rPr>
          <w:sz w:val="20"/>
          <w:lang w:val="ru-BY"/>
        </w:rPr>
        <w:t>ctg</w:t>
      </w:r>
      <w:proofErr w:type="spellEnd"/>
      <w:r w:rsidRPr="00BF2A99">
        <w:rPr>
          <w:sz w:val="20"/>
          <w:lang w:val="ru-BY"/>
        </w:rPr>
        <w:t>'</w:t>
      </w:r>
    </w:p>
    <w:p w14:paraId="156B07E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abs</w:t>
      </w:r>
      <w:proofErr w:type="spellEnd"/>
      <w:r w:rsidRPr="00BF2A99">
        <w:rPr>
          <w:sz w:val="20"/>
          <w:lang w:val="ru-BY"/>
        </w:rPr>
        <w:t xml:space="preserve">') </w:t>
      </w:r>
      <w:proofErr w:type="spellStart"/>
      <w:r w:rsidRPr="00BF2A99">
        <w:rPr>
          <w:sz w:val="20"/>
          <w:lang w:val="ru-BY"/>
        </w:rPr>
        <w:t>or</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module</w:t>
      </w:r>
      <w:proofErr w:type="spellEnd"/>
      <w:r w:rsidRPr="00BF2A99">
        <w:rPr>
          <w:sz w:val="20"/>
          <w:lang w:val="ru-BY"/>
        </w:rPr>
        <w:t xml:space="preserve">') </w:t>
      </w:r>
      <w:proofErr w:type="spellStart"/>
      <w:r w:rsidRPr="00BF2A99">
        <w:rPr>
          <w:sz w:val="20"/>
          <w:lang w:val="ru-BY"/>
        </w:rPr>
        <w:t>then</w:t>
      </w:r>
      <w:proofErr w:type="spellEnd"/>
    </w:p>
    <w:p w14:paraId="461B0D66"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w:t>
      </w:r>
      <w:proofErr w:type="spellStart"/>
      <w:r w:rsidRPr="00BF2A99">
        <w:rPr>
          <w:sz w:val="20"/>
          <w:lang w:val="ru-BY"/>
        </w:rPr>
        <w:t>abs</w:t>
      </w:r>
      <w:proofErr w:type="spellEnd"/>
      <w:r w:rsidRPr="00BF2A99">
        <w:rPr>
          <w:sz w:val="20"/>
          <w:lang w:val="ru-BY"/>
        </w:rPr>
        <w:t>'</w:t>
      </w:r>
    </w:p>
    <w:p w14:paraId="16DDCBC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sinh</w:t>
      </w:r>
      <w:proofErr w:type="spellEnd"/>
      <w:r w:rsidRPr="00BF2A99">
        <w:rPr>
          <w:sz w:val="20"/>
          <w:lang w:val="ru-BY"/>
        </w:rPr>
        <w:t xml:space="preserve">') </w:t>
      </w:r>
      <w:proofErr w:type="spellStart"/>
      <w:r w:rsidRPr="00BF2A99">
        <w:rPr>
          <w:sz w:val="20"/>
          <w:lang w:val="ru-BY"/>
        </w:rPr>
        <w:t>or</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sh</w:t>
      </w:r>
      <w:proofErr w:type="spellEnd"/>
      <w:r w:rsidRPr="00BF2A99">
        <w:rPr>
          <w:sz w:val="20"/>
          <w:lang w:val="ru-BY"/>
        </w:rPr>
        <w:t xml:space="preserve">') </w:t>
      </w:r>
      <w:proofErr w:type="spellStart"/>
      <w:r w:rsidRPr="00BF2A99">
        <w:rPr>
          <w:sz w:val="20"/>
          <w:lang w:val="ru-BY"/>
        </w:rPr>
        <w:t>then</w:t>
      </w:r>
      <w:proofErr w:type="spellEnd"/>
    </w:p>
    <w:p w14:paraId="55DFADAB"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w:t>
      </w:r>
      <w:proofErr w:type="spellStart"/>
      <w:r w:rsidRPr="00BF2A99">
        <w:rPr>
          <w:sz w:val="20"/>
          <w:lang w:val="ru-BY"/>
        </w:rPr>
        <w:t>sh</w:t>
      </w:r>
      <w:proofErr w:type="spellEnd"/>
      <w:r w:rsidRPr="00BF2A99">
        <w:rPr>
          <w:sz w:val="20"/>
          <w:lang w:val="ru-BY"/>
        </w:rPr>
        <w:t>'</w:t>
      </w:r>
    </w:p>
    <w:p w14:paraId="0116563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cosh</w:t>
      </w:r>
      <w:proofErr w:type="spellEnd"/>
      <w:r w:rsidRPr="00BF2A99">
        <w:rPr>
          <w:sz w:val="20"/>
          <w:lang w:val="ru-BY"/>
        </w:rPr>
        <w:t xml:space="preserve">') </w:t>
      </w:r>
      <w:proofErr w:type="spellStart"/>
      <w:r w:rsidRPr="00BF2A99">
        <w:rPr>
          <w:sz w:val="20"/>
          <w:lang w:val="ru-BY"/>
        </w:rPr>
        <w:t>or</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ch</w:t>
      </w:r>
      <w:proofErr w:type="spellEnd"/>
      <w:r w:rsidRPr="00BF2A99">
        <w:rPr>
          <w:sz w:val="20"/>
          <w:lang w:val="ru-BY"/>
        </w:rPr>
        <w:t xml:space="preserve">') </w:t>
      </w:r>
      <w:proofErr w:type="spellStart"/>
      <w:r w:rsidRPr="00BF2A99">
        <w:rPr>
          <w:sz w:val="20"/>
          <w:lang w:val="ru-BY"/>
        </w:rPr>
        <w:t>then</w:t>
      </w:r>
      <w:proofErr w:type="spellEnd"/>
    </w:p>
    <w:p w14:paraId="50F5137A"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w:t>
      </w:r>
      <w:proofErr w:type="spellStart"/>
      <w:r w:rsidRPr="00BF2A99">
        <w:rPr>
          <w:sz w:val="20"/>
          <w:lang w:val="ru-BY"/>
        </w:rPr>
        <w:t>ch</w:t>
      </w:r>
      <w:proofErr w:type="spellEnd"/>
      <w:r w:rsidRPr="00BF2A99">
        <w:rPr>
          <w:sz w:val="20"/>
          <w:lang w:val="ru-BY"/>
        </w:rPr>
        <w:t>'</w:t>
      </w:r>
    </w:p>
    <w:p w14:paraId="64F9175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tanh</w:t>
      </w:r>
      <w:proofErr w:type="spellEnd"/>
      <w:r w:rsidRPr="00BF2A99">
        <w:rPr>
          <w:sz w:val="20"/>
          <w:lang w:val="ru-BY"/>
        </w:rPr>
        <w:t xml:space="preserve">') </w:t>
      </w:r>
      <w:proofErr w:type="spellStart"/>
      <w:r w:rsidRPr="00BF2A99">
        <w:rPr>
          <w:sz w:val="20"/>
          <w:lang w:val="ru-BY"/>
        </w:rPr>
        <w:t>or</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tgh</w:t>
      </w:r>
      <w:proofErr w:type="spellEnd"/>
      <w:r w:rsidRPr="00BF2A99">
        <w:rPr>
          <w:sz w:val="20"/>
          <w:lang w:val="ru-BY"/>
        </w:rPr>
        <w:t xml:space="preserve">') </w:t>
      </w:r>
      <w:proofErr w:type="spellStart"/>
      <w:r w:rsidRPr="00BF2A99">
        <w:rPr>
          <w:sz w:val="20"/>
          <w:lang w:val="ru-BY"/>
        </w:rPr>
        <w:t>or</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th</w:t>
      </w:r>
      <w:proofErr w:type="spellEnd"/>
      <w:r w:rsidRPr="00BF2A99">
        <w:rPr>
          <w:sz w:val="20"/>
          <w:lang w:val="ru-BY"/>
        </w:rPr>
        <w:t xml:space="preserve">') </w:t>
      </w:r>
      <w:proofErr w:type="spellStart"/>
      <w:r w:rsidRPr="00BF2A99">
        <w:rPr>
          <w:sz w:val="20"/>
          <w:lang w:val="ru-BY"/>
        </w:rPr>
        <w:t>then</w:t>
      </w:r>
      <w:proofErr w:type="spellEnd"/>
    </w:p>
    <w:p w14:paraId="43008E97"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w:t>
      </w:r>
      <w:proofErr w:type="spellStart"/>
      <w:r w:rsidRPr="00BF2A99">
        <w:rPr>
          <w:sz w:val="20"/>
          <w:lang w:val="ru-BY"/>
        </w:rPr>
        <w:t>th</w:t>
      </w:r>
      <w:proofErr w:type="spellEnd"/>
      <w:r w:rsidRPr="00BF2A99">
        <w:rPr>
          <w:sz w:val="20"/>
          <w:lang w:val="ru-BY"/>
        </w:rPr>
        <w:t>'</w:t>
      </w:r>
    </w:p>
    <w:p w14:paraId="076AFC9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catanh</w:t>
      </w:r>
      <w:proofErr w:type="spellEnd"/>
      <w:r w:rsidRPr="00BF2A99">
        <w:rPr>
          <w:sz w:val="20"/>
          <w:lang w:val="ru-BY"/>
        </w:rPr>
        <w:t xml:space="preserve">') </w:t>
      </w:r>
      <w:proofErr w:type="spellStart"/>
      <w:r w:rsidRPr="00BF2A99">
        <w:rPr>
          <w:sz w:val="20"/>
          <w:lang w:val="ru-BY"/>
        </w:rPr>
        <w:t>or</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catgh</w:t>
      </w:r>
      <w:proofErr w:type="spellEnd"/>
      <w:r w:rsidRPr="00BF2A99">
        <w:rPr>
          <w:sz w:val="20"/>
          <w:lang w:val="ru-BY"/>
        </w:rPr>
        <w:t xml:space="preserve">') </w:t>
      </w:r>
      <w:proofErr w:type="spellStart"/>
      <w:r w:rsidRPr="00BF2A99">
        <w:rPr>
          <w:sz w:val="20"/>
          <w:lang w:val="ru-BY"/>
        </w:rPr>
        <w:t>or</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ctgh</w:t>
      </w:r>
      <w:proofErr w:type="spellEnd"/>
      <w:r w:rsidRPr="00BF2A99">
        <w:rPr>
          <w:sz w:val="20"/>
          <w:lang w:val="ru-BY"/>
        </w:rPr>
        <w:t xml:space="preserve">') </w:t>
      </w:r>
      <w:proofErr w:type="spellStart"/>
      <w:r w:rsidRPr="00BF2A99">
        <w:rPr>
          <w:sz w:val="20"/>
          <w:lang w:val="ru-BY"/>
        </w:rPr>
        <w:t>or</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cth</w:t>
      </w:r>
      <w:proofErr w:type="spellEnd"/>
      <w:r w:rsidRPr="00BF2A99">
        <w:rPr>
          <w:sz w:val="20"/>
          <w:lang w:val="ru-BY"/>
        </w:rPr>
        <w:t>')</w:t>
      </w:r>
    </w:p>
    <w:p w14:paraId="2E69F0F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then</w:t>
      </w:r>
      <w:proofErr w:type="spellEnd"/>
    </w:p>
    <w:p w14:paraId="314F37EF"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w:t>
      </w:r>
      <w:proofErr w:type="spellStart"/>
      <w:r w:rsidRPr="00BF2A99">
        <w:rPr>
          <w:sz w:val="20"/>
          <w:lang w:val="ru-BY"/>
        </w:rPr>
        <w:t>cth</w:t>
      </w:r>
      <w:proofErr w:type="spellEnd"/>
      <w:r w:rsidRPr="00BF2A99">
        <w:rPr>
          <w:sz w:val="20"/>
          <w:lang w:val="ru-BY"/>
        </w:rPr>
        <w:t>'</w:t>
      </w:r>
    </w:p>
    <w:p w14:paraId="4721A8B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exp</w:t>
      </w:r>
      <w:proofErr w:type="spellEnd"/>
      <w:r w:rsidRPr="00BF2A99">
        <w:rPr>
          <w:sz w:val="20"/>
          <w:lang w:val="ru-BY"/>
        </w:rPr>
        <w:t xml:space="preserve">') </w:t>
      </w:r>
      <w:proofErr w:type="spellStart"/>
      <w:r w:rsidRPr="00BF2A99">
        <w:rPr>
          <w:sz w:val="20"/>
          <w:lang w:val="ru-BY"/>
        </w:rPr>
        <w:t>then</w:t>
      </w:r>
      <w:proofErr w:type="spellEnd"/>
    </w:p>
    <w:p w14:paraId="71531720"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w:t>
      </w:r>
      <w:proofErr w:type="spellStart"/>
      <w:r w:rsidRPr="00BF2A99">
        <w:rPr>
          <w:sz w:val="20"/>
          <w:lang w:val="ru-BY"/>
        </w:rPr>
        <w:t>exp</w:t>
      </w:r>
      <w:proofErr w:type="spellEnd"/>
      <w:r w:rsidRPr="00BF2A99">
        <w:rPr>
          <w:sz w:val="20"/>
          <w:lang w:val="ru-BY"/>
        </w:rPr>
        <w:t>'</w:t>
      </w:r>
    </w:p>
    <w:p w14:paraId="1BAB16D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pow</w:t>
      </w:r>
      <w:proofErr w:type="spellEnd"/>
      <w:r w:rsidRPr="00BF2A99">
        <w:rPr>
          <w:sz w:val="20"/>
          <w:lang w:val="ru-BY"/>
        </w:rPr>
        <w:t xml:space="preserve">') </w:t>
      </w:r>
      <w:proofErr w:type="spellStart"/>
      <w:r w:rsidRPr="00BF2A99">
        <w:rPr>
          <w:sz w:val="20"/>
          <w:lang w:val="ru-BY"/>
        </w:rPr>
        <w:t>or</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power</w:t>
      </w:r>
      <w:proofErr w:type="spellEnd"/>
      <w:r w:rsidRPr="00BF2A99">
        <w:rPr>
          <w:sz w:val="20"/>
          <w:lang w:val="ru-BY"/>
        </w:rPr>
        <w:t xml:space="preserve">') </w:t>
      </w:r>
      <w:proofErr w:type="spellStart"/>
      <w:r w:rsidRPr="00BF2A99">
        <w:rPr>
          <w:sz w:val="20"/>
          <w:lang w:val="ru-BY"/>
        </w:rPr>
        <w:t>then</w:t>
      </w:r>
      <w:proofErr w:type="spellEnd"/>
    </w:p>
    <w:p w14:paraId="0D992063"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w:t>
      </w:r>
      <w:proofErr w:type="spellStart"/>
      <w:r w:rsidRPr="00BF2A99">
        <w:rPr>
          <w:sz w:val="20"/>
          <w:lang w:val="ru-BY"/>
        </w:rPr>
        <w:t>pow</w:t>
      </w:r>
      <w:proofErr w:type="spellEnd"/>
      <w:r w:rsidRPr="00BF2A99">
        <w:rPr>
          <w:sz w:val="20"/>
          <w:lang w:val="ru-BY"/>
        </w:rPr>
        <w:t>'</w:t>
      </w:r>
    </w:p>
    <w:p w14:paraId="467C325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arcsin</w:t>
      </w:r>
      <w:proofErr w:type="spellEnd"/>
      <w:r w:rsidRPr="00BF2A99">
        <w:rPr>
          <w:sz w:val="20"/>
          <w:lang w:val="ru-BY"/>
        </w:rPr>
        <w:t xml:space="preserve">') </w:t>
      </w:r>
      <w:proofErr w:type="spellStart"/>
      <w:r w:rsidRPr="00BF2A99">
        <w:rPr>
          <w:sz w:val="20"/>
          <w:lang w:val="ru-BY"/>
        </w:rPr>
        <w:t>or</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asin</w:t>
      </w:r>
      <w:proofErr w:type="spellEnd"/>
      <w:r w:rsidRPr="00BF2A99">
        <w:rPr>
          <w:sz w:val="20"/>
          <w:lang w:val="ru-BY"/>
        </w:rPr>
        <w:t xml:space="preserve">') </w:t>
      </w:r>
      <w:proofErr w:type="spellStart"/>
      <w:r w:rsidRPr="00BF2A99">
        <w:rPr>
          <w:sz w:val="20"/>
          <w:lang w:val="ru-BY"/>
        </w:rPr>
        <w:t>or</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arsins</w:t>
      </w:r>
      <w:proofErr w:type="spellEnd"/>
      <w:r w:rsidRPr="00BF2A99">
        <w:rPr>
          <w:sz w:val="20"/>
          <w:lang w:val="ru-BY"/>
        </w:rPr>
        <w:t xml:space="preserve">') </w:t>
      </w:r>
      <w:proofErr w:type="spellStart"/>
      <w:r w:rsidRPr="00BF2A99">
        <w:rPr>
          <w:sz w:val="20"/>
          <w:lang w:val="ru-BY"/>
        </w:rPr>
        <w:t>then</w:t>
      </w:r>
      <w:proofErr w:type="spellEnd"/>
    </w:p>
    <w:p w14:paraId="25A4B656"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w:t>
      </w:r>
      <w:proofErr w:type="spellStart"/>
      <w:r w:rsidRPr="00BF2A99">
        <w:rPr>
          <w:sz w:val="20"/>
          <w:lang w:val="ru-BY"/>
        </w:rPr>
        <w:t>asin</w:t>
      </w:r>
      <w:proofErr w:type="spellEnd"/>
      <w:r w:rsidRPr="00BF2A99">
        <w:rPr>
          <w:sz w:val="20"/>
          <w:lang w:val="ru-BY"/>
        </w:rPr>
        <w:t>'</w:t>
      </w:r>
    </w:p>
    <w:p w14:paraId="3AF3BC9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arccos</w:t>
      </w:r>
      <w:proofErr w:type="spellEnd"/>
      <w:r w:rsidRPr="00BF2A99">
        <w:rPr>
          <w:sz w:val="20"/>
          <w:lang w:val="ru-BY"/>
        </w:rPr>
        <w:t xml:space="preserve">') </w:t>
      </w:r>
      <w:proofErr w:type="spellStart"/>
      <w:r w:rsidRPr="00BF2A99">
        <w:rPr>
          <w:sz w:val="20"/>
          <w:lang w:val="ru-BY"/>
        </w:rPr>
        <w:t>or</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acos</w:t>
      </w:r>
      <w:proofErr w:type="spellEnd"/>
      <w:r w:rsidRPr="00BF2A99">
        <w:rPr>
          <w:sz w:val="20"/>
          <w:lang w:val="ru-BY"/>
        </w:rPr>
        <w:t xml:space="preserve">') </w:t>
      </w:r>
      <w:proofErr w:type="spellStart"/>
      <w:r w:rsidRPr="00BF2A99">
        <w:rPr>
          <w:sz w:val="20"/>
          <w:lang w:val="ru-BY"/>
        </w:rPr>
        <w:t>or</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arcos</w:t>
      </w:r>
      <w:proofErr w:type="spellEnd"/>
      <w:r w:rsidRPr="00BF2A99">
        <w:rPr>
          <w:sz w:val="20"/>
          <w:lang w:val="ru-BY"/>
        </w:rPr>
        <w:t xml:space="preserve">') </w:t>
      </w:r>
      <w:proofErr w:type="spellStart"/>
      <w:r w:rsidRPr="00BF2A99">
        <w:rPr>
          <w:sz w:val="20"/>
          <w:lang w:val="ru-BY"/>
        </w:rPr>
        <w:t>then</w:t>
      </w:r>
      <w:proofErr w:type="spellEnd"/>
    </w:p>
    <w:p w14:paraId="33969AF0"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w:t>
      </w:r>
      <w:proofErr w:type="spellStart"/>
      <w:r w:rsidRPr="00BF2A99">
        <w:rPr>
          <w:sz w:val="20"/>
          <w:lang w:val="ru-BY"/>
        </w:rPr>
        <w:t>acos</w:t>
      </w:r>
      <w:proofErr w:type="spellEnd"/>
      <w:r w:rsidRPr="00BF2A99">
        <w:rPr>
          <w:sz w:val="20"/>
          <w:lang w:val="ru-BY"/>
        </w:rPr>
        <w:t>'</w:t>
      </w:r>
    </w:p>
    <w:p w14:paraId="33C2B7D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atan</w:t>
      </w:r>
      <w:proofErr w:type="spellEnd"/>
      <w:r w:rsidRPr="00BF2A99">
        <w:rPr>
          <w:sz w:val="20"/>
          <w:lang w:val="ru-BY"/>
        </w:rPr>
        <w:t xml:space="preserve">') </w:t>
      </w:r>
      <w:proofErr w:type="spellStart"/>
      <w:r w:rsidRPr="00BF2A99">
        <w:rPr>
          <w:sz w:val="20"/>
          <w:lang w:val="ru-BY"/>
        </w:rPr>
        <w:t>or</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arctan</w:t>
      </w:r>
      <w:proofErr w:type="spellEnd"/>
      <w:r w:rsidRPr="00BF2A99">
        <w:rPr>
          <w:sz w:val="20"/>
          <w:lang w:val="ru-BY"/>
        </w:rPr>
        <w:t xml:space="preserve">') </w:t>
      </w:r>
      <w:proofErr w:type="spellStart"/>
      <w:r w:rsidRPr="00BF2A99">
        <w:rPr>
          <w:sz w:val="20"/>
          <w:lang w:val="ru-BY"/>
        </w:rPr>
        <w:t>or</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artan</w:t>
      </w:r>
      <w:proofErr w:type="spellEnd"/>
      <w:r w:rsidRPr="00BF2A99">
        <w:rPr>
          <w:sz w:val="20"/>
          <w:lang w:val="ru-BY"/>
        </w:rPr>
        <w:t xml:space="preserve">') </w:t>
      </w:r>
      <w:proofErr w:type="spellStart"/>
      <w:r w:rsidRPr="00BF2A99">
        <w:rPr>
          <w:sz w:val="20"/>
          <w:lang w:val="ru-BY"/>
        </w:rPr>
        <w:t>then</w:t>
      </w:r>
      <w:proofErr w:type="spellEnd"/>
    </w:p>
    <w:p w14:paraId="5014687C"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w:t>
      </w:r>
      <w:proofErr w:type="spellStart"/>
      <w:r w:rsidRPr="00BF2A99">
        <w:rPr>
          <w:sz w:val="20"/>
          <w:lang w:val="ru-BY"/>
        </w:rPr>
        <w:t>atan</w:t>
      </w:r>
      <w:proofErr w:type="spellEnd"/>
      <w:r w:rsidRPr="00BF2A99">
        <w:rPr>
          <w:sz w:val="20"/>
          <w:lang w:val="ru-BY"/>
        </w:rPr>
        <w:t>'</w:t>
      </w:r>
    </w:p>
    <w:p w14:paraId="39F936A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log</w:t>
      </w:r>
      <w:proofErr w:type="spellEnd"/>
      <w:r w:rsidRPr="00BF2A99">
        <w:rPr>
          <w:sz w:val="20"/>
          <w:lang w:val="ru-BY"/>
        </w:rPr>
        <w:t xml:space="preserve">') </w:t>
      </w:r>
      <w:proofErr w:type="spellStart"/>
      <w:r w:rsidRPr="00BF2A99">
        <w:rPr>
          <w:sz w:val="20"/>
          <w:lang w:val="ru-BY"/>
        </w:rPr>
        <w:t>then</w:t>
      </w:r>
      <w:proofErr w:type="spellEnd"/>
    </w:p>
    <w:p w14:paraId="28B2D487" w14:textId="77777777" w:rsidR="00BF2A99" w:rsidRPr="00BF2A99" w:rsidRDefault="00BF2A99" w:rsidP="00BF2A99">
      <w:pPr>
        <w:ind w:firstLine="709"/>
        <w:rPr>
          <w:sz w:val="20"/>
          <w:lang w:val="ru-BY"/>
        </w:rPr>
      </w:pPr>
      <w:r w:rsidRPr="00BF2A99">
        <w:rPr>
          <w:sz w:val="20"/>
          <w:lang w:val="ru-BY"/>
        </w:rPr>
        <w:lastRenderedPageBreak/>
        <w:t xml:space="preserve">    t.</w:t>
      </w:r>
      <w:proofErr w:type="gramStart"/>
      <w:r w:rsidRPr="00BF2A99">
        <w:rPr>
          <w:sz w:val="20"/>
          <w:lang w:val="ru-BY"/>
        </w:rPr>
        <w:t>name :</w:t>
      </w:r>
      <w:proofErr w:type="gramEnd"/>
      <w:r w:rsidRPr="00BF2A99">
        <w:rPr>
          <w:sz w:val="20"/>
          <w:lang w:val="ru-BY"/>
        </w:rPr>
        <w:t>= '</w:t>
      </w:r>
      <w:proofErr w:type="spellStart"/>
      <w:r w:rsidRPr="00BF2A99">
        <w:rPr>
          <w:sz w:val="20"/>
          <w:lang w:val="ru-BY"/>
        </w:rPr>
        <w:t>log</w:t>
      </w:r>
      <w:proofErr w:type="spellEnd"/>
      <w:r w:rsidRPr="00BF2A99">
        <w:rPr>
          <w:sz w:val="20"/>
          <w:lang w:val="ru-BY"/>
        </w:rPr>
        <w:t>'</w:t>
      </w:r>
    </w:p>
    <w:p w14:paraId="6F8FFE6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ln</w:t>
      </w:r>
      <w:proofErr w:type="spellEnd"/>
      <w:r w:rsidRPr="00BF2A99">
        <w:rPr>
          <w:sz w:val="20"/>
          <w:lang w:val="ru-BY"/>
        </w:rPr>
        <w:t xml:space="preserve">') </w:t>
      </w:r>
      <w:proofErr w:type="spellStart"/>
      <w:r w:rsidRPr="00BF2A99">
        <w:rPr>
          <w:sz w:val="20"/>
          <w:lang w:val="ru-BY"/>
        </w:rPr>
        <w:t>then</w:t>
      </w:r>
      <w:proofErr w:type="spellEnd"/>
    </w:p>
    <w:p w14:paraId="0220B56E"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w:t>
      </w:r>
      <w:proofErr w:type="spellStart"/>
      <w:r w:rsidRPr="00BF2A99">
        <w:rPr>
          <w:sz w:val="20"/>
          <w:lang w:val="ru-BY"/>
        </w:rPr>
        <w:t>ln</w:t>
      </w:r>
      <w:proofErr w:type="spellEnd"/>
      <w:r w:rsidRPr="00BF2A99">
        <w:rPr>
          <w:sz w:val="20"/>
          <w:lang w:val="ru-BY"/>
        </w:rPr>
        <w:t>'</w:t>
      </w:r>
    </w:p>
    <w:p w14:paraId="3BDCECF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lg</w:t>
      </w:r>
      <w:proofErr w:type="spellEnd"/>
      <w:r w:rsidRPr="00BF2A99">
        <w:rPr>
          <w:sz w:val="20"/>
          <w:lang w:val="ru-BY"/>
        </w:rPr>
        <w:t xml:space="preserve">') </w:t>
      </w:r>
      <w:proofErr w:type="spellStart"/>
      <w:r w:rsidRPr="00BF2A99">
        <w:rPr>
          <w:sz w:val="20"/>
          <w:lang w:val="ru-BY"/>
        </w:rPr>
        <w:t>then</w:t>
      </w:r>
      <w:proofErr w:type="spellEnd"/>
    </w:p>
    <w:p w14:paraId="257C9050"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w:t>
      </w:r>
      <w:proofErr w:type="spellStart"/>
      <w:r w:rsidRPr="00BF2A99">
        <w:rPr>
          <w:sz w:val="20"/>
          <w:lang w:val="ru-BY"/>
        </w:rPr>
        <w:t>lg</w:t>
      </w:r>
      <w:proofErr w:type="spellEnd"/>
      <w:r w:rsidRPr="00BF2A99">
        <w:rPr>
          <w:sz w:val="20"/>
          <w:lang w:val="ru-BY"/>
        </w:rPr>
        <w:t>'</w:t>
      </w:r>
    </w:p>
    <w:p w14:paraId="36B914D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sqrt</w:t>
      </w:r>
      <w:proofErr w:type="spellEnd"/>
      <w:r w:rsidRPr="00BF2A99">
        <w:rPr>
          <w:sz w:val="20"/>
          <w:lang w:val="ru-BY"/>
        </w:rPr>
        <w:t xml:space="preserve">') </w:t>
      </w:r>
      <w:proofErr w:type="spellStart"/>
      <w:r w:rsidRPr="00BF2A99">
        <w:rPr>
          <w:sz w:val="20"/>
          <w:lang w:val="ru-BY"/>
        </w:rPr>
        <w:t>then</w:t>
      </w:r>
      <w:proofErr w:type="spellEnd"/>
    </w:p>
    <w:p w14:paraId="75617CC1"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w:t>
      </w:r>
      <w:proofErr w:type="spellStart"/>
      <w:r w:rsidRPr="00BF2A99">
        <w:rPr>
          <w:sz w:val="20"/>
          <w:lang w:val="ru-BY"/>
        </w:rPr>
        <w:t>sqrt</w:t>
      </w:r>
      <w:proofErr w:type="spellEnd"/>
      <w:r w:rsidRPr="00BF2A99">
        <w:rPr>
          <w:sz w:val="20"/>
          <w:lang w:val="ru-BY"/>
        </w:rPr>
        <w:t>'</w:t>
      </w:r>
    </w:p>
    <w:p w14:paraId="37FBF39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p>
    <w:p w14:paraId="57BCF53E"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Exit</w:t>
      </w:r>
      <w:proofErr w:type="spellEnd"/>
      <w:r w:rsidRPr="00BF2A99">
        <w:rPr>
          <w:sz w:val="20"/>
          <w:lang w:val="ru-BY"/>
        </w:rPr>
        <w:t>(</w:t>
      </w:r>
      <w:proofErr w:type="spellStart"/>
      <w:proofErr w:type="gramEnd"/>
      <w:r w:rsidRPr="00BF2A99">
        <w:rPr>
          <w:sz w:val="20"/>
          <w:lang w:val="ru-BY"/>
        </w:rPr>
        <w:t>False</w:t>
      </w:r>
      <w:proofErr w:type="spellEnd"/>
      <w:r w:rsidRPr="00BF2A99">
        <w:rPr>
          <w:sz w:val="20"/>
          <w:lang w:val="ru-BY"/>
        </w:rPr>
        <w:t>);</w:t>
      </w:r>
    </w:p>
    <w:p w14:paraId="0719425D" w14:textId="77777777" w:rsidR="00BF2A99" w:rsidRPr="00BF2A99" w:rsidRDefault="00BF2A99" w:rsidP="00BF2A99">
      <w:pPr>
        <w:ind w:firstLine="709"/>
        <w:rPr>
          <w:sz w:val="20"/>
          <w:lang w:val="ru-BY"/>
        </w:rPr>
      </w:pPr>
    </w:p>
    <w:p w14:paraId="6F13A06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List.Add</w:t>
      </w:r>
      <w:proofErr w:type="spellEnd"/>
      <w:r w:rsidRPr="00BF2A99">
        <w:rPr>
          <w:sz w:val="20"/>
          <w:lang w:val="ru-BY"/>
        </w:rPr>
        <w:t>(t);</w:t>
      </w:r>
    </w:p>
    <w:p w14:paraId="5EFD9F94" w14:textId="77777777" w:rsidR="00BF2A99" w:rsidRPr="00BF2A99" w:rsidRDefault="00BF2A99" w:rsidP="00BF2A99">
      <w:pPr>
        <w:ind w:firstLine="709"/>
        <w:rPr>
          <w:sz w:val="20"/>
          <w:lang w:val="ru-BY"/>
        </w:rPr>
      </w:pPr>
    </w:p>
    <w:p w14:paraId="42DFDCE3"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2129CE6D" w14:textId="77777777" w:rsidR="00BF2A99" w:rsidRPr="00BF2A99" w:rsidRDefault="00BF2A99" w:rsidP="00BF2A99">
      <w:pPr>
        <w:ind w:firstLine="709"/>
        <w:rPr>
          <w:sz w:val="20"/>
          <w:lang w:val="ru-BY"/>
        </w:rPr>
      </w:pPr>
    </w:p>
    <w:p w14:paraId="5BE0FCE5" w14:textId="77777777" w:rsidR="00BF2A99" w:rsidRPr="00BF2A99" w:rsidRDefault="00BF2A99" w:rsidP="00BF2A99">
      <w:pPr>
        <w:ind w:firstLine="709"/>
        <w:rPr>
          <w:sz w:val="20"/>
          <w:lang w:val="ru-BY"/>
        </w:rPr>
      </w:pPr>
      <w:proofErr w:type="spellStart"/>
      <w:r w:rsidRPr="00BF2A99">
        <w:rPr>
          <w:sz w:val="20"/>
          <w:lang w:val="ru-BY"/>
        </w:rPr>
        <w:t>function</w:t>
      </w:r>
      <w:proofErr w:type="spellEnd"/>
      <w:r w:rsidRPr="00BF2A99">
        <w:rPr>
          <w:sz w:val="20"/>
          <w:lang w:val="ru-BY"/>
        </w:rPr>
        <w:t xml:space="preserve"> </w:t>
      </w:r>
      <w:proofErr w:type="spellStart"/>
      <w:proofErr w:type="gramStart"/>
      <w:r w:rsidRPr="00BF2A99">
        <w:rPr>
          <w:sz w:val="20"/>
          <w:lang w:val="ru-BY"/>
        </w:rPr>
        <w:t>Tokenize</w:t>
      </w:r>
      <w:proofErr w:type="spellEnd"/>
      <w:r w:rsidRPr="00BF2A99">
        <w:rPr>
          <w:sz w:val="20"/>
          <w:lang w:val="ru-BY"/>
        </w:rPr>
        <w:t>(</w:t>
      </w:r>
      <w:proofErr w:type="spellStart"/>
      <w:proofErr w:type="gramEnd"/>
      <w:r w:rsidRPr="00BF2A99">
        <w:rPr>
          <w:sz w:val="20"/>
          <w:lang w:val="ru-BY"/>
        </w:rPr>
        <w:t>const</w:t>
      </w:r>
      <w:proofErr w:type="spellEnd"/>
      <w:r w:rsidRPr="00BF2A99">
        <w:rPr>
          <w:sz w:val="20"/>
          <w:lang w:val="ru-BY"/>
        </w:rPr>
        <w:t xml:space="preserve"> </w:t>
      </w:r>
      <w:proofErr w:type="spellStart"/>
      <w:r w:rsidRPr="00BF2A99">
        <w:rPr>
          <w:sz w:val="20"/>
          <w:lang w:val="ru-BY"/>
        </w:rPr>
        <w:t>expr</w:t>
      </w:r>
      <w:proofErr w:type="spellEnd"/>
      <w:r w:rsidRPr="00BF2A99">
        <w:rPr>
          <w:sz w:val="20"/>
          <w:lang w:val="ru-BY"/>
        </w:rPr>
        <w:t xml:space="preserve">: </w:t>
      </w:r>
      <w:proofErr w:type="spellStart"/>
      <w:r w:rsidRPr="00BF2A99">
        <w:rPr>
          <w:sz w:val="20"/>
          <w:lang w:val="ru-BY"/>
        </w:rPr>
        <w:t>string</w:t>
      </w:r>
      <w:proofErr w:type="spellEnd"/>
      <w:r w:rsidRPr="00BF2A99">
        <w:rPr>
          <w:sz w:val="20"/>
          <w:lang w:val="ru-BY"/>
        </w:rPr>
        <w:t>; x: Double;</w:t>
      </w:r>
    </w:p>
    <w:p w14:paraId="6152BA1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out</w:t>
      </w:r>
      <w:proofErr w:type="spellEnd"/>
      <w:r w:rsidRPr="00BF2A99">
        <w:rPr>
          <w:sz w:val="20"/>
          <w:lang w:val="ru-BY"/>
        </w:rPr>
        <w:t xml:space="preserve"> List: </w:t>
      </w:r>
      <w:proofErr w:type="spellStart"/>
      <w:r w:rsidRPr="00BF2A99">
        <w:rPr>
          <w:sz w:val="20"/>
          <w:lang w:val="ru-BY"/>
        </w:rPr>
        <w:t>TList</w:t>
      </w:r>
      <w:proofErr w:type="spellEnd"/>
      <w:r w:rsidRPr="00BF2A99">
        <w:rPr>
          <w:sz w:val="20"/>
          <w:lang w:val="ru-BY"/>
        </w:rPr>
        <w:t>&lt;</w:t>
      </w:r>
      <w:proofErr w:type="spellStart"/>
      <w:r w:rsidRPr="00BF2A99">
        <w:rPr>
          <w:sz w:val="20"/>
          <w:lang w:val="ru-BY"/>
        </w:rPr>
        <w:t>token</w:t>
      </w:r>
      <w:proofErr w:type="spellEnd"/>
      <w:r w:rsidRPr="00BF2A99">
        <w:rPr>
          <w:sz w:val="20"/>
          <w:lang w:val="ru-BY"/>
        </w:rPr>
        <w:t xml:space="preserve">&gt;): </w:t>
      </w:r>
      <w:proofErr w:type="spellStart"/>
      <w:r w:rsidRPr="00BF2A99">
        <w:rPr>
          <w:sz w:val="20"/>
          <w:lang w:val="ru-BY"/>
        </w:rPr>
        <w:t>Boolean</w:t>
      </w:r>
      <w:proofErr w:type="spellEnd"/>
      <w:r w:rsidRPr="00BF2A99">
        <w:rPr>
          <w:sz w:val="20"/>
          <w:lang w:val="ru-BY"/>
        </w:rPr>
        <w:t>;</w:t>
      </w:r>
    </w:p>
    <w:p w14:paraId="3DBA5A47" w14:textId="77777777" w:rsidR="00BF2A99" w:rsidRPr="00BF2A99" w:rsidRDefault="00BF2A99" w:rsidP="00BF2A99">
      <w:pPr>
        <w:ind w:firstLine="709"/>
        <w:rPr>
          <w:sz w:val="20"/>
          <w:lang w:val="ru-BY"/>
        </w:rPr>
      </w:pPr>
      <w:proofErr w:type="spellStart"/>
      <w:r w:rsidRPr="00BF2A99">
        <w:rPr>
          <w:sz w:val="20"/>
          <w:lang w:val="ru-BY"/>
        </w:rPr>
        <w:t>var</w:t>
      </w:r>
      <w:proofErr w:type="spellEnd"/>
    </w:p>
    <w:p w14:paraId="31261FAC" w14:textId="77777777" w:rsidR="00BF2A99" w:rsidRPr="00BF2A99" w:rsidRDefault="00BF2A99" w:rsidP="00BF2A99">
      <w:pPr>
        <w:ind w:firstLine="709"/>
        <w:rPr>
          <w:sz w:val="20"/>
          <w:lang w:val="ru-BY"/>
        </w:rPr>
      </w:pPr>
      <w:r w:rsidRPr="00BF2A99">
        <w:rPr>
          <w:sz w:val="20"/>
          <w:lang w:val="ru-BY"/>
        </w:rPr>
        <w:t xml:space="preserve">  i, j, </w:t>
      </w:r>
      <w:proofErr w:type="spellStart"/>
      <w:r w:rsidRPr="00BF2A99">
        <w:rPr>
          <w:sz w:val="20"/>
          <w:lang w:val="ru-BY"/>
        </w:rPr>
        <w:t>priorityOffset</w:t>
      </w:r>
      <w:proofErr w:type="spellEnd"/>
      <w:r w:rsidRPr="00BF2A99">
        <w:rPr>
          <w:sz w:val="20"/>
          <w:lang w:val="ru-BY"/>
        </w:rPr>
        <w:t xml:space="preserve">: </w:t>
      </w:r>
      <w:proofErr w:type="spellStart"/>
      <w:r w:rsidRPr="00BF2A99">
        <w:rPr>
          <w:sz w:val="20"/>
          <w:lang w:val="ru-BY"/>
        </w:rPr>
        <w:t>integer</w:t>
      </w:r>
      <w:proofErr w:type="spellEnd"/>
      <w:r w:rsidRPr="00BF2A99">
        <w:rPr>
          <w:sz w:val="20"/>
          <w:lang w:val="ru-BY"/>
        </w:rPr>
        <w:t>;</w:t>
      </w:r>
    </w:p>
    <w:p w14:paraId="1E99E712" w14:textId="77777777" w:rsidR="00BF2A99" w:rsidRPr="00BF2A99" w:rsidRDefault="00BF2A99" w:rsidP="00BF2A99">
      <w:pPr>
        <w:ind w:firstLine="709"/>
        <w:rPr>
          <w:sz w:val="20"/>
          <w:lang w:val="ru-BY"/>
        </w:rPr>
      </w:pPr>
      <w:r w:rsidRPr="00BF2A99">
        <w:rPr>
          <w:sz w:val="20"/>
          <w:lang w:val="ru-BY"/>
        </w:rPr>
        <w:t xml:space="preserve">  t: </w:t>
      </w:r>
      <w:proofErr w:type="spellStart"/>
      <w:r w:rsidRPr="00BF2A99">
        <w:rPr>
          <w:sz w:val="20"/>
          <w:lang w:val="ru-BY"/>
        </w:rPr>
        <w:t>token</w:t>
      </w:r>
      <w:proofErr w:type="spellEnd"/>
      <w:r w:rsidRPr="00BF2A99">
        <w:rPr>
          <w:sz w:val="20"/>
          <w:lang w:val="ru-BY"/>
        </w:rPr>
        <w:t>;</w:t>
      </w:r>
    </w:p>
    <w:p w14:paraId="1142725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pFlag</w:t>
      </w:r>
      <w:proofErr w:type="spellEnd"/>
      <w:r w:rsidRPr="00BF2A99">
        <w:rPr>
          <w:sz w:val="20"/>
          <w:lang w:val="ru-BY"/>
        </w:rPr>
        <w:t xml:space="preserve">, </w:t>
      </w:r>
      <w:proofErr w:type="spellStart"/>
      <w:r w:rsidRPr="00BF2A99">
        <w:rPr>
          <w:sz w:val="20"/>
          <w:lang w:val="ru-BY"/>
        </w:rPr>
        <w:t>flag</w:t>
      </w:r>
      <w:proofErr w:type="spellEnd"/>
      <w:r w:rsidRPr="00BF2A99">
        <w:rPr>
          <w:sz w:val="20"/>
          <w:lang w:val="ru-BY"/>
        </w:rPr>
        <w:t xml:space="preserve">: </w:t>
      </w:r>
      <w:proofErr w:type="spellStart"/>
      <w:r w:rsidRPr="00BF2A99">
        <w:rPr>
          <w:sz w:val="20"/>
          <w:lang w:val="ru-BY"/>
        </w:rPr>
        <w:t>Boolean</w:t>
      </w:r>
      <w:proofErr w:type="spellEnd"/>
      <w:r w:rsidRPr="00BF2A99">
        <w:rPr>
          <w:sz w:val="20"/>
          <w:lang w:val="ru-BY"/>
        </w:rPr>
        <w:t>;</w:t>
      </w:r>
    </w:p>
    <w:p w14:paraId="3D29FE93"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0F182E5D" w14:textId="77777777" w:rsidR="00BF2A99" w:rsidRPr="00BF2A99" w:rsidRDefault="00BF2A99" w:rsidP="00BF2A99">
      <w:pPr>
        <w:ind w:firstLine="709"/>
        <w:rPr>
          <w:sz w:val="20"/>
          <w:lang w:val="ru-BY"/>
        </w:rPr>
      </w:pPr>
    </w:p>
    <w:p w14:paraId="2DB75AE9"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w:t>
      </w:r>
      <w:proofErr w:type="spellEnd"/>
      <w:r w:rsidRPr="00BF2A99">
        <w:rPr>
          <w:sz w:val="20"/>
          <w:lang w:val="ru-BY"/>
        </w:rPr>
        <w:t xml:space="preserve"> :</w:t>
      </w:r>
      <w:proofErr w:type="gramEnd"/>
      <w:r w:rsidRPr="00BF2A99">
        <w:rPr>
          <w:sz w:val="20"/>
          <w:lang w:val="ru-BY"/>
        </w:rPr>
        <w:t>= True;</w:t>
      </w:r>
    </w:p>
    <w:p w14:paraId="6E276E2A"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i :</w:t>
      </w:r>
      <w:proofErr w:type="gramEnd"/>
      <w:r w:rsidRPr="00BF2A99">
        <w:rPr>
          <w:sz w:val="20"/>
          <w:lang w:val="ru-BY"/>
        </w:rPr>
        <w:t>= 0;</w:t>
      </w:r>
    </w:p>
    <w:p w14:paraId="79BA3312"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priorityOffset</w:t>
      </w:r>
      <w:proofErr w:type="spellEnd"/>
      <w:r w:rsidRPr="00BF2A99">
        <w:rPr>
          <w:sz w:val="20"/>
          <w:lang w:val="ru-BY"/>
        </w:rPr>
        <w:t xml:space="preserve"> :</w:t>
      </w:r>
      <w:proofErr w:type="gramEnd"/>
      <w:r w:rsidRPr="00BF2A99">
        <w:rPr>
          <w:sz w:val="20"/>
          <w:lang w:val="ru-BY"/>
        </w:rPr>
        <w:t>= 0;</w:t>
      </w:r>
    </w:p>
    <w:p w14:paraId="77463671"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List :</w:t>
      </w:r>
      <w:proofErr w:type="gramEnd"/>
      <w:r w:rsidRPr="00BF2A99">
        <w:rPr>
          <w:sz w:val="20"/>
          <w:lang w:val="ru-BY"/>
        </w:rPr>
        <w:t xml:space="preserve">= </w:t>
      </w:r>
      <w:proofErr w:type="spellStart"/>
      <w:r w:rsidRPr="00BF2A99">
        <w:rPr>
          <w:sz w:val="20"/>
          <w:lang w:val="ru-BY"/>
        </w:rPr>
        <w:t>TList</w:t>
      </w:r>
      <w:proofErr w:type="spellEnd"/>
      <w:r w:rsidRPr="00BF2A99">
        <w:rPr>
          <w:sz w:val="20"/>
          <w:lang w:val="ru-BY"/>
        </w:rPr>
        <w:t>&lt;</w:t>
      </w:r>
      <w:proofErr w:type="spellStart"/>
      <w:r w:rsidRPr="00BF2A99">
        <w:rPr>
          <w:sz w:val="20"/>
          <w:lang w:val="ru-BY"/>
        </w:rPr>
        <w:t>token</w:t>
      </w:r>
      <w:proofErr w:type="spellEnd"/>
      <w:r w:rsidRPr="00BF2A99">
        <w:rPr>
          <w:sz w:val="20"/>
          <w:lang w:val="ru-BY"/>
        </w:rPr>
        <w:t>&gt;.</w:t>
      </w:r>
      <w:proofErr w:type="spellStart"/>
      <w:r w:rsidRPr="00BF2A99">
        <w:rPr>
          <w:sz w:val="20"/>
          <w:lang w:val="ru-BY"/>
        </w:rPr>
        <w:t>Create</w:t>
      </w:r>
      <w:proofErr w:type="spellEnd"/>
      <w:r w:rsidRPr="00BF2A99">
        <w:rPr>
          <w:sz w:val="20"/>
          <w:lang w:val="ru-BY"/>
        </w:rPr>
        <w:t>;</w:t>
      </w:r>
    </w:p>
    <w:p w14:paraId="5BA38576" w14:textId="77777777" w:rsidR="00BF2A99" w:rsidRPr="00BF2A99" w:rsidRDefault="00BF2A99" w:rsidP="00BF2A99">
      <w:pPr>
        <w:ind w:firstLine="709"/>
        <w:rPr>
          <w:sz w:val="20"/>
          <w:lang w:val="ru-BY"/>
        </w:rPr>
      </w:pPr>
    </w:p>
    <w:p w14:paraId="2B43D5D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While</w:t>
      </w:r>
      <w:proofErr w:type="spellEnd"/>
      <w:r w:rsidRPr="00BF2A99">
        <w:rPr>
          <w:sz w:val="20"/>
          <w:lang w:val="ru-BY"/>
        </w:rPr>
        <w:t xml:space="preserve"> i &lt;= </w:t>
      </w:r>
      <w:proofErr w:type="spellStart"/>
      <w:proofErr w:type="gramStart"/>
      <w:r w:rsidRPr="00BF2A99">
        <w:rPr>
          <w:sz w:val="20"/>
          <w:lang w:val="ru-BY"/>
        </w:rPr>
        <w:t>expr.Length</w:t>
      </w:r>
      <w:proofErr w:type="spellEnd"/>
      <w:proofErr w:type="gramEnd"/>
      <w:r w:rsidRPr="00BF2A99">
        <w:rPr>
          <w:sz w:val="20"/>
          <w:lang w:val="ru-BY"/>
        </w:rPr>
        <w:t xml:space="preserve"> - 1 </w:t>
      </w:r>
      <w:proofErr w:type="spellStart"/>
      <w:r w:rsidRPr="00BF2A99">
        <w:rPr>
          <w:sz w:val="20"/>
          <w:lang w:val="ru-BY"/>
        </w:rPr>
        <w:t>do</w:t>
      </w:r>
      <w:proofErr w:type="spellEnd"/>
    </w:p>
    <w:p w14:paraId="646E4D2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76929AAB" w14:textId="77777777" w:rsidR="00BF2A99" w:rsidRPr="00BF2A99" w:rsidRDefault="00BF2A99" w:rsidP="00BF2A99">
      <w:pPr>
        <w:ind w:firstLine="709"/>
        <w:rPr>
          <w:sz w:val="20"/>
          <w:lang w:val="ru-BY"/>
        </w:rPr>
      </w:pPr>
      <w:r w:rsidRPr="00BF2A99">
        <w:rPr>
          <w:sz w:val="20"/>
          <w:lang w:val="ru-BY"/>
        </w:rPr>
        <w:t xml:space="preserve">    Inc(i);</w:t>
      </w:r>
    </w:p>
    <w:p w14:paraId="7144999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expr</w:t>
      </w:r>
      <w:proofErr w:type="spellEnd"/>
      <w:r w:rsidRPr="00BF2A99">
        <w:rPr>
          <w:sz w:val="20"/>
          <w:lang w:val="ru-BY"/>
        </w:rPr>
        <w:t xml:space="preserve">[i] = ',' </w:t>
      </w:r>
      <w:proofErr w:type="spellStart"/>
      <w:r w:rsidRPr="00BF2A99">
        <w:rPr>
          <w:sz w:val="20"/>
          <w:lang w:val="ru-BY"/>
        </w:rPr>
        <w:t>then</w:t>
      </w:r>
      <w:proofErr w:type="spellEnd"/>
    </w:p>
    <w:p w14:paraId="6FC51F4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continue</w:t>
      </w:r>
      <w:proofErr w:type="spellEnd"/>
      <w:r w:rsidRPr="00BF2A99">
        <w:rPr>
          <w:sz w:val="20"/>
          <w:lang w:val="ru-BY"/>
        </w:rPr>
        <w:t>;</w:t>
      </w:r>
    </w:p>
    <w:p w14:paraId="784DD682" w14:textId="77777777" w:rsidR="00BF2A99" w:rsidRPr="00BF2A99" w:rsidRDefault="00BF2A99" w:rsidP="00BF2A99">
      <w:pPr>
        <w:ind w:firstLine="709"/>
        <w:rPr>
          <w:sz w:val="20"/>
          <w:lang w:val="ru-BY"/>
        </w:rPr>
      </w:pPr>
    </w:p>
    <w:p w14:paraId="5D2B32D5"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xXхХ</w:t>
      </w:r>
      <w:proofErr w:type="spellEnd"/>
      <w:proofErr w:type="gramStart"/>
      <w:r w:rsidRPr="00BF2A99">
        <w:rPr>
          <w:sz w:val="20"/>
          <w:lang w:val="ru-BY"/>
        </w:rPr>
        <w:t>'.</w:t>
      </w:r>
      <w:proofErr w:type="spellStart"/>
      <w:r w:rsidRPr="00BF2A99">
        <w:rPr>
          <w:sz w:val="20"/>
          <w:lang w:val="ru-BY"/>
        </w:rPr>
        <w:t>Contains</w:t>
      </w:r>
      <w:proofErr w:type="spellEnd"/>
      <w:proofErr w:type="gramEnd"/>
      <w:r w:rsidRPr="00BF2A99">
        <w:rPr>
          <w:sz w:val="20"/>
          <w:lang w:val="ru-BY"/>
        </w:rPr>
        <w:t>(</w:t>
      </w:r>
      <w:proofErr w:type="spellStart"/>
      <w:r w:rsidRPr="00BF2A99">
        <w:rPr>
          <w:sz w:val="20"/>
          <w:lang w:val="ru-BY"/>
        </w:rPr>
        <w:t>expr</w:t>
      </w:r>
      <w:proofErr w:type="spellEnd"/>
      <w:r w:rsidRPr="00BF2A99">
        <w:rPr>
          <w:sz w:val="20"/>
          <w:lang w:val="ru-BY"/>
        </w:rPr>
        <w:t xml:space="preserve">[i])) </w:t>
      </w:r>
      <w:proofErr w:type="spellStart"/>
      <w:r w:rsidRPr="00BF2A99">
        <w:rPr>
          <w:sz w:val="20"/>
          <w:lang w:val="ru-BY"/>
        </w:rPr>
        <w:t>then</w:t>
      </w:r>
      <w:proofErr w:type="spellEnd"/>
    </w:p>
    <w:p w14:paraId="5D4A0E1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7D0B53B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proofErr w:type="gramStart"/>
      <w:r w:rsidRPr="00BF2A99">
        <w:rPr>
          <w:sz w:val="20"/>
          <w:lang w:val="ru-BY"/>
        </w:rPr>
        <w:t>List.Count</w:t>
      </w:r>
      <w:proofErr w:type="spellEnd"/>
      <w:r w:rsidRPr="00BF2A99">
        <w:rPr>
          <w:sz w:val="20"/>
          <w:lang w:val="ru-BY"/>
        </w:rPr>
        <w:t xml:space="preserve"> &gt;</w:t>
      </w:r>
      <w:proofErr w:type="gramEnd"/>
      <w:r w:rsidRPr="00BF2A99">
        <w:rPr>
          <w:sz w:val="20"/>
          <w:lang w:val="ru-BY"/>
        </w:rPr>
        <w:t xml:space="preserve"> 0) </w:t>
      </w:r>
      <w:proofErr w:type="spellStart"/>
      <w:r w:rsidRPr="00BF2A99">
        <w:rPr>
          <w:sz w:val="20"/>
          <w:lang w:val="ru-BY"/>
        </w:rPr>
        <w:t>and</w:t>
      </w:r>
      <w:proofErr w:type="spellEnd"/>
      <w:r w:rsidRPr="00BF2A99">
        <w:rPr>
          <w:sz w:val="20"/>
          <w:lang w:val="ru-BY"/>
        </w:rPr>
        <w:t xml:space="preserve"> </w:t>
      </w:r>
      <w:proofErr w:type="spellStart"/>
      <w:r w:rsidRPr="00BF2A99">
        <w:rPr>
          <w:sz w:val="20"/>
          <w:lang w:val="ru-BY"/>
        </w:rPr>
        <w:t>not</w:t>
      </w:r>
      <w:proofErr w:type="spellEnd"/>
      <w:r w:rsidRPr="00BF2A99">
        <w:rPr>
          <w:sz w:val="20"/>
          <w:lang w:val="ru-BY"/>
        </w:rPr>
        <w:t xml:space="preserve"> </w:t>
      </w:r>
      <w:proofErr w:type="spellStart"/>
      <w:proofErr w:type="gramStart"/>
      <w:r w:rsidRPr="00BF2A99">
        <w:rPr>
          <w:sz w:val="20"/>
          <w:lang w:val="ru-BY"/>
        </w:rPr>
        <w:t>isNaN</w:t>
      </w:r>
      <w:proofErr w:type="spellEnd"/>
      <w:r w:rsidRPr="00BF2A99">
        <w:rPr>
          <w:sz w:val="20"/>
          <w:lang w:val="ru-BY"/>
        </w:rPr>
        <w:t>(</w:t>
      </w:r>
      <w:proofErr w:type="spellStart"/>
      <w:proofErr w:type="gramEnd"/>
      <w:r w:rsidRPr="00BF2A99">
        <w:rPr>
          <w:sz w:val="20"/>
          <w:lang w:val="ru-BY"/>
        </w:rPr>
        <w:t>List.Last.val</w:t>
      </w:r>
      <w:proofErr w:type="spellEnd"/>
      <w:r w:rsidRPr="00BF2A99">
        <w:rPr>
          <w:sz w:val="20"/>
          <w:lang w:val="ru-BY"/>
        </w:rPr>
        <w:t xml:space="preserve">) </w:t>
      </w:r>
      <w:proofErr w:type="spellStart"/>
      <w:r w:rsidRPr="00BF2A99">
        <w:rPr>
          <w:sz w:val="20"/>
          <w:lang w:val="ru-BY"/>
        </w:rPr>
        <w:t>then</w:t>
      </w:r>
      <w:proofErr w:type="spellEnd"/>
    </w:p>
    <w:p w14:paraId="369822C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057BBB50" w14:textId="77777777" w:rsidR="00BF2A99" w:rsidRPr="00BF2A99" w:rsidRDefault="00BF2A99" w:rsidP="00BF2A99">
      <w:pPr>
        <w:ind w:firstLine="709"/>
        <w:rPr>
          <w:sz w:val="20"/>
          <w:lang w:val="ru-BY"/>
        </w:rPr>
      </w:pPr>
    </w:p>
    <w:p w14:paraId="76CD9F4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proofErr w:type="gramStart"/>
      <w:r w:rsidRPr="00BF2A99">
        <w:rPr>
          <w:sz w:val="20"/>
          <w:lang w:val="ru-BY"/>
        </w:rPr>
        <w:t>expr</w:t>
      </w:r>
      <w:proofErr w:type="spellEnd"/>
      <w:r w:rsidRPr="00BF2A99">
        <w:rPr>
          <w:sz w:val="20"/>
          <w:lang w:val="ru-BY"/>
        </w:rPr>
        <w:t>[</w:t>
      </w:r>
      <w:proofErr w:type="gramEnd"/>
      <w:r w:rsidRPr="00BF2A99">
        <w:rPr>
          <w:sz w:val="20"/>
          <w:lang w:val="ru-BY"/>
        </w:rPr>
        <w:t xml:space="preserve">i - 1] &lt;&gt; ',' </w:t>
      </w:r>
      <w:proofErr w:type="spellStart"/>
      <w:r w:rsidRPr="00BF2A99">
        <w:rPr>
          <w:sz w:val="20"/>
          <w:lang w:val="ru-BY"/>
        </w:rPr>
        <w:t>then</w:t>
      </w:r>
      <w:proofErr w:type="spellEnd"/>
    </w:p>
    <w:p w14:paraId="4965A33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5B3274A1"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w:t>
      </w:r>
    </w:p>
    <w:p w14:paraId="39B1188F"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t.val</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NaN</w:t>
      </w:r>
      <w:proofErr w:type="spellEnd"/>
      <w:r w:rsidRPr="00BF2A99">
        <w:rPr>
          <w:sz w:val="20"/>
          <w:lang w:val="ru-BY"/>
        </w:rPr>
        <w:t>;</w:t>
      </w:r>
    </w:p>
    <w:p w14:paraId="5A07F825"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t.priority</w:t>
      </w:r>
      <w:proofErr w:type="spellEnd"/>
      <w:r w:rsidRPr="00BF2A99">
        <w:rPr>
          <w:sz w:val="20"/>
          <w:lang w:val="ru-BY"/>
        </w:rPr>
        <w:t xml:space="preserve"> :=</w:t>
      </w:r>
      <w:proofErr w:type="gramEnd"/>
      <w:r w:rsidRPr="00BF2A99">
        <w:rPr>
          <w:sz w:val="20"/>
          <w:lang w:val="ru-BY"/>
        </w:rPr>
        <w:t xml:space="preserve"> 2 + </w:t>
      </w:r>
      <w:proofErr w:type="spellStart"/>
      <w:r w:rsidRPr="00BF2A99">
        <w:rPr>
          <w:sz w:val="20"/>
          <w:lang w:val="ru-BY"/>
        </w:rPr>
        <w:t>priorityOffset</w:t>
      </w:r>
      <w:proofErr w:type="spellEnd"/>
      <w:r w:rsidRPr="00BF2A99">
        <w:rPr>
          <w:sz w:val="20"/>
          <w:lang w:val="ru-BY"/>
        </w:rPr>
        <w:t>;</w:t>
      </w:r>
    </w:p>
    <w:p w14:paraId="7EC7873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List.Add</w:t>
      </w:r>
      <w:proofErr w:type="spellEnd"/>
      <w:r w:rsidRPr="00BF2A99">
        <w:rPr>
          <w:sz w:val="20"/>
          <w:lang w:val="ru-BY"/>
        </w:rPr>
        <w:t>(t);</w:t>
      </w:r>
    </w:p>
    <w:p w14:paraId="479C53A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534115F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02F378D9"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w:t>
      </w:r>
      <w:proofErr w:type="spellStart"/>
      <w:r w:rsidRPr="00BF2A99">
        <w:rPr>
          <w:sz w:val="20"/>
          <w:lang w:val="ru-BY"/>
        </w:rPr>
        <w:t>Const</w:t>
      </w:r>
      <w:proofErr w:type="spellEnd"/>
      <w:r w:rsidRPr="00BF2A99">
        <w:rPr>
          <w:sz w:val="20"/>
          <w:lang w:val="ru-BY"/>
        </w:rPr>
        <w:t>';</w:t>
      </w:r>
    </w:p>
    <w:p w14:paraId="516FDC72"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t.val</w:t>
      </w:r>
      <w:proofErr w:type="spellEnd"/>
      <w:r w:rsidRPr="00BF2A99">
        <w:rPr>
          <w:sz w:val="20"/>
          <w:lang w:val="ru-BY"/>
        </w:rPr>
        <w:t xml:space="preserve"> :</w:t>
      </w:r>
      <w:proofErr w:type="gramEnd"/>
      <w:r w:rsidRPr="00BF2A99">
        <w:rPr>
          <w:sz w:val="20"/>
          <w:lang w:val="ru-BY"/>
        </w:rPr>
        <w:t>= x;</w:t>
      </w:r>
    </w:p>
    <w:p w14:paraId="4B68E36C"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t.priority</w:t>
      </w:r>
      <w:proofErr w:type="spellEnd"/>
      <w:r w:rsidRPr="00BF2A99">
        <w:rPr>
          <w:sz w:val="20"/>
          <w:lang w:val="ru-BY"/>
        </w:rPr>
        <w:t xml:space="preserve"> :=</w:t>
      </w:r>
      <w:proofErr w:type="gramEnd"/>
      <w:r w:rsidRPr="00BF2A99">
        <w:rPr>
          <w:sz w:val="20"/>
          <w:lang w:val="ru-BY"/>
        </w:rPr>
        <w:t xml:space="preserve"> 0;</w:t>
      </w:r>
    </w:p>
    <w:p w14:paraId="11E9873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List.Add</w:t>
      </w:r>
      <w:proofErr w:type="spellEnd"/>
      <w:r w:rsidRPr="00BF2A99">
        <w:rPr>
          <w:sz w:val="20"/>
          <w:lang w:val="ru-BY"/>
        </w:rPr>
        <w:t>(t);</w:t>
      </w:r>
    </w:p>
    <w:p w14:paraId="46F43E4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continue</w:t>
      </w:r>
      <w:proofErr w:type="spellEnd"/>
      <w:r w:rsidRPr="00BF2A99">
        <w:rPr>
          <w:sz w:val="20"/>
          <w:lang w:val="ru-BY"/>
        </w:rPr>
        <w:t>;</w:t>
      </w:r>
    </w:p>
    <w:p w14:paraId="23066E6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48C6573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isLetter</w:t>
      </w:r>
      <w:proofErr w:type="spellEnd"/>
      <w:r w:rsidRPr="00BF2A99">
        <w:rPr>
          <w:sz w:val="20"/>
          <w:lang w:val="ru-BY"/>
        </w:rPr>
        <w:t>(</w:t>
      </w:r>
      <w:proofErr w:type="spellStart"/>
      <w:r w:rsidRPr="00BF2A99">
        <w:rPr>
          <w:sz w:val="20"/>
          <w:lang w:val="ru-BY"/>
        </w:rPr>
        <w:t>expr</w:t>
      </w:r>
      <w:proofErr w:type="spellEnd"/>
      <w:r w:rsidRPr="00BF2A99">
        <w:rPr>
          <w:sz w:val="20"/>
          <w:lang w:val="ru-BY"/>
        </w:rPr>
        <w:t xml:space="preserve">[i]) </w:t>
      </w:r>
      <w:proofErr w:type="spellStart"/>
      <w:r w:rsidRPr="00BF2A99">
        <w:rPr>
          <w:sz w:val="20"/>
          <w:lang w:val="ru-BY"/>
        </w:rPr>
        <w:t>then</w:t>
      </w:r>
      <w:proofErr w:type="spellEnd"/>
    </w:p>
    <w:p w14:paraId="7C0D6F4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2A724EB5"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j :</w:t>
      </w:r>
      <w:proofErr w:type="gramEnd"/>
      <w:r w:rsidRPr="00BF2A99">
        <w:rPr>
          <w:sz w:val="20"/>
          <w:lang w:val="ru-BY"/>
        </w:rPr>
        <w:t>= i;</w:t>
      </w:r>
    </w:p>
    <w:p w14:paraId="7E4248D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While</w:t>
      </w:r>
      <w:proofErr w:type="spellEnd"/>
      <w:r w:rsidRPr="00BF2A99">
        <w:rPr>
          <w:sz w:val="20"/>
          <w:lang w:val="ru-BY"/>
        </w:rPr>
        <w:t xml:space="preserve"> (j &lt;= High(</w:t>
      </w:r>
      <w:proofErr w:type="spellStart"/>
      <w:r w:rsidRPr="00BF2A99">
        <w:rPr>
          <w:sz w:val="20"/>
          <w:lang w:val="ru-BY"/>
        </w:rPr>
        <w:t>expr</w:t>
      </w:r>
      <w:proofErr w:type="spellEnd"/>
      <w:r w:rsidRPr="00BF2A99">
        <w:rPr>
          <w:sz w:val="20"/>
          <w:lang w:val="ru-BY"/>
        </w:rPr>
        <w:t xml:space="preserve">)) </w:t>
      </w:r>
      <w:proofErr w:type="spellStart"/>
      <w:r w:rsidRPr="00BF2A99">
        <w:rPr>
          <w:sz w:val="20"/>
          <w:lang w:val="ru-BY"/>
        </w:rPr>
        <w:t>and</w:t>
      </w:r>
      <w:proofErr w:type="spellEnd"/>
      <w:r w:rsidRPr="00BF2A99">
        <w:rPr>
          <w:sz w:val="20"/>
          <w:lang w:val="ru-BY"/>
        </w:rPr>
        <w:t xml:space="preserve"> </w:t>
      </w:r>
      <w:proofErr w:type="spellStart"/>
      <w:r w:rsidRPr="00BF2A99">
        <w:rPr>
          <w:sz w:val="20"/>
          <w:lang w:val="ru-BY"/>
        </w:rPr>
        <w:t>isLetter</w:t>
      </w:r>
      <w:proofErr w:type="spellEnd"/>
      <w:r w:rsidRPr="00BF2A99">
        <w:rPr>
          <w:sz w:val="20"/>
          <w:lang w:val="ru-BY"/>
        </w:rPr>
        <w:t>(</w:t>
      </w:r>
      <w:proofErr w:type="spellStart"/>
      <w:r w:rsidRPr="00BF2A99">
        <w:rPr>
          <w:sz w:val="20"/>
          <w:lang w:val="ru-BY"/>
        </w:rPr>
        <w:t>expr</w:t>
      </w:r>
      <w:proofErr w:type="spellEnd"/>
      <w:r w:rsidRPr="00BF2A99">
        <w:rPr>
          <w:sz w:val="20"/>
          <w:lang w:val="ru-BY"/>
        </w:rPr>
        <w:t xml:space="preserve">[j]) </w:t>
      </w:r>
      <w:proofErr w:type="spellStart"/>
      <w:r w:rsidRPr="00BF2A99">
        <w:rPr>
          <w:sz w:val="20"/>
          <w:lang w:val="ru-BY"/>
        </w:rPr>
        <w:t>do</w:t>
      </w:r>
      <w:proofErr w:type="spellEnd"/>
    </w:p>
    <w:p w14:paraId="4FF19787" w14:textId="77777777" w:rsidR="00BF2A99" w:rsidRPr="00BF2A99" w:rsidRDefault="00BF2A99" w:rsidP="00BF2A99">
      <w:pPr>
        <w:ind w:firstLine="709"/>
        <w:rPr>
          <w:sz w:val="20"/>
          <w:lang w:val="ru-BY"/>
        </w:rPr>
      </w:pPr>
      <w:r w:rsidRPr="00BF2A99">
        <w:rPr>
          <w:sz w:val="20"/>
          <w:lang w:val="ru-BY"/>
        </w:rPr>
        <w:t xml:space="preserve">        Inc(j);</w:t>
      </w:r>
    </w:p>
    <w:p w14:paraId="024F091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proofErr w:type="gramStart"/>
      <w:r w:rsidRPr="00BF2A99">
        <w:rPr>
          <w:sz w:val="20"/>
          <w:lang w:val="ru-BY"/>
        </w:rPr>
        <w:t>List.Count</w:t>
      </w:r>
      <w:proofErr w:type="spellEnd"/>
      <w:r w:rsidRPr="00BF2A99">
        <w:rPr>
          <w:sz w:val="20"/>
          <w:lang w:val="ru-BY"/>
        </w:rPr>
        <w:t xml:space="preserve"> &gt;</w:t>
      </w:r>
      <w:proofErr w:type="gramEnd"/>
      <w:r w:rsidRPr="00BF2A99">
        <w:rPr>
          <w:sz w:val="20"/>
          <w:lang w:val="ru-BY"/>
        </w:rPr>
        <w:t xml:space="preserve"> 0) </w:t>
      </w:r>
      <w:proofErr w:type="spellStart"/>
      <w:r w:rsidRPr="00BF2A99">
        <w:rPr>
          <w:sz w:val="20"/>
          <w:lang w:val="ru-BY"/>
        </w:rPr>
        <w:t>and</w:t>
      </w:r>
      <w:proofErr w:type="spellEnd"/>
      <w:r w:rsidRPr="00BF2A99">
        <w:rPr>
          <w:sz w:val="20"/>
          <w:lang w:val="ru-BY"/>
        </w:rPr>
        <w:t xml:space="preserve"> </w:t>
      </w:r>
      <w:proofErr w:type="spellStart"/>
      <w:r w:rsidRPr="00BF2A99">
        <w:rPr>
          <w:sz w:val="20"/>
          <w:lang w:val="ru-BY"/>
        </w:rPr>
        <w:t>not</w:t>
      </w:r>
      <w:proofErr w:type="spellEnd"/>
      <w:r w:rsidRPr="00BF2A99">
        <w:rPr>
          <w:sz w:val="20"/>
          <w:lang w:val="ru-BY"/>
        </w:rPr>
        <w:t xml:space="preserve"> </w:t>
      </w:r>
      <w:proofErr w:type="spellStart"/>
      <w:proofErr w:type="gramStart"/>
      <w:r w:rsidRPr="00BF2A99">
        <w:rPr>
          <w:sz w:val="20"/>
          <w:lang w:val="ru-BY"/>
        </w:rPr>
        <w:t>isNaN</w:t>
      </w:r>
      <w:proofErr w:type="spellEnd"/>
      <w:r w:rsidRPr="00BF2A99">
        <w:rPr>
          <w:sz w:val="20"/>
          <w:lang w:val="ru-BY"/>
        </w:rPr>
        <w:t>(</w:t>
      </w:r>
      <w:proofErr w:type="spellStart"/>
      <w:proofErr w:type="gramEnd"/>
      <w:r w:rsidRPr="00BF2A99">
        <w:rPr>
          <w:sz w:val="20"/>
          <w:lang w:val="ru-BY"/>
        </w:rPr>
        <w:t>List.Last.val</w:t>
      </w:r>
      <w:proofErr w:type="spellEnd"/>
      <w:r w:rsidRPr="00BF2A99">
        <w:rPr>
          <w:sz w:val="20"/>
          <w:lang w:val="ru-BY"/>
        </w:rPr>
        <w:t xml:space="preserve">) </w:t>
      </w:r>
      <w:proofErr w:type="spellStart"/>
      <w:r w:rsidRPr="00BF2A99">
        <w:rPr>
          <w:sz w:val="20"/>
          <w:lang w:val="ru-BY"/>
        </w:rPr>
        <w:t>then</w:t>
      </w:r>
      <w:proofErr w:type="spellEnd"/>
    </w:p>
    <w:p w14:paraId="2D1B575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0CF1BA96" w14:textId="77777777" w:rsidR="00BF2A99" w:rsidRPr="00BF2A99" w:rsidRDefault="00BF2A99" w:rsidP="00BF2A99">
      <w:pPr>
        <w:ind w:firstLine="709"/>
        <w:rPr>
          <w:sz w:val="20"/>
          <w:lang w:val="ru-BY"/>
        </w:rPr>
      </w:pPr>
    </w:p>
    <w:p w14:paraId="308FD626"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w:t>
      </w:r>
    </w:p>
    <w:p w14:paraId="1917387D"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t.val</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NaN</w:t>
      </w:r>
      <w:proofErr w:type="spellEnd"/>
      <w:r w:rsidRPr="00BF2A99">
        <w:rPr>
          <w:sz w:val="20"/>
          <w:lang w:val="ru-BY"/>
        </w:rPr>
        <w:t>;</w:t>
      </w:r>
    </w:p>
    <w:p w14:paraId="2ADECE3B"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t.priority</w:t>
      </w:r>
      <w:proofErr w:type="spellEnd"/>
      <w:r w:rsidRPr="00BF2A99">
        <w:rPr>
          <w:sz w:val="20"/>
          <w:lang w:val="ru-BY"/>
        </w:rPr>
        <w:t xml:space="preserve"> :=</w:t>
      </w:r>
      <w:proofErr w:type="gramEnd"/>
      <w:r w:rsidRPr="00BF2A99">
        <w:rPr>
          <w:sz w:val="20"/>
          <w:lang w:val="ru-BY"/>
        </w:rPr>
        <w:t xml:space="preserve"> 2 + </w:t>
      </w:r>
      <w:proofErr w:type="spellStart"/>
      <w:r w:rsidRPr="00BF2A99">
        <w:rPr>
          <w:sz w:val="20"/>
          <w:lang w:val="ru-BY"/>
        </w:rPr>
        <w:t>priorityOffset</w:t>
      </w:r>
      <w:proofErr w:type="spellEnd"/>
      <w:r w:rsidRPr="00BF2A99">
        <w:rPr>
          <w:sz w:val="20"/>
          <w:lang w:val="ru-BY"/>
        </w:rPr>
        <w:t>;</w:t>
      </w:r>
    </w:p>
    <w:p w14:paraId="409A7777" w14:textId="77777777" w:rsidR="00BF2A99" w:rsidRPr="00BF2A99" w:rsidRDefault="00BF2A99" w:rsidP="00BF2A99">
      <w:pPr>
        <w:ind w:firstLine="709"/>
        <w:rPr>
          <w:sz w:val="20"/>
          <w:lang w:val="ru-BY"/>
        </w:rPr>
      </w:pPr>
      <w:r w:rsidRPr="00BF2A99">
        <w:rPr>
          <w:sz w:val="20"/>
          <w:lang w:val="ru-BY"/>
        </w:rPr>
        <w:lastRenderedPageBreak/>
        <w:t xml:space="preserve">        </w:t>
      </w:r>
      <w:proofErr w:type="spellStart"/>
      <w:r w:rsidRPr="00BF2A99">
        <w:rPr>
          <w:sz w:val="20"/>
          <w:lang w:val="ru-BY"/>
        </w:rPr>
        <w:t>List.Add</w:t>
      </w:r>
      <w:proofErr w:type="spellEnd"/>
      <w:r w:rsidRPr="00BF2A99">
        <w:rPr>
          <w:sz w:val="20"/>
          <w:lang w:val="ru-BY"/>
        </w:rPr>
        <w:t>(t);</w:t>
      </w:r>
    </w:p>
    <w:p w14:paraId="00E5D565"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0C3829E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proofErr w:type="gramStart"/>
      <w:r w:rsidRPr="00BF2A99">
        <w:rPr>
          <w:sz w:val="20"/>
          <w:lang w:val="ru-BY"/>
        </w:rPr>
        <w:t>GetToken</w:t>
      </w:r>
      <w:proofErr w:type="spellEnd"/>
      <w:r w:rsidRPr="00BF2A99">
        <w:rPr>
          <w:sz w:val="20"/>
          <w:lang w:val="ru-BY"/>
        </w:rPr>
        <w:t>(</w:t>
      </w:r>
      <w:proofErr w:type="spellStart"/>
      <w:r w:rsidRPr="00BF2A99">
        <w:rPr>
          <w:sz w:val="20"/>
          <w:lang w:val="ru-BY"/>
        </w:rPr>
        <w:t>expr.Substring</w:t>
      </w:r>
      <w:proofErr w:type="spellEnd"/>
      <w:proofErr w:type="gramEnd"/>
      <w:r w:rsidRPr="00BF2A99">
        <w:rPr>
          <w:sz w:val="20"/>
          <w:lang w:val="ru-BY"/>
        </w:rPr>
        <w:t xml:space="preserve">(i - 1, j - i), List, </w:t>
      </w:r>
      <w:proofErr w:type="spellStart"/>
      <w:r w:rsidRPr="00BF2A99">
        <w:rPr>
          <w:sz w:val="20"/>
          <w:lang w:val="ru-BY"/>
        </w:rPr>
        <w:t>priorityOffset</w:t>
      </w:r>
      <w:proofErr w:type="spellEnd"/>
      <w:r w:rsidRPr="00BF2A99">
        <w:rPr>
          <w:sz w:val="20"/>
          <w:lang w:val="ru-BY"/>
        </w:rPr>
        <w:t xml:space="preserve">) </w:t>
      </w:r>
      <w:proofErr w:type="spellStart"/>
      <w:r w:rsidRPr="00BF2A99">
        <w:rPr>
          <w:sz w:val="20"/>
          <w:lang w:val="ru-BY"/>
        </w:rPr>
        <w:t>then</w:t>
      </w:r>
      <w:proofErr w:type="spellEnd"/>
    </w:p>
    <w:p w14:paraId="61AC752F"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i :</w:t>
      </w:r>
      <w:proofErr w:type="gramEnd"/>
      <w:r w:rsidRPr="00BF2A99">
        <w:rPr>
          <w:sz w:val="20"/>
          <w:lang w:val="ru-BY"/>
        </w:rPr>
        <w:t>= j - 1</w:t>
      </w:r>
    </w:p>
    <w:p w14:paraId="3018717E" w14:textId="77777777" w:rsidR="00BF2A99" w:rsidRPr="00BF2A99" w:rsidRDefault="00BF2A99" w:rsidP="00BF2A99">
      <w:pPr>
        <w:ind w:firstLine="709"/>
        <w:rPr>
          <w:sz w:val="20"/>
          <w:lang w:val="ru-BY"/>
        </w:rPr>
      </w:pPr>
    </w:p>
    <w:p w14:paraId="34C6AFA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p>
    <w:p w14:paraId="454DCBC6"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Exit</w:t>
      </w:r>
      <w:proofErr w:type="spellEnd"/>
      <w:r w:rsidRPr="00BF2A99">
        <w:rPr>
          <w:sz w:val="20"/>
          <w:lang w:val="ru-BY"/>
        </w:rPr>
        <w:t>(</w:t>
      </w:r>
      <w:proofErr w:type="spellStart"/>
      <w:proofErr w:type="gramEnd"/>
      <w:r w:rsidRPr="00BF2A99">
        <w:rPr>
          <w:sz w:val="20"/>
          <w:lang w:val="ru-BY"/>
        </w:rPr>
        <w:t>False</w:t>
      </w:r>
      <w:proofErr w:type="spellEnd"/>
      <w:r w:rsidRPr="00BF2A99">
        <w:rPr>
          <w:sz w:val="20"/>
          <w:lang w:val="ru-BY"/>
        </w:rPr>
        <w:t>);</w:t>
      </w:r>
    </w:p>
    <w:p w14:paraId="548F3B8D" w14:textId="77777777" w:rsidR="00BF2A99" w:rsidRPr="00BF2A99" w:rsidRDefault="00BF2A99" w:rsidP="00BF2A99">
      <w:pPr>
        <w:ind w:firstLine="709"/>
        <w:rPr>
          <w:sz w:val="20"/>
          <w:lang w:val="ru-BY"/>
        </w:rPr>
      </w:pPr>
    </w:p>
    <w:p w14:paraId="15EC7B2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continue</w:t>
      </w:r>
      <w:proofErr w:type="spellEnd"/>
      <w:r w:rsidRPr="00BF2A99">
        <w:rPr>
          <w:sz w:val="20"/>
          <w:lang w:val="ru-BY"/>
        </w:rPr>
        <w:t>;</w:t>
      </w:r>
    </w:p>
    <w:p w14:paraId="2C3D1C00" w14:textId="77777777" w:rsidR="00BF2A99" w:rsidRPr="00BF2A99" w:rsidRDefault="00BF2A99" w:rsidP="00BF2A99">
      <w:pPr>
        <w:ind w:firstLine="709"/>
        <w:rPr>
          <w:sz w:val="20"/>
          <w:lang w:val="ru-BY"/>
        </w:rPr>
      </w:pPr>
    </w:p>
    <w:p w14:paraId="3F67F28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11CF3C2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IsNumber</w:t>
      </w:r>
      <w:proofErr w:type="spellEnd"/>
      <w:r w:rsidRPr="00BF2A99">
        <w:rPr>
          <w:sz w:val="20"/>
          <w:lang w:val="ru-BY"/>
        </w:rPr>
        <w:t>(</w:t>
      </w:r>
      <w:proofErr w:type="spellStart"/>
      <w:r w:rsidRPr="00BF2A99">
        <w:rPr>
          <w:sz w:val="20"/>
          <w:lang w:val="ru-BY"/>
        </w:rPr>
        <w:t>expr</w:t>
      </w:r>
      <w:proofErr w:type="spellEnd"/>
      <w:r w:rsidRPr="00BF2A99">
        <w:rPr>
          <w:sz w:val="20"/>
          <w:lang w:val="ru-BY"/>
        </w:rPr>
        <w:t xml:space="preserve">[i]) </w:t>
      </w:r>
      <w:proofErr w:type="spellStart"/>
      <w:r w:rsidRPr="00BF2A99">
        <w:rPr>
          <w:sz w:val="20"/>
          <w:lang w:val="ru-BY"/>
        </w:rPr>
        <w:t>then</w:t>
      </w:r>
      <w:proofErr w:type="spellEnd"/>
    </w:p>
    <w:p w14:paraId="564325E4"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69117C7C"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j :</w:t>
      </w:r>
      <w:proofErr w:type="gramEnd"/>
      <w:r w:rsidRPr="00BF2A99">
        <w:rPr>
          <w:sz w:val="20"/>
          <w:lang w:val="ru-BY"/>
        </w:rPr>
        <w:t>= i;</w:t>
      </w:r>
    </w:p>
    <w:p w14:paraId="5EE18706"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pFlag</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False</w:t>
      </w:r>
      <w:proofErr w:type="spellEnd"/>
      <w:r w:rsidRPr="00BF2A99">
        <w:rPr>
          <w:sz w:val="20"/>
          <w:lang w:val="ru-BY"/>
        </w:rPr>
        <w:t>;</w:t>
      </w:r>
    </w:p>
    <w:p w14:paraId="0D05D33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While</w:t>
      </w:r>
      <w:proofErr w:type="spellEnd"/>
      <w:r w:rsidRPr="00BF2A99">
        <w:rPr>
          <w:sz w:val="20"/>
          <w:lang w:val="ru-BY"/>
        </w:rPr>
        <w:t xml:space="preserve"> (j &lt;= High(</w:t>
      </w:r>
      <w:proofErr w:type="spellStart"/>
      <w:r w:rsidRPr="00BF2A99">
        <w:rPr>
          <w:sz w:val="20"/>
          <w:lang w:val="ru-BY"/>
        </w:rPr>
        <w:t>expr</w:t>
      </w:r>
      <w:proofErr w:type="spellEnd"/>
      <w:r w:rsidRPr="00BF2A99">
        <w:rPr>
          <w:sz w:val="20"/>
          <w:lang w:val="ru-BY"/>
        </w:rPr>
        <w:t xml:space="preserve">)) </w:t>
      </w:r>
      <w:proofErr w:type="spellStart"/>
      <w:r w:rsidRPr="00BF2A99">
        <w:rPr>
          <w:sz w:val="20"/>
          <w:lang w:val="ru-BY"/>
        </w:rPr>
        <w:t>and</w:t>
      </w:r>
      <w:proofErr w:type="spellEnd"/>
      <w:r w:rsidRPr="00BF2A99">
        <w:rPr>
          <w:sz w:val="20"/>
          <w:lang w:val="ru-BY"/>
        </w:rPr>
        <w:t xml:space="preserve"> (</w:t>
      </w:r>
      <w:proofErr w:type="spellStart"/>
      <w:r w:rsidRPr="00BF2A99">
        <w:rPr>
          <w:sz w:val="20"/>
          <w:lang w:val="ru-BY"/>
        </w:rPr>
        <w:t>IsNumber</w:t>
      </w:r>
      <w:proofErr w:type="spellEnd"/>
      <w:r w:rsidRPr="00BF2A99">
        <w:rPr>
          <w:sz w:val="20"/>
          <w:lang w:val="ru-BY"/>
        </w:rPr>
        <w:t>(</w:t>
      </w:r>
      <w:proofErr w:type="spellStart"/>
      <w:r w:rsidRPr="00BF2A99">
        <w:rPr>
          <w:sz w:val="20"/>
          <w:lang w:val="ru-BY"/>
        </w:rPr>
        <w:t>expr</w:t>
      </w:r>
      <w:proofErr w:type="spellEnd"/>
      <w:r w:rsidRPr="00BF2A99">
        <w:rPr>
          <w:sz w:val="20"/>
          <w:lang w:val="ru-BY"/>
        </w:rPr>
        <w:t xml:space="preserve">[j]) </w:t>
      </w:r>
      <w:proofErr w:type="spellStart"/>
      <w:r w:rsidRPr="00BF2A99">
        <w:rPr>
          <w:sz w:val="20"/>
          <w:lang w:val="ru-BY"/>
        </w:rPr>
        <w:t>or</w:t>
      </w:r>
      <w:proofErr w:type="spellEnd"/>
      <w:r w:rsidRPr="00BF2A99">
        <w:rPr>
          <w:sz w:val="20"/>
          <w:lang w:val="ru-BY"/>
        </w:rPr>
        <w:t xml:space="preserve"> (</w:t>
      </w:r>
      <w:proofErr w:type="spellStart"/>
      <w:r w:rsidRPr="00BF2A99">
        <w:rPr>
          <w:sz w:val="20"/>
          <w:lang w:val="ru-BY"/>
        </w:rPr>
        <w:t>expr</w:t>
      </w:r>
      <w:proofErr w:type="spellEnd"/>
      <w:r w:rsidRPr="00BF2A99">
        <w:rPr>
          <w:sz w:val="20"/>
          <w:lang w:val="ru-BY"/>
        </w:rPr>
        <w:t xml:space="preserve">[j] = '.')) </w:t>
      </w:r>
      <w:proofErr w:type="spellStart"/>
      <w:r w:rsidRPr="00BF2A99">
        <w:rPr>
          <w:sz w:val="20"/>
          <w:lang w:val="ru-BY"/>
        </w:rPr>
        <w:t>do</w:t>
      </w:r>
      <w:proofErr w:type="spellEnd"/>
    </w:p>
    <w:p w14:paraId="3383A265"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5BF9BAE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expr</w:t>
      </w:r>
      <w:proofErr w:type="spellEnd"/>
      <w:r w:rsidRPr="00BF2A99">
        <w:rPr>
          <w:sz w:val="20"/>
          <w:lang w:val="ru-BY"/>
        </w:rPr>
        <w:t xml:space="preserve">[j] = '.' </w:t>
      </w:r>
      <w:proofErr w:type="spellStart"/>
      <w:r w:rsidRPr="00BF2A99">
        <w:rPr>
          <w:sz w:val="20"/>
          <w:lang w:val="ru-BY"/>
        </w:rPr>
        <w:t>then</w:t>
      </w:r>
      <w:proofErr w:type="spellEnd"/>
    </w:p>
    <w:p w14:paraId="168340C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4459C40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pFlag</w:t>
      </w:r>
      <w:proofErr w:type="spellEnd"/>
      <w:r w:rsidRPr="00BF2A99">
        <w:rPr>
          <w:sz w:val="20"/>
          <w:lang w:val="ru-BY"/>
        </w:rPr>
        <w:t xml:space="preserve"> </w:t>
      </w:r>
      <w:proofErr w:type="spellStart"/>
      <w:r w:rsidRPr="00BF2A99">
        <w:rPr>
          <w:sz w:val="20"/>
          <w:lang w:val="ru-BY"/>
        </w:rPr>
        <w:t>then</w:t>
      </w:r>
      <w:proofErr w:type="spellEnd"/>
    </w:p>
    <w:p w14:paraId="42C11170"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Exit</w:t>
      </w:r>
      <w:proofErr w:type="spellEnd"/>
      <w:r w:rsidRPr="00BF2A99">
        <w:rPr>
          <w:sz w:val="20"/>
          <w:lang w:val="ru-BY"/>
        </w:rPr>
        <w:t>(</w:t>
      </w:r>
      <w:proofErr w:type="spellStart"/>
      <w:proofErr w:type="gramEnd"/>
      <w:r w:rsidRPr="00BF2A99">
        <w:rPr>
          <w:sz w:val="20"/>
          <w:lang w:val="ru-BY"/>
        </w:rPr>
        <w:t>False</w:t>
      </w:r>
      <w:proofErr w:type="spellEnd"/>
      <w:r w:rsidRPr="00BF2A99">
        <w:rPr>
          <w:sz w:val="20"/>
          <w:lang w:val="ru-BY"/>
        </w:rPr>
        <w:t>)</w:t>
      </w:r>
    </w:p>
    <w:p w14:paraId="03C6BC9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p>
    <w:p w14:paraId="7A3D006E"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pFlag</w:t>
      </w:r>
      <w:proofErr w:type="spellEnd"/>
      <w:r w:rsidRPr="00BF2A99">
        <w:rPr>
          <w:sz w:val="20"/>
          <w:lang w:val="ru-BY"/>
        </w:rPr>
        <w:t xml:space="preserve"> :</w:t>
      </w:r>
      <w:proofErr w:type="gramEnd"/>
      <w:r w:rsidRPr="00BF2A99">
        <w:rPr>
          <w:sz w:val="20"/>
          <w:lang w:val="ru-BY"/>
        </w:rPr>
        <w:t>= True;</w:t>
      </w:r>
    </w:p>
    <w:p w14:paraId="1146828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590A7DF0" w14:textId="77777777" w:rsidR="00BF2A99" w:rsidRPr="00BF2A99" w:rsidRDefault="00BF2A99" w:rsidP="00BF2A99">
      <w:pPr>
        <w:ind w:firstLine="709"/>
        <w:rPr>
          <w:sz w:val="20"/>
          <w:lang w:val="ru-BY"/>
        </w:rPr>
      </w:pPr>
    </w:p>
    <w:p w14:paraId="028E3490" w14:textId="77777777" w:rsidR="00BF2A99" w:rsidRPr="00BF2A99" w:rsidRDefault="00BF2A99" w:rsidP="00BF2A99">
      <w:pPr>
        <w:ind w:firstLine="709"/>
        <w:rPr>
          <w:sz w:val="20"/>
          <w:lang w:val="ru-BY"/>
        </w:rPr>
      </w:pPr>
      <w:r w:rsidRPr="00BF2A99">
        <w:rPr>
          <w:sz w:val="20"/>
          <w:lang w:val="ru-BY"/>
        </w:rPr>
        <w:t xml:space="preserve">        Inc(j)</w:t>
      </w:r>
    </w:p>
    <w:p w14:paraId="248319A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547C155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proofErr w:type="gramStart"/>
      <w:r w:rsidRPr="00BF2A99">
        <w:rPr>
          <w:sz w:val="20"/>
          <w:lang w:val="ru-BY"/>
        </w:rPr>
        <w:t>List.Count</w:t>
      </w:r>
      <w:proofErr w:type="spellEnd"/>
      <w:r w:rsidRPr="00BF2A99">
        <w:rPr>
          <w:sz w:val="20"/>
          <w:lang w:val="ru-BY"/>
        </w:rPr>
        <w:t xml:space="preserve"> &gt;</w:t>
      </w:r>
      <w:proofErr w:type="gramEnd"/>
      <w:r w:rsidRPr="00BF2A99">
        <w:rPr>
          <w:sz w:val="20"/>
          <w:lang w:val="ru-BY"/>
        </w:rPr>
        <w:t xml:space="preserve"> 0) </w:t>
      </w:r>
      <w:proofErr w:type="spellStart"/>
      <w:r w:rsidRPr="00BF2A99">
        <w:rPr>
          <w:sz w:val="20"/>
          <w:lang w:val="ru-BY"/>
        </w:rPr>
        <w:t>and</w:t>
      </w:r>
      <w:proofErr w:type="spellEnd"/>
      <w:r w:rsidRPr="00BF2A99">
        <w:rPr>
          <w:sz w:val="20"/>
          <w:lang w:val="ru-BY"/>
        </w:rPr>
        <w:t xml:space="preserve"> </w:t>
      </w:r>
      <w:proofErr w:type="spellStart"/>
      <w:r w:rsidRPr="00BF2A99">
        <w:rPr>
          <w:sz w:val="20"/>
          <w:lang w:val="ru-BY"/>
        </w:rPr>
        <w:t>not</w:t>
      </w:r>
      <w:proofErr w:type="spellEnd"/>
      <w:r w:rsidRPr="00BF2A99">
        <w:rPr>
          <w:sz w:val="20"/>
          <w:lang w:val="ru-BY"/>
        </w:rPr>
        <w:t xml:space="preserve"> </w:t>
      </w:r>
      <w:proofErr w:type="spellStart"/>
      <w:proofErr w:type="gramStart"/>
      <w:r w:rsidRPr="00BF2A99">
        <w:rPr>
          <w:sz w:val="20"/>
          <w:lang w:val="ru-BY"/>
        </w:rPr>
        <w:t>isNaN</w:t>
      </w:r>
      <w:proofErr w:type="spellEnd"/>
      <w:r w:rsidRPr="00BF2A99">
        <w:rPr>
          <w:sz w:val="20"/>
          <w:lang w:val="ru-BY"/>
        </w:rPr>
        <w:t>(</w:t>
      </w:r>
      <w:proofErr w:type="spellStart"/>
      <w:proofErr w:type="gramEnd"/>
      <w:r w:rsidRPr="00BF2A99">
        <w:rPr>
          <w:sz w:val="20"/>
          <w:lang w:val="ru-BY"/>
        </w:rPr>
        <w:t>List.Last.val</w:t>
      </w:r>
      <w:proofErr w:type="spellEnd"/>
      <w:r w:rsidRPr="00BF2A99">
        <w:rPr>
          <w:sz w:val="20"/>
          <w:lang w:val="ru-BY"/>
        </w:rPr>
        <w:t xml:space="preserve">) </w:t>
      </w:r>
      <w:proofErr w:type="spellStart"/>
      <w:r w:rsidRPr="00BF2A99">
        <w:rPr>
          <w:sz w:val="20"/>
          <w:lang w:val="ru-BY"/>
        </w:rPr>
        <w:t>then</w:t>
      </w:r>
      <w:proofErr w:type="spellEnd"/>
    </w:p>
    <w:p w14:paraId="374C0DF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7BBF8DC5"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proofErr w:type="gramStart"/>
      <w:r w:rsidRPr="00BF2A99">
        <w:rPr>
          <w:sz w:val="20"/>
          <w:lang w:val="ru-BY"/>
        </w:rPr>
        <w:t>expr</w:t>
      </w:r>
      <w:proofErr w:type="spellEnd"/>
      <w:r w:rsidRPr="00BF2A99">
        <w:rPr>
          <w:sz w:val="20"/>
          <w:lang w:val="ru-BY"/>
        </w:rPr>
        <w:t>[</w:t>
      </w:r>
      <w:proofErr w:type="gramEnd"/>
      <w:r w:rsidRPr="00BF2A99">
        <w:rPr>
          <w:sz w:val="20"/>
          <w:lang w:val="ru-BY"/>
        </w:rPr>
        <w:t xml:space="preserve">i - 1] = ',' </w:t>
      </w:r>
      <w:proofErr w:type="spellStart"/>
      <w:r w:rsidRPr="00BF2A99">
        <w:rPr>
          <w:sz w:val="20"/>
          <w:lang w:val="ru-BY"/>
        </w:rPr>
        <w:t>then</w:t>
      </w:r>
      <w:proofErr w:type="spellEnd"/>
    </w:p>
    <w:p w14:paraId="7EAEB9BF" w14:textId="77777777" w:rsidR="00BF2A99" w:rsidRPr="00BF2A99" w:rsidRDefault="00BF2A99" w:rsidP="00BF2A99">
      <w:pPr>
        <w:ind w:firstLine="709"/>
        <w:rPr>
          <w:sz w:val="20"/>
          <w:lang w:val="ru-BY"/>
        </w:rPr>
      </w:pPr>
    </w:p>
    <w:p w14:paraId="1018C5E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p>
    <w:p w14:paraId="216D0FF4"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7009BFBB"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w:t>
      </w:r>
    </w:p>
    <w:p w14:paraId="410D5CB3"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t.val</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NaN</w:t>
      </w:r>
      <w:proofErr w:type="spellEnd"/>
      <w:r w:rsidRPr="00BF2A99">
        <w:rPr>
          <w:sz w:val="20"/>
          <w:lang w:val="ru-BY"/>
        </w:rPr>
        <w:t>;</w:t>
      </w:r>
    </w:p>
    <w:p w14:paraId="38AA0AEE"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t.priority</w:t>
      </w:r>
      <w:proofErr w:type="spellEnd"/>
      <w:r w:rsidRPr="00BF2A99">
        <w:rPr>
          <w:sz w:val="20"/>
          <w:lang w:val="ru-BY"/>
        </w:rPr>
        <w:t xml:space="preserve"> :=</w:t>
      </w:r>
      <w:proofErr w:type="gramEnd"/>
      <w:r w:rsidRPr="00BF2A99">
        <w:rPr>
          <w:sz w:val="20"/>
          <w:lang w:val="ru-BY"/>
        </w:rPr>
        <w:t xml:space="preserve"> 2 + </w:t>
      </w:r>
      <w:proofErr w:type="spellStart"/>
      <w:r w:rsidRPr="00BF2A99">
        <w:rPr>
          <w:sz w:val="20"/>
          <w:lang w:val="ru-BY"/>
        </w:rPr>
        <w:t>priorityOffset</w:t>
      </w:r>
      <w:proofErr w:type="spellEnd"/>
      <w:r w:rsidRPr="00BF2A99">
        <w:rPr>
          <w:sz w:val="20"/>
          <w:lang w:val="ru-BY"/>
        </w:rPr>
        <w:t>;</w:t>
      </w:r>
    </w:p>
    <w:p w14:paraId="6E72265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List.Add</w:t>
      </w:r>
      <w:proofErr w:type="spellEnd"/>
      <w:r w:rsidRPr="00BF2A99">
        <w:rPr>
          <w:sz w:val="20"/>
          <w:lang w:val="ru-BY"/>
        </w:rPr>
        <w:t>(t);</w:t>
      </w:r>
    </w:p>
    <w:p w14:paraId="2C370984"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5674E24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5D1A532D"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t.val</w:t>
      </w:r>
      <w:proofErr w:type="spellEnd"/>
      <w:r w:rsidRPr="00BF2A99">
        <w:rPr>
          <w:sz w:val="20"/>
          <w:lang w:val="ru-BY"/>
        </w:rPr>
        <w:t xml:space="preserve"> :</w:t>
      </w:r>
      <w:proofErr w:type="gramEnd"/>
      <w:r w:rsidRPr="00BF2A99">
        <w:rPr>
          <w:sz w:val="20"/>
          <w:lang w:val="ru-BY"/>
        </w:rPr>
        <w:t xml:space="preserve">= </w:t>
      </w:r>
      <w:proofErr w:type="spellStart"/>
      <w:proofErr w:type="gramStart"/>
      <w:r w:rsidRPr="00BF2A99">
        <w:rPr>
          <w:sz w:val="20"/>
          <w:lang w:val="ru-BY"/>
        </w:rPr>
        <w:t>StrToFloat</w:t>
      </w:r>
      <w:proofErr w:type="spellEnd"/>
      <w:r w:rsidRPr="00BF2A99">
        <w:rPr>
          <w:sz w:val="20"/>
          <w:lang w:val="ru-BY"/>
        </w:rPr>
        <w:t>(</w:t>
      </w:r>
      <w:proofErr w:type="spellStart"/>
      <w:r w:rsidRPr="00BF2A99">
        <w:rPr>
          <w:sz w:val="20"/>
          <w:lang w:val="ru-BY"/>
        </w:rPr>
        <w:t>expr.Substring</w:t>
      </w:r>
      <w:proofErr w:type="spellEnd"/>
      <w:proofErr w:type="gramEnd"/>
      <w:r w:rsidRPr="00BF2A99">
        <w:rPr>
          <w:sz w:val="20"/>
          <w:lang w:val="ru-BY"/>
        </w:rPr>
        <w:t>(i - 1, j - i</w:t>
      </w:r>
      <w:proofErr w:type="gramStart"/>
      <w:r w:rsidRPr="00BF2A99">
        <w:rPr>
          <w:sz w:val="20"/>
          <w:lang w:val="ru-BY"/>
        </w:rPr>
        <w:t>).</w:t>
      </w:r>
      <w:proofErr w:type="spellStart"/>
      <w:r w:rsidRPr="00BF2A99">
        <w:rPr>
          <w:sz w:val="20"/>
          <w:lang w:val="ru-BY"/>
        </w:rPr>
        <w:t>Replace</w:t>
      </w:r>
      <w:proofErr w:type="spellEnd"/>
      <w:proofErr w:type="gramEnd"/>
      <w:r w:rsidRPr="00BF2A99">
        <w:rPr>
          <w:sz w:val="20"/>
          <w:lang w:val="ru-BY"/>
        </w:rPr>
        <w:t>('.', ','));</w:t>
      </w:r>
    </w:p>
    <w:p w14:paraId="55F5CFD2"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t.priority</w:t>
      </w:r>
      <w:proofErr w:type="spellEnd"/>
      <w:r w:rsidRPr="00BF2A99">
        <w:rPr>
          <w:sz w:val="20"/>
          <w:lang w:val="ru-BY"/>
        </w:rPr>
        <w:t xml:space="preserve"> :=</w:t>
      </w:r>
      <w:proofErr w:type="gramEnd"/>
      <w:r w:rsidRPr="00BF2A99">
        <w:rPr>
          <w:sz w:val="20"/>
          <w:lang w:val="ru-BY"/>
        </w:rPr>
        <w:t xml:space="preserve"> 0;</w:t>
      </w:r>
    </w:p>
    <w:p w14:paraId="52328966"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w:t>
      </w:r>
      <w:proofErr w:type="spellStart"/>
      <w:r w:rsidRPr="00BF2A99">
        <w:rPr>
          <w:sz w:val="20"/>
          <w:lang w:val="ru-BY"/>
        </w:rPr>
        <w:t>const</w:t>
      </w:r>
      <w:proofErr w:type="spellEnd"/>
      <w:r w:rsidRPr="00BF2A99">
        <w:rPr>
          <w:sz w:val="20"/>
          <w:lang w:val="ru-BY"/>
        </w:rPr>
        <w:t>';</w:t>
      </w:r>
    </w:p>
    <w:p w14:paraId="77CDED49"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i :</w:t>
      </w:r>
      <w:proofErr w:type="gramEnd"/>
      <w:r w:rsidRPr="00BF2A99">
        <w:rPr>
          <w:sz w:val="20"/>
          <w:lang w:val="ru-BY"/>
        </w:rPr>
        <w:t>= j - 1;</w:t>
      </w:r>
    </w:p>
    <w:p w14:paraId="3215048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List.Add</w:t>
      </w:r>
      <w:proofErr w:type="spellEnd"/>
      <w:r w:rsidRPr="00BF2A99">
        <w:rPr>
          <w:sz w:val="20"/>
          <w:lang w:val="ru-BY"/>
        </w:rPr>
        <w:t>(t);</w:t>
      </w:r>
    </w:p>
    <w:p w14:paraId="6B5C78F3" w14:textId="77777777" w:rsidR="00BF2A99" w:rsidRPr="00BF2A99" w:rsidRDefault="00BF2A99" w:rsidP="00BF2A99">
      <w:pPr>
        <w:ind w:firstLine="709"/>
        <w:rPr>
          <w:sz w:val="20"/>
          <w:lang w:val="ru-BY"/>
        </w:rPr>
      </w:pPr>
    </w:p>
    <w:p w14:paraId="5598F96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continue</w:t>
      </w:r>
      <w:proofErr w:type="spellEnd"/>
      <w:r w:rsidRPr="00BF2A99">
        <w:rPr>
          <w:sz w:val="20"/>
          <w:lang w:val="ru-BY"/>
        </w:rPr>
        <w:t>;</w:t>
      </w:r>
    </w:p>
    <w:p w14:paraId="68A52A2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234F016C" w14:textId="77777777" w:rsidR="00BF2A99" w:rsidRPr="00BF2A99" w:rsidRDefault="00BF2A99" w:rsidP="00BF2A99">
      <w:pPr>
        <w:ind w:firstLine="709"/>
        <w:rPr>
          <w:sz w:val="20"/>
          <w:lang w:val="ru-BY"/>
        </w:rPr>
      </w:pPr>
    </w:p>
    <w:p w14:paraId="28F64B4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expr</w:t>
      </w:r>
      <w:proofErr w:type="spellEnd"/>
      <w:r w:rsidRPr="00BF2A99">
        <w:rPr>
          <w:sz w:val="20"/>
          <w:lang w:val="ru-BY"/>
        </w:rPr>
        <w:t xml:space="preserve">[i] = '(' </w:t>
      </w:r>
      <w:proofErr w:type="spellStart"/>
      <w:r w:rsidRPr="00BF2A99">
        <w:rPr>
          <w:sz w:val="20"/>
          <w:lang w:val="ru-BY"/>
        </w:rPr>
        <w:t>then</w:t>
      </w:r>
      <w:proofErr w:type="spellEnd"/>
    </w:p>
    <w:p w14:paraId="0BB1A6E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395BA3E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proofErr w:type="gramStart"/>
      <w:r w:rsidRPr="00BF2A99">
        <w:rPr>
          <w:sz w:val="20"/>
          <w:lang w:val="ru-BY"/>
        </w:rPr>
        <w:t>List.Count</w:t>
      </w:r>
      <w:proofErr w:type="spellEnd"/>
      <w:r w:rsidRPr="00BF2A99">
        <w:rPr>
          <w:sz w:val="20"/>
          <w:lang w:val="ru-BY"/>
        </w:rPr>
        <w:t xml:space="preserve"> &gt;</w:t>
      </w:r>
      <w:proofErr w:type="gramEnd"/>
      <w:r w:rsidRPr="00BF2A99">
        <w:rPr>
          <w:sz w:val="20"/>
          <w:lang w:val="ru-BY"/>
        </w:rPr>
        <w:t xml:space="preserve"> 0) </w:t>
      </w:r>
      <w:proofErr w:type="spellStart"/>
      <w:r w:rsidRPr="00BF2A99">
        <w:rPr>
          <w:sz w:val="20"/>
          <w:lang w:val="ru-BY"/>
        </w:rPr>
        <w:t>then</w:t>
      </w:r>
      <w:proofErr w:type="spellEnd"/>
    </w:p>
    <w:p w14:paraId="0BACE96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03821B1D" w14:textId="77777777" w:rsidR="00BF2A99" w:rsidRPr="00BF2A99" w:rsidRDefault="00BF2A99" w:rsidP="00BF2A99">
      <w:pPr>
        <w:ind w:firstLine="709"/>
        <w:rPr>
          <w:sz w:val="20"/>
          <w:lang w:val="ru-BY"/>
        </w:rPr>
      </w:pPr>
    </w:p>
    <w:p w14:paraId="3156D81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proofErr w:type="gramStart"/>
      <w:r w:rsidRPr="00BF2A99">
        <w:rPr>
          <w:sz w:val="20"/>
          <w:lang w:val="ru-BY"/>
        </w:rPr>
        <w:t>expr</w:t>
      </w:r>
      <w:proofErr w:type="spellEnd"/>
      <w:r w:rsidRPr="00BF2A99">
        <w:rPr>
          <w:sz w:val="20"/>
          <w:lang w:val="ru-BY"/>
        </w:rPr>
        <w:t>[</w:t>
      </w:r>
      <w:proofErr w:type="gramEnd"/>
      <w:r w:rsidRPr="00BF2A99">
        <w:rPr>
          <w:sz w:val="20"/>
          <w:lang w:val="ru-BY"/>
        </w:rPr>
        <w:t xml:space="preserve">i - 1] &lt;&gt; ',') </w:t>
      </w:r>
      <w:proofErr w:type="spellStart"/>
      <w:r w:rsidRPr="00BF2A99">
        <w:rPr>
          <w:sz w:val="20"/>
          <w:lang w:val="ru-BY"/>
        </w:rPr>
        <w:t>and</w:t>
      </w:r>
      <w:proofErr w:type="spellEnd"/>
      <w:r w:rsidRPr="00BF2A99">
        <w:rPr>
          <w:sz w:val="20"/>
          <w:lang w:val="ru-BY"/>
        </w:rPr>
        <w:t xml:space="preserve"> </w:t>
      </w:r>
      <w:proofErr w:type="spellStart"/>
      <w:r w:rsidRPr="00BF2A99">
        <w:rPr>
          <w:sz w:val="20"/>
          <w:lang w:val="ru-BY"/>
        </w:rPr>
        <w:t>not</w:t>
      </w:r>
      <w:proofErr w:type="spellEnd"/>
      <w:r w:rsidRPr="00BF2A99">
        <w:rPr>
          <w:sz w:val="20"/>
          <w:lang w:val="ru-BY"/>
        </w:rPr>
        <w:t xml:space="preserve"> </w:t>
      </w:r>
      <w:proofErr w:type="spellStart"/>
      <w:proofErr w:type="gramStart"/>
      <w:r w:rsidRPr="00BF2A99">
        <w:rPr>
          <w:sz w:val="20"/>
          <w:lang w:val="ru-BY"/>
        </w:rPr>
        <w:t>isNaN</w:t>
      </w:r>
      <w:proofErr w:type="spellEnd"/>
      <w:r w:rsidRPr="00BF2A99">
        <w:rPr>
          <w:sz w:val="20"/>
          <w:lang w:val="ru-BY"/>
        </w:rPr>
        <w:t>(</w:t>
      </w:r>
      <w:proofErr w:type="spellStart"/>
      <w:proofErr w:type="gramEnd"/>
      <w:r w:rsidRPr="00BF2A99">
        <w:rPr>
          <w:sz w:val="20"/>
          <w:lang w:val="ru-BY"/>
        </w:rPr>
        <w:t>List.Last.val</w:t>
      </w:r>
      <w:proofErr w:type="spellEnd"/>
      <w:r w:rsidRPr="00BF2A99">
        <w:rPr>
          <w:sz w:val="20"/>
          <w:lang w:val="ru-BY"/>
        </w:rPr>
        <w:t xml:space="preserve">) </w:t>
      </w:r>
      <w:proofErr w:type="spellStart"/>
      <w:r w:rsidRPr="00BF2A99">
        <w:rPr>
          <w:sz w:val="20"/>
          <w:lang w:val="ru-BY"/>
        </w:rPr>
        <w:t>then</w:t>
      </w:r>
      <w:proofErr w:type="spellEnd"/>
    </w:p>
    <w:p w14:paraId="6BACB8C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5C3A977E"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w:t>
      </w:r>
    </w:p>
    <w:p w14:paraId="4ED2A2E6"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t.val</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NaN</w:t>
      </w:r>
      <w:proofErr w:type="spellEnd"/>
      <w:r w:rsidRPr="00BF2A99">
        <w:rPr>
          <w:sz w:val="20"/>
          <w:lang w:val="ru-BY"/>
        </w:rPr>
        <w:t>;</w:t>
      </w:r>
    </w:p>
    <w:p w14:paraId="01C04180"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t.priority</w:t>
      </w:r>
      <w:proofErr w:type="spellEnd"/>
      <w:r w:rsidRPr="00BF2A99">
        <w:rPr>
          <w:sz w:val="20"/>
          <w:lang w:val="ru-BY"/>
        </w:rPr>
        <w:t xml:space="preserve"> :=</w:t>
      </w:r>
      <w:proofErr w:type="gramEnd"/>
      <w:r w:rsidRPr="00BF2A99">
        <w:rPr>
          <w:sz w:val="20"/>
          <w:lang w:val="ru-BY"/>
        </w:rPr>
        <w:t xml:space="preserve"> 2 + </w:t>
      </w:r>
      <w:proofErr w:type="spellStart"/>
      <w:r w:rsidRPr="00BF2A99">
        <w:rPr>
          <w:sz w:val="20"/>
          <w:lang w:val="ru-BY"/>
        </w:rPr>
        <w:t>priorityOffset</w:t>
      </w:r>
      <w:proofErr w:type="spellEnd"/>
      <w:r w:rsidRPr="00BF2A99">
        <w:rPr>
          <w:sz w:val="20"/>
          <w:lang w:val="ru-BY"/>
        </w:rPr>
        <w:t>;</w:t>
      </w:r>
    </w:p>
    <w:p w14:paraId="479D8D3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List.Add</w:t>
      </w:r>
      <w:proofErr w:type="spellEnd"/>
      <w:r w:rsidRPr="00BF2A99">
        <w:rPr>
          <w:sz w:val="20"/>
          <w:lang w:val="ru-BY"/>
        </w:rPr>
        <w:t>(t);</w:t>
      </w:r>
    </w:p>
    <w:p w14:paraId="023F35E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p>
    <w:p w14:paraId="4E047F64" w14:textId="77777777" w:rsidR="00BF2A99" w:rsidRPr="00BF2A99" w:rsidRDefault="00BF2A99" w:rsidP="00BF2A99">
      <w:pPr>
        <w:ind w:firstLine="709"/>
        <w:rPr>
          <w:sz w:val="20"/>
          <w:lang w:val="ru-BY"/>
        </w:rPr>
      </w:pPr>
    </w:p>
    <w:p w14:paraId="1D98054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6C107A58" w14:textId="77777777" w:rsidR="00BF2A99" w:rsidRPr="00BF2A99" w:rsidRDefault="00BF2A99" w:rsidP="00BF2A99">
      <w:pPr>
        <w:ind w:firstLine="709"/>
        <w:rPr>
          <w:sz w:val="20"/>
          <w:lang w:val="ru-BY"/>
        </w:rPr>
      </w:pPr>
    </w:p>
    <w:p w14:paraId="4F326938" w14:textId="77777777" w:rsidR="00BF2A99" w:rsidRPr="00BF2A99" w:rsidRDefault="00BF2A99" w:rsidP="00BF2A99">
      <w:pPr>
        <w:ind w:firstLine="709"/>
        <w:rPr>
          <w:sz w:val="20"/>
          <w:lang w:val="ru-BY"/>
        </w:rPr>
      </w:pPr>
      <w:r w:rsidRPr="00BF2A99">
        <w:rPr>
          <w:sz w:val="20"/>
          <w:lang w:val="ru-BY"/>
        </w:rPr>
        <w:lastRenderedPageBreak/>
        <w:t xml:space="preserve">      </w:t>
      </w:r>
      <w:proofErr w:type="spellStart"/>
      <w:proofErr w:type="gramStart"/>
      <w:r w:rsidRPr="00BF2A99">
        <w:rPr>
          <w:sz w:val="20"/>
          <w:lang w:val="ru-BY"/>
        </w:rPr>
        <w:t>priorityOffset</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priorityOffset</w:t>
      </w:r>
      <w:proofErr w:type="spellEnd"/>
      <w:r w:rsidRPr="00BF2A99">
        <w:rPr>
          <w:sz w:val="20"/>
          <w:lang w:val="ru-BY"/>
        </w:rPr>
        <w:t xml:space="preserve"> + 10;</w:t>
      </w:r>
    </w:p>
    <w:p w14:paraId="5BFB6ED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continue</w:t>
      </w:r>
      <w:proofErr w:type="spellEnd"/>
      <w:r w:rsidRPr="00BF2A99">
        <w:rPr>
          <w:sz w:val="20"/>
          <w:lang w:val="ru-BY"/>
        </w:rPr>
        <w:t>;</w:t>
      </w:r>
    </w:p>
    <w:p w14:paraId="57D93F9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4468A6B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expr</w:t>
      </w:r>
      <w:proofErr w:type="spellEnd"/>
      <w:r w:rsidRPr="00BF2A99">
        <w:rPr>
          <w:sz w:val="20"/>
          <w:lang w:val="ru-BY"/>
        </w:rPr>
        <w:t xml:space="preserve">[i] = ')' </w:t>
      </w:r>
      <w:proofErr w:type="spellStart"/>
      <w:r w:rsidRPr="00BF2A99">
        <w:rPr>
          <w:sz w:val="20"/>
          <w:lang w:val="ru-BY"/>
        </w:rPr>
        <w:t>then</w:t>
      </w:r>
      <w:proofErr w:type="spellEnd"/>
    </w:p>
    <w:p w14:paraId="7DD0C325"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4CDB6EA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priorityOffset</w:t>
      </w:r>
      <w:proofErr w:type="spellEnd"/>
      <w:r w:rsidRPr="00BF2A99">
        <w:rPr>
          <w:sz w:val="20"/>
          <w:lang w:val="ru-BY"/>
        </w:rPr>
        <w:t xml:space="preserve"> = 0 </w:t>
      </w:r>
      <w:proofErr w:type="spellStart"/>
      <w:r w:rsidRPr="00BF2A99">
        <w:rPr>
          <w:sz w:val="20"/>
          <w:lang w:val="ru-BY"/>
        </w:rPr>
        <w:t>then</w:t>
      </w:r>
      <w:proofErr w:type="spellEnd"/>
    </w:p>
    <w:p w14:paraId="19301100"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Exit</w:t>
      </w:r>
      <w:proofErr w:type="spellEnd"/>
      <w:r w:rsidRPr="00BF2A99">
        <w:rPr>
          <w:sz w:val="20"/>
          <w:lang w:val="ru-BY"/>
        </w:rPr>
        <w:t>(</w:t>
      </w:r>
      <w:proofErr w:type="spellStart"/>
      <w:proofErr w:type="gramEnd"/>
      <w:r w:rsidRPr="00BF2A99">
        <w:rPr>
          <w:sz w:val="20"/>
          <w:lang w:val="ru-BY"/>
        </w:rPr>
        <w:t>False</w:t>
      </w:r>
      <w:proofErr w:type="spellEnd"/>
      <w:r w:rsidRPr="00BF2A99">
        <w:rPr>
          <w:sz w:val="20"/>
          <w:lang w:val="ru-BY"/>
        </w:rPr>
        <w:t>);</w:t>
      </w:r>
    </w:p>
    <w:p w14:paraId="6408DFCD" w14:textId="77777777" w:rsidR="00BF2A99" w:rsidRPr="00BF2A99" w:rsidRDefault="00BF2A99" w:rsidP="00BF2A99">
      <w:pPr>
        <w:ind w:firstLine="709"/>
        <w:rPr>
          <w:sz w:val="20"/>
          <w:lang w:val="ru-BY"/>
        </w:rPr>
      </w:pPr>
    </w:p>
    <w:p w14:paraId="437E9B2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proofErr w:type="gramStart"/>
      <w:r w:rsidRPr="00BF2A99">
        <w:rPr>
          <w:sz w:val="20"/>
          <w:lang w:val="ru-BY"/>
        </w:rPr>
        <w:t>expr</w:t>
      </w:r>
      <w:proofErr w:type="spellEnd"/>
      <w:r w:rsidRPr="00BF2A99">
        <w:rPr>
          <w:sz w:val="20"/>
          <w:lang w:val="ru-BY"/>
        </w:rPr>
        <w:t>[</w:t>
      </w:r>
      <w:proofErr w:type="gramEnd"/>
      <w:r w:rsidRPr="00BF2A99">
        <w:rPr>
          <w:sz w:val="20"/>
          <w:lang w:val="ru-BY"/>
        </w:rPr>
        <w:t xml:space="preserve">i - 1] = ',' </w:t>
      </w:r>
      <w:proofErr w:type="spellStart"/>
      <w:r w:rsidRPr="00BF2A99">
        <w:rPr>
          <w:sz w:val="20"/>
          <w:lang w:val="ru-BY"/>
        </w:rPr>
        <w:t>then</w:t>
      </w:r>
      <w:proofErr w:type="spellEnd"/>
    </w:p>
    <w:p w14:paraId="6B1325A5"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Exit</w:t>
      </w:r>
      <w:proofErr w:type="spellEnd"/>
      <w:r w:rsidRPr="00BF2A99">
        <w:rPr>
          <w:sz w:val="20"/>
          <w:lang w:val="ru-BY"/>
        </w:rPr>
        <w:t>(</w:t>
      </w:r>
      <w:proofErr w:type="spellStart"/>
      <w:proofErr w:type="gramEnd"/>
      <w:r w:rsidRPr="00BF2A99">
        <w:rPr>
          <w:sz w:val="20"/>
          <w:lang w:val="ru-BY"/>
        </w:rPr>
        <w:t>False</w:t>
      </w:r>
      <w:proofErr w:type="spellEnd"/>
      <w:r w:rsidRPr="00BF2A99">
        <w:rPr>
          <w:sz w:val="20"/>
          <w:lang w:val="ru-BY"/>
        </w:rPr>
        <w:t>);</w:t>
      </w:r>
    </w:p>
    <w:p w14:paraId="58981C28"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priorityOffset</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priorityOffset</w:t>
      </w:r>
      <w:proofErr w:type="spellEnd"/>
      <w:r w:rsidRPr="00BF2A99">
        <w:rPr>
          <w:sz w:val="20"/>
          <w:lang w:val="ru-BY"/>
        </w:rPr>
        <w:t xml:space="preserve"> - 10;</w:t>
      </w:r>
    </w:p>
    <w:p w14:paraId="5E7D160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continue</w:t>
      </w:r>
      <w:proofErr w:type="spellEnd"/>
      <w:r w:rsidRPr="00BF2A99">
        <w:rPr>
          <w:sz w:val="20"/>
          <w:lang w:val="ru-BY"/>
        </w:rPr>
        <w:t>;</w:t>
      </w:r>
    </w:p>
    <w:p w14:paraId="7FC3E3A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1901BCA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gramStart"/>
      <w:r w:rsidRPr="00BF2A99">
        <w:rPr>
          <w:sz w:val="20"/>
          <w:lang w:val="ru-BY"/>
        </w:rPr>
        <w:t>'.</w:t>
      </w:r>
      <w:proofErr w:type="spellStart"/>
      <w:r w:rsidRPr="00BF2A99">
        <w:rPr>
          <w:sz w:val="20"/>
          <w:lang w:val="ru-BY"/>
        </w:rPr>
        <w:t>Contains</w:t>
      </w:r>
      <w:proofErr w:type="spellEnd"/>
      <w:proofErr w:type="gramEnd"/>
      <w:r w:rsidRPr="00BF2A99">
        <w:rPr>
          <w:sz w:val="20"/>
          <w:lang w:val="ru-BY"/>
        </w:rPr>
        <w:t>(</w:t>
      </w:r>
      <w:proofErr w:type="spellStart"/>
      <w:r w:rsidRPr="00BF2A99">
        <w:rPr>
          <w:sz w:val="20"/>
          <w:lang w:val="ru-BY"/>
        </w:rPr>
        <w:t>expr</w:t>
      </w:r>
      <w:proofErr w:type="spellEnd"/>
      <w:r w:rsidRPr="00BF2A99">
        <w:rPr>
          <w:sz w:val="20"/>
          <w:lang w:val="ru-BY"/>
        </w:rPr>
        <w:t xml:space="preserve">[i]) </w:t>
      </w:r>
      <w:proofErr w:type="spellStart"/>
      <w:r w:rsidRPr="00BF2A99">
        <w:rPr>
          <w:sz w:val="20"/>
          <w:lang w:val="ru-BY"/>
        </w:rPr>
        <w:t>then</w:t>
      </w:r>
      <w:proofErr w:type="spellEnd"/>
    </w:p>
    <w:p w14:paraId="72AF796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50D08436"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xml:space="preserve">= </w:t>
      </w:r>
      <w:proofErr w:type="spellStart"/>
      <w:r w:rsidRPr="00BF2A99">
        <w:rPr>
          <w:sz w:val="20"/>
          <w:lang w:val="ru-BY"/>
        </w:rPr>
        <w:t>expr</w:t>
      </w:r>
      <w:proofErr w:type="spellEnd"/>
      <w:r w:rsidRPr="00BF2A99">
        <w:rPr>
          <w:sz w:val="20"/>
          <w:lang w:val="ru-BY"/>
        </w:rPr>
        <w:t>[i];</w:t>
      </w:r>
    </w:p>
    <w:p w14:paraId="6A6CDCC3"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t.val</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NaN</w:t>
      </w:r>
      <w:proofErr w:type="spellEnd"/>
      <w:r w:rsidRPr="00BF2A99">
        <w:rPr>
          <w:sz w:val="20"/>
          <w:lang w:val="ru-BY"/>
        </w:rPr>
        <w:t>;</w:t>
      </w:r>
    </w:p>
    <w:p w14:paraId="6D5E1A2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4E1F1B6B"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xml:space="preserve">= </w:t>
      </w:r>
      <w:proofErr w:type="spellStart"/>
      <w:r w:rsidRPr="00BF2A99">
        <w:rPr>
          <w:sz w:val="20"/>
          <w:lang w:val="ru-BY"/>
        </w:rPr>
        <w:t>expr</w:t>
      </w:r>
      <w:proofErr w:type="spellEnd"/>
      <w:r w:rsidRPr="00BF2A99">
        <w:rPr>
          <w:sz w:val="20"/>
          <w:lang w:val="ru-BY"/>
        </w:rPr>
        <w:t>[i];</w:t>
      </w:r>
    </w:p>
    <w:p w14:paraId="1A6BC771"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t.priority</w:t>
      </w:r>
      <w:proofErr w:type="spellEnd"/>
      <w:r w:rsidRPr="00BF2A99">
        <w:rPr>
          <w:sz w:val="20"/>
          <w:lang w:val="ru-BY"/>
        </w:rPr>
        <w:t xml:space="preserve"> :=</w:t>
      </w:r>
      <w:proofErr w:type="gramEnd"/>
      <w:r w:rsidRPr="00BF2A99">
        <w:rPr>
          <w:sz w:val="20"/>
          <w:lang w:val="ru-BY"/>
        </w:rPr>
        <w:t xml:space="preserve"> 1 + </w:t>
      </w:r>
      <w:proofErr w:type="spellStart"/>
      <w:r w:rsidRPr="00BF2A99">
        <w:rPr>
          <w:sz w:val="20"/>
          <w:lang w:val="ru-BY"/>
        </w:rPr>
        <w:t>priorityOffset</w:t>
      </w:r>
      <w:proofErr w:type="spellEnd"/>
      <w:r w:rsidRPr="00BF2A99">
        <w:rPr>
          <w:sz w:val="20"/>
          <w:lang w:val="ru-BY"/>
        </w:rPr>
        <w:t>;</w:t>
      </w:r>
    </w:p>
    <w:p w14:paraId="33CEFF4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List.Add</w:t>
      </w:r>
      <w:proofErr w:type="spellEnd"/>
      <w:r w:rsidRPr="00BF2A99">
        <w:rPr>
          <w:sz w:val="20"/>
          <w:lang w:val="ru-BY"/>
        </w:rPr>
        <w:t>(t);</w:t>
      </w:r>
    </w:p>
    <w:p w14:paraId="2724671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continue</w:t>
      </w:r>
      <w:proofErr w:type="spellEnd"/>
      <w:r w:rsidRPr="00BF2A99">
        <w:rPr>
          <w:sz w:val="20"/>
          <w:lang w:val="ru-BY"/>
        </w:rPr>
        <w:t>;</w:t>
      </w:r>
    </w:p>
    <w:p w14:paraId="3A92BEF5"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2AB4974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6D1CED5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'*/%&amp;</w:t>
      </w:r>
      <w:proofErr w:type="gramStart"/>
      <w:r w:rsidRPr="00BF2A99">
        <w:rPr>
          <w:sz w:val="20"/>
          <w:lang w:val="ru-BY"/>
        </w:rPr>
        <w:t>'.</w:t>
      </w:r>
      <w:proofErr w:type="spellStart"/>
      <w:r w:rsidRPr="00BF2A99">
        <w:rPr>
          <w:sz w:val="20"/>
          <w:lang w:val="ru-BY"/>
        </w:rPr>
        <w:t>Contains</w:t>
      </w:r>
      <w:proofErr w:type="spellEnd"/>
      <w:proofErr w:type="gramEnd"/>
      <w:r w:rsidRPr="00BF2A99">
        <w:rPr>
          <w:sz w:val="20"/>
          <w:lang w:val="ru-BY"/>
        </w:rPr>
        <w:t>(</w:t>
      </w:r>
      <w:proofErr w:type="spellStart"/>
      <w:r w:rsidRPr="00BF2A99">
        <w:rPr>
          <w:sz w:val="20"/>
          <w:lang w:val="ru-BY"/>
        </w:rPr>
        <w:t>expr</w:t>
      </w:r>
      <w:proofErr w:type="spellEnd"/>
      <w:r w:rsidRPr="00BF2A99">
        <w:rPr>
          <w:sz w:val="20"/>
          <w:lang w:val="ru-BY"/>
        </w:rPr>
        <w:t xml:space="preserve">[i]) </w:t>
      </w:r>
      <w:proofErr w:type="spellStart"/>
      <w:r w:rsidRPr="00BF2A99">
        <w:rPr>
          <w:sz w:val="20"/>
          <w:lang w:val="ru-BY"/>
        </w:rPr>
        <w:t>then</w:t>
      </w:r>
      <w:proofErr w:type="spellEnd"/>
    </w:p>
    <w:p w14:paraId="09CAEFD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495ECF1C"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xml:space="preserve">= </w:t>
      </w:r>
      <w:proofErr w:type="spellStart"/>
      <w:r w:rsidRPr="00BF2A99">
        <w:rPr>
          <w:sz w:val="20"/>
          <w:lang w:val="ru-BY"/>
        </w:rPr>
        <w:t>expr</w:t>
      </w:r>
      <w:proofErr w:type="spellEnd"/>
      <w:r w:rsidRPr="00BF2A99">
        <w:rPr>
          <w:sz w:val="20"/>
          <w:lang w:val="ru-BY"/>
        </w:rPr>
        <w:t>[i];</w:t>
      </w:r>
    </w:p>
    <w:p w14:paraId="553C4920"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t.val</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NaN</w:t>
      </w:r>
      <w:proofErr w:type="spellEnd"/>
      <w:r w:rsidRPr="00BF2A99">
        <w:rPr>
          <w:sz w:val="20"/>
          <w:lang w:val="ru-BY"/>
        </w:rPr>
        <w:t>;</w:t>
      </w:r>
    </w:p>
    <w:p w14:paraId="04CE364E"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t.priority</w:t>
      </w:r>
      <w:proofErr w:type="spellEnd"/>
      <w:r w:rsidRPr="00BF2A99">
        <w:rPr>
          <w:sz w:val="20"/>
          <w:lang w:val="ru-BY"/>
        </w:rPr>
        <w:t xml:space="preserve"> :=</w:t>
      </w:r>
      <w:proofErr w:type="gramEnd"/>
      <w:r w:rsidRPr="00BF2A99">
        <w:rPr>
          <w:sz w:val="20"/>
          <w:lang w:val="ru-BY"/>
        </w:rPr>
        <w:t xml:space="preserve"> 2 + </w:t>
      </w:r>
      <w:proofErr w:type="spellStart"/>
      <w:r w:rsidRPr="00BF2A99">
        <w:rPr>
          <w:sz w:val="20"/>
          <w:lang w:val="ru-BY"/>
        </w:rPr>
        <w:t>priorityOffset</w:t>
      </w:r>
      <w:proofErr w:type="spellEnd"/>
      <w:r w:rsidRPr="00BF2A99">
        <w:rPr>
          <w:sz w:val="20"/>
          <w:lang w:val="ru-BY"/>
        </w:rPr>
        <w:t>;</w:t>
      </w:r>
    </w:p>
    <w:p w14:paraId="7606147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List.Add</w:t>
      </w:r>
      <w:proofErr w:type="spellEnd"/>
      <w:r w:rsidRPr="00BF2A99">
        <w:rPr>
          <w:sz w:val="20"/>
          <w:lang w:val="ru-BY"/>
        </w:rPr>
        <w:t>(t);</w:t>
      </w:r>
    </w:p>
    <w:p w14:paraId="624C1A0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continue</w:t>
      </w:r>
      <w:proofErr w:type="spellEnd"/>
      <w:r w:rsidRPr="00BF2A99">
        <w:rPr>
          <w:sz w:val="20"/>
          <w:lang w:val="ru-BY"/>
        </w:rPr>
        <w:t>;</w:t>
      </w:r>
    </w:p>
    <w:p w14:paraId="1C8F880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4962A70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expr</w:t>
      </w:r>
      <w:proofErr w:type="spellEnd"/>
      <w:r w:rsidRPr="00BF2A99">
        <w:rPr>
          <w:sz w:val="20"/>
          <w:lang w:val="ru-BY"/>
        </w:rPr>
        <w:t xml:space="preserve">[i] = '^' </w:t>
      </w:r>
      <w:proofErr w:type="spellStart"/>
      <w:r w:rsidRPr="00BF2A99">
        <w:rPr>
          <w:sz w:val="20"/>
          <w:lang w:val="ru-BY"/>
        </w:rPr>
        <w:t>then</w:t>
      </w:r>
      <w:proofErr w:type="spellEnd"/>
    </w:p>
    <w:p w14:paraId="68AE5E4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0463C67A"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xml:space="preserve">= </w:t>
      </w:r>
      <w:proofErr w:type="spellStart"/>
      <w:r w:rsidRPr="00BF2A99">
        <w:rPr>
          <w:sz w:val="20"/>
          <w:lang w:val="ru-BY"/>
        </w:rPr>
        <w:t>expr</w:t>
      </w:r>
      <w:proofErr w:type="spellEnd"/>
      <w:r w:rsidRPr="00BF2A99">
        <w:rPr>
          <w:sz w:val="20"/>
          <w:lang w:val="ru-BY"/>
        </w:rPr>
        <w:t>[i];</w:t>
      </w:r>
    </w:p>
    <w:p w14:paraId="02C1F364"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t.val</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NaN</w:t>
      </w:r>
      <w:proofErr w:type="spellEnd"/>
      <w:r w:rsidRPr="00BF2A99">
        <w:rPr>
          <w:sz w:val="20"/>
          <w:lang w:val="ru-BY"/>
        </w:rPr>
        <w:t>;</w:t>
      </w:r>
    </w:p>
    <w:p w14:paraId="65A2F83A"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t.priority</w:t>
      </w:r>
      <w:proofErr w:type="spellEnd"/>
      <w:r w:rsidRPr="00BF2A99">
        <w:rPr>
          <w:sz w:val="20"/>
          <w:lang w:val="ru-BY"/>
        </w:rPr>
        <w:t xml:space="preserve"> :=</w:t>
      </w:r>
      <w:proofErr w:type="gramEnd"/>
      <w:r w:rsidRPr="00BF2A99">
        <w:rPr>
          <w:sz w:val="20"/>
          <w:lang w:val="ru-BY"/>
        </w:rPr>
        <w:t xml:space="preserve"> 3 + </w:t>
      </w:r>
      <w:proofErr w:type="spellStart"/>
      <w:r w:rsidRPr="00BF2A99">
        <w:rPr>
          <w:sz w:val="20"/>
          <w:lang w:val="ru-BY"/>
        </w:rPr>
        <w:t>priorityOffset</w:t>
      </w:r>
      <w:proofErr w:type="spellEnd"/>
      <w:r w:rsidRPr="00BF2A99">
        <w:rPr>
          <w:sz w:val="20"/>
          <w:lang w:val="ru-BY"/>
        </w:rPr>
        <w:t>;</w:t>
      </w:r>
    </w:p>
    <w:p w14:paraId="3819AC0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List.Add</w:t>
      </w:r>
      <w:proofErr w:type="spellEnd"/>
      <w:r w:rsidRPr="00BF2A99">
        <w:rPr>
          <w:sz w:val="20"/>
          <w:lang w:val="ru-BY"/>
        </w:rPr>
        <w:t>(t);</w:t>
      </w:r>
    </w:p>
    <w:p w14:paraId="4BEA5D8B" w14:textId="77777777" w:rsidR="00BF2A99" w:rsidRPr="00BF2A99" w:rsidRDefault="00BF2A99" w:rsidP="00BF2A99">
      <w:pPr>
        <w:ind w:firstLine="709"/>
        <w:rPr>
          <w:sz w:val="20"/>
          <w:lang w:val="ru-BY"/>
        </w:rPr>
      </w:pPr>
    </w:p>
    <w:p w14:paraId="791369C5"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continue</w:t>
      </w:r>
      <w:proofErr w:type="spellEnd"/>
      <w:r w:rsidRPr="00BF2A99">
        <w:rPr>
          <w:sz w:val="20"/>
          <w:lang w:val="ru-BY"/>
        </w:rPr>
        <w:t>;</w:t>
      </w:r>
    </w:p>
    <w:p w14:paraId="78CDA75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0498DF44"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expr</w:t>
      </w:r>
      <w:proofErr w:type="spellEnd"/>
      <w:r w:rsidRPr="00BF2A99">
        <w:rPr>
          <w:sz w:val="20"/>
          <w:lang w:val="ru-BY"/>
        </w:rPr>
        <w:t xml:space="preserve">[i] = '-' </w:t>
      </w:r>
      <w:proofErr w:type="spellStart"/>
      <w:r w:rsidRPr="00BF2A99">
        <w:rPr>
          <w:sz w:val="20"/>
          <w:lang w:val="ru-BY"/>
        </w:rPr>
        <w:t>then</w:t>
      </w:r>
      <w:proofErr w:type="spellEnd"/>
    </w:p>
    <w:p w14:paraId="77B9EB8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328D59E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(i = 1) </w:t>
      </w:r>
      <w:proofErr w:type="spellStart"/>
      <w:r w:rsidRPr="00BF2A99">
        <w:rPr>
          <w:sz w:val="20"/>
          <w:lang w:val="ru-BY"/>
        </w:rPr>
        <w:t>or</w:t>
      </w:r>
      <w:proofErr w:type="spellEnd"/>
      <w:r w:rsidRPr="00BF2A99">
        <w:rPr>
          <w:sz w:val="20"/>
          <w:lang w:val="ru-BY"/>
        </w:rPr>
        <w:t xml:space="preserve"> (</w:t>
      </w:r>
      <w:proofErr w:type="spellStart"/>
      <w:proofErr w:type="gramStart"/>
      <w:r w:rsidRPr="00BF2A99">
        <w:rPr>
          <w:sz w:val="20"/>
          <w:lang w:val="ru-BY"/>
        </w:rPr>
        <w:t>expr</w:t>
      </w:r>
      <w:proofErr w:type="spellEnd"/>
      <w:r w:rsidRPr="00BF2A99">
        <w:rPr>
          <w:sz w:val="20"/>
          <w:lang w:val="ru-BY"/>
        </w:rPr>
        <w:t>[</w:t>
      </w:r>
      <w:proofErr w:type="gramEnd"/>
      <w:r w:rsidRPr="00BF2A99">
        <w:rPr>
          <w:sz w:val="20"/>
          <w:lang w:val="ru-BY"/>
        </w:rPr>
        <w:t xml:space="preserve">i - 1] = '(') </w:t>
      </w:r>
      <w:proofErr w:type="spellStart"/>
      <w:r w:rsidRPr="00BF2A99">
        <w:rPr>
          <w:sz w:val="20"/>
          <w:lang w:val="ru-BY"/>
        </w:rPr>
        <w:t>or</w:t>
      </w:r>
      <w:proofErr w:type="spellEnd"/>
      <w:r w:rsidRPr="00BF2A99">
        <w:rPr>
          <w:sz w:val="20"/>
          <w:lang w:val="ru-BY"/>
        </w:rPr>
        <w:t xml:space="preserve"> (</w:t>
      </w:r>
      <w:proofErr w:type="spellStart"/>
      <w:proofErr w:type="gramStart"/>
      <w:r w:rsidRPr="00BF2A99">
        <w:rPr>
          <w:sz w:val="20"/>
          <w:lang w:val="ru-BY"/>
        </w:rPr>
        <w:t>expr</w:t>
      </w:r>
      <w:proofErr w:type="spellEnd"/>
      <w:r w:rsidRPr="00BF2A99">
        <w:rPr>
          <w:sz w:val="20"/>
          <w:lang w:val="ru-BY"/>
        </w:rPr>
        <w:t>[</w:t>
      </w:r>
      <w:proofErr w:type="gramEnd"/>
      <w:r w:rsidRPr="00BF2A99">
        <w:rPr>
          <w:sz w:val="20"/>
          <w:lang w:val="ru-BY"/>
        </w:rPr>
        <w:t xml:space="preserve">i - 1] = ',') </w:t>
      </w:r>
      <w:proofErr w:type="spellStart"/>
      <w:r w:rsidRPr="00BF2A99">
        <w:rPr>
          <w:sz w:val="20"/>
          <w:lang w:val="ru-BY"/>
        </w:rPr>
        <w:t>then</w:t>
      </w:r>
      <w:proofErr w:type="spellEnd"/>
    </w:p>
    <w:p w14:paraId="73BE03A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5B9EDB42"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w:t>
      </w:r>
      <w:proofErr w:type="spellStart"/>
      <w:r w:rsidRPr="00BF2A99">
        <w:rPr>
          <w:sz w:val="20"/>
          <w:lang w:val="ru-BY"/>
        </w:rPr>
        <w:t>const</w:t>
      </w:r>
      <w:proofErr w:type="spellEnd"/>
      <w:r w:rsidRPr="00BF2A99">
        <w:rPr>
          <w:sz w:val="20"/>
          <w:lang w:val="ru-BY"/>
        </w:rPr>
        <w:t>';</w:t>
      </w:r>
    </w:p>
    <w:p w14:paraId="784E58CD"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t.val</w:t>
      </w:r>
      <w:proofErr w:type="spellEnd"/>
      <w:r w:rsidRPr="00BF2A99">
        <w:rPr>
          <w:sz w:val="20"/>
          <w:lang w:val="ru-BY"/>
        </w:rPr>
        <w:t xml:space="preserve"> :</w:t>
      </w:r>
      <w:proofErr w:type="gramEnd"/>
      <w:r w:rsidRPr="00BF2A99">
        <w:rPr>
          <w:sz w:val="20"/>
          <w:lang w:val="ru-BY"/>
        </w:rPr>
        <w:t>= 0;</w:t>
      </w:r>
    </w:p>
    <w:p w14:paraId="70B1AAE7"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t.priority</w:t>
      </w:r>
      <w:proofErr w:type="spellEnd"/>
      <w:r w:rsidRPr="00BF2A99">
        <w:rPr>
          <w:sz w:val="20"/>
          <w:lang w:val="ru-BY"/>
        </w:rPr>
        <w:t xml:space="preserve"> :=</w:t>
      </w:r>
      <w:proofErr w:type="gramEnd"/>
      <w:r w:rsidRPr="00BF2A99">
        <w:rPr>
          <w:sz w:val="20"/>
          <w:lang w:val="ru-BY"/>
        </w:rPr>
        <w:t xml:space="preserve"> 0;</w:t>
      </w:r>
    </w:p>
    <w:p w14:paraId="6AF658A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List.Add</w:t>
      </w:r>
      <w:proofErr w:type="spellEnd"/>
      <w:r w:rsidRPr="00BF2A99">
        <w:rPr>
          <w:sz w:val="20"/>
          <w:lang w:val="ru-BY"/>
        </w:rPr>
        <w:t>(t);</w:t>
      </w:r>
    </w:p>
    <w:p w14:paraId="07B2E3F2" w14:textId="77777777" w:rsidR="00BF2A99" w:rsidRPr="00BF2A99" w:rsidRDefault="00BF2A99" w:rsidP="00BF2A99">
      <w:pPr>
        <w:ind w:firstLine="709"/>
        <w:rPr>
          <w:sz w:val="20"/>
          <w:lang w:val="ru-BY"/>
        </w:rPr>
      </w:pPr>
    </w:p>
    <w:p w14:paraId="74DF6B1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3A1C49B1"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w:t>
      </w:r>
    </w:p>
    <w:p w14:paraId="6A43DA59"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t.val</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NaN</w:t>
      </w:r>
      <w:proofErr w:type="spellEnd"/>
      <w:r w:rsidRPr="00BF2A99">
        <w:rPr>
          <w:sz w:val="20"/>
          <w:lang w:val="ru-BY"/>
        </w:rPr>
        <w:t>;</w:t>
      </w:r>
    </w:p>
    <w:p w14:paraId="481C7A5F"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t.priority</w:t>
      </w:r>
      <w:proofErr w:type="spellEnd"/>
      <w:r w:rsidRPr="00BF2A99">
        <w:rPr>
          <w:sz w:val="20"/>
          <w:lang w:val="ru-BY"/>
        </w:rPr>
        <w:t xml:space="preserve"> :=</w:t>
      </w:r>
      <w:proofErr w:type="gramEnd"/>
      <w:r w:rsidRPr="00BF2A99">
        <w:rPr>
          <w:sz w:val="20"/>
          <w:lang w:val="ru-BY"/>
        </w:rPr>
        <w:t xml:space="preserve"> 1 + </w:t>
      </w:r>
      <w:proofErr w:type="spellStart"/>
      <w:r w:rsidRPr="00BF2A99">
        <w:rPr>
          <w:sz w:val="20"/>
          <w:lang w:val="ru-BY"/>
        </w:rPr>
        <w:t>priorityOffset</w:t>
      </w:r>
      <w:proofErr w:type="spellEnd"/>
      <w:r w:rsidRPr="00BF2A99">
        <w:rPr>
          <w:sz w:val="20"/>
          <w:lang w:val="ru-BY"/>
        </w:rPr>
        <w:t>;</w:t>
      </w:r>
    </w:p>
    <w:p w14:paraId="078F79E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List.Add</w:t>
      </w:r>
      <w:proofErr w:type="spellEnd"/>
      <w:r w:rsidRPr="00BF2A99">
        <w:rPr>
          <w:sz w:val="20"/>
          <w:lang w:val="ru-BY"/>
        </w:rPr>
        <w:t>(t);</w:t>
      </w:r>
    </w:p>
    <w:p w14:paraId="2643B81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continue</w:t>
      </w:r>
      <w:proofErr w:type="spellEnd"/>
      <w:r w:rsidRPr="00BF2A99">
        <w:rPr>
          <w:sz w:val="20"/>
          <w:lang w:val="ru-BY"/>
        </w:rPr>
        <w:t>;</w:t>
      </w:r>
    </w:p>
    <w:p w14:paraId="0EFAB7F5" w14:textId="77777777" w:rsidR="00BF2A99" w:rsidRPr="00BF2A99" w:rsidRDefault="00BF2A99" w:rsidP="00BF2A99">
      <w:pPr>
        <w:ind w:firstLine="709"/>
        <w:rPr>
          <w:sz w:val="20"/>
          <w:lang w:val="ru-BY"/>
        </w:rPr>
      </w:pPr>
    </w:p>
    <w:p w14:paraId="436FE4C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36A99285" w14:textId="77777777" w:rsidR="00BF2A99" w:rsidRPr="00BF2A99" w:rsidRDefault="00BF2A99" w:rsidP="00BF2A99">
      <w:pPr>
        <w:ind w:firstLine="709"/>
        <w:rPr>
          <w:sz w:val="20"/>
          <w:lang w:val="ru-BY"/>
        </w:rPr>
      </w:pPr>
    </w:p>
    <w:p w14:paraId="2266D06F"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Exit</w:t>
      </w:r>
      <w:proofErr w:type="spellEnd"/>
      <w:r w:rsidRPr="00BF2A99">
        <w:rPr>
          <w:sz w:val="20"/>
          <w:lang w:val="ru-BY"/>
        </w:rPr>
        <w:t>(</w:t>
      </w:r>
      <w:proofErr w:type="spellStart"/>
      <w:proofErr w:type="gramEnd"/>
      <w:r w:rsidRPr="00BF2A99">
        <w:rPr>
          <w:sz w:val="20"/>
          <w:lang w:val="ru-BY"/>
        </w:rPr>
        <w:t>False</w:t>
      </w:r>
      <w:proofErr w:type="spellEnd"/>
      <w:r w:rsidRPr="00BF2A99">
        <w:rPr>
          <w:sz w:val="20"/>
          <w:lang w:val="ru-BY"/>
        </w:rPr>
        <w:t>);</w:t>
      </w:r>
    </w:p>
    <w:p w14:paraId="5D56FD2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6D3B92C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priorityOffset</w:t>
      </w:r>
      <w:proofErr w:type="spellEnd"/>
      <w:r w:rsidRPr="00BF2A99">
        <w:rPr>
          <w:sz w:val="20"/>
          <w:lang w:val="ru-BY"/>
        </w:rPr>
        <w:t xml:space="preserve"> &lt;&gt; 0 </w:t>
      </w:r>
      <w:proofErr w:type="spellStart"/>
      <w:r w:rsidRPr="00BF2A99">
        <w:rPr>
          <w:sz w:val="20"/>
          <w:lang w:val="ru-BY"/>
        </w:rPr>
        <w:t>then</w:t>
      </w:r>
      <w:proofErr w:type="spellEnd"/>
    </w:p>
    <w:p w14:paraId="217B61B8"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Exit</w:t>
      </w:r>
      <w:proofErr w:type="spellEnd"/>
      <w:r w:rsidRPr="00BF2A99">
        <w:rPr>
          <w:sz w:val="20"/>
          <w:lang w:val="ru-BY"/>
        </w:rPr>
        <w:t>(</w:t>
      </w:r>
      <w:proofErr w:type="spellStart"/>
      <w:proofErr w:type="gramEnd"/>
      <w:r w:rsidRPr="00BF2A99">
        <w:rPr>
          <w:sz w:val="20"/>
          <w:lang w:val="ru-BY"/>
        </w:rPr>
        <w:t>False</w:t>
      </w:r>
      <w:proofErr w:type="spellEnd"/>
      <w:r w:rsidRPr="00BF2A99">
        <w:rPr>
          <w:sz w:val="20"/>
          <w:lang w:val="ru-BY"/>
        </w:rPr>
        <w:t>);</w:t>
      </w:r>
    </w:p>
    <w:p w14:paraId="15609FF2" w14:textId="77777777" w:rsidR="00BF2A99" w:rsidRPr="00BF2A99" w:rsidRDefault="00BF2A99" w:rsidP="00BF2A99">
      <w:pPr>
        <w:ind w:firstLine="709"/>
        <w:rPr>
          <w:sz w:val="20"/>
          <w:lang w:val="ru-BY"/>
        </w:rPr>
      </w:pPr>
      <w:proofErr w:type="spellStart"/>
      <w:r w:rsidRPr="00BF2A99">
        <w:rPr>
          <w:sz w:val="20"/>
          <w:lang w:val="ru-BY"/>
        </w:rPr>
        <w:lastRenderedPageBreak/>
        <w:t>end</w:t>
      </w:r>
      <w:proofErr w:type="spellEnd"/>
      <w:r w:rsidRPr="00BF2A99">
        <w:rPr>
          <w:sz w:val="20"/>
          <w:lang w:val="ru-BY"/>
        </w:rPr>
        <w:t>;</w:t>
      </w:r>
    </w:p>
    <w:p w14:paraId="36E4C10F" w14:textId="77777777" w:rsidR="00BF2A99" w:rsidRPr="00BF2A99" w:rsidRDefault="00BF2A99" w:rsidP="00BF2A99">
      <w:pPr>
        <w:ind w:firstLine="709"/>
        <w:rPr>
          <w:sz w:val="20"/>
          <w:lang w:val="ru-BY"/>
        </w:rPr>
      </w:pPr>
    </w:p>
    <w:p w14:paraId="00CF347F" w14:textId="77777777" w:rsidR="00BF2A99" w:rsidRPr="00BF2A99" w:rsidRDefault="00BF2A99" w:rsidP="00BF2A99">
      <w:pPr>
        <w:ind w:firstLine="709"/>
        <w:rPr>
          <w:sz w:val="20"/>
          <w:lang w:val="ru-BY"/>
        </w:rPr>
      </w:pPr>
      <w:proofErr w:type="spellStart"/>
      <w:r w:rsidRPr="00BF2A99">
        <w:rPr>
          <w:sz w:val="20"/>
          <w:lang w:val="ru-BY"/>
        </w:rPr>
        <w:t>function</w:t>
      </w:r>
      <w:proofErr w:type="spellEnd"/>
      <w:r w:rsidRPr="00BF2A99">
        <w:rPr>
          <w:sz w:val="20"/>
          <w:lang w:val="ru-BY"/>
        </w:rPr>
        <w:t xml:space="preserve"> </w:t>
      </w:r>
      <w:proofErr w:type="spellStart"/>
      <w:proofErr w:type="gramStart"/>
      <w:r w:rsidRPr="00BF2A99">
        <w:rPr>
          <w:sz w:val="20"/>
          <w:lang w:val="ru-BY"/>
        </w:rPr>
        <w:t>operation</w:t>
      </w:r>
      <w:proofErr w:type="spellEnd"/>
      <w:r w:rsidRPr="00BF2A99">
        <w:rPr>
          <w:sz w:val="20"/>
          <w:lang w:val="ru-BY"/>
        </w:rPr>
        <w:t>(</w:t>
      </w:r>
      <w:proofErr w:type="spellStart"/>
      <w:proofErr w:type="gramEnd"/>
      <w:r w:rsidRPr="00BF2A99">
        <w:rPr>
          <w:sz w:val="20"/>
          <w:lang w:val="ru-BY"/>
        </w:rPr>
        <w:t>oper</w:t>
      </w:r>
      <w:proofErr w:type="spellEnd"/>
      <w:r w:rsidRPr="00BF2A99">
        <w:rPr>
          <w:sz w:val="20"/>
          <w:lang w:val="ru-BY"/>
        </w:rPr>
        <w:t xml:space="preserve">: </w:t>
      </w:r>
      <w:proofErr w:type="spellStart"/>
      <w:r w:rsidRPr="00BF2A99">
        <w:rPr>
          <w:sz w:val="20"/>
          <w:lang w:val="ru-BY"/>
        </w:rPr>
        <w:t>string</w:t>
      </w:r>
      <w:proofErr w:type="spellEnd"/>
      <w:r w:rsidRPr="00BF2A99">
        <w:rPr>
          <w:sz w:val="20"/>
          <w:lang w:val="ru-BY"/>
        </w:rPr>
        <w:t xml:space="preserve">; a, b: Double): Double; </w:t>
      </w:r>
      <w:proofErr w:type="spellStart"/>
      <w:r w:rsidRPr="00BF2A99">
        <w:rPr>
          <w:sz w:val="20"/>
          <w:lang w:val="ru-BY"/>
        </w:rPr>
        <w:t>overload</w:t>
      </w:r>
      <w:proofErr w:type="spellEnd"/>
      <w:r w:rsidRPr="00BF2A99">
        <w:rPr>
          <w:sz w:val="20"/>
          <w:lang w:val="ru-BY"/>
        </w:rPr>
        <w:t>;</w:t>
      </w:r>
    </w:p>
    <w:p w14:paraId="281D89A9"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1036E19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oper</w:t>
      </w:r>
      <w:proofErr w:type="spellEnd"/>
      <w:r w:rsidRPr="00BF2A99">
        <w:rPr>
          <w:sz w:val="20"/>
          <w:lang w:val="ru-BY"/>
        </w:rPr>
        <w:t xml:space="preserve"> = '+' </w:t>
      </w:r>
      <w:proofErr w:type="spellStart"/>
      <w:r w:rsidRPr="00BF2A99">
        <w:rPr>
          <w:sz w:val="20"/>
          <w:lang w:val="ru-BY"/>
        </w:rPr>
        <w:t>then</w:t>
      </w:r>
      <w:proofErr w:type="spellEnd"/>
    </w:p>
    <w:p w14:paraId="2479A1AF"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w:t>
      </w:r>
      <w:proofErr w:type="spellEnd"/>
      <w:r w:rsidRPr="00BF2A99">
        <w:rPr>
          <w:sz w:val="20"/>
          <w:lang w:val="ru-BY"/>
        </w:rPr>
        <w:t xml:space="preserve"> :</w:t>
      </w:r>
      <w:proofErr w:type="gramEnd"/>
      <w:r w:rsidRPr="00BF2A99">
        <w:rPr>
          <w:sz w:val="20"/>
          <w:lang w:val="ru-BY"/>
        </w:rPr>
        <w:t>= a + b</w:t>
      </w:r>
    </w:p>
    <w:p w14:paraId="693C726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oper</w:t>
      </w:r>
      <w:proofErr w:type="spellEnd"/>
      <w:r w:rsidRPr="00BF2A99">
        <w:rPr>
          <w:sz w:val="20"/>
          <w:lang w:val="ru-BY"/>
        </w:rPr>
        <w:t xml:space="preserve"> = '-' </w:t>
      </w:r>
      <w:proofErr w:type="spellStart"/>
      <w:r w:rsidRPr="00BF2A99">
        <w:rPr>
          <w:sz w:val="20"/>
          <w:lang w:val="ru-BY"/>
        </w:rPr>
        <w:t>then</w:t>
      </w:r>
      <w:proofErr w:type="spellEnd"/>
    </w:p>
    <w:p w14:paraId="4EFDC7F9"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w:t>
      </w:r>
      <w:proofErr w:type="spellEnd"/>
      <w:r w:rsidRPr="00BF2A99">
        <w:rPr>
          <w:sz w:val="20"/>
          <w:lang w:val="ru-BY"/>
        </w:rPr>
        <w:t xml:space="preserve"> :</w:t>
      </w:r>
      <w:proofErr w:type="gramEnd"/>
      <w:r w:rsidRPr="00BF2A99">
        <w:rPr>
          <w:sz w:val="20"/>
          <w:lang w:val="ru-BY"/>
        </w:rPr>
        <w:t>= a - b</w:t>
      </w:r>
    </w:p>
    <w:p w14:paraId="78ED88D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oper</w:t>
      </w:r>
      <w:proofErr w:type="spellEnd"/>
      <w:r w:rsidRPr="00BF2A99">
        <w:rPr>
          <w:sz w:val="20"/>
          <w:lang w:val="ru-BY"/>
        </w:rPr>
        <w:t xml:space="preserve"> = '*' </w:t>
      </w:r>
      <w:proofErr w:type="spellStart"/>
      <w:r w:rsidRPr="00BF2A99">
        <w:rPr>
          <w:sz w:val="20"/>
          <w:lang w:val="ru-BY"/>
        </w:rPr>
        <w:t>then</w:t>
      </w:r>
      <w:proofErr w:type="spellEnd"/>
    </w:p>
    <w:p w14:paraId="4BA7F487"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w:t>
      </w:r>
      <w:proofErr w:type="spellEnd"/>
      <w:r w:rsidRPr="00BF2A99">
        <w:rPr>
          <w:sz w:val="20"/>
          <w:lang w:val="ru-BY"/>
        </w:rPr>
        <w:t xml:space="preserve"> :</w:t>
      </w:r>
      <w:proofErr w:type="gramEnd"/>
      <w:r w:rsidRPr="00BF2A99">
        <w:rPr>
          <w:sz w:val="20"/>
          <w:lang w:val="ru-BY"/>
        </w:rPr>
        <w:t>= a * b</w:t>
      </w:r>
    </w:p>
    <w:p w14:paraId="055CB71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oper</w:t>
      </w:r>
      <w:proofErr w:type="spellEnd"/>
      <w:r w:rsidRPr="00BF2A99">
        <w:rPr>
          <w:sz w:val="20"/>
          <w:lang w:val="ru-BY"/>
        </w:rPr>
        <w:t xml:space="preserve"> = '/' </w:t>
      </w:r>
      <w:proofErr w:type="spellStart"/>
      <w:r w:rsidRPr="00BF2A99">
        <w:rPr>
          <w:sz w:val="20"/>
          <w:lang w:val="ru-BY"/>
        </w:rPr>
        <w:t>then</w:t>
      </w:r>
      <w:proofErr w:type="spellEnd"/>
    </w:p>
    <w:p w14:paraId="50E88AE0"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w:t>
      </w:r>
      <w:proofErr w:type="spellEnd"/>
      <w:r w:rsidRPr="00BF2A99">
        <w:rPr>
          <w:sz w:val="20"/>
          <w:lang w:val="ru-BY"/>
        </w:rPr>
        <w:t xml:space="preserve"> :</w:t>
      </w:r>
      <w:proofErr w:type="gramEnd"/>
      <w:r w:rsidRPr="00BF2A99">
        <w:rPr>
          <w:sz w:val="20"/>
          <w:lang w:val="ru-BY"/>
        </w:rPr>
        <w:t>= a / b</w:t>
      </w:r>
    </w:p>
    <w:p w14:paraId="0424A2F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oper</w:t>
      </w:r>
      <w:proofErr w:type="spellEnd"/>
      <w:r w:rsidRPr="00BF2A99">
        <w:rPr>
          <w:sz w:val="20"/>
          <w:lang w:val="ru-BY"/>
        </w:rPr>
        <w:t xml:space="preserve"> = '^') </w:t>
      </w:r>
      <w:proofErr w:type="spellStart"/>
      <w:r w:rsidRPr="00BF2A99">
        <w:rPr>
          <w:sz w:val="20"/>
          <w:lang w:val="ru-BY"/>
        </w:rPr>
        <w:t>or</w:t>
      </w:r>
      <w:proofErr w:type="spellEnd"/>
      <w:r w:rsidRPr="00BF2A99">
        <w:rPr>
          <w:sz w:val="20"/>
          <w:lang w:val="ru-BY"/>
        </w:rPr>
        <w:t xml:space="preserve"> (</w:t>
      </w:r>
      <w:proofErr w:type="spellStart"/>
      <w:r w:rsidRPr="00BF2A99">
        <w:rPr>
          <w:sz w:val="20"/>
          <w:lang w:val="ru-BY"/>
        </w:rPr>
        <w:t>oper</w:t>
      </w:r>
      <w:proofErr w:type="spellEnd"/>
      <w:r w:rsidRPr="00BF2A99">
        <w:rPr>
          <w:sz w:val="20"/>
          <w:lang w:val="ru-BY"/>
        </w:rPr>
        <w:t xml:space="preserve"> = '</w:t>
      </w:r>
      <w:proofErr w:type="spellStart"/>
      <w:r w:rsidRPr="00BF2A99">
        <w:rPr>
          <w:sz w:val="20"/>
          <w:lang w:val="ru-BY"/>
        </w:rPr>
        <w:t>pow</w:t>
      </w:r>
      <w:proofErr w:type="spellEnd"/>
      <w:r w:rsidRPr="00BF2A99">
        <w:rPr>
          <w:sz w:val="20"/>
          <w:lang w:val="ru-BY"/>
        </w:rPr>
        <w:t xml:space="preserve">') </w:t>
      </w:r>
      <w:proofErr w:type="spellStart"/>
      <w:r w:rsidRPr="00BF2A99">
        <w:rPr>
          <w:sz w:val="20"/>
          <w:lang w:val="ru-BY"/>
        </w:rPr>
        <w:t>then</w:t>
      </w:r>
      <w:proofErr w:type="spellEnd"/>
    </w:p>
    <w:p w14:paraId="0C8BE327"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Math.Power</w:t>
      </w:r>
      <w:proofErr w:type="spellEnd"/>
      <w:r w:rsidRPr="00BF2A99">
        <w:rPr>
          <w:sz w:val="20"/>
          <w:lang w:val="ru-BY"/>
        </w:rPr>
        <w:t>(a, b)</w:t>
      </w:r>
    </w:p>
    <w:p w14:paraId="6D95FC5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oper</w:t>
      </w:r>
      <w:proofErr w:type="spellEnd"/>
      <w:r w:rsidRPr="00BF2A99">
        <w:rPr>
          <w:sz w:val="20"/>
          <w:lang w:val="ru-BY"/>
        </w:rPr>
        <w:t xml:space="preserve"> = '</w:t>
      </w:r>
      <w:proofErr w:type="spellStart"/>
      <w:r w:rsidRPr="00BF2A99">
        <w:rPr>
          <w:sz w:val="20"/>
          <w:lang w:val="ru-BY"/>
        </w:rPr>
        <w:t>log</w:t>
      </w:r>
      <w:proofErr w:type="spellEnd"/>
      <w:r w:rsidRPr="00BF2A99">
        <w:rPr>
          <w:sz w:val="20"/>
          <w:lang w:val="ru-BY"/>
        </w:rPr>
        <w:t xml:space="preserve">') </w:t>
      </w:r>
      <w:proofErr w:type="spellStart"/>
      <w:r w:rsidRPr="00BF2A99">
        <w:rPr>
          <w:sz w:val="20"/>
          <w:lang w:val="ru-BY"/>
        </w:rPr>
        <w:t>then</w:t>
      </w:r>
      <w:proofErr w:type="spellEnd"/>
    </w:p>
    <w:p w14:paraId="2DFED07A"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Ln</w:t>
      </w:r>
      <w:proofErr w:type="spellEnd"/>
      <w:r w:rsidRPr="00BF2A99">
        <w:rPr>
          <w:sz w:val="20"/>
          <w:lang w:val="ru-BY"/>
        </w:rPr>
        <w:t xml:space="preserve">(b) / </w:t>
      </w:r>
      <w:proofErr w:type="spellStart"/>
      <w:r w:rsidRPr="00BF2A99">
        <w:rPr>
          <w:sz w:val="20"/>
          <w:lang w:val="ru-BY"/>
        </w:rPr>
        <w:t>Ln</w:t>
      </w:r>
      <w:proofErr w:type="spellEnd"/>
      <w:r w:rsidRPr="00BF2A99">
        <w:rPr>
          <w:sz w:val="20"/>
          <w:lang w:val="ru-BY"/>
        </w:rPr>
        <w:t>(a)</w:t>
      </w:r>
    </w:p>
    <w:p w14:paraId="2390B2C3" w14:textId="77777777" w:rsidR="00BF2A99" w:rsidRPr="00BF2A99" w:rsidRDefault="00BF2A99" w:rsidP="00BF2A99">
      <w:pPr>
        <w:ind w:firstLine="709"/>
        <w:rPr>
          <w:sz w:val="20"/>
          <w:lang w:val="ru-BY"/>
        </w:rPr>
      </w:pPr>
    </w:p>
    <w:p w14:paraId="01269F89"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41C30331" w14:textId="77777777" w:rsidR="00BF2A99" w:rsidRPr="00BF2A99" w:rsidRDefault="00BF2A99" w:rsidP="00BF2A99">
      <w:pPr>
        <w:ind w:firstLine="709"/>
        <w:rPr>
          <w:sz w:val="20"/>
          <w:lang w:val="ru-BY"/>
        </w:rPr>
      </w:pPr>
    </w:p>
    <w:p w14:paraId="715E4006" w14:textId="77777777" w:rsidR="00BF2A99" w:rsidRPr="00BF2A99" w:rsidRDefault="00BF2A99" w:rsidP="00BF2A99">
      <w:pPr>
        <w:ind w:firstLine="709"/>
        <w:rPr>
          <w:sz w:val="20"/>
          <w:lang w:val="ru-BY"/>
        </w:rPr>
      </w:pPr>
      <w:proofErr w:type="spellStart"/>
      <w:r w:rsidRPr="00BF2A99">
        <w:rPr>
          <w:sz w:val="20"/>
          <w:lang w:val="ru-BY"/>
        </w:rPr>
        <w:t>function</w:t>
      </w:r>
      <w:proofErr w:type="spellEnd"/>
      <w:r w:rsidRPr="00BF2A99">
        <w:rPr>
          <w:sz w:val="20"/>
          <w:lang w:val="ru-BY"/>
        </w:rPr>
        <w:t xml:space="preserve"> </w:t>
      </w:r>
      <w:proofErr w:type="spellStart"/>
      <w:proofErr w:type="gramStart"/>
      <w:r w:rsidRPr="00BF2A99">
        <w:rPr>
          <w:sz w:val="20"/>
          <w:lang w:val="ru-BY"/>
        </w:rPr>
        <w:t>operation</w:t>
      </w:r>
      <w:proofErr w:type="spellEnd"/>
      <w:r w:rsidRPr="00BF2A99">
        <w:rPr>
          <w:sz w:val="20"/>
          <w:lang w:val="ru-BY"/>
        </w:rPr>
        <w:t>(</w:t>
      </w:r>
      <w:proofErr w:type="spellStart"/>
      <w:proofErr w:type="gramEnd"/>
      <w:r w:rsidRPr="00BF2A99">
        <w:rPr>
          <w:sz w:val="20"/>
          <w:lang w:val="ru-BY"/>
        </w:rPr>
        <w:t>oper</w:t>
      </w:r>
      <w:proofErr w:type="spellEnd"/>
      <w:r w:rsidRPr="00BF2A99">
        <w:rPr>
          <w:sz w:val="20"/>
          <w:lang w:val="ru-BY"/>
        </w:rPr>
        <w:t xml:space="preserve">: </w:t>
      </w:r>
      <w:proofErr w:type="spellStart"/>
      <w:r w:rsidRPr="00BF2A99">
        <w:rPr>
          <w:sz w:val="20"/>
          <w:lang w:val="ru-BY"/>
        </w:rPr>
        <w:t>string</w:t>
      </w:r>
      <w:proofErr w:type="spellEnd"/>
      <w:r w:rsidRPr="00BF2A99">
        <w:rPr>
          <w:sz w:val="20"/>
          <w:lang w:val="ru-BY"/>
        </w:rPr>
        <w:t xml:space="preserve">; a: Double): Double; </w:t>
      </w:r>
      <w:proofErr w:type="spellStart"/>
      <w:r w:rsidRPr="00BF2A99">
        <w:rPr>
          <w:sz w:val="20"/>
          <w:lang w:val="ru-BY"/>
        </w:rPr>
        <w:t>overload</w:t>
      </w:r>
      <w:proofErr w:type="spellEnd"/>
      <w:r w:rsidRPr="00BF2A99">
        <w:rPr>
          <w:sz w:val="20"/>
          <w:lang w:val="ru-BY"/>
        </w:rPr>
        <w:t>;</w:t>
      </w:r>
    </w:p>
    <w:p w14:paraId="47CB0796"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52EEE46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oper</w:t>
      </w:r>
      <w:proofErr w:type="spellEnd"/>
      <w:r w:rsidRPr="00BF2A99">
        <w:rPr>
          <w:sz w:val="20"/>
          <w:lang w:val="ru-BY"/>
        </w:rPr>
        <w:t xml:space="preserve"> = '</w:t>
      </w:r>
      <w:proofErr w:type="spellStart"/>
      <w:r w:rsidRPr="00BF2A99">
        <w:rPr>
          <w:sz w:val="20"/>
          <w:lang w:val="ru-BY"/>
        </w:rPr>
        <w:t>sin</w:t>
      </w:r>
      <w:proofErr w:type="spellEnd"/>
      <w:r w:rsidRPr="00BF2A99">
        <w:rPr>
          <w:sz w:val="20"/>
          <w:lang w:val="ru-BY"/>
        </w:rPr>
        <w:t xml:space="preserve">' </w:t>
      </w:r>
      <w:proofErr w:type="spellStart"/>
      <w:r w:rsidRPr="00BF2A99">
        <w:rPr>
          <w:sz w:val="20"/>
          <w:lang w:val="ru-BY"/>
        </w:rPr>
        <w:t>then</w:t>
      </w:r>
      <w:proofErr w:type="spellEnd"/>
    </w:p>
    <w:p w14:paraId="31BE08C2"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Sin</w:t>
      </w:r>
      <w:proofErr w:type="spellEnd"/>
      <w:r w:rsidRPr="00BF2A99">
        <w:rPr>
          <w:sz w:val="20"/>
          <w:lang w:val="ru-BY"/>
        </w:rPr>
        <w:t>(a)</w:t>
      </w:r>
    </w:p>
    <w:p w14:paraId="6262C82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oper</w:t>
      </w:r>
      <w:proofErr w:type="spellEnd"/>
      <w:r w:rsidRPr="00BF2A99">
        <w:rPr>
          <w:sz w:val="20"/>
          <w:lang w:val="ru-BY"/>
        </w:rPr>
        <w:t xml:space="preserve"> = '</w:t>
      </w:r>
      <w:proofErr w:type="spellStart"/>
      <w:r w:rsidRPr="00BF2A99">
        <w:rPr>
          <w:sz w:val="20"/>
          <w:lang w:val="ru-BY"/>
        </w:rPr>
        <w:t>cos</w:t>
      </w:r>
      <w:proofErr w:type="spellEnd"/>
      <w:r w:rsidRPr="00BF2A99">
        <w:rPr>
          <w:sz w:val="20"/>
          <w:lang w:val="ru-BY"/>
        </w:rPr>
        <w:t xml:space="preserve">' </w:t>
      </w:r>
      <w:proofErr w:type="spellStart"/>
      <w:r w:rsidRPr="00BF2A99">
        <w:rPr>
          <w:sz w:val="20"/>
          <w:lang w:val="ru-BY"/>
        </w:rPr>
        <w:t>then</w:t>
      </w:r>
      <w:proofErr w:type="spellEnd"/>
    </w:p>
    <w:p w14:paraId="02A64E0D"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cos</w:t>
      </w:r>
      <w:proofErr w:type="spellEnd"/>
      <w:r w:rsidRPr="00BF2A99">
        <w:rPr>
          <w:sz w:val="20"/>
          <w:lang w:val="ru-BY"/>
        </w:rPr>
        <w:t>(a)</w:t>
      </w:r>
    </w:p>
    <w:p w14:paraId="410D0B2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oper</w:t>
      </w:r>
      <w:proofErr w:type="spellEnd"/>
      <w:r w:rsidRPr="00BF2A99">
        <w:rPr>
          <w:sz w:val="20"/>
          <w:lang w:val="ru-BY"/>
        </w:rPr>
        <w:t xml:space="preserve"> = '</w:t>
      </w:r>
      <w:proofErr w:type="spellStart"/>
      <w:r w:rsidRPr="00BF2A99">
        <w:rPr>
          <w:sz w:val="20"/>
          <w:lang w:val="ru-BY"/>
        </w:rPr>
        <w:t>tg</w:t>
      </w:r>
      <w:proofErr w:type="spellEnd"/>
      <w:r w:rsidRPr="00BF2A99">
        <w:rPr>
          <w:sz w:val="20"/>
          <w:lang w:val="ru-BY"/>
        </w:rPr>
        <w:t xml:space="preserve">' </w:t>
      </w:r>
      <w:proofErr w:type="spellStart"/>
      <w:r w:rsidRPr="00BF2A99">
        <w:rPr>
          <w:sz w:val="20"/>
          <w:lang w:val="ru-BY"/>
        </w:rPr>
        <w:t>then</w:t>
      </w:r>
      <w:proofErr w:type="spellEnd"/>
    </w:p>
    <w:p w14:paraId="2C72E856"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tan</w:t>
      </w:r>
      <w:proofErr w:type="spellEnd"/>
      <w:r w:rsidRPr="00BF2A99">
        <w:rPr>
          <w:sz w:val="20"/>
          <w:lang w:val="ru-BY"/>
        </w:rPr>
        <w:t>(a)</w:t>
      </w:r>
    </w:p>
    <w:p w14:paraId="4F48090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oper</w:t>
      </w:r>
      <w:proofErr w:type="spellEnd"/>
      <w:r w:rsidRPr="00BF2A99">
        <w:rPr>
          <w:sz w:val="20"/>
          <w:lang w:val="ru-BY"/>
        </w:rPr>
        <w:t xml:space="preserve"> = '</w:t>
      </w:r>
      <w:proofErr w:type="spellStart"/>
      <w:r w:rsidRPr="00BF2A99">
        <w:rPr>
          <w:sz w:val="20"/>
          <w:lang w:val="ru-BY"/>
        </w:rPr>
        <w:t>ctg</w:t>
      </w:r>
      <w:proofErr w:type="spellEnd"/>
      <w:r w:rsidRPr="00BF2A99">
        <w:rPr>
          <w:sz w:val="20"/>
          <w:lang w:val="ru-BY"/>
        </w:rPr>
        <w:t xml:space="preserve">' </w:t>
      </w:r>
      <w:proofErr w:type="spellStart"/>
      <w:r w:rsidRPr="00BF2A99">
        <w:rPr>
          <w:sz w:val="20"/>
          <w:lang w:val="ru-BY"/>
        </w:rPr>
        <w:t>then</w:t>
      </w:r>
      <w:proofErr w:type="spellEnd"/>
    </w:p>
    <w:p w14:paraId="19902173"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w:t>
      </w:r>
      <w:proofErr w:type="spellEnd"/>
      <w:r w:rsidRPr="00BF2A99">
        <w:rPr>
          <w:sz w:val="20"/>
          <w:lang w:val="ru-BY"/>
        </w:rPr>
        <w:t xml:space="preserve"> :</w:t>
      </w:r>
      <w:proofErr w:type="gramEnd"/>
      <w:r w:rsidRPr="00BF2A99">
        <w:rPr>
          <w:sz w:val="20"/>
          <w:lang w:val="ru-BY"/>
        </w:rPr>
        <w:t xml:space="preserve">= 1 / </w:t>
      </w:r>
      <w:proofErr w:type="spellStart"/>
      <w:r w:rsidRPr="00BF2A99">
        <w:rPr>
          <w:sz w:val="20"/>
          <w:lang w:val="ru-BY"/>
        </w:rPr>
        <w:t>tan</w:t>
      </w:r>
      <w:proofErr w:type="spellEnd"/>
      <w:r w:rsidRPr="00BF2A99">
        <w:rPr>
          <w:sz w:val="20"/>
          <w:lang w:val="ru-BY"/>
        </w:rPr>
        <w:t>(a)</w:t>
      </w:r>
    </w:p>
    <w:p w14:paraId="495FF79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oper</w:t>
      </w:r>
      <w:proofErr w:type="spellEnd"/>
      <w:r w:rsidRPr="00BF2A99">
        <w:rPr>
          <w:sz w:val="20"/>
          <w:lang w:val="ru-BY"/>
        </w:rPr>
        <w:t xml:space="preserve"> = '</w:t>
      </w:r>
      <w:proofErr w:type="spellStart"/>
      <w:r w:rsidRPr="00BF2A99">
        <w:rPr>
          <w:sz w:val="20"/>
          <w:lang w:val="ru-BY"/>
        </w:rPr>
        <w:t>abs</w:t>
      </w:r>
      <w:proofErr w:type="spellEnd"/>
      <w:r w:rsidRPr="00BF2A99">
        <w:rPr>
          <w:sz w:val="20"/>
          <w:lang w:val="ru-BY"/>
        </w:rPr>
        <w:t xml:space="preserve">' </w:t>
      </w:r>
      <w:proofErr w:type="spellStart"/>
      <w:r w:rsidRPr="00BF2A99">
        <w:rPr>
          <w:sz w:val="20"/>
          <w:lang w:val="ru-BY"/>
        </w:rPr>
        <w:t>then</w:t>
      </w:r>
      <w:proofErr w:type="spellEnd"/>
    </w:p>
    <w:p w14:paraId="01A957C3"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abs</w:t>
      </w:r>
      <w:proofErr w:type="spellEnd"/>
      <w:r w:rsidRPr="00BF2A99">
        <w:rPr>
          <w:sz w:val="20"/>
          <w:lang w:val="ru-BY"/>
        </w:rPr>
        <w:t>(a)</w:t>
      </w:r>
    </w:p>
    <w:p w14:paraId="58987E6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oper</w:t>
      </w:r>
      <w:proofErr w:type="spellEnd"/>
      <w:r w:rsidRPr="00BF2A99">
        <w:rPr>
          <w:sz w:val="20"/>
          <w:lang w:val="ru-BY"/>
        </w:rPr>
        <w:t xml:space="preserve"> = '</w:t>
      </w:r>
      <w:proofErr w:type="spellStart"/>
      <w:r w:rsidRPr="00BF2A99">
        <w:rPr>
          <w:sz w:val="20"/>
          <w:lang w:val="ru-BY"/>
        </w:rPr>
        <w:t>sh</w:t>
      </w:r>
      <w:proofErr w:type="spellEnd"/>
      <w:r w:rsidRPr="00BF2A99">
        <w:rPr>
          <w:sz w:val="20"/>
          <w:lang w:val="ru-BY"/>
        </w:rPr>
        <w:t xml:space="preserve">' </w:t>
      </w:r>
      <w:proofErr w:type="spellStart"/>
      <w:r w:rsidRPr="00BF2A99">
        <w:rPr>
          <w:sz w:val="20"/>
          <w:lang w:val="ru-BY"/>
        </w:rPr>
        <w:t>then</w:t>
      </w:r>
      <w:proofErr w:type="spellEnd"/>
    </w:p>
    <w:p w14:paraId="6D35EF7C"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sinh</w:t>
      </w:r>
      <w:proofErr w:type="spellEnd"/>
      <w:r w:rsidRPr="00BF2A99">
        <w:rPr>
          <w:sz w:val="20"/>
          <w:lang w:val="ru-BY"/>
        </w:rPr>
        <w:t>(a)</w:t>
      </w:r>
    </w:p>
    <w:p w14:paraId="49316AF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oper</w:t>
      </w:r>
      <w:proofErr w:type="spellEnd"/>
      <w:r w:rsidRPr="00BF2A99">
        <w:rPr>
          <w:sz w:val="20"/>
          <w:lang w:val="ru-BY"/>
        </w:rPr>
        <w:t xml:space="preserve"> = '</w:t>
      </w:r>
      <w:proofErr w:type="spellStart"/>
      <w:r w:rsidRPr="00BF2A99">
        <w:rPr>
          <w:sz w:val="20"/>
          <w:lang w:val="ru-BY"/>
        </w:rPr>
        <w:t>ch</w:t>
      </w:r>
      <w:proofErr w:type="spellEnd"/>
      <w:r w:rsidRPr="00BF2A99">
        <w:rPr>
          <w:sz w:val="20"/>
          <w:lang w:val="ru-BY"/>
        </w:rPr>
        <w:t xml:space="preserve">' </w:t>
      </w:r>
      <w:proofErr w:type="spellStart"/>
      <w:r w:rsidRPr="00BF2A99">
        <w:rPr>
          <w:sz w:val="20"/>
          <w:lang w:val="ru-BY"/>
        </w:rPr>
        <w:t>then</w:t>
      </w:r>
      <w:proofErr w:type="spellEnd"/>
    </w:p>
    <w:p w14:paraId="07E0AC58"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cosh</w:t>
      </w:r>
      <w:proofErr w:type="spellEnd"/>
      <w:r w:rsidRPr="00BF2A99">
        <w:rPr>
          <w:sz w:val="20"/>
          <w:lang w:val="ru-BY"/>
        </w:rPr>
        <w:t>(a)</w:t>
      </w:r>
    </w:p>
    <w:p w14:paraId="51406B0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oper</w:t>
      </w:r>
      <w:proofErr w:type="spellEnd"/>
      <w:r w:rsidRPr="00BF2A99">
        <w:rPr>
          <w:sz w:val="20"/>
          <w:lang w:val="ru-BY"/>
        </w:rPr>
        <w:t xml:space="preserve"> = '</w:t>
      </w:r>
      <w:proofErr w:type="spellStart"/>
      <w:r w:rsidRPr="00BF2A99">
        <w:rPr>
          <w:sz w:val="20"/>
          <w:lang w:val="ru-BY"/>
        </w:rPr>
        <w:t>th</w:t>
      </w:r>
      <w:proofErr w:type="spellEnd"/>
      <w:r w:rsidRPr="00BF2A99">
        <w:rPr>
          <w:sz w:val="20"/>
          <w:lang w:val="ru-BY"/>
        </w:rPr>
        <w:t xml:space="preserve">' </w:t>
      </w:r>
      <w:proofErr w:type="spellStart"/>
      <w:r w:rsidRPr="00BF2A99">
        <w:rPr>
          <w:sz w:val="20"/>
          <w:lang w:val="ru-BY"/>
        </w:rPr>
        <w:t>then</w:t>
      </w:r>
      <w:proofErr w:type="spellEnd"/>
    </w:p>
    <w:p w14:paraId="2F57F60B"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tanh</w:t>
      </w:r>
      <w:proofErr w:type="spellEnd"/>
      <w:r w:rsidRPr="00BF2A99">
        <w:rPr>
          <w:sz w:val="20"/>
          <w:lang w:val="ru-BY"/>
        </w:rPr>
        <w:t>(a)</w:t>
      </w:r>
    </w:p>
    <w:p w14:paraId="5C86C46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oper</w:t>
      </w:r>
      <w:proofErr w:type="spellEnd"/>
      <w:r w:rsidRPr="00BF2A99">
        <w:rPr>
          <w:sz w:val="20"/>
          <w:lang w:val="ru-BY"/>
        </w:rPr>
        <w:t xml:space="preserve"> = '</w:t>
      </w:r>
      <w:proofErr w:type="spellStart"/>
      <w:r w:rsidRPr="00BF2A99">
        <w:rPr>
          <w:sz w:val="20"/>
          <w:lang w:val="ru-BY"/>
        </w:rPr>
        <w:t>th</w:t>
      </w:r>
      <w:proofErr w:type="spellEnd"/>
      <w:r w:rsidRPr="00BF2A99">
        <w:rPr>
          <w:sz w:val="20"/>
          <w:lang w:val="ru-BY"/>
        </w:rPr>
        <w:t xml:space="preserve">' </w:t>
      </w:r>
      <w:proofErr w:type="spellStart"/>
      <w:r w:rsidRPr="00BF2A99">
        <w:rPr>
          <w:sz w:val="20"/>
          <w:lang w:val="ru-BY"/>
        </w:rPr>
        <w:t>then</w:t>
      </w:r>
      <w:proofErr w:type="spellEnd"/>
    </w:p>
    <w:p w14:paraId="392AB842"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w:t>
      </w:r>
      <w:proofErr w:type="spellEnd"/>
      <w:r w:rsidRPr="00BF2A99">
        <w:rPr>
          <w:sz w:val="20"/>
          <w:lang w:val="ru-BY"/>
        </w:rPr>
        <w:t xml:space="preserve"> :</w:t>
      </w:r>
      <w:proofErr w:type="gramEnd"/>
      <w:r w:rsidRPr="00BF2A99">
        <w:rPr>
          <w:sz w:val="20"/>
          <w:lang w:val="ru-BY"/>
        </w:rPr>
        <w:t xml:space="preserve">= 1 / </w:t>
      </w:r>
      <w:proofErr w:type="spellStart"/>
      <w:r w:rsidRPr="00BF2A99">
        <w:rPr>
          <w:sz w:val="20"/>
          <w:lang w:val="ru-BY"/>
        </w:rPr>
        <w:t>tanh</w:t>
      </w:r>
      <w:proofErr w:type="spellEnd"/>
      <w:r w:rsidRPr="00BF2A99">
        <w:rPr>
          <w:sz w:val="20"/>
          <w:lang w:val="ru-BY"/>
        </w:rPr>
        <w:t>(a)</w:t>
      </w:r>
    </w:p>
    <w:p w14:paraId="36EB7EF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oper</w:t>
      </w:r>
      <w:proofErr w:type="spellEnd"/>
      <w:r w:rsidRPr="00BF2A99">
        <w:rPr>
          <w:sz w:val="20"/>
          <w:lang w:val="ru-BY"/>
        </w:rPr>
        <w:t xml:space="preserve"> = '</w:t>
      </w:r>
      <w:proofErr w:type="spellStart"/>
      <w:r w:rsidRPr="00BF2A99">
        <w:rPr>
          <w:sz w:val="20"/>
          <w:lang w:val="ru-BY"/>
        </w:rPr>
        <w:t>exp</w:t>
      </w:r>
      <w:proofErr w:type="spellEnd"/>
      <w:r w:rsidRPr="00BF2A99">
        <w:rPr>
          <w:sz w:val="20"/>
          <w:lang w:val="ru-BY"/>
        </w:rPr>
        <w:t xml:space="preserve">' </w:t>
      </w:r>
      <w:proofErr w:type="spellStart"/>
      <w:r w:rsidRPr="00BF2A99">
        <w:rPr>
          <w:sz w:val="20"/>
          <w:lang w:val="ru-BY"/>
        </w:rPr>
        <w:t>then</w:t>
      </w:r>
      <w:proofErr w:type="spellEnd"/>
    </w:p>
    <w:p w14:paraId="03728C0C"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Exp</w:t>
      </w:r>
      <w:proofErr w:type="spellEnd"/>
      <w:r w:rsidRPr="00BF2A99">
        <w:rPr>
          <w:sz w:val="20"/>
          <w:lang w:val="ru-BY"/>
        </w:rPr>
        <w:t>(a)</w:t>
      </w:r>
    </w:p>
    <w:p w14:paraId="5C73525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oper</w:t>
      </w:r>
      <w:proofErr w:type="spellEnd"/>
      <w:r w:rsidRPr="00BF2A99">
        <w:rPr>
          <w:sz w:val="20"/>
          <w:lang w:val="ru-BY"/>
        </w:rPr>
        <w:t xml:space="preserve"> = '</w:t>
      </w:r>
      <w:proofErr w:type="spellStart"/>
      <w:r w:rsidRPr="00BF2A99">
        <w:rPr>
          <w:sz w:val="20"/>
          <w:lang w:val="ru-BY"/>
        </w:rPr>
        <w:t>asin</w:t>
      </w:r>
      <w:proofErr w:type="spellEnd"/>
      <w:r w:rsidRPr="00BF2A99">
        <w:rPr>
          <w:sz w:val="20"/>
          <w:lang w:val="ru-BY"/>
        </w:rPr>
        <w:t xml:space="preserve">' </w:t>
      </w:r>
      <w:proofErr w:type="spellStart"/>
      <w:r w:rsidRPr="00BF2A99">
        <w:rPr>
          <w:sz w:val="20"/>
          <w:lang w:val="ru-BY"/>
        </w:rPr>
        <w:t>then</w:t>
      </w:r>
      <w:proofErr w:type="spellEnd"/>
    </w:p>
    <w:p w14:paraId="4F29E2D6"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arcsin</w:t>
      </w:r>
      <w:proofErr w:type="spellEnd"/>
      <w:r w:rsidRPr="00BF2A99">
        <w:rPr>
          <w:sz w:val="20"/>
          <w:lang w:val="ru-BY"/>
        </w:rPr>
        <w:t>(a)</w:t>
      </w:r>
    </w:p>
    <w:p w14:paraId="14F01DC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oper</w:t>
      </w:r>
      <w:proofErr w:type="spellEnd"/>
      <w:r w:rsidRPr="00BF2A99">
        <w:rPr>
          <w:sz w:val="20"/>
          <w:lang w:val="ru-BY"/>
        </w:rPr>
        <w:t xml:space="preserve"> = '</w:t>
      </w:r>
      <w:proofErr w:type="spellStart"/>
      <w:r w:rsidRPr="00BF2A99">
        <w:rPr>
          <w:sz w:val="20"/>
          <w:lang w:val="ru-BY"/>
        </w:rPr>
        <w:t>acos</w:t>
      </w:r>
      <w:proofErr w:type="spellEnd"/>
      <w:r w:rsidRPr="00BF2A99">
        <w:rPr>
          <w:sz w:val="20"/>
          <w:lang w:val="ru-BY"/>
        </w:rPr>
        <w:t xml:space="preserve">' </w:t>
      </w:r>
      <w:proofErr w:type="spellStart"/>
      <w:r w:rsidRPr="00BF2A99">
        <w:rPr>
          <w:sz w:val="20"/>
          <w:lang w:val="ru-BY"/>
        </w:rPr>
        <w:t>then</w:t>
      </w:r>
      <w:proofErr w:type="spellEnd"/>
    </w:p>
    <w:p w14:paraId="5AB36D07"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arccos</w:t>
      </w:r>
      <w:proofErr w:type="spellEnd"/>
      <w:r w:rsidRPr="00BF2A99">
        <w:rPr>
          <w:sz w:val="20"/>
          <w:lang w:val="ru-BY"/>
        </w:rPr>
        <w:t>(a)</w:t>
      </w:r>
    </w:p>
    <w:p w14:paraId="306A8A8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oper</w:t>
      </w:r>
      <w:proofErr w:type="spellEnd"/>
      <w:r w:rsidRPr="00BF2A99">
        <w:rPr>
          <w:sz w:val="20"/>
          <w:lang w:val="ru-BY"/>
        </w:rPr>
        <w:t xml:space="preserve"> = '</w:t>
      </w:r>
      <w:proofErr w:type="spellStart"/>
      <w:r w:rsidRPr="00BF2A99">
        <w:rPr>
          <w:sz w:val="20"/>
          <w:lang w:val="ru-BY"/>
        </w:rPr>
        <w:t>atan</w:t>
      </w:r>
      <w:proofErr w:type="spellEnd"/>
      <w:r w:rsidRPr="00BF2A99">
        <w:rPr>
          <w:sz w:val="20"/>
          <w:lang w:val="ru-BY"/>
        </w:rPr>
        <w:t xml:space="preserve">' </w:t>
      </w:r>
      <w:proofErr w:type="spellStart"/>
      <w:r w:rsidRPr="00BF2A99">
        <w:rPr>
          <w:sz w:val="20"/>
          <w:lang w:val="ru-BY"/>
        </w:rPr>
        <w:t>then</w:t>
      </w:r>
      <w:proofErr w:type="spellEnd"/>
    </w:p>
    <w:p w14:paraId="0251F102"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arcTan</w:t>
      </w:r>
      <w:proofErr w:type="spellEnd"/>
      <w:r w:rsidRPr="00BF2A99">
        <w:rPr>
          <w:sz w:val="20"/>
          <w:lang w:val="ru-BY"/>
        </w:rPr>
        <w:t>(a)</w:t>
      </w:r>
    </w:p>
    <w:p w14:paraId="1C978C8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oper</w:t>
      </w:r>
      <w:proofErr w:type="spellEnd"/>
      <w:r w:rsidRPr="00BF2A99">
        <w:rPr>
          <w:sz w:val="20"/>
          <w:lang w:val="ru-BY"/>
        </w:rPr>
        <w:t xml:space="preserve"> = '</w:t>
      </w:r>
      <w:proofErr w:type="spellStart"/>
      <w:r w:rsidRPr="00BF2A99">
        <w:rPr>
          <w:sz w:val="20"/>
          <w:lang w:val="ru-BY"/>
        </w:rPr>
        <w:t>lg</w:t>
      </w:r>
      <w:proofErr w:type="spellEnd"/>
      <w:r w:rsidRPr="00BF2A99">
        <w:rPr>
          <w:sz w:val="20"/>
          <w:lang w:val="ru-BY"/>
        </w:rPr>
        <w:t xml:space="preserve">' </w:t>
      </w:r>
      <w:proofErr w:type="spellStart"/>
      <w:r w:rsidRPr="00BF2A99">
        <w:rPr>
          <w:sz w:val="20"/>
          <w:lang w:val="ru-BY"/>
        </w:rPr>
        <w:t>then</w:t>
      </w:r>
      <w:proofErr w:type="spellEnd"/>
    </w:p>
    <w:p w14:paraId="7CF6F6BA"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w:t>
      </w:r>
      <w:proofErr w:type="spellEnd"/>
      <w:r w:rsidRPr="00BF2A99">
        <w:rPr>
          <w:sz w:val="20"/>
          <w:lang w:val="ru-BY"/>
        </w:rPr>
        <w:t xml:space="preserve"> :</w:t>
      </w:r>
      <w:proofErr w:type="gramEnd"/>
      <w:r w:rsidRPr="00BF2A99">
        <w:rPr>
          <w:sz w:val="20"/>
          <w:lang w:val="ru-BY"/>
        </w:rPr>
        <w:t>= Math.Log10(a)</w:t>
      </w:r>
    </w:p>
    <w:p w14:paraId="29642CB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oper</w:t>
      </w:r>
      <w:proofErr w:type="spellEnd"/>
      <w:r w:rsidRPr="00BF2A99">
        <w:rPr>
          <w:sz w:val="20"/>
          <w:lang w:val="ru-BY"/>
        </w:rPr>
        <w:t xml:space="preserve"> = '</w:t>
      </w:r>
      <w:proofErr w:type="spellStart"/>
      <w:r w:rsidRPr="00BF2A99">
        <w:rPr>
          <w:sz w:val="20"/>
          <w:lang w:val="ru-BY"/>
        </w:rPr>
        <w:t>ln</w:t>
      </w:r>
      <w:proofErr w:type="spellEnd"/>
      <w:r w:rsidRPr="00BF2A99">
        <w:rPr>
          <w:sz w:val="20"/>
          <w:lang w:val="ru-BY"/>
        </w:rPr>
        <w:t xml:space="preserve">' </w:t>
      </w:r>
      <w:proofErr w:type="spellStart"/>
      <w:r w:rsidRPr="00BF2A99">
        <w:rPr>
          <w:sz w:val="20"/>
          <w:lang w:val="ru-BY"/>
        </w:rPr>
        <w:t>then</w:t>
      </w:r>
      <w:proofErr w:type="spellEnd"/>
    </w:p>
    <w:p w14:paraId="0313442B"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Ln</w:t>
      </w:r>
      <w:proofErr w:type="spellEnd"/>
      <w:r w:rsidRPr="00BF2A99">
        <w:rPr>
          <w:sz w:val="20"/>
          <w:lang w:val="ru-BY"/>
        </w:rPr>
        <w:t>(a)</w:t>
      </w:r>
    </w:p>
    <w:p w14:paraId="152ACC2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oper</w:t>
      </w:r>
      <w:proofErr w:type="spellEnd"/>
      <w:r w:rsidRPr="00BF2A99">
        <w:rPr>
          <w:sz w:val="20"/>
          <w:lang w:val="ru-BY"/>
        </w:rPr>
        <w:t xml:space="preserve"> = '</w:t>
      </w:r>
      <w:proofErr w:type="spellStart"/>
      <w:r w:rsidRPr="00BF2A99">
        <w:rPr>
          <w:sz w:val="20"/>
          <w:lang w:val="ru-BY"/>
        </w:rPr>
        <w:t>sqrt</w:t>
      </w:r>
      <w:proofErr w:type="spellEnd"/>
      <w:r w:rsidRPr="00BF2A99">
        <w:rPr>
          <w:sz w:val="20"/>
          <w:lang w:val="ru-BY"/>
        </w:rPr>
        <w:t xml:space="preserve">' </w:t>
      </w:r>
      <w:proofErr w:type="spellStart"/>
      <w:r w:rsidRPr="00BF2A99">
        <w:rPr>
          <w:sz w:val="20"/>
          <w:lang w:val="ru-BY"/>
        </w:rPr>
        <w:t>then</w:t>
      </w:r>
      <w:proofErr w:type="spellEnd"/>
    </w:p>
    <w:p w14:paraId="25E61C22"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sqrt</w:t>
      </w:r>
      <w:proofErr w:type="spellEnd"/>
      <w:r w:rsidRPr="00BF2A99">
        <w:rPr>
          <w:sz w:val="20"/>
          <w:lang w:val="ru-BY"/>
        </w:rPr>
        <w:t>(a);</w:t>
      </w:r>
    </w:p>
    <w:p w14:paraId="07D1FE6D" w14:textId="77777777" w:rsidR="00BF2A99" w:rsidRPr="00BF2A99" w:rsidRDefault="00BF2A99" w:rsidP="00BF2A99">
      <w:pPr>
        <w:ind w:firstLine="709"/>
        <w:rPr>
          <w:sz w:val="20"/>
          <w:lang w:val="ru-BY"/>
        </w:rPr>
      </w:pPr>
    </w:p>
    <w:p w14:paraId="1E1A464F"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71080CB4" w14:textId="77777777" w:rsidR="00BF2A99" w:rsidRPr="00BF2A99" w:rsidRDefault="00BF2A99" w:rsidP="00BF2A99">
      <w:pPr>
        <w:ind w:firstLine="709"/>
        <w:rPr>
          <w:sz w:val="20"/>
          <w:lang w:val="ru-BY"/>
        </w:rPr>
      </w:pPr>
    </w:p>
    <w:p w14:paraId="5CDC4495" w14:textId="77777777" w:rsidR="00BF2A99" w:rsidRPr="00BF2A99" w:rsidRDefault="00BF2A99" w:rsidP="00BF2A99">
      <w:pPr>
        <w:ind w:firstLine="709"/>
        <w:rPr>
          <w:sz w:val="20"/>
          <w:lang w:val="ru-BY"/>
        </w:rPr>
      </w:pPr>
      <w:proofErr w:type="spellStart"/>
      <w:r w:rsidRPr="00BF2A99">
        <w:rPr>
          <w:sz w:val="20"/>
          <w:lang w:val="ru-BY"/>
        </w:rPr>
        <w:t>function</w:t>
      </w:r>
      <w:proofErr w:type="spellEnd"/>
      <w:r w:rsidRPr="00BF2A99">
        <w:rPr>
          <w:sz w:val="20"/>
          <w:lang w:val="ru-BY"/>
        </w:rPr>
        <w:t xml:space="preserve"> </w:t>
      </w:r>
      <w:proofErr w:type="spellStart"/>
      <w:proofErr w:type="gramStart"/>
      <w:r w:rsidRPr="00BF2A99">
        <w:rPr>
          <w:sz w:val="20"/>
          <w:lang w:val="ru-BY"/>
        </w:rPr>
        <w:t>SubCalc</w:t>
      </w:r>
      <w:proofErr w:type="spellEnd"/>
      <w:r w:rsidRPr="00BF2A99">
        <w:rPr>
          <w:sz w:val="20"/>
          <w:lang w:val="ru-BY"/>
        </w:rPr>
        <w:t>(</w:t>
      </w:r>
      <w:proofErr w:type="spellStart"/>
      <w:proofErr w:type="gramEnd"/>
      <w:r w:rsidRPr="00BF2A99">
        <w:rPr>
          <w:sz w:val="20"/>
          <w:lang w:val="ru-BY"/>
        </w:rPr>
        <w:t>var</w:t>
      </w:r>
      <w:proofErr w:type="spellEnd"/>
      <w:r w:rsidRPr="00BF2A99">
        <w:rPr>
          <w:sz w:val="20"/>
          <w:lang w:val="ru-BY"/>
        </w:rPr>
        <w:t xml:space="preserve"> </w:t>
      </w:r>
      <w:proofErr w:type="spellStart"/>
      <w:r w:rsidRPr="00BF2A99">
        <w:rPr>
          <w:sz w:val="20"/>
          <w:lang w:val="ru-BY"/>
        </w:rPr>
        <w:t>expr</w:t>
      </w:r>
      <w:proofErr w:type="spellEnd"/>
      <w:r w:rsidRPr="00BF2A99">
        <w:rPr>
          <w:sz w:val="20"/>
          <w:lang w:val="ru-BY"/>
        </w:rPr>
        <w:t xml:space="preserve">: </w:t>
      </w:r>
      <w:proofErr w:type="spellStart"/>
      <w:r w:rsidRPr="00BF2A99">
        <w:rPr>
          <w:sz w:val="20"/>
          <w:lang w:val="ru-BY"/>
        </w:rPr>
        <w:t>TList</w:t>
      </w:r>
      <w:proofErr w:type="spellEnd"/>
      <w:r w:rsidRPr="00BF2A99">
        <w:rPr>
          <w:sz w:val="20"/>
          <w:lang w:val="ru-BY"/>
        </w:rPr>
        <w:t>&lt;</w:t>
      </w:r>
      <w:proofErr w:type="spellStart"/>
      <w:r w:rsidRPr="00BF2A99">
        <w:rPr>
          <w:sz w:val="20"/>
          <w:lang w:val="ru-BY"/>
        </w:rPr>
        <w:t>token</w:t>
      </w:r>
      <w:proofErr w:type="spellEnd"/>
      <w:r w:rsidRPr="00BF2A99">
        <w:rPr>
          <w:sz w:val="20"/>
          <w:lang w:val="ru-BY"/>
        </w:rPr>
        <w:t xml:space="preserve">&gt;; </w:t>
      </w:r>
      <w:proofErr w:type="spellStart"/>
      <w:r w:rsidRPr="00BF2A99">
        <w:rPr>
          <w:sz w:val="20"/>
          <w:lang w:val="ru-BY"/>
        </w:rPr>
        <w:t>index</w:t>
      </w:r>
      <w:proofErr w:type="spellEnd"/>
      <w:r w:rsidRPr="00BF2A99">
        <w:rPr>
          <w:sz w:val="20"/>
          <w:lang w:val="ru-BY"/>
        </w:rPr>
        <w:t xml:space="preserve">: </w:t>
      </w:r>
      <w:proofErr w:type="spellStart"/>
      <w:r w:rsidRPr="00BF2A99">
        <w:rPr>
          <w:sz w:val="20"/>
          <w:lang w:val="ru-BY"/>
        </w:rPr>
        <w:t>integer</w:t>
      </w:r>
      <w:proofErr w:type="spellEnd"/>
      <w:r w:rsidRPr="00BF2A99">
        <w:rPr>
          <w:sz w:val="20"/>
          <w:lang w:val="ru-BY"/>
        </w:rPr>
        <w:t xml:space="preserve">): </w:t>
      </w:r>
      <w:proofErr w:type="spellStart"/>
      <w:r w:rsidRPr="00BF2A99">
        <w:rPr>
          <w:sz w:val="20"/>
          <w:lang w:val="ru-BY"/>
        </w:rPr>
        <w:t>Boolean</w:t>
      </w:r>
      <w:proofErr w:type="spellEnd"/>
      <w:r w:rsidRPr="00BF2A99">
        <w:rPr>
          <w:sz w:val="20"/>
          <w:lang w:val="ru-BY"/>
        </w:rPr>
        <w:t>;</w:t>
      </w:r>
    </w:p>
    <w:p w14:paraId="093FF740" w14:textId="77777777" w:rsidR="00BF2A99" w:rsidRPr="00BF2A99" w:rsidRDefault="00BF2A99" w:rsidP="00BF2A99">
      <w:pPr>
        <w:ind w:firstLine="709"/>
        <w:rPr>
          <w:sz w:val="20"/>
          <w:lang w:val="ru-BY"/>
        </w:rPr>
      </w:pPr>
      <w:proofErr w:type="spellStart"/>
      <w:r w:rsidRPr="00BF2A99">
        <w:rPr>
          <w:sz w:val="20"/>
          <w:lang w:val="ru-BY"/>
        </w:rPr>
        <w:t>var</w:t>
      </w:r>
      <w:proofErr w:type="spellEnd"/>
    </w:p>
    <w:p w14:paraId="75FD1409" w14:textId="77777777" w:rsidR="00BF2A99" w:rsidRPr="00BF2A99" w:rsidRDefault="00BF2A99" w:rsidP="00BF2A99">
      <w:pPr>
        <w:ind w:firstLine="709"/>
        <w:rPr>
          <w:sz w:val="20"/>
          <w:lang w:val="ru-BY"/>
        </w:rPr>
      </w:pPr>
      <w:r w:rsidRPr="00BF2A99">
        <w:rPr>
          <w:sz w:val="20"/>
          <w:lang w:val="ru-BY"/>
        </w:rPr>
        <w:t xml:space="preserve">  t: </w:t>
      </w:r>
      <w:proofErr w:type="spellStart"/>
      <w:r w:rsidRPr="00BF2A99">
        <w:rPr>
          <w:sz w:val="20"/>
          <w:lang w:val="ru-BY"/>
        </w:rPr>
        <w:t>token</w:t>
      </w:r>
      <w:proofErr w:type="spellEnd"/>
      <w:r w:rsidRPr="00BF2A99">
        <w:rPr>
          <w:sz w:val="20"/>
          <w:lang w:val="ru-BY"/>
        </w:rPr>
        <w:t>;</w:t>
      </w:r>
    </w:p>
    <w:p w14:paraId="08F6898B"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75075F1A"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w:t>
      </w:r>
      <w:proofErr w:type="spellEnd"/>
      <w:r w:rsidRPr="00BF2A99">
        <w:rPr>
          <w:sz w:val="20"/>
          <w:lang w:val="ru-BY"/>
        </w:rPr>
        <w:t xml:space="preserve"> :</w:t>
      </w:r>
      <w:proofErr w:type="gramEnd"/>
      <w:r w:rsidRPr="00BF2A99">
        <w:rPr>
          <w:sz w:val="20"/>
          <w:lang w:val="ru-BY"/>
        </w:rPr>
        <w:t>= True;</w:t>
      </w:r>
    </w:p>
    <w:p w14:paraId="36D85ED5"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w:t>
      </w:r>
      <w:proofErr w:type="spellStart"/>
      <w:r w:rsidRPr="00BF2A99">
        <w:rPr>
          <w:sz w:val="20"/>
          <w:lang w:val="ru-BY"/>
        </w:rPr>
        <w:t>const</w:t>
      </w:r>
      <w:proofErr w:type="spellEnd"/>
      <w:r w:rsidRPr="00BF2A99">
        <w:rPr>
          <w:sz w:val="20"/>
          <w:lang w:val="ru-BY"/>
        </w:rPr>
        <w:t>';</w:t>
      </w:r>
    </w:p>
    <w:p w14:paraId="25BAEAEC"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t.priority</w:t>
      </w:r>
      <w:proofErr w:type="spellEnd"/>
      <w:r w:rsidRPr="00BF2A99">
        <w:rPr>
          <w:sz w:val="20"/>
          <w:lang w:val="ru-BY"/>
        </w:rPr>
        <w:t xml:space="preserve"> :=</w:t>
      </w:r>
      <w:proofErr w:type="gramEnd"/>
      <w:r w:rsidRPr="00BF2A99">
        <w:rPr>
          <w:sz w:val="20"/>
          <w:lang w:val="ru-BY"/>
        </w:rPr>
        <w:t xml:space="preserve"> 0;</w:t>
      </w:r>
    </w:p>
    <w:p w14:paraId="0ED31589" w14:textId="77777777" w:rsidR="00BF2A99" w:rsidRPr="00BF2A99" w:rsidRDefault="00BF2A99" w:rsidP="00BF2A99">
      <w:pPr>
        <w:ind w:firstLine="709"/>
        <w:rPr>
          <w:sz w:val="20"/>
          <w:lang w:val="ru-BY"/>
        </w:rPr>
      </w:pPr>
      <w:r w:rsidRPr="00BF2A99">
        <w:rPr>
          <w:sz w:val="20"/>
          <w:lang w:val="ru-BY"/>
        </w:rPr>
        <w:lastRenderedPageBreak/>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sincostgctgabsshchthcthexpasinacosatanlnlgsqrt</w:t>
      </w:r>
      <w:proofErr w:type="spellEnd"/>
      <w:proofErr w:type="gramStart"/>
      <w:r w:rsidRPr="00BF2A99">
        <w:rPr>
          <w:sz w:val="20"/>
          <w:lang w:val="ru-BY"/>
        </w:rPr>
        <w:t>'.</w:t>
      </w:r>
      <w:proofErr w:type="spellStart"/>
      <w:r w:rsidRPr="00BF2A99">
        <w:rPr>
          <w:sz w:val="20"/>
          <w:lang w:val="ru-BY"/>
        </w:rPr>
        <w:t>Contains</w:t>
      </w:r>
      <w:proofErr w:type="spellEnd"/>
      <w:proofErr w:type="gramEnd"/>
    </w:p>
    <w:p w14:paraId="52EDEC4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expr</w:t>
      </w:r>
      <w:proofErr w:type="spellEnd"/>
      <w:r w:rsidRPr="00BF2A99">
        <w:rPr>
          <w:sz w:val="20"/>
          <w:lang w:val="ru-BY"/>
        </w:rPr>
        <w:t>[</w:t>
      </w:r>
      <w:proofErr w:type="spellStart"/>
      <w:r w:rsidRPr="00BF2A99">
        <w:rPr>
          <w:sz w:val="20"/>
          <w:lang w:val="ru-BY"/>
        </w:rPr>
        <w:t>index</w:t>
      </w:r>
      <w:proofErr w:type="spellEnd"/>
      <w:r w:rsidRPr="00BF2A99">
        <w:rPr>
          <w:sz w:val="20"/>
          <w:lang w:val="ru-BY"/>
        </w:rPr>
        <w:t>].</w:t>
      </w:r>
      <w:proofErr w:type="spellStart"/>
      <w:r w:rsidRPr="00BF2A99">
        <w:rPr>
          <w:sz w:val="20"/>
          <w:lang w:val="ru-BY"/>
        </w:rPr>
        <w:t>name</w:t>
      </w:r>
      <w:proofErr w:type="spellEnd"/>
      <w:r w:rsidRPr="00BF2A99">
        <w:rPr>
          <w:sz w:val="20"/>
          <w:lang w:val="ru-BY"/>
        </w:rPr>
        <w:t xml:space="preserve">)) </w:t>
      </w:r>
      <w:proofErr w:type="spellStart"/>
      <w:r w:rsidRPr="00BF2A99">
        <w:rPr>
          <w:sz w:val="20"/>
          <w:lang w:val="ru-BY"/>
        </w:rPr>
        <w:t>then</w:t>
      </w:r>
      <w:proofErr w:type="spellEnd"/>
    </w:p>
    <w:p w14:paraId="0C8E52E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4B0E81F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index</w:t>
      </w:r>
      <w:proofErr w:type="spellEnd"/>
      <w:r w:rsidRPr="00BF2A99">
        <w:rPr>
          <w:sz w:val="20"/>
          <w:lang w:val="ru-BY"/>
        </w:rPr>
        <w:t xml:space="preserve"> </w:t>
      </w:r>
      <w:proofErr w:type="gramStart"/>
      <w:r w:rsidRPr="00BF2A99">
        <w:rPr>
          <w:sz w:val="20"/>
          <w:lang w:val="ru-BY"/>
        </w:rPr>
        <w:t xml:space="preserve">&lt; </w:t>
      </w:r>
      <w:proofErr w:type="spellStart"/>
      <w:r w:rsidRPr="00BF2A99">
        <w:rPr>
          <w:sz w:val="20"/>
          <w:lang w:val="ru-BY"/>
        </w:rPr>
        <w:t>expr</w:t>
      </w:r>
      <w:proofErr w:type="gramEnd"/>
      <w:r w:rsidRPr="00BF2A99">
        <w:rPr>
          <w:sz w:val="20"/>
          <w:lang w:val="ru-BY"/>
        </w:rPr>
        <w:t>.Count</w:t>
      </w:r>
      <w:proofErr w:type="spellEnd"/>
      <w:r w:rsidRPr="00BF2A99">
        <w:rPr>
          <w:sz w:val="20"/>
          <w:lang w:val="ru-BY"/>
        </w:rPr>
        <w:t xml:space="preserve"> - 1) </w:t>
      </w:r>
      <w:proofErr w:type="spellStart"/>
      <w:r w:rsidRPr="00BF2A99">
        <w:rPr>
          <w:sz w:val="20"/>
          <w:lang w:val="ru-BY"/>
        </w:rPr>
        <w:t>and</w:t>
      </w:r>
      <w:proofErr w:type="spellEnd"/>
      <w:r w:rsidRPr="00BF2A99">
        <w:rPr>
          <w:sz w:val="20"/>
          <w:lang w:val="ru-BY"/>
        </w:rPr>
        <w:t xml:space="preserve"> </w:t>
      </w:r>
      <w:proofErr w:type="spellStart"/>
      <w:r w:rsidRPr="00BF2A99">
        <w:rPr>
          <w:sz w:val="20"/>
          <w:lang w:val="ru-BY"/>
        </w:rPr>
        <w:t>not</w:t>
      </w:r>
      <w:proofErr w:type="spellEnd"/>
      <w:r w:rsidRPr="00BF2A99">
        <w:rPr>
          <w:sz w:val="20"/>
          <w:lang w:val="ru-BY"/>
        </w:rPr>
        <w:t xml:space="preserve"> </w:t>
      </w:r>
      <w:proofErr w:type="spellStart"/>
      <w:proofErr w:type="gramStart"/>
      <w:r w:rsidRPr="00BF2A99">
        <w:rPr>
          <w:sz w:val="20"/>
          <w:lang w:val="ru-BY"/>
        </w:rPr>
        <w:t>isNaN</w:t>
      </w:r>
      <w:proofErr w:type="spellEnd"/>
      <w:r w:rsidRPr="00BF2A99">
        <w:rPr>
          <w:sz w:val="20"/>
          <w:lang w:val="ru-BY"/>
        </w:rPr>
        <w:t>(</w:t>
      </w:r>
      <w:proofErr w:type="spellStart"/>
      <w:r w:rsidRPr="00BF2A99">
        <w:rPr>
          <w:sz w:val="20"/>
          <w:lang w:val="ru-BY"/>
        </w:rPr>
        <w:t>expr</w:t>
      </w:r>
      <w:proofErr w:type="spellEnd"/>
      <w:r w:rsidRPr="00BF2A99">
        <w:rPr>
          <w:sz w:val="20"/>
          <w:lang w:val="ru-BY"/>
        </w:rPr>
        <w:t>[</w:t>
      </w:r>
      <w:proofErr w:type="spellStart"/>
      <w:proofErr w:type="gramEnd"/>
      <w:r w:rsidRPr="00BF2A99">
        <w:rPr>
          <w:sz w:val="20"/>
          <w:lang w:val="ru-BY"/>
        </w:rPr>
        <w:t>index</w:t>
      </w:r>
      <w:proofErr w:type="spellEnd"/>
      <w:r w:rsidRPr="00BF2A99">
        <w:rPr>
          <w:sz w:val="20"/>
          <w:lang w:val="ru-BY"/>
        </w:rPr>
        <w:t xml:space="preserve"> + 1</w:t>
      </w:r>
      <w:proofErr w:type="gramStart"/>
      <w:r w:rsidRPr="00BF2A99">
        <w:rPr>
          <w:sz w:val="20"/>
          <w:lang w:val="ru-BY"/>
        </w:rPr>
        <w:t>].</w:t>
      </w:r>
      <w:proofErr w:type="spellStart"/>
      <w:r w:rsidRPr="00BF2A99">
        <w:rPr>
          <w:sz w:val="20"/>
          <w:lang w:val="ru-BY"/>
        </w:rPr>
        <w:t>val</w:t>
      </w:r>
      <w:proofErr w:type="spellEnd"/>
      <w:proofErr w:type="gramEnd"/>
      <w:r w:rsidRPr="00BF2A99">
        <w:rPr>
          <w:sz w:val="20"/>
          <w:lang w:val="ru-BY"/>
        </w:rPr>
        <w:t xml:space="preserve">) </w:t>
      </w:r>
      <w:proofErr w:type="spellStart"/>
      <w:r w:rsidRPr="00BF2A99">
        <w:rPr>
          <w:sz w:val="20"/>
          <w:lang w:val="ru-BY"/>
        </w:rPr>
        <w:t>then</w:t>
      </w:r>
      <w:proofErr w:type="spellEnd"/>
    </w:p>
    <w:p w14:paraId="069BCC3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21F68019"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t.val</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operation</w:t>
      </w:r>
      <w:proofErr w:type="spellEnd"/>
      <w:r w:rsidRPr="00BF2A99">
        <w:rPr>
          <w:sz w:val="20"/>
          <w:lang w:val="ru-BY"/>
        </w:rPr>
        <w:t>(</w:t>
      </w:r>
      <w:proofErr w:type="spellStart"/>
      <w:r w:rsidRPr="00BF2A99">
        <w:rPr>
          <w:sz w:val="20"/>
          <w:lang w:val="ru-BY"/>
        </w:rPr>
        <w:t>expr</w:t>
      </w:r>
      <w:proofErr w:type="spellEnd"/>
      <w:r w:rsidRPr="00BF2A99">
        <w:rPr>
          <w:sz w:val="20"/>
          <w:lang w:val="ru-BY"/>
        </w:rPr>
        <w:t>[</w:t>
      </w:r>
      <w:proofErr w:type="spellStart"/>
      <w:r w:rsidRPr="00BF2A99">
        <w:rPr>
          <w:sz w:val="20"/>
          <w:lang w:val="ru-BY"/>
        </w:rPr>
        <w:t>index</w:t>
      </w:r>
      <w:proofErr w:type="spellEnd"/>
      <w:r w:rsidRPr="00BF2A99">
        <w:rPr>
          <w:sz w:val="20"/>
          <w:lang w:val="ru-BY"/>
        </w:rPr>
        <w:t>].</w:t>
      </w:r>
      <w:proofErr w:type="spellStart"/>
      <w:r w:rsidRPr="00BF2A99">
        <w:rPr>
          <w:sz w:val="20"/>
          <w:lang w:val="ru-BY"/>
        </w:rPr>
        <w:t>name</w:t>
      </w:r>
      <w:proofErr w:type="spellEnd"/>
      <w:r w:rsidRPr="00BF2A99">
        <w:rPr>
          <w:sz w:val="20"/>
          <w:lang w:val="ru-BY"/>
        </w:rPr>
        <w:t xml:space="preserve">, </w:t>
      </w:r>
      <w:proofErr w:type="spellStart"/>
      <w:proofErr w:type="gramStart"/>
      <w:r w:rsidRPr="00BF2A99">
        <w:rPr>
          <w:sz w:val="20"/>
          <w:lang w:val="ru-BY"/>
        </w:rPr>
        <w:t>expr</w:t>
      </w:r>
      <w:proofErr w:type="spellEnd"/>
      <w:r w:rsidRPr="00BF2A99">
        <w:rPr>
          <w:sz w:val="20"/>
          <w:lang w:val="ru-BY"/>
        </w:rPr>
        <w:t>[</w:t>
      </w:r>
      <w:proofErr w:type="spellStart"/>
      <w:proofErr w:type="gramEnd"/>
      <w:r w:rsidRPr="00BF2A99">
        <w:rPr>
          <w:sz w:val="20"/>
          <w:lang w:val="ru-BY"/>
        </w:rPr>
        <w:t>index</w:t>
      </w:r>
      <w:proofErr w:type="spellEnd"/>
      <w:r w:rsidRPr="00BF2A99">
        <w:rPr>
          <w:sz w:val="20"/>
          <w:lang w:val="ru-BY"/>
        </w:rPr>
        <w:t xml:space="preserve"> + 1</w:t>
      </w:r>
      <w:proofErr w:type="gramStart"/>
      <w:r w:rsidRPr="00BF2A99">
        <w:rPr>
          <w:sz w:val="20"/>
          <w:lang w:val="ru-BY"/>
        </w:rPr>
        <w:t>].</w:t>
      </w:r>
      <w:proofErr w:type="spellStart"/>
      <w:r w:rsidRPr="00BF2A99">
        <w:rPr>
          <w:sz w:val="20"/>
          <w:lang w:val="ru-BY"/>
        </w:rPr>
        <w:t>val</w:t>
      </w:r>
      <w:proofErr w:type="spellEnd"/>
      <w:proofErr w:type="gramEnd"/>
      <w:r w:rsidRPr="00BF2A99">
        <w:rPr>
          <w:sz w:val="20"/>
          <w:lang w:val="ru-BY"/>
        </w:rPr>
        <w:t>);</w:t>
      </w:r>
    </w:p>
    <w:p w14:paraId="089D0D50"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expr.Delete</w:t>
      </w:r>
      <w:proofErr w:type="spellEnd"/>
      <w:proofErr w:type="gramEnd"/>
      <w:r w:rsidRPr="00BF2A99">
        <w:rPr>
          <w:sz w:val="20"/>
          <w:lang w:val="ru-BY"/>
        </w:rPr>
        <w:t>(</w:t>
      </w:r>
      <w:proofErr w:type="spellStart"/>
      <w:r w:rsidRPr="00BF2A99">
        <w:rPr>
          <w:sz w:val="20"/>
          <w:lang w:val="ru-BY"/>
        </w:rPr>
        <w:t>index</w:t>
      </w:r>
      <w:proofErr w:type="spellEnd"/>
      <w:r w:rsidRPr="00BF2A99">
        <w:rPr>
          <w:sz w:val="20"/>
          <w:lang w:val="ru-BY"/>
        </w:rPr>
        <w:t>);</w:t>
      </w:r>
    </w:p>
    <w:p w14:paraId="0C145B75"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expr.Delete</w:t>
      </w:r>
      <w:proofErr w:type="spellEnd"/>
      <w:proofErr w:type="gramEnd"/>
      <w:r w:rsidRPr="00BF2A99">
        <w:rPr>
          <w:sz w:val="20"/>
          <w:lang w:val="ru-BY"/>
        </w:rPr>
        <w:t>(</w:t>
      </w:r>
      <w:proofErr w:type="spellStart"/>
      <w:r w:rsidRPr="00BF2A99">
        <w:rPr>
          <w:sz w:val="20"/>
          <w:lang w:val="ru-BY"/>
        </w:rPr>
        <w:t>index</w:t>
      </w:r>
      <w:proofErr w:type="spellEnd"/>
      <w:r w:rsidRPr="00BF2A99">
        <w:rPr>
          <w:sz w:val="20"/>
          <w:lang w:val="ru-BY"/>
        </w:rPr>
        <w:t>);</w:t>
      </w:r>
    </w:p>
    <w:p w14:paraId="04053D1F"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expr.Insert</w:t>
      </w:r>
      <w:proofErr w:type="spellEnd"/>
      <w:proofErr w:type="gramEnd"/>
      <w:r w:rsidRPr="00BF2A99">
        <w:rPr>
          <w:sz w:val="20"/>
          <w:lang w:val="ru-BY"/>
        </w:rPr>
        <w:t>(</w:t>
      </w:r>
      <w:proofErr w:type="spellStart"/>
      <w:r w:rsidRPr="00BF2A99">
        <w:rPr>
          <w:sz w:val="20"/>
          <w:lang w:val="ru-BY"/>
        </w:rPr>
        <w:t>index</w:t>
      </w:r>
      <w:proofErr w:type="spellEnd"/>
      <w:r w:rsidRPr="00BF2A99">
        <w:rPr>
          <w:sz w:val="20"/>
          <w:lang w:val="ru-BY"/>
        </w:rPr>
        <w:t>, t);</w:t>
      </w:r>
    </w:p>
    <w:p w14:paraId="580688C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p>
    <w:p w14:paraId="0DBA352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p>
    <w:p w14:paraId="3B96D4FE"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Exit</w:t>
      </w:r>
      <w:proofErr w:type="spellEnd"/>
      <w:r w:rsidRPr="00BF2A99">
        <w:rPr>
          <w:sz w:val="20"/>
          <w:lang w:val="ru-BY"/>
        </w:rPr>
        <w:t>(</w:t>
      </w:r>
      <w:proofErr w:type="spellStart"/>
      <w:proofErr w:type="gramEnd"/>
      <w:r w:rsidRPr="00BF2A99">
        <w:rPr>
          <w:sz w:val="20"/>
          <w:lang w:val="ru-BY"/>
        </w:rPr>
        <w:t>False</w:t>
      </w:r>
      <w:proofErr w:type="spellEnd"/>
      <w:r w:rsidRPr="00BF2A99">
        <w:rPr>
          <w:sz w:val="20"/>
          <w:lang w:val="ru-BY"/>
        </w:rPr>
        <w:t>);</w:t>
      </w:r>
    </w:p>
    <w:p w14:paraId="2475DF5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p>
    <w:p w14:paraId="590659AF" w14:textId="77777777" w:rsidR="00BF2A99" w:rsidRPr="00BF2A99" w:rsidRDefault="00BF2A99" w:rsidP="00BF2A99">
      <w:pPr>
        <w:ind w:firstLine="709"/>
        <w:rPr>
          <w:sz w:val="20"/>
          <w:lang w:val="ru-BY"/>
        </w:rPr>
      </w:pPr>
    </w:p>
    <w:p w14:paraId="63AB6E2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powlog</w:t>
      </w:r>
      <w:proofErr w:type="spellEnd"/>
      <w:proofErr w:type="gramStart"/>
      <w:r w:rsidRPr="00BF2A99">
        <w:rPr>
          <w:sz w:val="20"/>
          <w:lang w:val="ru-BY"/>
        </w:rPr>
        <w:t>'.</w:t>
      </w:r>
      <w:proofErr w:type="spellStart"/>
      <w:r w:rsidRPr="00BF2A99">
        <w:rPr>
          <w:sz w:val="20"/>
          <w:lang w:val="ru-BY"/>
        </w:rPr>
        <w:t>Contains</w:t>
      </w:r>
      <w:proofErr w:type="spellEnd"/>
      <w:proofErr w:type="gramEnd"/>
      <w:r w:rsidRPr="00BF2A99">
        <w:rPr>
          <w:sz w:val="20"/>
          <w:lang w:val="ru-BY"/>
        </w:rPr>
        <w:t>(</w:t>
      </w:r>
      <w:proofErr w:type="spellStart"/>
      <w:r w:rsidRPr="00BF2A99">
        <w:rPr>
          <w:sz w:val="20"/>
          <w:lang w:val="ru-BY"/>
        </w:rPr>
        <w:t>expr</w:t>
      </w:r>
      <w:proofErr w:type="spellEnd"/>
      <w:r w:rsidRPr="00BF2A99">
        <w:rPr>
          <w:sz w:val="20"/>
          <w:lang w:val="ru-BY"/>
        </w:rPr>
        <w:t>[</w:t>
      </w:r>
      <w:proofErr w:type="spellStart"/>
      <w:r w:rsidRPr="00BF2A99">
        <w:rPr>
          <w:sz w:val="20"/>
          <w:lang w:val="ru-BY"/>
        </w:rPr>
        <w:t>index</w:t>
      </w:r>
      <w:proofErr w:type="spellEnd"/>
      <w:r w:rsidRPr="00BF2A99">
        <w:rPr>
          <w:sz w:val="20"/>
          <w:lang w:val="ru-BY"/>
        </w:rPr>
        <w:t>].</w:t>
      </w:r>
      <w:proofErr w:type="spellStart"/>
      <w:r w:rsidRPr="00BF2A99">
        <w:rPr>
          <w:sz w:val="20"/>
          <w:lang w:val="ru-BY"/>
        </w:rPr>
        <w:t>name</w:t>
      </w:r>
      <w:proofErr w:type="spellEnd"/>
      <w:r w:rsidRPr="00BF2A99">
        <w:rPr>
          <w:sz w:val="20"/>
          <w:lang w:val="ru-BY"/>
        </w:rPr>
        <w:t xml:space="preserve">)) </w:t>
      </w:r>
      <w:proofErr w:type="spellStart"/>
      <w:r w:rsidRPr="00BF2A99">
        <w:rPr>
          <w:sz w:val="20"/>
          <w:lang w:val="ru-BY"/>
        </w:rPr>
        <w:t>then</w:t>
      </w:r>
      <w:proofErr w:type="spellEnd"/>
    </w:p>
    <w:p w14:paraId="42AED23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47C3A3A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index</w:t>
      </w:r>
      <w:proofErr w:type="spellEnd"/>
      <w:r w:rsidRPr="00BF2A99">
        <w:rPr>
          <w:sz w:val="20"/>
          <w:lang w:val="ru-BY"/>
        </w:rPr>
        <w:t xml:space="preserve"> </w:t>
      </w:r>
      <w:proofErr w:type="gramStart"/>
      <w:r w:rsidRPr="00BF2A99">
        <w:rPr>
          <w:sz w:val="20"/>
          <w:lang w:val="ru-BY"/>
        </w:rPr>
        <w:t xml:space="preserve">&lt; </w:t>
      </w:r>
      <w:proofErr w:type="spellStart"/>
      <w:r w:rsidRPr="00BF2A99">
        <w:rPr>
          <w:sz w:val="20"/>
          <w:lang w:val="ru-BY"/>
        </w:rPr>
        <w:t>expr</w:t>
      </w:r>
      <w:proofErr w:type="gramEnd"/>
      <w:r w:rsidRPr="00BF2A99">
        <w:rPr>
          <w:sz w:val="20"/>
          <w:lang w:val="ru-BY"/>
        </w:rPr>
        <w:t>.Count</w:t>
      </w:r>
      <w:proofErr w:type="spellEnd"/>
      <w:r w:rsidRPr="00BF2A99">
        <w:rPr>
          <w:sz w:val="20"/>
          <w:lang w:val="ru-BY"/>
        </w:rPr>
        <w:t xml:space="preserve"> - 2) </w:t>
      </w:r>
      <w:proofErr w:type="spellStart"/>
      <w:r w:rsidRPr="00BF2A99">
        <w:rPr>
          <w:sz w:val="20"/>
          <w:lang w:val="ru-BY"/>
        </w:rPr>
        <w:t>and</w:t>
      </w:r>
      <w:proofErr w:type="spellEnd"/>
      <w:r w:rsidRPr="00BF2A99">
        <w:rPr>
          <w:sz w:val="20"/>
          <w:lang w:val="ru-BY"/>
        </w:rPr>
        <w:t xml:space="preserve"> </w:t>
      </w:r>
      <w:proofErr w:type="spellStart"/>
      <w:r w:rsidRPr="00BF2A99">
        <w:rPr>
          <w:sz w:val="20"/>
          <w:lang w:val="ru-BY"/>
        </w:rPr>
        <w:t>not</w:t>
      </w:r>
      <w:proofErr w:type="spellEnd"/>
      <w:r w:rsidRPr="00BF2A99">
        <w:rPr>
          <w:sz w:val="20"/>
          <w:lang w:val="ru-BY"/>
        </w:rPr>
        <w:t xml:space="preserve"> </w:t>
      </w:r>
      <w:proofErr w:type="spellStart"/>
      <w:proofErr w:type="gramStart"/>
      <w:r w:rsidRPr="00BF2A99">
        <w:rPr>
          <w:sz w:val="20"/>
          <w:lang w:val="ru-BY"/>
        </w:rPr>
        <w:t>isNaN</w:t>
      </w:r>
      <w:proofErr w:type="spellEnd"/>
      <w:r w:rsidRPr="00BF2A99">
        <w:rPr>
          <w:sz w:val="20"/>
          <w:lang w:val="ru-BY"/>
        </w:rPr>
        <w:t>(</w:t>
      </w:r>
      <w:proofErr w:type="spellStart"/>
      <w:r w:rsidRPr="00BF2A99">
        <w:rPr>
          <w:sz w:val="20"/>
          <w:lang w:val="ru-BY"/>
        </w:rPr>
        <w:t>expr</w:t>
      </w:r>
      <w:proofErr w:type="spellEnd"/>
      <w:r w:rsidRPr="00BF2A99">
        <w:rPr>
          <w:sz w:val="20"/>
          <w:lang w:val="ru-BY"/>
        </w:rPr>
        <w:t>[</w:t>
      </w:r>
      <w:proofErr w:type="spellStart"/>
      <w:proofErr w:type="gramEnd"/>
      <w:r w:rsidRPr="00BF2A99">
        <w:rPr>
          <w:sz w:val="20"/>
          <w:lang w:val="ru-BY"/>
        </w:rPr>
        <w:t>index</w:t>
      </w:r>
      <w:proofErr w:type="spellEnd"/>
      <w:r w:rsidRPr="00BF2A99">
        <w:rPr>
          <w:sz w:val="20"/>
          <w:lang w:val="ru-BY"/>
        </w:rPr>
        <w:t xml:space="preserve"> + 1</w:t>
      </w:r>
      <w:proofErr w:type="gramStart"/>
      <w:r w:rsidRPr="00BF2A99">
        <w:rPr>
          <w:sz w:val="20"/>
          <w:lang w:val="ru-BY"/>
        </w:rPr>
        <w:t>].</w:t>
      </w:r>
      <w:proofErr w:type="spellStart"/>
      <w:r w:rsidRPr="00BF2A99">
        <w:rPr>
          <w:sz w:val="20"/>
          <w:lang w:val="ru-BY"/>
        </w:rPr>
        <w:t>val</w:t>
      </w:r>
      <w:proofErr w:type="spellEnd"/>
      <w:proofErr w:type="gramEnd"/>
      <w:r w:rsidRPr="00BF2A99">
        <w:rPr>
          <w:sz w:val="20"/>
          <w:lang w:val="ru-BY"/>
        </w:rPr>
        <w:t xml:space="preserve">) </w:t>
      </w:r>
      <w:proofErr w:type="spellStart"/>
      <w:r w:rsidRPr="00BF2A99">
        <w:rPr>
          <w:sz w:val="20"/>
          <w:lang w:val="ru-BY"/>
        </w:rPr>
        <w:t>and</w:t>
      </w:r>
      <w:proofErr w:type="spellEnd"/>
    </w:p>
    <w:p w14:paraId="376B354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not</w:t>
      </w:r>
      <w:proofErr w:type="spellEnd"/>
      <w:r w:rsidRPr="00BF2A99">
        <w:rPr>
          <w:sz w:val="20"/>
          <w:lang w:val="ru-BY"/>
        </w:rPr>
        <w:t xml:space="preserve"> </w:t>
      </w:r>
      <w:proofErr w:type="spellStart"/>
      <w:proofErr w:type="gramStart"/>
      <w:r w:rsidRPr="00BF2A99">
        <w:rPr>
          <w:sz w:val="20"/>
          <w:lang w:val="ru-BY"/>
        </w:rPr>
        <w:t>isNaN</w:t>
      </w:r>
      <w:proofErr w:type="spellEnd"/>
      <w:r w:rsidRPr="00BF2A99">
        <w:rPr>
          <w:sz w:val="20"/>
          <w:lang w:val="ru-BY"/>
        </w:rPr>
        <w:t>(</w:t>
      </w:r>
      <w:proofErr w:type="spellStart"/>
      <w:r w:rsidRPr="00BF2A99">
        <w:rPr>
          <w:sz w:val="20"/>
          <w:lang w:val="ru-BY"/>
        </w:rPr>
        <w:t>expr</w:t>
      </w:r>
      <w:proofErr w:type="spellEnd"/>
      <w:r w:rsidRPr="00BF2A99">
        <w:rPr>
          <w:sz w:val="20"/>
          <w:lang w:val="ru-BY"/>
        </w:rPr>
        <w:t>[</w:t>
      </w:r>
      <w:proofErr w:type="spellStart"/>
      <w:proofErr w:type="gramEnd"/>
      <w:r w:rsidRPr="00BF2A99">
        <w:rPr>
          <w:sz w:val="20"/>
          <w:lang w:val="ru-BY"/>
        </w:rPr>
        <w:t>index</w:t>
      </w:r>
      <w:proofErr w:type="spellEnd"/>
      <w:r w:rsidRPr="00BF2A99">
        <w:rPr>
          <w:sz w:val="20"/>
          <w:lang w:val="ru-BY"/>
        </w:rPr>
        <w:t xml:space="preserve"> + 2</w:t>
      </w:r>
      <w:proofErr w:type="gramStart"/>
      <w:r w:rsidRPr="00BF2A99">
        <w:rPr>
          <w:sz w:val="20"/>
          <w:lang w:val="ru-BY"/>
        </w:rPr>
        <w:t>].</w:t>
      </w:r>
      <w:proofErr w:type="spellStart"/>
      <w:r w:rsidRPr="00BF2A99">
        <w:rPr>
          <w:sz w:val="20"/>
          <w:lang w:val="ru-BY"/>
        </w:rPr>
        <w:t>val</w:t>
      </w:r>
      <w:proofErr w:type="spellEnd"/>
      <w:proofErr w:type="gramEnd"/>
      <w:r w:rsidRPr="00BF2A99">
        <w:rPr>
          <w:sz w:val="20"/>
          <w:lang w:val="ru-BY"/>
        </w:rPr>
        <w:t xml:space="preserve">) </w:t>
      </w:r>
      <w:proofErr w:type="spellStart"/>
      <w:r w:rsidRPr="00BF2A99">
        <w:rPr>
          <w:sz w:val="20"/>
          <w:lang w:val="ru-BY"/>
        </w:rPr>
        <w:t>then</w:t>
      </w:r>
      <w:proofErr w:type="spellEnd"/>
    </w:p>
    <w:p w14:paraId="26E7FAA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2C8796EF"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t.val</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operation</w:t>
      </w:r>
      <w:proofErr w:type="spellEnd"/>
      <w:r w:rsidRPr="00BF2A99">
        <w:rPr>
          <w:sz w:val="20"/>
          <w:lang w:val="ru-BY"/>
        </w:rPr>
        <w:t>(</w:t>
      </w:r>
      <w:proofErr w:type="spellStart"/>
      <w:r w:rsidRPr="00BF2A99">
        <w:rPr>
          <w:sz w:val="20"/>
          <w:lang w:val="ru-BY"/>
        </w:rPr>
        <w:t>expr</w:t>
      </w:r>
      <w:proofErr w:type="spellEnd"/>
      <w:r w:rsidRPr="00BF2A99">
        <w:rPr>
          <w:sz w:val="20"/>
          <w:lang w:val="ru-BY"/>
        </w:rPr>
        <w:t>[</w:t>
      </w:r>
      <w:proofErr w:type="spellStart"/>
      <w:r w:rsidRPr="00BF2A99">
        <w:rPr>
          <w:sz w:val="20"/>
          <w:lang w:val="ru-BY"/>
        </w:rPr>
        <w:t>index</w:t>
      </w:r>
      <w:proofErr w:type="spellEnd"/>
      <w:r w:rsidRPr="00BF2A99">
        <w:rPr>
          <w:sz w:val="20"/>
          <w:lang w:val="ru-BY"/>
        </w:rPr>
        <w:t>].</w:t>
      </w:r>
      <w:proofErr w:type="spellStart"/>
      <w:r w:rsidRPr="00BF2A99">
        <w:rPr>
          <w:sz w:val="20"/>
          <w:lang w:val="ru-BY"/>
        </w:rPr>
        <w:t>name</w:t>
      </w:r>
      <w:proofErr w:type="spellEnd"/>
      <w:r w:rsidRPr="00BF2A99">
        <w:rPr>
          <w:sz w:val="20"/>
          <w:lang w:val="ru-BY"/>
        </w:rPr>
        <w:t xml:space="preserve">, </w:t>
      </w:r>
      <w:proofErr w:type="spellStart"/>
      <w:proofErr w:type="gramStart"/>
      <w:r w:rsidRPr="00BF2A99">
        <w:rPr>
          <w:sz w:val="20"/>
          <w:lang w:val="ru-BY"/>
        </w:rPr>
        <w:t>expr</w:t>
      </w:r>
      <w:proofErr w:type="spellEnd"/>
      <w:r w:rsidRPr="00BF2A99">
        <w:rPr>
          <w:sz w:val="20"/>
          <w:lang w:val="ru-BY"/>
        </w:rPr>
        <w:t>[</w:t>
      </w:r>
      <w:proofErr w:type="spellStart"/>
      <w:proofErr w:type="gramEnd"/>
      <w:r w:rsidRPr="00BF2A99">
        <w:rPr>
          <w:sz w:val="20"/>
          <w:lang w:val="ru-BY"/>
        </w:rPr>
        <w:t>index</w:t>
      </w:r>
      <w:proofErr w:type="spellEnd"/>
      <w:r w:rsidRPr="00BF2A99">
        <w:rPr>
          <w:sz w:val="20"/>
          <w:lang w:val="ru-BY"/>
        </w:rPr>
        <w:t xml:space="preserve"> + 1</w:t>
      </w:r>
      <w:proofErr w:type="gramStart"/>
      <w:r w:rsidRPr="00BF2A99">
        <w:rPr>
          <w:sz w:val="20"/>
          <w:lang w:val="ru-BY"/>
        </w:rPr>
        <w:t>].</w:t>
      </w:r>
      <w:proofErr w:type="spellStart"/>
      <w:r w:rsidRPr="00BF2A99">
        <w:rPr>
          <w:sz w:val="20"/>
          <w:lang w:val="ru-BY"/>
        </w:rPr>
        <w:t>val</w:t>
      </w:r>
      <w:proofErr w:type="spellEnd"/>
      <w:proofErr w:type="gramEnd"/>
      <w:r w:rsidRPr="00BF2A99">
        <w:rPr>
          <w:sz w:val="20"/>
          <w:lang w:val="ru-BY"/>
        </w:rPr>
        <w:t>,</w:t>
      </w:r>
    </w:p>
    <w:p w14:paraId="68B6267D"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expr</w:t>
      </w:r>
      <w:proofErr w:type="spellEnd"/>
      <w:r w:rsidRPr="00BF2A99">
        <w:rPr>
          <w:sz w:val="20"/>
          <w:lang w:val="ru-BY"/>
        </w:rPr>
        <w:t>[</w:t>
      </w:r>
      <w:proofErr w:type="spellStart"/>
      <w:proofErr w:type="gramEnd"/>
      <w:r w:rsidRPr="00BF2A99">
        <w:rPr>
          <w:sz w:val="20"/>
          <w:lang w:val="ru-BY"/>
        </w:rPr>
        <w:t>index</w:t>
      </w:r>
      <w:proofErr w:type="spellEnd"/>
      <w:r w:rsidRPr="00BF2A99">
        <w:rPr>
          <w:sz w:val="20"/>
          <w:lang w:val="ru-BY"/>
        </w:rPr>
        <w:t xml:space="preserve"> + 2</w:t>
      </w:r>
      <w:proofErr w:type="gramStart"/>
      <w:r w:rsidRPr="00BF2A99">
        <w:rPr>
          <w:sz w:val="20"/>
          <w:lang w:val="ru-BY"/>
        </w:rPr>
        <w:t>].</w:t>
      </w:r>
      <w:proofErr w:type="spellStart"/>
      <w:r w:rsidRPr="00BF2A99">
        <w:rPr>
          <w:sz w:val="20"/>
          <w:lang w:val="ru-BY"/>
        </w:rPr>
        <w:t>val</w:t>
      </w:r>
      <w:proofErr w:type="spellEnd"/>
      <w:proofErr w:type="gramEnd"/>
      <w:r w:rsidRPr="00BF2A99">
        <w:rPr>
          <w:sz w:val="20"/>
          <w:lang w:val="ru-BY"/>
        </w:rPr>
        <w:t>);</w:t>
      </w:r>
    </w:p>
    <w:p w14:paraId="2EEF772E"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expr.Delete</w:t>
      </w:r>
      <w:proofErr w:type="spellEnd"/>
      <w:proofErr w:type="gramEnd"/>
      <w:r w:rsidRPr="00BF2A99">
        <w:rPr>
          <w:sz w:val="20"/>
          <w:lang w:val="ru-BY"/>
        </w:rPr>
        <w:t>(</w:t>
      </w:r>
      <w:proofErr w:type="spellStart"/>
      <w:r w:rsidRPr="00BF2A99">
        <w:rPr>
          <w:sz w:val="20"/>
          <w:lang w:val="ru-BY"/>
        </w:rPr>
        <w:t>index</w:t>
      </w:r>
      <w:proofErr w:type="spellEnd"/>
      <w:r w:rsidRPr="00BF2A99">
        <w:rPr>
          <w:sz w:val="20"/>
          <w:lang w:val="ru-BY"/>
        </w:rPr>
        <w:t>);</w:t>
      </w:r>
    </w:p>
    <w:p w14:paraId="33BBFD86"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expr.Delete</w:t>
      </w:r>
      <w:proofErr w:type="spellEnd"/>
      <w:proofErr w:type="gramEnd"/>
      <w:r w:rsidRPr="00BF2A99">
        <w:rPr>
          <w:sz w:val="20"/>
          <w:lang w:val="ru-BY"/>
        </w:rPr>
        <w:t>(</w:t>
      </w:r>
      <w:proofErr w:type="spellStart"/>
      <w:r w:rsidRPr="00BF2A99">
        <w:rPr>
          <w:sz w:val="20"/>
          <w:lang w:val="ru-BY"/>
        </w:rPr>
        <w:t>index</w:t>
      </w:r>
      <w:proofErr w:type="spellEnd"/>
      <w:r w:rsidRPr="00BF2A99">
        <w:rPr>
          <w:sz w:val="20"/>
          <w:lang w:val="ru-BY"/>
        </w:rPr>
        <w:t>);</w:t>
      </w:r>
    </w:p>
    <w:p w14:paraId="4DF9C10A"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expr.Delete</w:t>
      </w:r>
      <w:proofErr w:type="spellEnd"/>
      <w:proofErr w:type="gramEnd"/>
      <w:r w:rsidRPr="00BF2A99">
        <w:rPr>
          <w:sz w:val="20"/>
          <w:lang w:val="ru-BY"/>
        </w:rPr>
        <w:t>(</w:t>
      </w:r>
      <w:proofErr w:type="spellStart"/>
      <w:r w:rsidRPr="00BF2A99">
        <w:rPr>
          <w:sz w:val="20"/>
          <w:lang w:val="ru-BY"/>
        </w:rPr>
        <w:t>index</w:t>
      </w:r>
      <w:proofErr w:type="spellEnd"/>
      <w:r w:rsidRPr="00BF2A99">
        <w:rPr>
          <w:sz w:val="20"/>
          <w:lang w:val="ru-BY"/>
        </w:rPr>
        <w:t>);</w:t>
      </w:r>
    </w:p>
    <w:p w14:paraId="016F81CA"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expr.Insert</w:t>
      </w:r>
      <w:proofErr w:type="spellEnd"/>
      <w:proofErr w:type="gramEnd"/>
      <w:r w:rsidRPr="00BF2A99">
        <w:rPr>
          <w:sz w:val="20"/>
          <w:lang w:val="ru-BY"/>
        </w:rPr>
        <w:t>(</w:t>
      </w:r>
      <w:proofErr w:type="spellStart"/>
      <w:r w:rsidRPr="00BF2A99">
        <w:rPr>
          <w:sz w:val="20"/>
          <w:lang w:val="ru-BY"/>
        </w:rPr>
        <w:t>index</w:t>
      </w:r>
      <w:proofErr w:type="spellEnd"/>
      <w:r w:rsidRPr="00BF2A99">
        <w:rPr>
          <w:sz w:val="20"/>
          <w:lang w:val="ru-BY"/>
        </w:rPr>
        <w:t>, t);</w:t>
      </w:r>
    </w:p>
    <w:p w14:paraId="2DD2DE1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p>
    <w:p w14:paraId="0D9F5C5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p>
    <w:p w14:paraId="35A76E15"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Exit</w:t>
      </w:r>
      <w:proofErr w:type="spellEnd"/>
      <w:r w:rsidRPr="00BF2A99">
        <w:rPr>
          <w:sz w:val="20"/>
          <w:lang w:val="ru-BY"/>
        </w:rPr>
        <w:t>(</w:t>
      </w:r>
      <w:proofErr w:type="spellStart"/>
      <w:proofErr w:type="gramEnd"/>
      <w:r w:rsidRPr="00BF2A99">
        <w:rPr>
          <w:sz w:val="20"/>
          <w:lang w:val="ru-BY"/>
        </w:rPr>
        <w:t>False</w:t>
      </w:r>
      <w:proofErr w:type="spellEnd"/>
      <w:r w:rsidRPr="00BF2A99">
        <w:rPr>
          <w:sz w:val="20"/>
          <w:lang w:val="ru-BY"/>
        </w:rPr>
        <w:t>);</w:t>
      </w:r>
    </w:p>
    <w:p w14:paraId="7336FB5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p>
    <w:p w14:paraId="1F557414"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p>
    <w:p w14:paraId="2C52E8B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03B6E9A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proofErr w:type="gramStart"/>
      <w:r w:rsidRPr="00BF2A99">
        <w:rPr>
          <w:sz w:val="20"/>
          <w:lang w:val="ru-BY"/>
        </w:rPr>
        <w:t>index</w:t>
      </w:r>
      <w:proofErr w:type="spellEnd"/>
      <w:r w:rsidRPr="00BF2A99">
        <w:rPr>
          <w:sz w:val="20"/>
          <w:lang w:val="ru-BY"/>
        </w:rPr>
        <w:t xml:space="preserve"> &gt;</w:t>
      </w:r>
      <w:proofErr w:type="gramEnd"/>
      <w:r w:rsidRPr="00BF2A99">
        <w:rPr>
          <w:sz w:val="20"/>
          <w:lang w:val="ru-BY"/>
        </w:rPr>
        <w:t xml:space="preserve"> 0) </w:t>
      </w:r>
      <w:proofErr w:type="spellStart"/>
      <w:r w:rsidRPr="00BF2A99">
        <w:rPr>
          <w:sz w:val="20"/>
          <w:lang w:val="ru-BY"/>
        </w:rPr>
        <w:t>and</w:t>
      </w:r>
      <w:proofErr w:type="spellEnd"/>
      <w:r w:rsidRPr="00BF2A99">
        <w:rPr>
          <w:sz w:val="20"/>
          <w:lang w:val="ru-BY"/>
        </w:rPr>
        <w:t xml:space="preserve"> (</w:t>
      </w:r>
      <w:proofErr w:type="spellStart"/>
      <w:r w:rsidRPr="00BF2A99">
        <w:rPr>
          <w:sz w:val="20"/>
          <w:lang w:val="ru-BY"/>
        </w:rPr>
        <w:t>index</w:t>
      </w:r>
      <w:proofErr w:type="spellEnd"/>
      <w:r w:rsidRPr="00BF2A99">
        <w:rPr>
          <w:sz w:val="20"/>
          <w:lang w:val="ru-BY"/>
        </w:rPr>
        <w:t xml:space="preserve"> </w:t>
      </w:r>
      <w:proofErr w:type="gramStart"/>
      <w:r w:rsidRPr="00BF2A99">
        <w:rPr>
          <w:sz w:val="20"/>
          <w:lang w:val="ru-BY"/>
        </w:rPr>
        <w:t xml:space="preserve">&lt; </w:t>
      </w:r>
      <w:proofErr w:type="spellStart"/>
      <w:r w:rsidRPr="00BF2A99">
        <w:rPr>
          <w:sz w:val="20"/>
          <w:lang w:val="ru-BY"/>
        </w:rPr>
        <w:t>expr</w:t>
      </w:r>
      <w:proofErr w:type="gramEnd"/>
      <w:r w:rsidRPr="00BF2A99">
        <w:rPr>
          <w:sz w:val="20"/>
          <w:lang w:val="ru-BY"/>
        </w:rPr>
        <w:t>.Count</w:t>
      </w:r>
      <w:proofErr w:type="spellEnd"/>
      <w:r w:rsidRPr="00BF2A99">
        <w:rPr>
          <w:sz w:val="20"/>
          <w:lang w:val="ru-BY"/>
        </w:rPr>
        <w:t xml:space="preserve"> - 1) </w:t>
      </w:r>
      <w:proofErr w:type="spellStart"/>
      <w:r w:rsidRPr="00BF2A99">
        <w:rPr>
          <w:sz w:val="20"/>
          <w:lang w:val="ru-BY"/>
        </w:rPr>
        <w:t>and</w:t>
      </w:r>
      <w:proofErr w:type="spellEnd"/>
    </w:p>
    <w:p w14:paraId="1B2EB3D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not</w:t>
      </w:r>
      <w:proofErr w:type="spellEnd"/>
      <w:r w:rsidRPr="00BF2A99">
        <w:rPr>
          <w:sz w:val="20"/>
          <w:lang w:val="ru-BY"/>
        </w:rPr>
        <w:t xml:space="preserve"> </w:t>
      </w:r>
      <w:proofErr w:type="spellStart"/>
      <w:proofErr w:type="gramStart"/>
      <w:r w:rsidRPr="00BF2A99">
        <w:rPr>
          <w:sz w:val="20"/>
          <w:lang w:val="ru-BY"/>
        </w:rPr>
        <w:t>isNaN</w:t>
      </w:r>
      <w:proofErr w:type="spellEnd"/>
      <w:r w:rsidRPr="00BF2A99">
        <w:rPr>
          <w:sz w:val="20"/>
          <w:lang w:val="ru-BY"/>
        </w:rPr>
        <w:t>(</w:t>
      </w:r>
      <w:proofErr w:type="spellStart"/>
      <w:r w:rsidRPr="00BF2A99">
        <w:rPr>
          <w:sz w:val="20"/>
          <w:lang w:val="ru-BY"/>
        </w:rPr>
        <w:t>expr</w:t>
      </w:r>
      <w:proofErr w:type="spellEnd"/>
      <w:r w:rsidRPr="00BF2A99">
        <w:rPr>
          <w:sz w:val="20"/>
          <w:lang w:val="ru-BY"/>
        </w:rPr>
        <w:t>[</w:t>
      </w:r>
      <w:proofErr w:type="spellStart"/>
      <w:proofErr w:type="gramEnd"/>
      <w:r w:rsidRPr="00BF2A99">
        <w:rPr>
          <w:sz w:val="20"/>
          <w:lang w:val="ru-BY"/>
        </w:rPr>
        <w:t>index</w:t>
      </w:r>
      <w:proofErr w:type="spellEnd"/>
      <w:r w:rsidRPr="00BF2A99">
        <w:rPr>
          <w:sz w:val="20"/>
          <w:lang w:val="ru-BY"/>
        </w:rPr>
        <w:t xml:space="preserve"> + 1</w:t>
      </w:r>
      <w:proofErr w:type="gramStart"/>
      <w:r w:rsidRPr="00BF2A99">
        <w:rPr>
          <w:sz w:val="20"/>
          <w:lang w:val="ru-BY"/>
        </w:rPr>
        <w:t>].</w:t>
      </w:r>
      <w:proofErr w:type="spellStart"/>
      <w:r w:rsidRPr="00BF2A99">
        <w:rPr>
          <w:sz w:val="20"/>
          <w:lang w:val="ru-BY"/>
        </w:rPr>
        <w:t>val</w:t>
      </w:r>
      <w:proofErr w:type="spellEnd"/>
      <w:proofErr w:type="gramEnd"/>
      <w:r w:rsidRPr="00BF2A99">
        <w:rPr>
          <w:sz w:val="20"/>
          <w:lang w:val="ru-BY"/>
        </w:rPr>
        <w:t xml:space="preserve">) </w:t>
      </w:r>
      <w:proofErr w:type="spellStart"/>
      <w:r w:rsidRPr="00BF2A99">
        <w:rPr>
          <w:sz w:val="20"/>
          <w:lang w:val="ru-BY"/>
        </w:rPr>
        <w:t>and</w:t>
      </w:r>
      <w:proofErr w:type="spellEnd"/>
      <w:r w:rsidRPr="00BF2A99">
        <w:rPr>
          <w:sz w:val="20"/>
          <w:lang w:val="ru-BY"/>
        </w:rPr>
        <w:t xml:space="preserve"> </w:t>
      </w:r>
      <w:proofErr w:type="spellStart"/>
      <w:r w:rsidRPr="00BF2A99">
        <w:rPr>
          <w:sz w:val="20"/>
          <w:lang w:val="ru-BY"/>
        </w:rPr>
        <w:t>not</w:t>
      </w:r>
      <w:proofErr w:type="spellEnd"/>
      <w:r w:rsidRPr="00BF2A99">
        <w:rPr>
          <w:sz w:val="20"/>
          <w:lang w:val="ru-BY"/>
        </w:rPr>
        <w:t xml:space="preserve"> </w:t>
      </w:r>
      <w:proofErr w:type="spellStart"/>
      <w:proofErr w:type="gramStart"/>
      <w:r w:rsidRPr="00BF2A99">
        <w:rPr>
          <w:sz w:val="20"/>
          <w:lang w:val="ru-BY"/>
        </w:rPr>
        <w:t>isNaN</w:t>
      </w:r>
      <w:proofErr w:type="spellEnd"/>
      <w:r w:rsidRPr="00BF2A99">
        <w:rPr>
          <w:sz w:val="20"/>
          <w:lang w:val="ru-BY"/>
        </w:rPr>
        <w:t>(</w:t>
      </w:r>
      <w:proofErr w:type="spellStart"/>
      <w:r w:rsidRPr="00BF2A99">
        <w:rPr>
          <w:sz w:val="20"/>
          <w:lang w:val="ru-BY"/>
        </w:rPr>
        <w:t>expr</w:t>
      </w:r>
      <w:proofErr w:type="spellEnd"/>
      <w:r w:rsidRPr="00BF2A99">
        <w:rPr>
          <w:sz w:val="20"/>
          <w:lang w:val="ru-BY"/>
        </w:rPr>
        <w:t>[</w:t>
      </w:r>
      <w:proofErr w:type="spellStart"/>
      <w:proofErr w:type="gramEnd"/>
      <w:r w:rsidRPr="00BF2A99">
        <w:rPr>
          <w:sz w:val="20"/>
          <w:lang w:val="ru-BY"/>
        </w:rPr>
        <w:t>index</w:t>
      </w:r>
      <w:proofErr w:type="spellEnd"/>
      <w:r w:rsidRPr="00BF2A99">
        <w:rPr>
          <w:sz w:val="20"/>
          <w:lang w:val="ru-BY"/>
        </w:rPr>
        <w:t xml:space="preserve"> - 1</w:t>
      </w:r>
      <w:proofErr w:type="gramStart"/>
      <w:r w:rsidRPr="00BF2A99">
        <w:rPr>
          <w:sz w:val="20"/>
          <w:lang w:val="ru-BY"/>
        </w:rPr>
        <w:t>].</w:t>
      </w:r>
      <w:proofErr w:type="spellStart"/>
      <w:r w:rsidRPr="00BF2A99">
        <w:rPr>
          <w:sz w:val="20"/>
          <w:lang w:val="ru-BY"/>
        </w:rPr>
        <w:t>val</w:t>
      </w:r>
      <w:proofErr w:type="spellEnd"/>
      <w:proofErr w:type="gramEnd"/>
      <w:r w:rsidRPr="00BF2A99">
        <w:rPr>
          <w:sz w:val="20"/>
          <w:lang w:val="ru-BY"/>
        </w:rPr>
        <w:t xml:space="preserve">) </w:t>
      </w:r>
      <w:proofErr w:type="spellStart"/>
      <w:r w:rsidRPr="00BF2A99">
        <w:rPr>
          <w:sz w:val="20"/>
          <w:lang w:val="ru-BY"/>
        </w:rPr>
        <w:t>then</w:t>
      </w:r>
      <w:proofErr w:type="spellEnd"/>
    </w:p>
    <w:p w14:paraId="69B50DF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61E5FA5F"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t.val</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operation</w:t>
      </w:r>
      <w:proofErr w:type="spellEnd"/>
      <w:r w:rsidRPr="00BF2A99">
        <w:rPr>
          <w:sz w:val="20"/>
          <w:lang w:val="ru-BY"/>
        </w:rPr>
        <w:t>(</w:t>
      </w:r>
      <w:proofErr w:type="spellStart"/>
      <w:r w:rsidRPr="00BF2A99">
        <w:rPr>
          <w:sz w:val="20"/>
          <w:lang w:val="ru-BY"/>
        </w:rPr>
        <w:t>expr</w:t>
      </w:r>
      <w:proofErr w:type="spellEnd"/>
      <w:r w:rsidRPr="00BF2A99">
        <w:rPr>
          <w:sz w:val="20"/>
          <w:lang w:val="ru-BY"/>
        </w:rPr>
        <w:t>[</w:t>
      </w:r>
      <w:proofErr w:type="spellStart"/>
      <w:r w:rsidRPr="00BF2A99">
        <w:rPr>
          <w:sz w:val="20"/>
          <w:lang w:val="ru-BY"/>
        </w:rPr>
        <w:t>index</w:t>
      </w:r>
      <w:proofErr w:type="spellEnd"/>
      <w:r w:rsidRPr="00BF2A99">
        <w:rPr>
          <w:sz w:val="20"/>
          <w:lang w:val="ru-BY"/>
        </w:rPr>
        <w:t>].</w:t>
      </w:r>
      <w:proofErr w:type="spellStart"/>
      <w:r w:rsidRPr="00BF2A99">
        <w:rPr>
          <w:sz w:val="20"/>
          <w:lang w:val="ru-BY"/>
        </w:rPr>
        <w:t>name</w:t>
      </w:r>
      <w:proofErr w:type="spellEnd"/>
      <w:r w:rsidRPr="00BF2A99">
        <w:rPr>
          <w:sz w:val="20"/>
          <w:lang w:val="ru-BY"/>
        </w:rPr>
        <w:t xml:space="preserve">, </w:t>
      </w:r>
      <w:proofErr w:type="spellStart"/>
      <w:proofErr w:type="gramStart"/>
      <w:r w:rsidRPr="00BF2A99">
        <w:rPr>
          <w:sz w:val="20"/>
          <w:lang w:val="ru-BY"/>
        </w:rPr>
        <w:t>expr</w:t>
      </w:r>
      <w:proofErr w:type="spellEnd"/>
      <w:r w:rsidRPr="00BF2A99">
        <w:rPr>
          <w:sz w:val="20"/>
          <w:lang w:val="ru-BY"/>
        </w:rPr>
        <w:t>[</w:t>
      </w:r>
      <w:proofErr w:type="spellStart"/>
      <w:proofErr w:type="gramEnd"/>
      <w:r w:rsidRPr="00BF2A99">
        <w:rPr>
          <w:sz w:val="20"/>
          <w:lang w:val="ru-BY"/>
        </w:rPr>
        <w:t>index</w:t>
      </w:r>
      <w:proofErr w:type="spellEnd"/>
      <w:r w:rsidRPr="00BF2A99">
        <w:rPr>
          <w:sz w:val="20"/>
          <w:lang w:val="ru-BY"/>
        </w:rPr>
        <w:t xml:space="preserve"> - 1</w:t>
      </w:r>
      <w:proofErr w:type="gramStart"/>
      <w:r w:rsidRPr="00BF2A99">
        <w:rPr>
          <w:sz w:val="20"/>
          <w:lang w:val="ru-BY"/>
        </w:rPr>
        <w:t>].</w:t>
      </w:r>
      <w:proofErr w:type="spellStart"/>
      <w:r w:rsidRPr="00BF2A99">
        <w:rPr>
          <w:sz w:val="20"/>
          <w:lang w:val="ru-BY"/>
        </w:rPr>
        <w:t>val</w:t>
      </w:r>
      <w:proofErr w:type="spellEnd"/>
      <w:proofErr w:type="gramEnd"/>
      <w:r w:rsidRPr="00BF2A99">
        <w:rPr>
          <w:sz w:val="20"/>
          <w:lang w:val="ru-BY"/>
        </w:rPr>
        <w:t>,</w:t>
      </w:r>
    </w:p>
    <w:p w14:paraId="4EC30473"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expr</w:t>
      </w:r>
      <w:proofErr w:type="spellEnd"/>
      <w:r w:rsidRPr="00BF2A99">
        <w:rPr>
          <w:sz w:val="20"/>
          <w:lang w:val="ru-BY"/>
        </w:rPr>
        <w:t>[</w:t>
      </w:r>
      <w:proofErr w:type="spellStart"/>
      <w:proofErr w:type="gramEnd"/>
      <w:r w:rsidRPr="00BF2A99">
        <w:rPr>
          <w:sz w:val="20"/>
          <w:lang w:val="ru-BY"/>
        </w:rPr>
        <w:t>index</w:t>
      </w:r>
      <w:proofErr w:type="spellEnd"/>
      <w:r w:rsidRPr="00BF2A99">
        <w:rPr>
          <w:sz w:val="20"/>
          <w:lang w:val="ru-BY"/>
        </w:rPr>
        <w:t xml:space="preserve"> + 1</w:t>
      </w:r>
      <w:proofErr w:type="gramStart"/>
      <w:r w:rsidRPr="00BF2A99">
        <w:rPr>
          <w:sz w:val="20"/>
          <w:lang w:val="ru-BY"/>
        </w:rPr>
        <w:t>].</w:t>
      </w:r>
      <w:proofErr w:type="spellStart"/>
      <w:r w:rsidRPr="00BF2A99">
        <w:rPr>
          <w:sz w:val="20"/>
          <w:lang w:val="ru-BY"/>
        </w:rPr>
        <w:t>val</w:t>
      </w:r>
      <w:proofErr w:type="spellEnd"/>
      <w:proofErr w:type="gramEnd"/>
      <w:r w:rsidRPr="00BF2A99">
        <w:rPr>
          <w:sz w:val="20"/>
          <w:lang w:val="ru-BY"/>
        </w:rPr>
        <w:t>);</w:t>
      </w:r>
    </w:p>
    <w:p w14:paraId="2A8E85DF"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expr.Delete</w:t>
      </w:r>
      <w:proofErr w:type="spellEnd"/>
      <w:proofErr w:type="gramEnd"/>
      <w:r w:rsidRPr="00BF2A99">
        <w:rPr>
          <w:sz w:val="20"/>
          <w:lang w:val="ru-BY"/>
        </w:rPr>
        <w:t>(</w:t>
      </w:r>
      <w:proofErr w:type="spellStart"/>
      <w:r w:rsidRPr="00BF2A99">
        <w:rPr>
          <w:sz w:val="20"/>
          <w:lang w:val="ru-BY"/>
        </w:rPr>
        <w:t>index</w:t>
      </w:r>
      <w:proofErr w:type="spellEnd"/>
      <w:r w:rsidRPr="00BF2A99">
        <w:rPr>
          <w:sz w:val="20"/>
          <w:lang w:val="ru-BY"/>
        </w:rPr>
        <w:t>);</w:t>
      </w:r>
    </w:p>
    <w:p w14:paraId="38B28A8A"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expr.Insert</w:t>
      </w:r>
      <w:proofErr w:type="spellEnd"/>
      <w:proofErr w:type="gramEnd"/>
      <w:r w:rsidRPr="00BF2A99">
        <w:rPr>
          <w:sz w:val="20"/>
          <w:lang w:val="ru-BY"/>
        </w:rPr>
        <w:t>(</w:t>
      </w:r>
      <w:proofErr w:type="spellStart"/>
      <w:r w:rsidRPr="00BF2A99">
        <w:rPr>
          <w:sz w:val="20"/>
          <w:lang w:val="ru-BY"/>
        </w:rPr>
        <w:t>index</w:t>
      </w:r>
      <w:proofErr w:type="spellEnd"/>
      <w:r w:rsidRPr="00BF2A99">
        <w:rPr>
          <w:sz w:val="20"/>
          <w:lang w:val="ru-BY"/>
        </w:rPr>
        <w:t>, t);</w:t>
      </w:r>
    </w:p>
    <w:p w14:paraId="34799165"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expr.Delete</w:t>
      </w:r>
      <w:proofErr w:type="spellEnd"/>
      <w:proofErr w:type="gramEnd"/>
      <w:r w:rsidRPr="00BF2A99">
        <w:rPr>
          <w:sz w:val="20"/>
          <w:lang w:val="ru-BY"/>
        </w:rPr>
        <w:t>(</w:t>
      </w:r>
      <w:proofErr w:type="spellStart"/>
      <w:r w:rsidRPr="00BF2A99">
        <w:rPr>
          <w:sz w:val="20"/>
          <w:lang w:val="ru-BY"/>
        </w:rPr>
        <w:t>index</w:t>
      </w:r>
      <w:proofErr w:type="spellEnd"/>
      <w:r w:rsidRPr="00BF2A99">
        <w:rPr>
          <w:sz w:val="20"/>
          <w:lang w:val="ru-BY"/>
        </w:rPr>
        <w:t xml:space="preserve"> - 1);</w:t>
      </w:r>
    </w:p>
    <w:p w14:paraId="36CBB18C"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expr.Delete</w:t>
      </w:r>
      <w:proofErr w:type="spellEnd"/>
      <w:proofErr w:type="gramEnd"/>
      <w:r w:rsidRPr="00BF2A99">
        <w:rPr>
          <w:sz w:val="20"/>
          <w:lang w:val="ru-BY"/>
        </w:rPr>
        <w:t>(</w:t>
      </w:r>
      <w:proofErr w:type="spellStart"/>
      <w:r w:rsidRPr="00BF2A99">
        <w:rPr>
          <w:sz w:val="20"/>
          <w:lang w:val="ru-BY"/>
        </w:rPr>
        <w:t>index</w:t>
      </w:r>
      <w:proofErr w:type="spellEnd"/>
      <w:r w:rsidRPr="00BF2A99">
        <w:rPr>
          <w:sz w:val="20"/>
          <w:lang w:val="ru-BY"/>
        </w:rPr>
        <w:t>);</w:t>
      </w:r>
    </w:p>
    <w:p w14:paraId="3F672A3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p>
    <w:p w14:paraId="73CC52F4"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p>
    <w:p w14:paraId="009750F5"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Exit</w:t>
      </w:r>
      <w:proofErr w:type="spellEnd"/>
      <w:r w:rsidRPr="00BF2A99">
        <w:rPr>
          <w:sz w:val="20"/>
          <w:lang w:val="ru-BY"/>
        </w:rPr>
        <w:t>(</w:t>
      </w:r>
      <w:proofErr w:type="spellStart"/>
      <w:proofErr w:type="gramEnd"/>
      <w:r w:rsidRPr="00BF2A99">
        <w:rPr>
          <w:sz w:val="20"/>
          <w:lang w:val="ru-BY"/>
        </w:rPr>
        <w:t>False</w:t>
      </w:r>
      <w:proofErr w:type="spellEnd"/>
      <w:r w:rsidRPr="00BF2A99">
        <w:rPr>
          <w:sz w:val="20"/>
          <w:lang w:val="ru-BY"/>
        </w:rPr>
        <w:t>);</w:t>
      </w:r>
    </w:p>
    <w:p w14:paraId="4809734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2D989EC6" w14:textId="77777777" w:rsidR="00BF2A99" w:rsidRPr="00BF2A99" w:rsidRDefault="00BF2A99" w:rsidP="00BF2A99">
      <w:pPr>
        <w:ind w:firstLine="709"/>
        <w:rPr>
          <w:sz w:val="20"/>
          <w:lang w:val="ru-BY"/>
        </w:rPr>
      </w:pPr>
    </w:p>
    <w:p w14:paraId="530FDC68"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228770C1" w14:textId="77777777" w:rsidR="00BF2A99" w:rsidRPr="00BF2A99" w:rsidRDefault="00BF2A99" w:rsidP="00BF2A99">
      <w:pPr>
        <w:ind w:firstLine="709"/>
        <w:rPr>
          <w:sz w:val="20"/>
          <w:lang w:val="ru-BY"/>
        </w:rPr>
      </w:pPr>
    </w:p>
    <w:p w14:paraId="40FD4FF7" w14:textId="77777777" w:rsidR="00BF2A99" w:rsidRPr="00BF2A99" w:rsidRDefault="00BF2A99" w:rsidP="00BF2A99">
      <w:pPr>
        <w:ind w:firstLine="709"/>
        <w:rPr>
          <w:sz w:val="20"/>
          <w:lang w:val="ru-BY"/>
        </w:rPr>
      </w:pPr>
      <w:proofErr w:type="spellStart"/>
      <w:r w:rsidRPr="00BF2A99">
        <w:rPr>
          <w:sz w:val="20"/>
          <w:lang w:val="ru-BY"/>
        </w:rPr>
        <w:t>function</w:t>
      </w:r>
      <w:proofErr w:type="spellEnd"/>
      <w:r w:rsidRPr="00BF2A99">
        <w:rPr>
          <w:sz w:val="20"/>
          <w:lang w:val="ru-BY"/>
        </w:rPr>
        <w:t xml:space="preserve"> </w:t>
      </w:r>
      <w:proofErr w:type="spellStart"/>
      <w:proofErr w:type="gramStart"/>
      <w:r w:rsidRPr="00BF2A99">
        <w:rPr>
          <w:sz w:val="20"/>
          <w:lang w:val="ru-BY"/>
        </w:rPr>
        <w:t>Calculate</w:t>
      </w:r>
      <w:proofErr w:type="spellEnd"/>
      <w:r w:rsidRPr="00BF2A99">
        <w:rPr>
          <w:sz w:val="20"/>
          <w:lang w:val="ru-BY"/>
        </w:rPr>
        <w:t>(</w:t>
      </w:r>
      <w:proofErr w:type="spellStart"/>
      <w:proofErr w:type="gramEnd"/>
      <w:r w:rsidRPr="00BF2A99">
        <w:rPr>
          <w:sz w:val="20"/>
          <w:lang w:val="ru-BY"/>
        </w:rPr>
        <w:t>expr</w:t>
      </w:r>
      <w:proofErr w:type="spellEnd"/>
      <w:r w:rsidRPr="00BF2A99">
        <w:rPr>
          <w:sz w:val="20"/>
          <w:lang w:val="ru-BY"/>
        </w:rPr>
        <w:t xml:space="preserve">: </w:t>
      </w:r>
      <w:proofErr w:type="spellStart"/>
      <w:r w:rsidRPr="00BF2A99">
        <w:rPr>
          <w:sz w:val="20"/>
          <w:lang w:val="ru-BY"/>
        </w:rPr>
        <w:t>TList</w:t>
      </w:r>
      <w:proofErr w:type="spellEnd"/>
      <w:r w:rsidRPr="00BF2A99">
        <w:rPr>
          <w:sz w:val="20"/>
          <w:lang w:val="ru-BY"/>
        </w:rPr>
        <w:t>&lt;</w:t>
      </w:r>
      <w:proofErr w:type="spellStart"/>
      <w:r w:rsidRPr="00BF2A99">
        <w:rPr>
          <w:sz w:val="20"/>
          <w:lang w:val="ru-BY"/>
        </w:rPr>
        <w:t>token</w:t>
      </w:r>
      <w:proofErr w:type="spellEnd"/>
      <w:r w:rsidRPr="00BF2A99">
        <w:rPr>
          <w:sz w:val="20"/>
          <w:lang w:val="ru-BY"/>
        </w:rPr>
        <w:t xml:space="preserve">&gt;; x: Double; </w:t>
      </w:r>
      <w:proofErr w:type="spellStart"/>
      <w:r w:rsidRPr="00BF2A99">
        <w:rPr>
          <w:sz w:val="20"/>
          <w:lang w:val="ru-BY"/>
        </w:rPr>
        <w:t>out</w:t>
      </w:r>
      <w:proofErr w:type="spellEnd"/>
      <w:r w:rsidRPr="00BF2A99">
        <w:rPr>
          <w:sz w:val="20"/>
          <w:lang w:val="ru-BY"/>
        </w:rPr>
        <w:t xml:space="preserve"> y: Double): </w:t>
      </w:r>
      <w:proofErr w:type="spellStart"/>
      <w:r w:rsidRPr="00BF2A99">
        <w:rPr>
          <w:sz w:val="20"/>
          <w:lang w:val="ru-BY"/>
        </w:rPr>
        <w:t>Boolean</w:t>
      </w:r>
      <w:proofErr w:type="spellEnd"/>
      <w:r w:rsidRPr="00BF2A99">
        <w:rPr>
          <w:sz w:val="20"/>
          <w:lang w:val="ru-BY"/>
        </w:rPr>
        <w:t>;</w:t>
      </w:r>
    </w:p>
    <w:p w14:paraId="50F184E1" w14:textId="77777777" w:rsidR="00BF2A99" w:rsidRPr="00BF2A99" w:rsidRDefault="00BF2A99" w:rsidP="00BF2A99">
      <w:pPr>
        <w:ind w:firstLine="709"/>
        <w:rPr>
          <w:sz w:val="20"/>
          <w:lang w:val="ru-BY"/>
        </w:rPr>
      </w:pPr>
      <w:proofErr w:type="spellStart"/>
      <w:r w:rsidRPr="00BF2A99">
        <w:rPr>
          <w:sz w:val="20"/>
          <w:lang w:val="ru-BY"/>
        </w:rPr>
        <w:t>var</w:t>
      </w:r>
      <w:proofErr w:type="spellEnd"/>
    </w:p>
    <w:p w14:paraId="5C8396E2" w14:textId="77777777" w:rsidR="00BF2A99" w:rsidRPr="00BF2A99" w:rsidRDefault="00BF2A99" w:rsidP="00BF2A99">
      <w:pPr>
        <w:ind w:firstLine="709"/>
        <w:rPr>
          <w:sz w:val="20"/>
          <w:lang w:val="ru-BY"/>
        </w:rPr>
      </w:pPr>
      <w:r w:rsidRPr="00BF2A99">
        <w:rPr>
          <w:sz w:val="20"/>
          <w:lang w:val="ru-BY"/>
        </w:rPr>
        <w:t xml:space="preserve">  i, j: </w:t>
      </w:r>
      <w:proofErr w:type="spellStart"/>
      <w:r w:rsidRPr="00BF2A99">
        <w:rPr>
          <w:sz w:val="20"/>
          <w:lang w:val="ru-BY"/>
        </w:rPr>
        <w:t>integer</w:t>
      </w:r>
      <w:proofErr w:type="spellEnd"/>
      <w:r w:rsidRPr="00BF2A99">
        <w:rPr>
          <w:sz w:val="20"/>
          <w:lang w:val="ru-BY"/>
        </w:rPr>
        <w:t>;</w:t>
      </w:r>
    </w:p>
    <w:p w14:paraId="3F405290"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21AC3ED3" w14:textId="77777777" w:rsidR="00BF2A99" w:rsidRPr="00BF2A99" w:rsidRDefault="00BF2A99" w:rsidP="00BF2A99">
      <w:pPr>
        <w:ind w:firstLine="709"/>
        <w:rPr>
          <w:sz w:val="20"/>
          <w:lang w:val="ru-BY"/>
        </w:rPr>
      </w:pPr>
    </w:p>
    <w:p w14:paraId="67F2D654"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i :</w:t>
      </w:r>
      <w:proofErr w:type="gramEnd"/>
      <w:r w:rsidRPr="00BF2A99">
        <w:rPr>
          <w:sz w:val="20"/>
          <w:lang w:val="ru-BY"/>
        </w:rPr>
        <w:t>= 0;</w:t>
      </w:r>
    </w:p>
    <w:p w14:paraId="6A153EC3"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j :</w:t>
      </w:r>
      <w:proofErr w:type="gramEnd"/>
      <w:r w:rsidRPr="00BF2A99">
        <w:rPr>
          <w:sz w:val="20"/>
          <w:lang w:val="ru-BY"/>
        </w:rPr>
        <w:t>= 0;</w:t>
      </w:r>
    </w:p>
    <w:p w14:paraId="4C15AE6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While</w:t>
      </w:r>
      <w:proofErr w:type="spellEnd"/>
      <w:r w:rsidRPr="00BF2A99">
        <w:rPr>
          <w:sz w:val="20"/>
          <w:lang w:val="ru-BY"/>
        </w:rPr>
        <w:t xml:space="preserve"> (i </w:t>
      </w:r>
      <w:proofErr w:type="gramStart"/>
      <w:r w:rsidRPr="00BF2A99">
        <w:rPr>
          <w:sz w:val="20"/>
          <w:lang w:val="ru-BY"/>
        </w:rPr>
        <w:t xml:space="preserve">&lt; </w:t>
      </w:r>
      <w:proofErr w:type="spellStart"/>
      <w:r w:rsidRPr="00BF2A99">
        <w:rPr>
          <w:sz w:val="20"/>
          <w:lang w:val="ru-BY"/>
        </w:rPr>
        <w:t>expr</w:t>
      </w:r>
      <w:proofErr w:type="gramEnd"/>
      <w:r w:rsidRPr="00BF2A99">
        <w:rPr>
          <w:sz w:val="20"/>
          <w:lang w:val="ru-BY"/>
        </w:rPr>
        <w:t>.Count</w:t>
      </w:r>
      <w:proofErr w:type="spellEnd"/>
      <w:r w:rsidRPr="00BF2A99">
        <w:rPr>
          <w:sz w:val="20"/>
          <w:lang w:val="ru-BY"/>
        </w:rPr>
        <w:t xml:space="preserve">) </w:t>
      </w:r>
      <w:proofErr w:type="spellStart"/>
      <w:r w:rsidRPr="00BF2A99">
        <w:rPr>
          <w:sz w:val="20"/>
          <w:lang w:val="ru-BY"/>
        </w:rPr>
        <w:t>and</w:t>
      </w:r>
      <w:proofErr w:type="spellEnd"/>
      <w:r w:rsidRPr="00BF2A99">
        <w:rPr>
          <w:sz w:val="20"/>
          <w:lang w:val="ru-BY"/>
        </w:rPr>
        <w:t xml:space="preserve"> (</w:t>
      </w:r>
      <w:proofErr w:type="spellStart"/>
      <w:proofErr w:type="gramStart"/>
      <w:r w:rsidRPr="00BF2A99">
        <w:rPr>
          <w:sz w:val="20"/>
          <w:lang w:val="ru-BY"/>
        </w:rPr>
        <w:t>expr.Count</w:t>
      </w:r>
      <w:proofErr w:type="spellEnd"/>
      <w:proofErr w:type="gramEnd"/>
      <w:r w:rsidRPr="00BF2A99">
        <w:rPr>
          <w:sz w:val="20"/>
          <w:lang w:val="ru-BY"/>
        </w:rPr>
        <w:t xml:space="preserve"> &lt;&gt; 1) </w:t>
      </w:r>
      <w:proofErr w:type="spellStart"/>
      <w:r w:rsidRPr="00BF2A99">
        <w:rPr>
          <w:sz w:val="20"/>
          <w:lang w:val="ru-BY"/>
        </w:rPr>
        <w:t>do</w:t>
      </w:r>
      <w:proofErr w:type="spellEnd"/>
    </w:p>
    <w:p w14:paraId="76D0B76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4017D7C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isNaN</w:t>
      </w:r>
      <w:proofErr w:type="spellEnd"/>
      <w:r w:rsidRPr="00BF2A99">
        <w:rPr>
          <w:sz w:val="20"/>
          <w:lang w:val="ru-BY"/>
        </w:rPr>
        <w:t>(</w:t>
      </w:r>
      <w:proofErr w:type="spellStart"/>
      <w:r w:rsidRPr="00BF2A99">
        <w:rPr>
          <w:sz w:val="20"/>
          <w:lang w:val="ru-BY"/>
        </w:rPr>
        <w:t>expr</w:t>
      </w:r>
      <w:proofErr w:type="spellEnd"/>
      <w:r w:rsidRPr="00BF2A99">
        <w:rPr>
          <w:sz w:val="20"/>
          <w:lang w:val="ru-BY"/>
        </w:rPr>
        <w:t>[i</w:t>
      </w:r>
      <w:proofErr w:type="gramStart"/>
      <w:r w:rsidRPr="00BF2A99">
        <w:rPr>
          <w:sz w:val="20"/>
          <w:lang w:val="ru-BY"/>
        </w:rPr>
        <w:t>].</w:t>
      </w:r>
      <w:proofErr w:type="spellStart"/>
      <w:r w:rsidRPr="00BF2A99">
        <w:rPr>
          <w:sz w:val="20"/>
          <w:lang w:val="ru-BY"/>
        </w:rPr>
        <w:t>val</w:t>
      </w:r>
      <w:proofErr w:type="spellEnd"/>
      <w:proofErr w:type="gramEnd"/>
      <w:r w:rsidRPr="00BF2A99">
        <w:rPr>
          <w:sz w:val="20"/>
          <w:lang w:val="ru-BY"/>
        </w:rPr>
        <w:t xml:space="preserve">) </w:t>
      </w:r>
      <w:proofErr w:type="spellStart"/>
      <w:r w:rsidRPr="00BF2A99">
        <w:rPr>
          <w:sz w:val="20"/>
          <w:lang w:val="ru-BY"/>
        </w:rPr>
        <w:t>and</w:t>
      </w:r>
      <w:proofErr w:type="spellEnd"/>
      <w:r w:rsidRPr="00BF2A99">
        <w:rPr>
          <w:sz w:val="20"/>
          <w:lang w:val="ru-BY"/>
        </w:rPr>
        <w:t xml:space="preserve"> (i </w:t>
      </w:r>
      <w:proofErr w:type="gramStart"/>
      <w:r w:rsidRPr="00BF2A99">
        <w:rPr>
          <w:sz w:val="20"/>
          <w:lang w:val="ru-BY"/>
        </w:rPr>
        <w:t xml:space="preserve">&lt; </w:t>
      </w:r>
      <w:proofErr w:type="spellStart"/>
      <w:r w:rsidRPr="00BF2A99">
        <w:rPr>
          <w:sz w:val="20"/>
          <w:lang w:val="ru-BY"/>
        </w:rPr>
        <w:t>expr</w:t>
      </w:r>
      <w:proofErr w:type="gramEnd"/>
      <w:r w:rsidRPr="00BF2A99">
        <w:rPr>
          <w:sz w:val="20"/>
          <w:lang w:val="ru-BY"/>
        </w:rPr>
        <w:t>.Count</w:t>
      </w:r>
      <w:proofErr w:type="spellEnd"/>
      <w:r w:rsidRPr="00BF2A99">
        <w:rPr>
          <w:sz w:val="20"/>
          <w:lang w:val="ru-BY"/>
        </w:rPr>
        <w:t xml:space="preserve"> - 1) </w:t>
      </w:r>
      <w:proofErr w:type="spellStart"/>
      <w:r w:rsidRPr="00BF2A99">
        <w:rPr>
          <w:sz w:val="20"/>
          <w:lang w:val="ru-BY"/>
        </w:rPr>
        <w:t>then</w:t>
      </w:r>
      <w:proofErr w:type="spellEnd"/>
    </w:p>
    <w:p w14:paraId="6DBE01E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2D5ACFA2" w14:textId="77777777" w:rsidR="00BF2A99" w:rsidRPr="00BF2A99" w:rsidRDefault="00BF2A99" w:rsidP="00BF2A99">
      <w:pPr>
        <w:ind w:firstLine="709"/>
        <w:rPr>
          <w:sz w:val="20"/>
          <w:lang w:val="ru-BY"/>
        </w:rPr>
      </w:pPr>
    </w:p>
    <w:p w14:paraId="0FDC4B0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(i </w:t>
      </w:r>
      <w:proofErr w:type="gramStart"/>
      <w:r w:rsidRPr="00BF2A99">
        <w:rPr>
          <w:sz w:val="20"/>
          <w:lang w:val="ru-BY"/>
        </w:rPr>
        <w:t xml:space="preserve">&lt; </w:t>
      </w:r>
      <w:proofErr w:type="spellStart"/>
      <w:r w:rsidRPr="00BF2A99">
        <w:rPr>
          <w:sz w:val="20"/>
          <w:lang w:val="ru-BY"/>
        </w:rPr>
        <w:t>expr</w:t>
      </w:r>
      <w:proofErr w:type="gramEnd"/>
      <w:r w:rsidRPr="00BF2A99">
        <w:rPr>
          <w:sz w:val="20"/>
          <w:lang w:val="ru-BY"/>
        </w:rPr>
        <w:t>.Count</w:t>
      </w:r>
      <w:proofErr w:type="spellEnd"/>
      <w:r w:rsidRPr="00BF2A99">
        <w:rPr>
          <w:sz w:val="20"/>
          <w:lang w:val="ru-BY"/>
        </w:rPr>
        <w:t xml:space="preserve"> - 1) </w:t>
      </w:r>
      <w:proofErr w:type="spellStart"/>
      <w:r w:rsidRPr="00BF2A99">
        <w:rPr>
          <w:sz w:val="20"/>
          <w:lang w:val="ru-BY"/>
        </w:rPr>
        <w:t>and</w:t>
      </w:r>
      <w:proofErr w:type="spellEnd"/>
      <w:r w:rsidRPr="00BF2A99">
        <w:rPr>
          <w:sz w:val="20"/>
          <w:lang w:val="ru-BY"/>
        </w:rPr>
        <w:t xml:space="preserve"> </w:t>
      </w:r>
      <w:proofErr w:type="spellStart"/>
      <w:r w:rsidRPr="00BF2A99">
        <w:rPr>
          <w:sz w:val="20"/>
          <w:lang w:val="ru-BY"/>
        </w:rPr>
        <w:t>not</w:t>
      </w:r>
      <w:proofErr w:type="spellEnd"/>
      <w:r w:rsidRPr="00BF2A99">
        <w:rPr>
          <w:sz w:val="20"/>
          <w:lang w:val="ru-BY"/>
        </w:rPr>
        <w:t>('</w:t>
      </w:r>
      <w:proofErr w:type="spellStart"/>
      <w:r w:rsidRPr="00BF2A99">
        <w:rPr>
          <w:sz w:val="20"/>
          <w:lang w:val="ru-BY"/>
        </w:rPr>
        <w:t>powlog</w:t>
      </w:r>
      <w:proofErr w:type="spellEnd"/>
      <w:proofErr w:type="gramStart"/>
      <w:r w:rsidRPr="00BF2A99">
        <w:rPr>
          <w:sz w:val="20"/>
          <w:lang w:val="ru-BY"/>
        </w:rPr>
        <w:t>'.</w:t>
      </w:r>
      <w:proofErr w:type="spellStart"/>
      <w:r w:rsidRPr="00BF2A99">
        <w:rPr>
          <w:sz w:val="20"/>
          <w:lang w:val="ru-BY"/>
        </w:rPr>
        <w:t>Contains</w:t>
      </w:r>
      <w:proofErr w:type="spellEnd"/>
      <w:proofErr w:type="gramEnd"/>
      <w:r w:rsidRPr="00BF2A99">
        <w:rPr>
          <w:sz w:val="20"/>
          <w:lang w:val="ru-BY"/>
        </w:rPr>
        <w:t>(</w:t>
      </w:r>
      <w:proofErr w:type="spellStart"/>
      <w:r w:rsidRPr="00BF2A99">
        <w:rPr>
          <w:sz w:val="20"/>
          <w:lang w:val="ru-BY"/>
        </w:rPr>
        <w:t>expr</w:t>
      </w:r>
      <w:proofErr w:type="spellEnd"/>
      <w:r w:rsidRPr="00BF2A99">
        <w:rPr>
          <w:sz w:val="20"/>
          <w:lang w:val="ru-BY"/>
        </w:rPr>
        <w:t>[i].</w:t>
      </w:r>
      <w:proofErr w:type="spellStart"/>
      <w:r w:rsidRPr="00BF2A99">
        <w:rPr>
          <w:sz w:val="20"/>
          <w:lang w:val="ru-BY"/>
        </w:rPr>
        <w:t>name</w:t>
      </w:r>
      <w:proofErr w:type="spellEnd"/>
      <w:r w:rsidRPr="00BF2A99">
        <w:rPr>
          <w:sz w:val="20"/>
          <w:lang w:val="ru-BY"/>
        </w:rPr>
        <w:t xml:space="preserve">) </w:t>
      </w:r>
      <w:proofErr w:type="spellStart"/>
      <w:r w:rsidRPr="00BF2A99">
        <w:rPr>
          <w:sz w:val="20"/>
          <w:lang w:val="ru-BY"/>
        </w:rPr>
        <w:t>and</w:t>
      </w:r>
      <w:proofErr w:type="spellEnd"/>
    </w:p>
    <w:p w14:paraId="11360DFA" w14:textId="77777777" w:rsidR="00BF2A99" w:rsidRPr="00BF2A99" w:rsidRDefault="00BF2A99" w:rsidP="00BF2A99">
      <w:pPr>
        <w:ind w:firstLine="709"/>
        <w:rPr>
          <w:sz w:val="20"/>
          <w:lang w:val="ru-BY"/>
        </w:rPr>
      </w:pPr>
      <w:r w:rsidRPr="00BF2A99">
        <w:rPr>
          <w:sz w:val="20"/>
          <w:lang w:val="ru-BY"/>
        </w:rPr>
        <w:t xml:space="preserve">        (i = </w:t>
      </w:r>
      <w:proofErr w:type="spellStart"/>
      <w:proofErr w:type="gramStart"/>
      <w:r w:rsidRPr="00BF2A99">
        <w:rPr>
          <w:sz w:val="20"/>
          <w:lang w:val="ru-BY"/>
        </w:rPr>
        <w:t>expr.Count</w:t>
      </w:r>
      <w:proofErr w:type="spellEnd"/>
      <w:proofErr w:type="gramEnd"/>
      <w:r w:rsidRPr="00BF2A99">
        <w:rPr>
          <w:sz w:val="20"/>
          <w:lang w:val="ru-BY"/>
        </w:rPr>
        <w:t xml:space="preserve"> - 3)) </w:t>
      </w:r>
      <w:proofErr w:type="spellStart"/>
      <w:r w:rsidRPr="00BF2A99">
        <w:rPr>
          <w:sz w:val="20"/>
          <w:lang w:val="ru-BY"/>
        </w:rPr>
        <w:t>then</w:t>
      </w:r>
      <w:proofErr w:type="spellEnd"/>
    </w:p>
    <w:p w14:paraId="61C2F48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0F2BCE8A"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j :</w:t>
      </w:r>
      <w:proofErr w:type="gramEnd"/>
      <w:r w:rsidRPr="00BF2A99">
        <w:rPr>
          <w:sz w:val="20"/>
          <w:lang w:val="ru-BY"/>
        </w:rPr>
        <w:t>= i + 1;</w:t>
      </w:r>
    </w:p>
    <w:p w14:paraId="1E9F4267" w14:textId="77777777" w:rsidR="00BF2A99" w:rsidRPr="00BF2A99" w:rsidRDefault="00BF2A99" w:rsidP="00BF2A99">
      <w:pPr>
        <w:ind w:firstLine="709"/>
        <w:rPr>
          <w:sz w:val="20"/>
          <w:lang w:val="ru-BY"/>
        </w:rPr>
      </w:pPr>
      <w:r w:rsidRPr="00BF2A99">
        <w:rPr>
          <w:sz w:val="20"/>
          <w:lang w:val="ru-BY"/>
        </w:rPr>
        <w:lastRenderedPageBreak/>
        <w:t xml:space="preserve">        </w:t>
      </w:r>
      <w:proofErr w:type="spellStart"/>
      <w:r w:rsidRPr="00BF2A99">
        <w:rPr>
          <w:sz w:val="20"/>
          <w:lang w:val="ru-BY"/>
        </w:rPr>
        <w:t>While</w:t>
      </w:r>
      <w:proofErr w:type="spellEnd"/>
      <w:r w:rsidRPr="00BF2A99">
        <w:rPr>
          <w:sz w:val="20"/>
          <w:lang w:val="ru-BY"/>
        </w:rPr>
        <w:t xml:space="preserve"> (j </w:t>
      </w:r>
      <w:proofErr w:type="gramStart"/>
      <w:r w:rsidRPr="00BF2A99">
        <w:rPr>
          <w:sz w:val="20"/>
          <w:lang w:val="ru-BY"/>
        </w:rPr>
        <w:t xml:space="preserve">&lt; </w:t>
      </w:r>
      <w:proofErr w:type="spellStart"/>
      <w:r w:rsidRPr="00BF2A99">
        <w:rPr>
          <w:sz w:val="20"/>
          <w:lang w:val="ru-BY"/>
        </w:rPr>
        <w:t>expr</w:t>
      </w:r>
      <w:proofErr w:type="gramEnd"/>
      <w:r w:rsidRPr="00BF2A99">
        <w:rPr>
          <w:sz w:val="20"/>
          <w:lang w:val="ru-BY"/>
        </w:rPr>
        <w:t>.Count</w:t>
      </w:r>
      <w:proofErr w:type="spellEnd"/>
      <w:r w:rsidRPr="00BF2A99">
        <w:rPr>
          <w:sz w:val="20"/>
          <w:lang w:val="ru-BY"/>
        </w:rPr>
        <w:t xml:space="preserve"> - 1) </w:t>
      </w:r>
      <w:proofErr w:type="spellStart"/>
      <w:r w:rsidRPr="00BF2A99">
        <w:rPr>
          <w:sz w:val="20"/>
          <w:lang w:val="ru-BY"/>
        </w:rPr>
        <w:t>and</w:t>
      </w:r>
      <w:proofErr w:type="spellEnd"/>
      <w:r w:rsidRPr="00BF2A99">
        <w:rPr>
          <w:sz w:val="20"/>
          <w:lang w:val="ru-BY"/>
        </w:rPr>
        <w:t xml:space="preserve"> </w:t>
      </w:r>
      <w:proofErr w:type="spellStart"/>
      <w:r w:rsidRPr="00BF2A99">
        <w:rPr>
          <w:sz w:val="20"/>
          <w:lang w:val="ru-BY"/>
        </w:rPr>
        <w:t>not</w:t>
      </w:r>
      <w:proofErr w:type="spellEnd"/>
      <w:r w:rsidRPr="00BF2A99">
        <w:rPr>
          <w:sz w:val="20"/>
          <w:lang w:val="ru-BY"/>
        </w:rPr>
        <w:t>(</w:t>
      </w:r>
      <w:proofErr w:type="spellStart"/>
      <w:r w:rsidRPr="00BF2A99">
        <w:rPr>
          <w:sz w:val="20"/>
          <w:lang w:val="ru-BY"/>
        </w:rPr>
        <w:t>isNaN</w:t>
      </w:r>
      <w:proofErr w:type="spellEnd"/>
      <w:r w:rsidRPr="00BF2A99">
        <w:rPr>
          <w:sz w:val="20"/>
          <w:lang w:val="ru-BY"/>
        </w:rPr>
        <w:t>(</w:t>
      </w:r>
      <w:proofErr w:type="spellStart"/>
      <w:r w:rsidRPr="00BF2A99">
        <w:rPr>
          <w:sz w:val="20"/>
          <w:lang w:val="ru-BY"/>
        </w:rPr>
        <w:t>expr</w:t>
      </w:r>
      <w:proofErr w:type="spellEnd"/>
      <w:r w:rsidRPr="00BF2A99">
        <w:rPr>
          <w:sz w:val="20"/>
          <w:lang w:val="ru-BY"/>
        </w:rPr>
        <w:t>[j</w:t>
      </w:r>
      <w:proofErr w:type="gramStart"/>
      <w:r w:rsidRPr="00BF2A99">
        <w:rPr>
          <w:sz w:val="20"/>
          <w:lang w:val="ru-BY"/>
        </w:rPr>
        <w:t>].</w:t>
      </w:r>
      <w:proofErr w:type="spellStart"/>
      <w:r w:rsidRPr="00BF2A99">
        <w:rPr>
          <w:sz w:val="20"/>
          <w:lang w:val="ru-BY"/>
        </w:rPr>
        <w:t>val</w:t>
      </w:r>
      <w:proofErr w:type="spellEnd"/>
      <w:proofErr w:type="gramEnd"/>
      <w:r w:rsidRPr="00BF2A99">
        <w:rPr>
          <w:sz w:val="20"/>
          <w:lang w:val="ru-BY"/>
        </w:rPr>
        <w:t xml:space="preserve">)) </w:t>
      </w:r>
      <w:proofErr w:type="spellStart"/>
      <w:r w:rsidRPr="00BF2A99">
        <w:rPr>
          <w:sz w:val="20"/>
          <w:lang w:val="ru-BY"/>
        </w:rPr>
        <w:t>do</w:t>
      </w:r>
      <w:proofErr w:type="spellEnd"/>
    </w:p>
    <w:p w14:paraId="5EC31AB8" w14:textId="77777777" w:rsidR="00BF2A99" w:rsidRPr="00BF2A99" w:rsidRDefault="00BF2A99" w:rsidP="00BF2A99">
      <w:pPr>
        <w:ind w:firstLine="709"/>
        <w:rPr>
          <w:sz w:val="20"/>
          <w:lang w:val="ru-BY"/>
        </w:rPr>
      </w:pPr>
      <w:r w:rsidRPr="00BF2A99">
        <w:rPr>
          <w:sz w:val="20"/>
          <w:lang w:val="ru-BY"/>
        </w:rPr>
        <w:t xml:space="preserve">          Inc(j);</w:t>
      </w:r>
    </w:p>
    <w:p w14:paraId="7DE4F29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expr</w:t>
      </w:r>
      <w:proofErr w:type="spellEnd"/>
      <w:r w:rsidRPr="00BF2A99">
        <w:rPr>
          <w:sz w:val="20"/>
          <w:lang w:val="ru-BY"/>
        </w:rPr>
        <w:t>[i</w:t>
      </w:r>
      <w:proofErr w:type="gramStart"/>
      <w:r w:rsidRPr="00BF2A99">
        <w:rPr>
          <w:sz w:val="20"/>
          <w:lang w:val="ru-BY"/>
        </w:rPr>
        <w:t>].</w:t>
      </w:r>
      <w:proofErr w:type="spellStart"/>
      <w:r w:rsidRPr="00BF2A99">
        <w:rPr>
          <w:sz w:val="20"/>
          <w:lang w:val="ru-BY"/>
        </w:rPr>
        <w:t>priority</w:t>
      </w:r>
      <w:proofErr w:type="spellEnd"/>
      <w:r w:rsidRPr="00BF2A99">
        <w:rPr>
          <w:sz w:val="20"/>
          <w:lang w:val="ru-BY"/>
        </w:rPr>
        <w:t xml:space="preserve"> &gt;=</w:t>
      </w:r>
      <w:proofErr w:type="gramEnd"/>
      <w:r w:rsidRPr="00BF2A99">
        <w:rPr>
          <w:sz w:val="20"/>
          <w:lang w:val="ru-BY"/>
        </w:rPr>
        <w:t xml:space="preserve"> </w:t>
      </w:r>
      <w:proofErr w:type="spellStart"/>
      <w:r w:rsidRPr="00BF2A99">
        <w:rPr>
          <w:sz w:val="20"/>
          <w:lang w:val="ru-BY"/>
        </w:rPr>
        <w:t>expr</w:t>
      </w:r>
      <w:proofErr w:type="spellEnd"/>
      <w:r w:rsidRPr="00BF2A99">
        <w:rPr>
          <w:sz w:val="20"/>
          <w:lang w:val="ru-BY"/>
        </w:rPr>
        <w:t>[j</w:t>
      </w:r>
      <w:proofErr w:type="gramStart"/>
      <w:r w:rsidRPr="00BF2A99">
        <w:rPr>
          <w:sz w:val="20"/>
          <w:lang w:val="ru-BY"/>
        </w:rPr>
        <w:t>].</w:t>
      </w:r>
      <w:proofErr w:type="spellStart"/>
      <w:r w:rsidRPr="00BF2A99">
        <w:rPr>
          <w:sz w:val="20"/>
          <w:lang w:val="ru-BY"/>
        </w:rPr>
        <w:t>priority</w:t>
      </w:r>
      <w:proofErr w:type="spellEnd"/>
      <w:proofErr w:type="gramEnd"/>
      <w:r w:rsidRPr="00BF2A99">
        <w:rPr>
          <w:sz w:val="20"/>
          <w:lang w:val="ru-BY"/>
        </w:rPr>
        <w:t xml:space="preserve">) </w:t>
      </w:r>
      <w:proofErr w:type="spellStart"/>
      <w:r w:rsidRPr="00BF2A99">
        <w:rPr>
          <w:sz w:val="20"/>
          <w:lang w:val="ru-BY"/>
        </w:rPr>
        <w:t>then</w:t>
      </w:r>
      <w:proofErr w:type="spellEnd"/>
    </w:p>
    <w:p w14:paraId="533C4ED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4BA99E3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proofErr w:type="gramStart"/>
      <w:r w:rsidRPr="00BF2A99">
        <w:rPr>
          <w:sz w:val="20"/>
          <w:lang w:val="ru-BY"/>
        </w:rPr>
        <w:t>SubCalc</w:t>
      </w:r>
      <w:proofErr w:type="spellEnd"/>
      <w:r w:rsidRPr="00BF2A99">
        <w:rPr>
          <w:sz w:val="20"/>
          <w:lang w:val="ru-BY"/>
        </w:rPr>
        <w:t>(</w:t>
      </w:r>
      <w:proofErr w:type="spellStart"/>
      <w:proofErr w:type="gramEnd"/>
      <w:r w:rsidRPr="00BF2A99">
        <w:rPr>
          <w:sz w:val="20"/>
          <w:lang w:val="ru-BY"/>
        </w:rPr>
        <w:t>expr</w:t>
      </w:r>
      <w:proofErr w:type="spellEnd"/>
      <w:r w:rsidRPr="00BF2A99">
        <w:rPr>
          <w:sz w:val="20"/>
          <w:lang w:val="ru-BY"/>
        </w:rPr>
        <w:t xml:space="preserve">, i)) </w:t>
      </w:r>
      <w:proofErr w:type="spellStart"/>
      <w:r w:rsidRPr="00BF2A99">
        <w:rPr>
          <w:sz w:val="20"/>
          <w:lang w:val="ru-BY"/>
        </w:rPr>
        <w:t>then</w:t>
      </w:r>
      <w:proofErr w:type="spellEnd"/>
    </w:p>
    <w:p w14:paraId="4526A2F4"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i :</w:t>
      </w:r>
      <w:proofErr w:type="gramEnd"/>
      <w:r w:rsidRPr="00BF2A99">
        <w:rPr>
          <w:sz w:val="20"/>
          <w:lang w:val="ru-BY"/>
        </w:rPr>
        <w:t>= 0</w:t>
      </w:r>
    </w:p>
    <w:p w14:paraId="76464CB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p>
    <w:p w14:paraId="01FA2622"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Exit</w:t>
      </w:r>
      <w:proofErr w:type="spellEnd"/>
      <w:r w:rsidRPr="00BF2A99">
        <w:rPr>
          <w:sz w:val="20"/>
          <w:lang w:val="ru-BY"/>
        </w:rPr>
        <w:t>(</w:t>
      </w:r>
      <w:proofErr w:type="spellStart"/>
      <w:proofErr w:type="gramEnd"/>
      <w:r w:rsidRPr="00BF2A99">
        <w:rPr>
          <w:sz w:val="20"/>
          <w:lang w:val="ru-BY"/>
        </w:rPr>
        <w:t>False</w:t>
      </w:r>
      <w:proofErr w:type="spellEnd"/>
      <w:r w:rsidRPr="00BF2A99">
        <w:rPr>
          <w:sz w:val="20"/>
          <w:lang w:val="ru-BY"/>
        </w:rPr>
        <w:t>);</w:t>
      </w:r>
    </w:p>
    <w:p w14:paraId="7495A06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p>
    <w:p w14:paraId="2B38205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p>
    <w:p w14:paraId="233C55C9" w14:textId="77777777" w:rsidR="00BF2A99" w:rsidRPr="00BF2A99" w:rsidRDefault="00BF2A99" w:rsidP="00BF2A99">
      <w:pPr>
        <w:ind w:firstLine="709"/>
        <w:rPr>
          <w:sz w:val="20"/>
          <w:lang w:val="ru-BY"/>
        </w:rPr>
      </w:pPr>
      <w:r w:rsidRPr="00BF2A99">
        <w:rPr>
          <w:sz w:val="20"/>
          <w:lang w:val="ru-BY"/>
        </w:rPr>
        <w:t xml:space="preserve">          Inc(i);</w:t>
      </w:r>
    </w:p>
    <w:p w14:paraId="5CB3C6C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p>
    <w:p w14:paraId="77DC9F9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p>
    <w:p w14:paraId="65E28C7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3F34795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proofErr w:type="gramStart"/>
      <w:r w:rsidRPr="00BF2A99">
        <w:rPr>
          <w:sz w:val="20"/>
          <w:lang w:val="ru-BY"/>
        </w:rPr>
        <w:t>SubCalc</w:t>
      </w:r>
      <w:proofErr w:type="spellEnd"/>
      <w:r w:rsidRPr="00BF2A99">
        <w:rPr>
          <w:sz w:val="20"/>
          <w:lang w:val="ru-BY"/>
        </w:rPr>
        <w:t>(</w:t>
      </w:r>
      <w:proofErr w:type="spellStart"/>
      <w:proofErr w:type="gramEnd"/>
      <w:r w:rsidRPr="00BF2A99">
        <w:rPr>
          <w:sz w:val="20"/>
          <w:lang w:val="ru-BY"/>
        </w:rPr>
        <w:t>expr</w:t>
      </w:r>
      <w:proofErr w:type="spellEnd"/>
      <w:r w:rsidRPr="00BF2A99">
        <w:rPr>
          <w:sz w:val="20"/>
          <w:lang w:val="ru-BY"/>
        </w:rPr>
        <w:t xml:space="preserve">, i)) </w:t>
      </w:r>
      <w:proofErr w:type="spellStart"/>
      <w:r w:rsidRPr="00BF2A99">
        <w:rPr>
          <w:sz w:val="20"/>
          <w:lang w:val="ru-BY"/>
        </w:rPr>
        <w:t>then</w:t>
      </w:r>
      <w:proofErr w:type="spellEnd"/>
    </w:p>
    <w:p w14:paraId="5B1FE7F4"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i :</w:t>
      </w:r>
      <w:proofErr w:type="gramEnd"/>
      <w:r w:rsidRPr="00BF2A99">
        <w:rPr>
          <w:sz w:val="20"/>
          <w:lang w:val="ru-BY"/>
        </w:rPr>
        <w:t>= 0</w:t>
      </w:r>
    </w:p>
    <w:p w14:paraId="7212645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p>
    <w:p w14:paraId="469F47C0"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Exit</w:t>
      </w:r>
      <w:proofErr w:type="spellEnd"/>
      <w:r w:rsidRPr="00BF2A99">
        <w:rPr>
          <w:sz w:val="20"/>
          <w:lang w:val="ru-BY"/>
        </w:rPr>
        <w:t>(</w:t>
      </w:r>
      <w:proofErr w:type="spellStart"/>
      <w:proofErr w:type="gramEnd"/>
      <w:r w:rsidRPr="00BF2A99">
        <w:rPr>
          <w:sz w:val="20"/>
          <w:lang w:val="ru-BY"/>
        </w:rPr>
        <w:t>False</w:t>
      </w:r>
      <w:proofErr w:type="spellEnd"/>
      <w:r w:rsidRPr="00BF2A99">
        <w:rPr>
          <w:sz w:val="20"/>
          <w:lang w:val="ru-BY"/>
        </w:rPr>
        <w:t>);</w:t>
      </w:r>
    </w:p>
    <w:p w14:paraId="67905FC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28B80727" w14:textId="77777777" w:rsidR="00BF2A99" w:rsidRPr="00BF2A99" w:rsidRDefault="00BF2A99" w:rsidP="00BF2A99">
      <w:pPr>
        <w:ind w:firstLine="709"/>
        <w:rPr>
          <w:sz w:val="20"/>
          <w:lang w:val="ru-BY"/>
        </w:rPr>
      </w:pPr>
    </w:p>
    <w:p w14:paraId="36F7282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p>
    <w:p w14:paraId="42CD2B5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p>
    <w:p w14:paraId="5404EFD7" w14:textId="77777777" w:rsidR="00BF2A99" w:rsidRPr="00BF2A99" w:rsidRDefault="00BF2A99" w:rsidP="00BF2A99">
      <w:pPr>
        <w:ind w:firstLine="709"/>
        <w:rPr>
          <w:sz w:val="20"/>
          <w:lang w:val="ru-BY"/>
        </w:rPr>
      </w:pPr>
      <w:r w:rsidRPr="00BF2A99">
        <w:rPr>
          <w:sz w:val="20"/>
          <w:lang w:val="ru-BY"/>
        </w:rPr>
        <w:t xml:space="preserve">      Inc(i)</w:t>
      </w:r>
    </w:p>
    <w:p w14:paraId="5C71E445" w14:textId="77777777" w:rsidR="00BF2A99" w:rsidRPr="00BF2A99" w:rsidRDefault="00BF2A99" w:rsidP="00BF2A99">
      <w:pPr>
        <w:ind w:firstLine="709"/>
        <w:rPr>
          <w:sz w:val="20"/>
          <w:lang w:val="ru-BY"/>
        </w:rPr>
      </w:pPr>
    </w:p>
    <w:p w14:paraId="184F0AC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2B5C3FDE"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y :</w:t>
      </w:r>
      <w:proofErr w:type="gramEnd"/>
      <w:r w:rsidRPr="00BF2A99">
        <w:rPr>
          <w:sz w:val="20"/>
          <w:lang w:val="ru-BY"/>
        </w:rPr>
        <w:t xml:space="preserve">= </w:t>
      </w:r>
      <w:proofErr w:type="spellStart"/>
      <w:proofErr w:type="gramStart"/>
      <w:r w:rsidRPr="00BF2A99">
        <w:rPr>
          <w:sz w:val="20"/>
          <w:lang w:val="ru-BY"/>
        </w:rPr>
        <w:t>expr</w:t>
      </w:r>
      <w:proofErr w:type="spellEnd"/>
      <w:r w:rsidRPr="00BF2A99">
        <w:rPr>
          <w:sz w:val="20"/>
          <w:lang w:val="ru-BY"/>
        </w:rPr>
        <w:t>[</w:t>
      </w:r>
      <w:proofErr w:type="gramEnd"/>
      <w:r w:rsidRPr="00BF2A99">
        <w:rPr>
          <w:sz w:val="20"/>
          <w:lang w:val="ru-BY"/>
        </w:rPr>
        <w:t>0</w:t>
      </w:r>
      <w:proofErr w:type="gramStart"/>
      <w:r w:rsidRPr="00BF2A99">
        <w:rPr>
          <w:sz w:val="20"/>
          <w:lang w:val="ru-BY"/>
        </w:rPr>
        <w:t>].</w:t>
      </w:r>
      <w:proofErr w:type="spellStart"/>
      <w:r w:rsidRPr="00BF2A99">
        <w:rPr>
          <w:sz w:val="20"/>
          <w:lang w:val="ru-BY"/>
        </w:rPr>
        <w:t>val</w:t>
      </w:r>
      <w:proofErr w:type="spellEnd"/>
      <w:proofErr w:type="gramEnd"/>
      <w:r w:rsidRPr="00BF2A99">
        <w:rPr>
          <w:sz w:val="20"/>
          <w:lang w:val="ru-BY"/>
        </w:rPr>
        <w:t>;</w:t>
      </w:r>
    </w:p>
    <w:p w14:paraId="0D0AF281"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w:t>
      </w:r>
      <w:proofErr w:type="spellEnd"/>
      <w:r w:rsidRPr="00BF2A99">
        <w:rPr>
          <w:sz w:val="20"/>
          <w:lang w:val="ru-BY"/>
        </w:rPr>
        <w:t xml:space="preserve"> :</w:t>
      </w:r>
      <w:proofErr w:type="gramEnd"/>
      <w:r w:rsidRPr="00BF2A99">
        <w:rPr>
          <w:sz w:val="20"/>
          <w:lang w:val="ru-BY"/>
        </w:rPr>
        <w:t>= True;</w:t>
      </w:r>
    </w:p>
    <w:p w14:paraId="780603F2" w14:textId="77777777" w:rsidR="00BF2A99" w:rsidRPr="00BF2A99" w:rsidRDefault="00BF2A99" w:rsidP="00BF2A99">
      <w:pPr>
        <w:ind w:firstLine="709"/>
        <w:rPr>
          <w:sz w:val="20"/>
          <w:lang w:val="ru-BY"/>
        </w:rPr>
      </w:pPr>
    </w:p>
    <w:p w14:paraId="19D246E3"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32F64290" w14:textId="77777777" w:rsidR="00BF2A99" w:rsidRPr="00BF2A99" w:rsidRDefault="00BF2A99" w:rsidP="00BF2A99">
      <w:pPr>
        <w:ind w:firstLine="709"/>
        <w:rPr>
          <w:sz w:val="20"/>
          <w:lang w:val="ru-BY"/>
        </w:rPr>
      </w:pPr>
    </w:p>
    <w:p w14:paraId="2C646ED2" w14:textId="77777777" w:rsidR="00BF2A99" w:rsidRPr="00BF2A99" w:rsidRDefault="00BF2A99" w:rsidP="00BF2A99">
      <w:pPr>
        <w:ind w:firstLine="709"/>
        <w:rPr>
          <w:sz w:val="20"/>
          <w:lang w:val="ru-BY"/>
        </w:rPr>
      </w:pPr>
      <w:proofErr w:type="spellStart"/>
      <w:r w:rsidRPr="00BF2A99">
        <w:rPr>
          <w:sz w:val="20"/>
          <w:lang w:val="ru-BY"/>
        </w:rPr>
        <w:t>function</w:t>
      </w:r>
      <w:proofErr w:type="spellEnd"/>
      <w:r w:rsidRPr="00BF2A99">
        <w:rPr>
          <w:sz w:val="20"/>
          <w:lang w:val="ru-BY"/>
        </w:rPr>
        <w:t xml:space="preserve"> </w:t>
      </w:r>
      <w:proofErr w:type="spellStart"/>
      <w:proofErr w:type="gramStart"/>
      <w:r w:rsidRPr="00BF2A99">
        <w:rPr>
          <w:sz w:val="20"/>
          <w:lang w:val="ru-BY"/>
        </w:rPr>
        <w:t>Evaluate</w:t>
      </w:r>
      <w:proofErr w:type="spellEnd"/>
      <w:r w:rsidRPr="00BF2A99">
        <w:rPr>
          <w:sz w:val="20"/>
          <w:lang w:val="ru-BY"/>
        </w:rPr>
        <w:t>(</w:t>
      </w:r>
      <w:proofErr w:type="spellStart"/>
      <w:proofErr w:type="gramEnd"/>
      <w:r w:rsidRPr="00BF2A99">
        <w:rPr>
          <w:sz w:val="20"/>
          <w:lang w:val="ru-BY"/>
        </w:rPr>
        <w:t>input</w:t>
      </w:r>
      <w:proofErr w:type="spellEnd"/>
      <w:r w:rsidRPr="00BF2A99">
        <w:rPr>
          <w:sz w:val="20"/>
          <w:lang w:val="ru-BY"/>
        </w:rPr>
        <w:t xml:space="preserve">: </w:t>
      </w:r>
      <w:proofErr w:type="spellStart"/>
      <w:r w:rsidRPr="00BF2A99">
        <w:rPr>
          <w:sz w:val="20"/>
          <w:lang w:val="ru-BY"/>
        </w:rPr>
        <w:t>string</w:t>
      </w:r>
      <w:proofErr w:type="spellEnd"/>
      <w:r w:rsidRPr="00BF2A99">
        <w:rPr>
          <w:sz w:val="20"/>
          <w:lang w:val="ru-BY"/>
        </w:rPr>
        <w:t xml:space="preserve">; x: Double; </w:t>
      </w:r>
      <w:proofErr w:type="spellStart"/>
      <w:r w:rsidRPr="00BF2A99">
        <w:rPr>
          <w:sz w:val="20"/>
          <w:lang w:val="ru-BY"/>
        </w:rPr>
        <w:t>out</w:t>
      </w:r>
      <w:proofErr w:type="spellEnd"/>
      <w:r w:rsidRPr="00BF2A99">
        <w:rPr>
          <w:sz w:val="20"/>
          <w:lang w:val="ru-BY"/>
        </w:rPr>
        <w:t xml:space="preserve"> y: Double): </w:t>
      </w:r>
      <w:proofErr w:type="spellStart"/>
      <w:r w:rsidRPr="00BF2A99">
        <w:rPr>
          <w:sz w:val="20"/>
          <w:lang w:val="ru-BY"/>
        </w:rPr>
        <w:t>Boolean</w:t>
      </w:r>
      <w:proofErr w:type="spellEnd"/>
      <w:r w:rsidRPr="00BF2A99">
        <w:rPr>
          <w:sz w:val="20"/>
          <w:lang w:val="ru-BY"/>
        </w:rPr>
        <w:t>;</w:t>
      </w:r>
    </w:p>
    <w:p w14:paraId="23FC4655" w14:textId="77777777" w:rsidR="00BF2A99" w:rsidRPr="00BF2A99" w:rsidRDefault="00BF2A99" w:rsidP="00BF2A99">
      <w:pPr>
        <w:ind w:firstLine="709"/>
        <w:rPr>
          <w:sz w:val="20"/>
          <w:lang w:val="ru-BY"/>
        </w:rPr>
      </w:pPr>
      <w:proofErr w:type="spellStart"/>
      <w:r w:rsidRPr="00BF2A99">
        <w:rPr>
          <w:sz w:val="20"/>
          <w:lang w:val="ru-BY"/>
        </w:rPr>
        <w:t>var</w:t>
      </w:r>
      <w:proofErr w:type="spellEnd"/>
    </w:p>
    <w:p w14:paraId="2022EEC4"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expr</w:t>
      </w:r>
      <w:proofErr w:type="spellEnd"/>
      <w:r w:rsidRPr="00BF2A99">
        <w:rPr>
          <w:sz w:val="20"/>
          <w:lang w:val="ru-BY"/>
        </w:rPr>
        <w:t xml:space="preserve">: </w:t>
      </w:r>
      <w:proofErr w:type="spellStart"/>
      <w:r w:rsidRPr="00BF2A99">
        <w:rPr>
          <w:sz w:val="20"/>
          <w:lang w:val="ru-BY"/>
        </w:rPr>
        <w:t>TList</w:t>
      </w:r>
      <w:proofErr w:type="spellEnd"/>
      <w:r w:rsidRPr="00BF2A99">
        <w:rPr>
          <w:sz w:val="20"/>
          <w:lang w:val="ru-BY"/>
        </w:rPr>
        <w:t>&lt;</w:t>
      </w:r>
      <w:proofErr w:type="spellStart"/>
      <w:r w:rsidRPr="00BF2A99">
        <w:rPr>
          <w:sz w:val="20"/>
          <w:lang w:val="ru-BY"/>
        </w:rPr>
        <w:t>token</w:t>
      </w:r>
      <w:proofErr w:type="spellEnd"/>
      <w:r w:rsidRPr="00BF2A99">
        <w:rPr>
          <w:sz w:val="20"/>
          <w:lang w:val="ru-BY"/>
        </w:rPr>
        <w:t>&gt;;</w:t>
      </w:r>
    </w:p>
    <w:p w14:paraId="772E9E6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procedure</w:t>
      </w:r>
      <w:proofErr w:type="spellEnd"/>
      <w:r w:rsidRPr="00BF2A99">
        <w:rPr>
          <w:sz w:val="20"/>
          <w:lang w:val="ru-BY"/>
        </w:rPr>
        <w:t xml:space="preserve"> Format;</w:t>
      </w:r>
    </w:p>
    <w:p w14:paraId="527FE76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0FDC47C9" w14:textId="77777777" w:rsidR="00BF2A99" w:rsidRPr="00BF2A99" w:rsidRDefault="00BF2A99" w:rsidP="00BF2A99">
      <w:pPr>
        <w:ind w:firstLine="709"/>
        <w:rPr>
          <w:sz w:val="20"/>
          <w:lang w:val="ru-BY"/>
        </w:rPr>
      </w:pPr>
    </w:p>
    <w:p w14:paraId="10BAB1CE"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input</w:t>
      </w:r>
      <w:proofErr w:type="spellEnd"/>
      <w:r w:rsidRPr="00BF2A99">
        <w:rPr>
          <w:sz w:val="20"/>
          <w:lang w:val="ru-BY"/>
        </w:rPr>
        <w:t xml:space="preserve"> :</w:t>
      </w:r>
      <w:proofErr w:type="gramEnd"/>
      <w:r w:rsidRPr="00BF2A99">
        <w:rPr>
          <w:sz w:val="20"/>
          <w:lang w:val="ru-BY"/>
        </w:rPr>
        <w:t xml:space="preserve">= </w:t>
      </w:r>
      <w:proofErr w:type="spellStart"/>
      <w:proofErr w:type="gramStart"/>
      <w:r w:rsidRPr="00BF2A99">
        <w:rPr>
          <w:sz w:val="20"/>
          <w:lang w:val="ru-BY"/>
        </w:rPr>
        <w:t>input.Replace</w:t>
      </w:r>
      <w:proofErr w:type="spellEnd"/>
      <w:proofErr w:type="gramEnd"/>
      <w:r w:rsidRPr="00BF2A99">
        <w:rPr>
          <w:sz w:val="20"/>
          <w:lang w:val="ru-BY"/>
        </w:rPr>
        <w:t>(' ', '');</w:t>
      </w:r>
    </w:p>
    <w:p w14:paraId="6543DFC2"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input</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LowerCase</w:t>
      </w:r>
      <w:proofErr w:type="spellEnd"/>
      <w:r w:rsidRPr="00BF2A99">
        <w:rPr>
          <w:sz w:val="20"/>
          <w:lang w:val="ru-BY"/>
        </w:rPr>
        <w:t>(</w:t>
      </w:r>
      <w:proofErr w:type="spellStart"/>
      <w:r w:rsidRPr="00BF2A99">
        <w:rPr>
          <w:sz w:val="20"/>
          <w:lang w:val="ru-BY"/>
        </w:rPr>
        <w:t>input</w:t>
      </w:r>
      <w:proofErr w:type="spellEnd"/>
      <w:r w:rsidRPr="00BF2A99">
        <w:rPr>
          <w:sz w:val="20"/>
          <w:lang w:val="ru-BY"/>
        </w:rPr>
        <w:t>);</w:t>
      </w:r>
    </w:p>
    <w:p w14:paraId="77EC10F5" w14:textId="77777777" w:rsidR="00BF2A99" w:rsidRPr="00BF2A99" w:rsidRDefault="00BF2A99" w:rsidP="00BF2A99">
      <w:pPr>
        <w:ind w:firstLine="709"/>
        <w:rPr>
          <w:sz w:val="20"/>
          <w:lang w:val="ru-BY"/>
        </w:rPr>
      </w:pPr>
    </w:p>
    <w:p w14:paraId="36536E0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39B0F974" w14:textId="77777777" w:rsidR="00BF2A99" w:rsidRPr="00BF2A99" w:rsidRDefault="00BF2A99" w:rsidP="00BF2A99">
      <w:pPr>
        <w:ind w:firstLine="709"/>
        <w:rPr>
          <w:sz w:val="20"/>
          <w:lang w:val="ru-BY"/>
        </w:rPr>
      </w:pPr>
    </w:p>
    <w:p w14:paraId="555EBB1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function</w:t>
      </w:r>
      <w:proofErr w:type="spellEnd"/>
      <w:r w:rsidRPr="00BF2A99">
        <w:rPr>
          <w:sz w:val="20"/>
          <w:lang w:val="ru-BY"/>
        </w:rPr>
        <w:t xml:space="preserve"> Check: </w:t>
      </w:r>
      <w:proofErr w:type="spellStart"/>
      <w:r w:rsidRPr="00BF2A99">
        <w:rPr>
          <w:sz w:val="20"/>
          <w:lang w:val="ru-BY"/>
        </w:rPr>
        <w:t>Boolean</w:t>
      </w:r>
      <w:proofErr w:type="spellEnd"/>
      <w:r w:rsidRPr="00BF2A99">
        <w:rPr>
          <w:sz w:val="20"/>
          <w:lang w:val="ru-BY"/>
        </w:rPr>
        <w:t>;</w:t>
      </w:r>
    </w:p>
    <w:p w14:paraId="2E3C6D6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5F3DA830"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w:t>
      </w:r>
      <w:proofErr w:type="spellEnd"/>
      <w:r w:rsidRPr="00BF2A99">
        <w:rPr>
          <w:sz w:val="20"/>
          <w:lang w:val="ru-BY"/>
        </w:rPr>
        <w:t xml:space="preserve"> :</w:t>
      </w:r>
      <w:proofErr w:type="gramEnd"/>
      <w:r w:rsidRPr="00BF2A99">
        <w:rPr>
          <w:sz w:val="20"/>
          <w:lang w:val="ru-BY"/>
        </w:rPr>
        <w:t>= True;</w:t>
      </w:r>
    </w:p>
    <w:p w14:paraId="5B6A13E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var</w:t>
      </w:r>
      <w:proofErr w:type="spellEnd"/>
    </w:p>
    <w:p w14:paraId="0F895B6F" w14:textId="77777777" w:rsidR="00BF2A99" w:rsidRPr="00BF2A99" w:rsidRDefault="00BF2A99" w:rsidP="00BF2A99">
      <w:pPr>
        <w:ind w:firstLine="709"/>
        <w:rPr>
          <w:sz w:val="20"/>
          <w:lang w:val="ru-BY"/>
        </w:rPr>
      </w:pPr>
      <w:r w:rsidRPr="00BF2A99">
        <w:rPr>
          <w:sz w:val="20"/>
          <w:lang w:val="ru-BY"/>
        </w:rPr>
        <w:t xml:space="preserve">      i: </w:t>
      </w:r>
      <w:proofErr w:type="spellStart"/>
      <w:r w:rsidRPr="00BF2A99">
        <w:rPr>
          <w:sz w:val="20"/>
          <w:lang w:val="ru-BY"/>
        </w:rPr>
        <w:t>integer</w:t>
      </w:r>
      <w:proofErr w:type="spellEnd"/>
      <w:r w:rsidRPr="00BF2A99">
        <w:rPr>
          <w:sz w:val="20"/>
          <w:lang w:val="ru-BY"/>
        </w:rPr>
        <w:t>;</w:t>
      </w:r>
    </w:p>
    <w:p w14:paraId="238569BF"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i :</w:t>
      </w:r>
      <w:proofErr w:type="gramEnd"/>
      <w:r w:rsidRPr="00BF2A99">
        <w:rPr>
          <w:sz w:val="20"/>
          <w:lang w:val="ru-BY"/>
        </w:rPr>
        <w:t>= -1;</w:t>
      </w:r>
    </w:p>
    <w:p w14:paraId="5036959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while</w:t>
      </w:r>
      <w:proofErr w:type="spellEnd"/>
      <w:r w:rsidRPr="00BF2A99">
        <w:rPr>
          <w:sz w:val="20"/>
          <w:lang w:val="ru-BY"/>
        </w:rPr>
        <w:t xml:space="preserve"> i </w:t>
      </w:r>
      <w:proofErr w:type="gramStart"/>
      <w:r w:rsidRPr="00BF2A99">
        <w:rPr>
          <w:sz w:val="20"/>
          <w:lang w:val="ru-BY"/>
        </w:rPr>
        <w:t xml:space="preserve">&lt; </w:t>
      </w:r>
      <w:proofErr w:type="spellStart"/>
      <w:r w:rsidRPr="00BF2A99">
        <w:rPr>
          <w:sz w:val="20"/>
          <w:lang w:val="ru-BY"/>
        </w:rPr>
        <w:t>expr</w:t>
      </w:r>
      <w:proofErr w:type="gramEnd"/>
      <w:r w:rsidRPr="00BF2A99">
        <w:rPr>
          <w:sz w:val="20"/>
          <w:lang w:val="ru-BY"/>
        </w:rPr>
        <w:t>.Count</w:t>
      </w:r>
      <w:proofErr w:type="spellEnd"/>
      <w:r w:rsidRPr="00BF2A99">
        <w:rPr>
          <w:sz w:val="20"/>
          <w:lang w:val="ru-BY"/>
        </w:rPr>
        <w:t xml:space="preserve"> - 1 </w:t>
      </w:r>
      <w:proofErr w:type="spellStart"/>
      <w:r w:rsidRPr="00BF2A99">
        <w:rPr>
          <w:sz w:val="20"/>
          <w:lang w:val="ru-BY"/>
        </w:rPr>
        <w:t>do</w:t>
      </w:r>
      <w:proofErr w:type="spellEnd"/>
    </w:p>
    <w:p w14:paraId="5916579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492C08FD" w14:textId="77777777" w:rsidR="00BF2A99" w:rsidRPr="00BF2A99" w:rsidRDefault="00BF2A99" w:rsidP="00BF2A99">
      <w:pPr>
        <w:ind w:firstLine="709"/>
        <w:rPr>
          <w:sz w:val="20"/>
          <w:lang w:val="ru-BY"/>
        </w:rPr>
      </w:pPr>
      <w:r w:rsidRPr="00BF2A99">
        <w:rPr>
          <w:sz w:val="20"/>
          <w:lang w:val="ru-BY"/>
        </w:rPr>
        <w:t xml:space="preserve">      Inc(i);</w:t>
      </w:r>
    </w:p>
    <w:p w14:paraId="39619B6A" w14:textId="77777777" w:rsidR="00BF2A99" w:rsidRPr="00BF2A99" w:rsidRDefault="00BF2A99" w:rsidP="00BF2A99">
      <w:pPr>
        <w:ind w:firstLine="709"/>
        <w:rPr>
          <w:sz w:val="20"/>
          <w:lang w:val="ru-BY"/>
        </w:rPr>
      </w:pPr>
    </w:p>
    <w:p w14:paraId="7094129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isNaN</w:t>
      </w:r>
      <w:proofErr w:type="spellEnd"/>
      <w:r w:rsidRPr="00BF2A99">
        <w:rPr>
          <w:sz w:val="20"/>
          <w:lang w:val="ru-BY"/>
        </w:rPr>
        <w:t>(</w:t>
      </w:r>
      <w:proofErr w:type="spellStart"/>
      <w:r w:rsidRPr="00BF2A99">
        <w:rPr>
          <w:sz w:val="20"/>
          <w:lang w:val="ru-BY"/>
        </w:rPr>
        <w:t>expr</w:t>
      </w:r>
      <w:proofErr w:type="spellEnd"/>
      <w:r w:rsidRPr="00BF2A99">
        <w:rPr>
          <w:sz w:val="20"/>
          <w:lang w:val="ru-BY"/>
        </w:rPr>
        <w:t>[i</w:t>
      </w:r>
      <w:proofErr w:type="gramStart"/>
      <w:r w:rsidRPr="00BF2A99">
        <w:rPr>
          <w:sz w:val="20"/>
          <w:lang w:val="ru-BY"/>
        </w:rPr>
        <w:t>].</w:t>
      </w:r>
      <w:proofErr w:type="spellStart"/>
      <w:r w:rsidRPr="00BF2A99">
        <w:rPr>
          <w:sz w:val="20"/>
          <w:lang w:val="ru-BY"/>
        </w:rPr>
        <w:t>val</w:t>
      </w:r>
      <w:proofErr w:type="spellEnd"/>
      <w:proofErr w:type="gramEnd"/>
      <w:r w:rsidRPr="00BF2A99">
        <w:rPr>
          <w:sz w:val="20"/>
          <w:lang w:val="ru-BY"/>
        </w:rPr>
        <w:t xml:space="preserve">) </w:t>
      </w:r>
      <w:proofErr w:type="spellStart"/>
      <w:r w:rsidRPr="00BF2A99">
        <w:rPr>
          <w:sz w:val="20"/>
          <w:lang w:val="ru-BY"/>
        </w:rPr>
        <w:t>then</w:t>
      </w:r>
      <w:proofErr w:type="spellEnd"/>
    </w:p>
    <w:p w14:paraId="7B9AFA75"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03874A3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expr</w:t>
      </w:r>
      <w:proofErr w:type="spellEnd"/>
      <w:r w:rsidRPr="00BF2A99">
        <w:rPr>
          <w:sz w:val="20"/>
          <w:lang w:val="ru-BY"/>
        </w:rPr>
        <w:t>[i].</w:t>
      </w:r>
      <w:proofErr w:type="spellStart"/>
      <w:r w:rsidRPr="00BF2A99">
        <w:rPr>
          <w:sz w:val="20"/>
          <w:lang w:val="ru-BY"/>
        </w:rPr>
        <w:t>name</w:t>
      </w:r>
      <w:proofErr w:type="spellEnd"/>
      <w:r w:rsidRPr="00BF2A99">
        <w:rPr>
          <w:sz w:val="20"/>
          <w:lang w:val="ru-BY"/>
        </w:rPr>
        <w:t xml:space="preserve"> = '(') </w:t>
      </w:r>
      <w:proofErr w:type="spellStart"/>
      <w:r w:rsidRPr="00BF2A99">
        <w:rPr>
          <w:sz w:val="20"/>
          <w:lang w:val="ru-BY"/>
        </w:rPr>
        <w:t>or</w:t>
      </w:r>
      <w:proofErr w:type="spellEnd"/>
      <w:r w:rsidRPr="00BF2A99">
        <w:rPr>
          <w:sz w:val="20"/>
          <w:lang w:val="ru-BY"/>
        </w:rPr>
        <w:t xml:space="preserve"> (</w:t>
      </w:r>
      <w:proofErr w:type="spellStart"/>
      <w:r w:rsidRPr="00BF2A99">
        <w:rPr>
          <w:sz w:val="20"/>
          <w:lang w:val="ru-BY"/>
        </w:rPr>
        <w:t>expr</w:t>
      </w:r>
      <w:proofErr w:type="spellEnd"/>
      <w:r w:rsidRPr="00BF2A99">
        <w:rPr>
          <w:sz w:val="20"/>
          <w:lang w:val="ru-BY"/>
        </w:rPr>
        <w:t>[i].</w:t>
      </w:r>
      <w:proofErr w:type="spellStart"/>
      <w:r w:rsidRPr="00BF2A99">
        <w:rPr>
          <w:sz w:val="20"/>
          <w:lang w:val="ru-BY"/>
        </w:rPr>
        <w:t>name</w:t>
      </w:r>
      <w:proofErr w:type="spellEnd"/>
      <w:r w:rsidRPr="00BF2A99">
        <w:rPr>
          <w:sz w:val="20"/>
          <w:lang w:val="ru-BY"/>
        </w:rPr>
        <w:t xml:space="preserve"> = ')') </w:t>
      </w:r>
      <w:proofErr w:type="spellStart"/>
      <w:r w:rsidRPr="00BF2A99">
        <w:rPr>
          <w:sz w:val="20"/>
          <w:lang w:val="ru-BY"/>
        </w:rPr>
        <w:t>then</w:t>
      </w:r>
      <w:proofErr w:type="spellEnd"/>
    </w:p>
    <w:p w14:paraId="78373FF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7A9D45E9"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expr.Delete</w:t>
      </w:r>
      <w:proofErr w:type="spellEnd"/>
      <w:proofErr w:type="gramEnd"/>
      <w:r w:rsidRPr="00BF2A99">
        <w:rPr>
          <w:sz w:val="20"/>
          <w:lang w:val="ru-BY"/>
        </w:rPr>
        <w:t>(i);</w:t>
      </w:r>
    </w:p>
    <w:p w14:paraId="7E8FE69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Dec</w:t>
      </w:r>
      <w:proofErr w:type="spellEnd"/>
      <w:r w:rsidRPr="00BF2A99">
        <w:rPr>
          <w:sz w:val="20"/>
          <w:lang w:val="ru-BY"/>
        </w:rPr>
        <w:t>(i);</w:t>
      </w:r>
    </w:p>
    <w:p w14:paraId="718D2A4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continue</w:t>
      </w:r>
      <w:proofErr w:type="spellEnd"/>
      <w:r w:rsidRPr="00BF2A99">
        <w:rPr>
          <w:sz w:val="20"/>
          <w:lang w:val="ru-BY"/>
        </w:rPr>
        <w:t>;</w:t>
      </w:r>
    </w:p>
    <w:p w14:paraId="4F9CE64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5139FF17" w14:textId="77777777" w:rsidR="00BF2A99" w:rsidRPr="00BF2A99" w:rsidRDefault="00BF2A99" w:rsidP="00BF2A99">
      <w:pPr>
        <w:ind w:firstLine="709"/>
        <w:rPr>
          <w:sz w:val="20"/>
          <w:lang w:val="ru-BY"/>
        </w:rPr>
      </w:pPr>
    </w:p>
    <w:p w14:paraId="38FBE70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sincostgctgabsshchthcthexpasinacosatanlnlgsqrtpowlog</w:t>
      </w:r>
      <w:proofErr w:type="spellEnd"/>
      <w:proofErr w:type="gramStart"/>
      <w:r w:rsidRPr="00BF2A99">
        <w:rPr>
          <w:sz w:val="20"/>
          <w:lang w:val="ru-BY"/>
        </w:rPr>
        <w:t>'.</w:t>
      </w:r>
      <w:proofErr w:type="spellStart"/>
      <w:r w:rsidRPr="00BF2A99">
        <w:rPr>
          <w:sz w:val="20"/>
          <w:lang w:val="ru-BY"/>
        </w:rPr>
        <w:t>Contains</w:t>
      </w:r>
      <w:proofErr w:type="spellEnd"/>
      <w:proofErr w:type="gramEnd"/>
    </w:p>
    <w:p w14:paraId="32DAD0E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expr</w:t>
      </w:r>
      <w:proofErr w:type="spellEnd"/>
      <w:r w:rsidRPr="00BF2A99">
        <w:rPr>
          <w:sz w:val="20"/>
          <w:lang w:val="ru-BY"/>
        </w:rPr>
        <w:t>[i].</w:t>
      </w:r>
      <w:proofErr w:type="spellStart"/>
      <w:r w:rsidRPr="00BF2A99">
        <w:rPr>
          <w:sz w:val="20"/>
          <w:lang w:val="ru-BY"/>
        </w:rPr>
        <w:t>name</w:t>
      </w:r>
      <w:proofErr w:type="spellEnd"/>
      <w:r w:rsidRPr="00BF2A99">
        <w:rPr>
          <w:sz w:val="20"/>
          <w:lang w:val="ru-BY"/>
        </w:rPr>
        <w:t xml:space="preserve">)) </w:t>
      </w:r>
      <w:proofErr w:type="spellStart"/>
      <w:r w:rsidRPr="00BF2A99">
        <w:rPr>
          <w:sz w:val="20"/>
          <w:lang w:val="ru-BY"/>
        </w:rPr>
        <w:t>then</w:t>
      </w:r>
      <w:proofErr w:type="spellEnd"/>
    </w:p>
    <w:p w14:paraId="0F8E2F0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5CAFD179" w14:textId="77777777" w:rsidR="00BF2A99" w:rsidRPr="00BF2A99" w:rsidRDefault="00BF2A99" w:rsidP="00BF2A99">
      <w:pPr>
        <w:ind w:firstLine="709"/>
        <w:rPr>
          <w:sz w:val="20"/>
          <w:lang w:val="ru-BY"/>
        </w:rPr>
      </w:pPr>
      <w:r w:rsidRPr="00BF2A99">
        <w:rPr>
          <w:sz w:val="20"/>
          <w:lang w:val="ru-BY"/>
        </w:rPr>
        <w:lastRenderedPageBreak/>
        <w:t xml:space="preserve">          </w:t>
      </w:r>
      <w:proofErr w:type="spellStart"/>
      <w:r w:rsidRPr="00BF2A99">
        <w:rPr>
          <w:sz w:val="20"/>
          <w:lang w:val="ru-BY"/>
        </w:rPr>
        <w:t>if</w:t>
      </w:r>
      <w:proofErr w:type="spellEnd"/>
      <w:r w:rsidRPr="00BF2A99">
        <w:rPr>
          <w:sz w:val="20"/>
          <w:lang w:val="ru-BY"/>
        </w:rPr>
        <w:t xml:space="preserve"> (i </w:t>
      </w:r>
      <w:proofErr w:type="gramStart"/>
      <w:r w:rsidRPr="00BF2A99">
        <w:rPr>
          <w:sz w:val="20"/>
          <w:lang w:val="ru-BY"/>
        </w:rPr>
        <w:t xml:space="preserve">&lt; </w:t>
      </w:r>
      <w:proofErr w:type="spellStart"/>
      <w:r w:rsidRPr="00BF2A99">
        <w:rPr>
          <w:sz w:val="20"/>
          <w:lang w:val="ru-BY"/>
        </w:rPr>
        <w:t>expr</w:t>
      </w:r>
      <w:proofErr w:type="gramEnd"/>
      <w:r w:rsidRPr="00BF2A99">
        <w:rPr>
          <w:sz w:val="20"/>
          <w:lang w:val="ru-BY"/>
        </w:rPr>
        <w:t>.Count</w:t>
      </w:r>
      <w:proofErr w:type="spellEnd"/>
      <w:r w:rsidRPr="00BF2A99">
        <w:rPr>
          <w:sz w:val="20"/>
          <w:lang w:val="ru-BY"/>
        </w:rPr>
        <w:t xml:space="preserve"> - 1) </w:t>
      </w:r>
      <w:proofErr w:type="spellStart"/>
      <w:r w:rsidRPr="00BF2A99">
        <w:rPr>
          <w:sz w:val="20"/>
          <w:lang w:val="ru-BY"/>
        </w:rPr>
        <w:t>and</w:t>
      </w:r>
      <w:proofErr w:type="spellEnd"/>
      <w:r w:rsidRPr="00BF2A99">
        <w:rPr>
          <w:sz w:val="20"/>
          <w:lang w:val="ru-BY"/>
        </w:rPr>
        <w:t xml:space="preserve"> (</w:t>
      </w:r>
      <w:proofErr w:type="spellStart"/>
      <w:proofErr w:type="gramStart"/>
      <w:r w:rsidRPr="00BF2A99">
        <w:rPr>
          <w:sz w:val="20"/>
          <w:lang w:val="ru-BY"/>
        </w:rPr>
        <w:t>expr</w:t>
      </w:r>
      <w:proofErr w:type="spellEnd"/>
      <w:r w:rsidRPr="00BF2A99">
        <w:rPr>
          <w:sz w:val="20"/>
          <w:lang w:val="ru-BY"/>
        </w:rPr>
        <w:t>[</w:t>
      </w:r>
      <w:proofErr w:type="gramEnd"/>
      <w:r w:rsidRPr="00BF2A99">
        <w:rPr>
          <w:sz w:val="20"/>
          <w:lang w:val="ru-BY"/>
        </w:rPr>
        <w:t>i + 1].</w:t>
      </w:r>
      <w:proofErr w:type="spellStart"/>
      <w:r w:rsidRPr="00BF2A99">
        <w:rPr>
          <w:sz w:val="20"/>
          <w:lang w:val="ru-BY"/>
        </w:rPr>
        <w:t>name</w:t>
      </w:r>
      <w:proofErr w:type="spellEnd"/>
      <w:r w:rsidRPr="00BF2A99">
        <w:rPr>
          <w:sz w:val="20"/>
          <w:lang w:val="ru-BY"/>
        </w:rPr>
        <w:t xml:space="preserve"> = '(') </w:t>
      </w:r>
      <w:proofErr w:type="spellStart"/>
      <w:r w:rsidRPr="00BF2A99">
        <w:rPr>
          <w:sz w:val="20"/>
          <w:lang w:val="ru-BY"/>
        </w:rPr>
        <w:t>then</w:t>
      </w:r>
      <w:proofErr w:type="spellEnd"/>
    </w:p>
    <w:p w14:paraId="6004014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14B2A17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var</w:t>
      </w:r>
      <w:proofErr w:type="spellEnd"/>
    </w:p>
    <w:p w14:paraId="23EA334B" w14:textId="77777777" w:rsidR="00BF2A99" w:rsidRPr="00BF2A99" w:rsidRDefault="00BF2A99" w:rsidP="00BF2A99">
      <w:pPr>
        <w:ind w:firstLine="709"/>
        <w:rPr>
          <w:sz w:val="20"/>
          <w:lang w:val="ru-BY"/>
        </w:rPr>
      </w:pPr>
      <w:r w:rsidRPr="00BF2A99">
        <w:rPr>
          <w:sz w:val="20"/>
          <w:lang w:val="ru-BY"/>
        </w:rPr>
        <w:t xml:space="preserve">              j: </w:t>
      </w:r>
      <w:proofErr w:type="spellStart"/>
      <w:r w:rsidRPr="00BF2A99">
        <w:rPr>
          <w:sz w:val="20"/>
          <w:lang w:val="ru-BY"/>
        </w:rPr>
        <w:t>integer</w:t>
      </w:r>
      <w:proofErr w:type="spellEnd"/>
      <w:r w:rsidRPr="00BF2A99">
        <w:rPr>
          <w:sz w:val="20"/>
          <w:lang w:val="ru-BY"/>
        </w:rPr>
        <w:t>;</w:t>
      </w:r>
    </w:p>
    <w:p w14:paraId="6ABE99E3"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j :</w:t>
      </w:r>
      <w:proofErr w:type="gramEnd"/>
      <w:r w:rsidRPr="00BF2A99">
        <w:rPr>
          <w:sz w:val="20"/>
          <w:lang w:val="ru-BY"/>
        </w:rPr>
        <w:t>= i + 1;</w:t>
      </w:r>
    </w:p>
    <w:p w14:paraId="2D228AE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while</w:t>
      </w:r>
      <w:proofErr w:type="spellEnd"/>
      <w:r w:rsidRPr="00BF2A99">
        <w:rPr>
          <w:sz w:val="20"/>
          <w:lang w:val="ru-BY"/>
        </w:rPr>
        <w:t xml:space="preserve"> (j </w:t>
      </w:r>
      <w:proofErr w:type="gramStart"/>
      <w:r w:rsidRPr="00BF2A99">
        <w:rPr>
          <w:sz w:val="20"/>
          <w:lang w:val="ru-BY"/>
        </w:rPr>
        <w:t xml:space="preserve">&lt; </w:t>
      </w:r>
      <w:proofErr w:type="spellStart"/>
      <w:r w:rsidRPr="00BF2A99">
        <w:rPr>
          <w:sz w:val="20"/>
          <w:lang w:val="ru-BY"/>
        </w:rPr>
        <w:t>expr</w:t>
      </w:r>
      <w:proofErr w:type="gramEnd"/>
      <w:r w:rsidRPr="00BF2A99">
        <w:rPr>
          <w:sz w:val="20"/>
          <w:lang w:val="ru-BY"/>
        </w:rPr>
        <w:t>.Count</w:t>
      </w:r>
      <w:proofErr w:type="spellEnd"/>
      <w:r w:rsidRPr="00BF2A99">
        <w:rPr>
          <w:sz w:val="20"/>
          <w:lang w:val="ru-BY"/>
        </w:rPr>
        <w:t xml:space="preserve">) </w:t>
      </w:r>
      <w:proofErr w:type="spellStart"/>
      <w:r w:rsidRPr="00BF2A99">
        <w:rPr>
          <w:sz w:val="20"/>
          <w:lang w:val="ru-BY"/>
        </w:rPr>
        <w:t>and</w:t>
      </w:r>
      <w:proofErr w:type="spellEnd"/>
      <w:r w:rsidRPr="00BF2A99">
        <w:rPr>
          <w:sz w:val="20"/>
          <w:lang w:val="ru-BY"/>
        </w:rPr>
        <w:t xml:space="preserve"> (</w:t>
      </w:r>
      <w:proofErr w:type="spellStart"/>
      <w:r w:rsidRPr="00BF2A99">
        <w:rPr>
          <w:sz w:val="20"/>
          <w:lang w:val="ru-BY"/>
        </w:rPr>
        <w:t>expr</w:t>
      </w:r>
      <w:proofErr w:type="spellEnd"/>
      <w:r w:rsidRPr="00BF2A99">
        <w:rPr>
          <w:sz w:val="20"/>
          <w:lang w:val="ru-BY"/>
        </w:rPr>
        <w:t>[j].</w:t>
      </w:r>
      <w:proofErr w:type="spellStart"/>
      <w:r w:rsidRPr="00BF2A99">
        <w:rPr>
          <w:sz w:val="20"/>
          <w:lang w:val="ru-BY"/>
        </w:rPr>
        <w:t>name</w:t>
      </w:r>
      <w:proofErr w:type="spellEnd"/>
      <w:r w:rsidRPr="00BF2A99">
        <w:rPr>
          <w:sz w:val="20"/>
          <w:lang w:val="ru-BY"/>
        </w:rPr>
        <w:t xml:space="preserve"> = '(') </w:t>
      </w:r>
      <w:proofErr w:type="spellStart"/>
      <w:r w:rsidRPr="00BF2A99">
        <w:rPr>
          <w:sz w:val="20"/>
          <w:lang w:val="ru-BY"/>
        </w:rPr>
        <w:t>do</w:t>
      </w:r>
      <w:proofErr w:type="spellEnd"/>
    </w:p>
    <w:p w14:paraId="2137C046" w14:textId="77777777" w:rsidR="00BF2A99" w:rsidRPr="00BF2A99" w:rsidRDefault="00BF2A99" w:rsidP="00BF2A99">
      <w:pPr>
        <w:ind w:firstLine="709"/>
        <w:rPr>
          <w:sz w:val="20"/>
          <w:lang w:val="ru-BY"/>
        </w:rPr>
      </w:pPr>
      <w:r w:rsidRPr="00BF2A99">
        <w:rPr>
          <w:sz w:val="20"/>
          <w:lang w:val="ru-BY"/>
        </w:rPr>
        <w:t xml:space="preserve">              Inc(j);</w:t>
      </w:r>
    </w:p>
    <w:p w14:paraId="72D7F6A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expr</w:t>
      </w:r>
      <w:proofErr w:type="spellEnd"/>
      <w:r w:rsidRPr="00BF2A99">
        <w:rPr>
          <w:sz w:val="20"/>
          <w:lang w:val="ru-BY"/>
        </w:rPr>
        <w:t>[j].</w:t>
      </w:r>
      <w:proofErr w:type="spellStart"/>
      <w:r w:rsidRPr="00BF2A99">
        <w:rPr>
          <w:sz w:val="20"/>
          <w:lang w:val="ru-BY"/>
        </w:rPr>
        <w:t>name</w:t>
      </w:r>
      <w:proofErr w:type="spellEnd"/>
      <w:r w:rsidRPr="00BF2A99">
        <w:rPr>
          <w:sz w:val="20"/>
          <w:lang w:val="ru-BY"/>
        </w:rPr>
        <w:t xml:space="preserve"> = ')' </w:t>
      </w:r>
      <w:proofErr w:type="spellStart"/>
      <w:r w:rsidRPr="00BF2A99">
        <w:rPr>
          <w:sz w:val="20"/>
          <w:lang w:val="ru-BY"/>
        </w:rPr>
        <w:t>then</w:t>
      </w:r>
      <w:proofErr w:type="spellEnd"/>
    </w:p>
    <w:p w14:paraId="621F1BFE"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Exit</w:t>
      </w:r>
      <w:proofErr w:type="spellEnd"/>
      <w:r w:rsidRPr="00BF2A99">
        <w:rPr>
          <w:sz w:val="20"/>
          <w:lang w:val="ru-BY"/>
        </w:rPr>
        <w:t>(</w:t>
      </w:r>
      <w:proofErr w:type="spellStart"/>
      <w:proofErr w:type="gramEnd"/>
      <w:r w:rsidRPr="00BF2A99">
        <w:rPr>
          <w:sz w:val="20"/>
          <w:lang w:val="ru-BY"/>
        </w:rPr>
        <w:t>False</w:t>
      </w:r>
      <w:proofErr w:type="spellEnd"/>
      <w:r w:rsidRPr="00BF2A99">
        <w:rPr>
          <w:sz w:val="20"/>
          <w:lang w:val="ru-BY"/>
        </w:rPr>
        <w:t>);</w:t>
      </w:r>
    </w:p>
    <w:p w14:paraId="5E81D4AF" w14:textId="77777777" w:rsidR="00BF2A99" w:rsidRPr="00BF2A99" w:rsidRDefault="00BF2A99" w:rsidP="00BF2A99">
      <w:pPr>
        <w:ind w:firstLine="709"/>
        <w:rPr>
          <w:sz w:val="20"/>
          <w:lang w:val="ru-BY"/>
        </w:rPr>
      </w:pPr>
    </w:p>
    <w:p w14:paraId="35C92F9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p>
    <w:p w14:paraId="0234856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p>
    <w:p w14:paraId="33EECBC9"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Exit</w:t>
      </w:r>
      <w:proofErr w:type="spellEnd"/>
      <w:r w:rsidRPr="00BF2A99">
        <w:rPr>
          <w:sz w:val="20"/>
          <w:lang w:val="ru-BY"/>
        </w:rPr>
        <w:t>(</w:t>
      </w:r>
      <w:proofErr w:type="spellStart"/>
      <w:proofErr w:type="gramEnd"/>
      <w:r w:rsidRPr="00BF2A99">
        <w:rPr>
          <w:sz w:val="20"/>
          <w:lang w:val="ru-BY"/>
        </w:rPr>
        <w:t>False</w:t>
      </w:r>
      <w:proofErr w:type="spellEnd"/>
      <w:r w:rsidRPr="00BF2A99">
        <w:rPr>
          <w:sz w:val="20"/>
          <w:lang w:val="ru-BY"/>
        </w:rPr>
        <w:t>);</w:t>
      </w:r>
    </w:p>
    <w:p w14:paraId="6B0CB22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611BE56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powlog</w:t>
      </w:r>
      <w:proofErr w:type="spellEnd"/>
      <w:proofErr w:type="gramStart"/>
      <w:r w:rsidRPr="00BF2A99">
        <w:rPr>
          <w:sz w:val="20"/>
          <w:lang w:val="ru-BY"/>
        </w:rPr>
        <w:t>'.</w:t>
      </w:r>
      <w:proofErr w:type="spellStart"/>
      <w:r w:rsidRPr="00BF2A99">
        <w:rPr>
          <w:sz w:val="20"/>
          <w:lang w:val="ru-BY"/>
        </w:rPr>
        <w:t>Contains</w:t>
      </w:r>
      <w:proofErr w:type="spellEnd"/>
      <w:proofErr w:type="gramEnd"/>
      <w:r w:rsidRPr="00BF2A99">
        <w:rPr>
          <w:sz w:val="20"/>
          <w:lang w:val="ru-BY"/>
        </w:rPr>
        <w:t>(</w:t>
      </w:r>
      <w:proofErr w:type="spellStart"/>
      <w:r w:rsidRPr="00BF2A99">
        <w:rPr>
          <w:sz w:val="20"/>
          <w:lang w:val="ru-BY"/>
        </w:rPr>
        <w:t>expr</w:t>
      </w:r>
      <w:proofErr w:type="spellEnd"/>
      <w:r w:rsidRPr="00BF2A99">
        <w:rPr>
          <w:sz w:val="20"/>
          <w:lang w:val="ru-BY"/>
        </w:rPr>
        <w:t>[i].</w:t>
      </w:r>
      <w:proofErr w:type="spellStart"/>
      <w:r w:rsidRPr="00BF2A99">
        <w:rPr>
          <w:sz w:val="20"/>
          <w:lang w:val="ru-BY"/>
        </w:rPr>
        <w:t>name</w:t>
      </w:r>
      <w:proofErr w:type="spellEnd"/>
      <w:r w:rsidRPr="00BF2A99">
        <w:rPr>
          <w:sz w:val="20"/>
          <w:lang w:val="ru-BY"/>
        </w:rPr>
        <w:t xml:space="preserve">)) </w:t>
      </w:r>
      <w:proofErr w:type="spellStart"/>
      <w:r w:rsidRPr="00BF2A99">
        <w:rPr>
          <w:sz w:val="20"/>
          <w:lang w:val="ru-BY"/>
        </w:rPr>
        <w:t>then</w:t>
      </w:r>
      <w:proofErr w:type="spellEnd"/>
    </w:p>
    <w:p w14:paraId="063D5D4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7B30BFC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i </w:t>
      </w:r>
      <w:proofErr w:type="gramStart"/>
      <w:r w:rsidRPr="00BF2A99">
        <w:rPr>
          <w:sz w:val="20"/>
          <w:lang w:val="ru-BY"/>
        </w:rPr>
        <w:t xml:space="preserve">&lt; </w:t>
      </w:r>
      <w:proofErr w:type="spellStart"/>
      <w:r w:rsidRPr="00BF2A99">
        <w:rPr>
          <w:sz w:val="20"/>
          <w:lang w:val="ru-BY"/>
        </w:rPr>
        <w:t>expr</w:t>
      </w:r>
      <w:proofErr w:type="gramEnd"/>
      <w:r w:rsidRPr="00BF2A99">
        <w:rPr>
          <w:sz w:val="20"/>
          <w:lang w:val="ru-BY"/>
        </w:rPr>
        <w:t>.Count</w:t>
      </w:r>
      <w:proofErr w:type="spellEnd"/>
      <w:r w:rsidRPr="00BF2A99">
        <w:rPr>
          <w:sz w:val="20"/>
          <w:lang w:val="ru-BY"/>
        </w:rPr>
        <w:t xml:space="preserve"> - 4 </w:t>
      </w:r>
      <w:proofErr w:type="spellStart"/>
      <w:r w:rsidRPr="00BF2A99">
        <w:rPr>
          <w:sz w:val="20"/>
          <w:lang w:val="ru-BY"/>
        </w:rPr>
        <w:t>then</w:t>
      </w:r>
      <w:proofErr w:type="spellEnd"/>
    </w:p>
    <w:p w14:paraId="183A956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1A82755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proofErr w:type="gramStart"/>
      <w:r w:rsidRPr="00BF2A99">
        <w:rPr>
          <w:sz w:val="20"/>
          <w:lang w:val="ru-BY"/>
        </w:rPr>
        <w:t>isNaN</w:t>
      </w:r>
      <w:proofErr w:type="spellEnd"/>
      <w:r w:rsidRPr="00BF2A99">
        <w:rPr>
          <w:sz w:val="20"/>
          <w:lang w:val="ru-BY"/>
        </w:rPr>
        <w:t>(</w:t>
      </w:r>
      <w:proofErr w:type="spellStart"/>
      <w:r w:rsidRPr="00BF2A99">
        <w:rPr>
          <w:sz w:val="20"/>
          <w:lang w:val="ru-BY"/>
        </w:rPr>
        <w:t>expr</w:t>
      </w:r>
      <w:proofErr w:type="spellEnd"/>
      <w:r w:rsidRPr="00BF2A99">
        <w:rPr>
          <w:sz w:val="20"/>
          <w:lang w:val="ru-BY"/>
        </w:rPr>
        <w:t>[</w:t>
      </w:r>
      <w:proofErr w:type="gramEnd"/>
      <w:r w:rsidRPr="00BF2A99">
        <w:rPr>
          <w:sz w:val="20"/>
          <w:lang w:val="ru-BY"/>
        </w:rPr>
        <w:t>i + 2</w:t>
      </w:r>
      <w:proofErr w:type="gramStart"/>
      <w:r w:rsidRPr="00BF2A99">
        <w:rPr>
          <w:sz w:val="20"/>
          <w:lang w:val="ru-BY"/>
        </w:rPr>
        <w:t>].</w:t>
      </w:r>
      <w:proofErr w:type="spellStart"/>
      <w:r w:rsidRPr="00BF2A99">
        <w:rPr>
          <w:sz w:val="20"/>
          <w:lang w:val="ru-BY"/>
        </w:rPr>
        <w:t>val</w:t>
      </w:r>
      <w:proofErr w:type="spellEnd"/>
      <w:proofErr w:type="gramEnd"/>
      <w:r w:rsidRPr="00BF2A99">
        <w:rPr>
          <w:sz w:val="20"/>
          <w:lang w:val="ru-BY"/>
        </w:rPr>
        <w:t xml:space="preserve">) </w:t>
      </w:r>
      <w:proofErr w:type="spellStart"/>
      <w:r w:rsidRPr="00BF2A99">
        <w:rPr>
          <w:sz w:val="20"/>
          <w:lang w:val="ru-BY"/>
        </w:rPr>
        <w:t>or</w:t>
      </w:r>
      <w:proofErr w:type="spellEnd"/>
      <w:r w:rsidRPr="00BF2A99">
        <w:rPr>
          <w:sz w:val="20"/>
          <w:lang w:val="ru-BY"/>
        </w:rPr>
        <w:t xml:space="preserve"> </w:t>
      </w:r>
      <w:proofErr w:type="spellStart"/>
      <w:proofErr w:type="gramStart"/>
      <w:r w:rsidRPr="00BF2A99">
        <w:rPr>
          <w:sz w:val="20"/>
          <w:lang w:val="ru-BY"/>
        </w:rPr>
        <w:t>isNaN</w:t>
      </w:r>
      <w:proofErr w:type="spellEnd"/>
      <w:r w:rsidRPr="00BF2A99">
        <w:rPr>
          <w:sz w:val="20"/>
          <w:lang w:val="ru-BY"/>
        </w:rPr>
        <w:t>(</w:t>
      </w:r>
      <w:proofErr w:type="spellStart"/>
      <w:r w:rsidRPr="00BF2A99">
        <w:rPr>
          <w:sz w:val="20"/>
          <w:lang w:val="ru-BY"/>
        </w:rPr>
        <w:t>expr</w:t>
      </w:r>
      <w:proofErr w:type="spellEnd"/>
      <w:r w:rsidRPr="00BF2A99">
        <w:rPr>
          <w:sz w:val="20"/>
          <w:lang w:val="ru-BY"/>
        </w:rPr>
        <w:t>[</w:t>
      </w:r>
      <w:proofErr w:type="gramEnd"/>
      <w:r w:rsidRPr="00BF2A99">
        <w:rPr>
          <w:sz w:val="20"/>
          <w:lang w:val="ru-BY"/>
        </w:rPr>
        <w:t>i + 4</w:t>
      </w:r>
      <w:proofErr w:type="gramStart"/>
      <w:r w:rsidRPr="00BF2A99">
        <w:rPr>
          <w:sz w:val="20"/>
          <w:lang w:val="ru-BY"/>
        </w:rPr>
        <w:t>].</w:t>
      </w:r>
      <w:proofErr w:type="spellStart"/>
      <w:r w:rsidRPr="00BF2A99">
        <w:rPr>
          <w:sz w:val="20"/>
          <w:lang w:val="ru-BY"/>
        </w:rPr>
        <w:t>val</w:t>
      </w:r>
      <w:proofErr w:type="spellEnd"/>
      <w:proofErr w:type="gramEnd"/>
      <w:r w:rsidRPr="00BF2A99">
        <w:rPr>
          <w:sz w:val="20"/>
          <w:lang w:val="ru-BY"/>
        </w:rPr>
        <w:t xml:space="preserve">) </w:t>
      </w:r>
      <w:proofErr w:type="spellStart"/>
      <w:r w:rsidRPr="00BF2A99">
        <w:rPr>
          <w:sz w:val="20"/>
          <w:lang w:val="ru-BY"/>
        </w:rPr>
        <w:t>then</w:t>
      </w:r>
      <w:proofErr w:type="spellEnd"/>
    </w:p>
    <w:p w14:paraId="19DCA483"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Exit</w:t>
      </w:r>
      <w:proofErr w:type="spellEnd"/>
      <w:r w:rsidRPr="00BF2A99">
        <w:rPr>
          <w:sz w:val="20"/>
          <w:lang w:val="ru-BY"/>
        </w:rPr>
        <w:t>(</w:t>
      </w:r>
      <w:proofErr w:type="spellStart"/>
      <w:proofErr w:type="gramEnd"/>
      <w:r w:rsidRPr="00BF2A99">
        <w:rPr>
          <w:sz w:val="20"/>
          <w:lang w:val="ru-BY"/>
        </w:rPr>
        <w:t>False</w:t>
      </w:r>
      <w:proofErr w:type="spellEnd"/>
      <w:r w:rsidRPr="00BF2A99">
        <w:rPr>
          <w:sz w:val="20"/>
          <w:lang w:val="ru-BY"/>
        </w:rPr>
        <w:t>);</w:t>
      </w:r>
    </w:p>
    <w:p w14:paraId="409FEC8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proofErr w:type="gramStart"/>
      <w:r w:rsidRPr="00BF2A99">
        <w:rPr>
          <w:sz w:val="20"/>
          <w:lang w:val="ru-BY"/>
        </w:rPr>
        <w:t>expr</w:t>
      </w:r>
      <w:proofErr w:type="spellEnd"/>
      <w:r w:rsidRPr="00BF2A99">
        <w:rPr>
          <w:sz w:val="20"/>
          <w:lang w:val="ru-BY"/>
        </w:rPr>
        <w:t>[</w:t>
      </w:r>
      <w:proofErr w:type="gramEnd"/>
      <w:r w:rsidRPr="00BF2A99">
        <w:rPr>
          <w:sz w:val="20"/>
          <w:lang w:val="ru-BY"/>
        </w:rPr>
        <w:t>i + 1</w:t>
      </w:r>
      <w:proofErr w:type="gramStart"/>
      <w:r w:rsidRPr="00BF2A99">
        <w:rPr>
          <w:sz w:val="20"/>
          <w:lang w:val="ru-BY"/>
        </w:rPr>
        <w:t>].</w:t>
      </w:r>
      <w:proofErr w:type="spellStart"/>
      <w:r w:rsidRPr="00BF2A99">
        <w:rPr>
          <w:sz w:val="20"/>
          <w:lang w:val="ru-BY"/>
        </w:rPr>
        <w:t>val</w:t>
      </w:r>
      <w:proofErr w:type="spellEnd"/>
      <w:proofErr w:type="gramEnd"/>
      <w:r w:rsidRPr="00BF2A99">
        <w:rPr>
          <w:sz w:val="20"/>
          <w:lang w:val="ru-BY"/>
        </w:rPr>
        <w:t xml:space="preserve"> </w:t>
      </w:r>
      <w:proofErr w:type="gramStart"/>
      <w:r w:rsidRPr="00BF2A99">
        <w:rPr>
          <w:sz w:val="20"/>
          <w:lang w:val="ru-BY"/>
        </w:rPr>
        <w:t>&lt; 0</w:t>
      </w:r>
      <w:proofErr w:type="gramEnd"/>
      <w:r w:rsidRPr="00BF2A99">
        <w:rPr>
          <w:sz w:val="20"/>
          <w:lang w:val="ru-BY"/>
        </w:rPr>
        <w:t xml:space="preserve"> </w:t>
      </w:r>
      <w:proofErr w:type="spellStart"/>
      <w:r w:rsidRPr="00BF2A99">
        <w:rPr>
          <w:sz w:val="20"/>
          <w:lang w:val="ru-BY"/>
        </w:rPr>
        <w:t>then</w:t>
      </w:r>
      <w:proofErr w:type="spellEnd"/>
    </w:p>
    <w:p w14:paraId="52413CE6"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Exit</w:t>
      </w:r>
      <w:proofErr w:type="spellEnd"/>
      <w:r w:rsidRPr="00BF2A99">
        <w:rPr>
          <w:sz w:val="20"/>
          <w:lang w:val="ru-BY"/>
        </w:rPr>
        <w:t>(</w:t>
      </w:r>
      <w:proofErr w:type="spellStart"/>
      <w:proofErr w:type="gramEnd"/>
      <w:r w:rsidRPr="00BF2A99">
        <w:rPr>
          <w:sz w:val="20"/>
          <w:lang w:val="ru-BY"/>
        </w:rPr>
        <w:t>False</w:t>
      </w:r>
      <w:proofErr w:type="spellEnd"/>
      <w:r w:rsidRPr="00BF2A99">
        <w:rPr>
          <w:sz w:val="20"/>
          <w:lang w:val="ru-BY"/>
        </w:rPr>
        <w:t>);</w:t>
      </w:r>
    </w:p>
    <w:p w14:paraId="2BCA1F32" w14:textId="77777777" w:rsidR="00BF2A99" w:rsidRPr="00BF2A99" w:rsidRDefault="00BF2A99" w:rsidP="00BF2A99">
      <w:pPr>
        <w:ind w:firstLine="709"/>
        <w:rPr>
          <w:sz w:val="20"/>
          <w:lang w:val="ru-BY"/>
        </w:rPr>
      </w:pPr>
    </w:p>
    <w:p w14:paraId="041B7A4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p>
    <w:p w14:paraId="2D2E1F8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p>
    <w:p w14:paraId="5D7D3B70"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Exit</w:t>
      </w:r>
      <w:proofErr w:type="spellEnd"/>
      <w:r w:rsidRPr="00BF2A99">
        <w:rPr>
          <w:sz w:val="20"/>
          <w:lang w:val="ru-BY"/>
        </w:rPr>
        <w:t>(</w:t>
      </w:r>
      <w:proofErr w:type="spellStart"/>
      <w:proofErr w:type="gramEnd"/>
      <w:r w:rsidRPr="00BF2A99">
        <w:rPr>
          <w:sz w:val="20"/>
          <w:lang w:val="ru-BY"/>
        </w:rPr>
        <w:t>False</w:t>
      </w:r>
      <w:proofErr w:type="spellEnd"/>
      <w:r w:rsidRPr="00BF2A99">
        <w:rPr>
          <w:sz w:val="20"/>
          <w:lang w:val="ru-BY"/>
        </w:rPr>
        <w:t>);</w:t>
      </w:r>
    </w:p>
    <w:p w14:paraId="285E220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p>
    <w:p w14:paraId="3E4B9D4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p>
    <w:p w14:paraId="75DCFAD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398EF7D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(i = 0) </w:t>
      </w:r>
      <w:proofErr w:type="spellStart"/>
      <w:r w:rsidRPr="00BF2A99">
        <w:rPr>
          <w:sz w:val="20"/>
          <w:lang w:val="ru-BY"/>
        </w:rPr>
        <w:t>or</w:t>
      </w:r>
      <w:proofErr w:type="spellEnd"/>
      <w:r w:rsidRPr="00BF2A99">
        <w:rPr>
          <w:sz w:val="20"/>
          <w:lang w:val="ru-BY"/>
        </w:rPr>
        <w:t xml:space="preserve"> (i = </w:t>
      </w:r>
      <w:proofErr w:type="spellStart"/>
      <w:proofErr w:type="gramStart"/>
      <w:r w:rsidRPr="00BF2A99">
        <w:rPr>
          <w:sz w:val="20"/>
          <w:lang w:val="ru-BY"/>
        </w:rPr>
        <w:t>expr.Count</w:t>
      </w:r>
      <w:proofErr w:type="spellEnd"/>
      <w:proofErr w:type="gramEnd"/>
      <w:r w:rsidRPr="00BF2A99">
        <w:rPr>
          <w:sz w:val="20"/>
          <w:lang w:val="ru-BY"/>
        </w:rPr>
        <w:t xml:space="preserve"> - 1) </w:t>
      </w:r>
      <w:proofErr w:type="spellStart"/>
      <w:r w:rsidRPr="00BF2A99">
        <w:rPr>
          <w:sz w:val="20"/>
          <w:lang w:val="ru-BY"/>
        </w:rPr>
        <w:t>or</w:t>
      </w:r>
      <w:proofErr w:type="spellEnd"/>
    </w:p>
    <w:p w14:paraId="3CC70418" w14:textId="77777777" w:rsidR="00BF2A99" w:rsidRPr="00BF2A99" w:rsidRDefault="00BF2A99" w:rsidP="00BF2A99">
      <w:pPr>
        <w:ind w:firstLine="709"/>
        <w:rPr>
          <w:sz w:val="20"/>
          <w:lang w:val="ru-BY"/>
        </w:rPr>
      </w:pPr>
      <w:r w:rsidRPr="00BF2A99">
        <w:rPr>
          <w:sz w:val="20"/>
          <w:lang w:val="ru-BY"/>
        </w:rPr>
        <w:t xml:space="preserve">            ('+-u*/^|~%&amp;sincostgctgabsshchthcthexpasinacosatanlnlgsqrtpowlog'.</w:t>
      </w:r>
    </w:p>
    <w:p w14:paraId="39F4D267"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Contains</w:t>
      </w:r>
      <w:proofErr w:type="spellEnd"/>
      <w:r w:rsidRPr="00BF2A99">
        <w:rPr>
          <w:sz w:val="20"/>
          <w:lang w:val="ru-BY"/>
        </w:rPr>
        <w:t>(</w:t>
      </w:r>
      <w:proofErr w:type="spellStart"/>
      <w:r w:rsidRPr="00BF2A99">
        <w:rPr>
          <w:sz w:val="20"/>
          <w:lang w:val="ru-BY"/>
        </w:rPr>
        <w:t>expr</w:t>
      </w:r>
      <w:proofErr w:type="spellEnd"/>
      <w:r w:rsidRPr="00BF2A99">
        <w:rPr>
          <w:sz w:val="20"/>
          <w:lang w:val="ru-BY"/>
        </w:rPr>
        <w:t>[</w:t>
      </w:r>
      <w:proofErr w:type="gramEnd"/>
      <w:r w:rsidRPr="00BF2A99">
        <w:rPr>
          <w:sz w:val="20"/>
          <w:lang w:val="ru-BY"/>
        </w:rPr>
        <w:t>i - 1].</w:t>
      </w:r>
      <w:proofErr w:type="spellStart"/>
      <w:r w:rsidRPr="00BF2A99">
        <w:rPr>
          <w:sz w:val="20"/>
          <w:lang w:val="ru-BY"/>
        </w:rPr>
        <w:t>name</w:t>
      </w:r>
      <w:proofErr w:type="spellEnd"/>
      <w:r w:rsidRPr="00BF2A99">
        <w:rPr>
          <w:sz w:val="20"/>
          <w:lang w:val="ru-BY"/>
        </w:rPr>
        <w:t xml:space="preserve">) </w:t>
      </w:r>
      <w:proofErr w:type="spellStart"/>
      <w:r w:rsidRPr="00BF2A99">
        <w:rPr>
          <w:sz w:val="20"/>
          <w:lang w:val="ru-BY"/>
        </w:rPr>
        <w:t>or</w:t>
      </w:r>
      <w:proofErr w:type="spellEnd"/>
    </w:p>
    <w:p w14:paraId="0038906A" w14:textId="77777777" w:rsidR="00BF2A99" w:rsidRPr="00BF2A99" w:rsidRDefault="00BF2A99" w:rsidP="00BF2A99">
      <w:pPr>
        <w:ind w:firstLine="709"/>
        <w:rPr>
          <w:sz w:val="20"/>
          <w:lang w:val="ru-BY"/>
        </w:rPr>
      </w:pPr>
      <w:r w:rsidRPr="00BF2A99">
        <w:rPr>
          <w:sz w:val="20"/>
          <w:lang w:val="ru-BY"/>
        </w:rPr>
        <w:t xml:space="preserve">            '+-u*/^|~%&amp;</w:t>
      </w:r>
      <w:proofErr w:type="gramStart"/>
      <w:r w:rsidRPr="00BF2A99">
        <w:rPr>
          <w:sz w:val="20"/>
          <w:lang w:val="ru-BY"/>
        </w:rPr>
        <w:t>'.</w:t>
      </w:r>
      <w:proofErr w:type="spellStart"/>
      <w:r w:rsidRPr="00BF2A99">
        <w:rPr>
          <w:sz w:val="20"/>
          <w:lang w:val="ru-BY"/>
        </w:rPr>
        <w:t>Contains</w:t>
      </w:r>
      <w:proofErr w:type="spellEnd"/>
      <w:proofErr w:type="gramEnd"/>
      <w:r w:rsidRPr="00BF2A99">
        <w:rPr>
          <w:sz w:val="20"/>
          <w:lang w:val="ru-BY"/>
        </w:rPr>
        <w:t>(</w:t>
      </w:r>
      <w:proofErr w:type="spellStart"/>
      <w:proofErr w:type="gramStart"/>
      <w:r w:rsidRPr="00BF2A99">
        <w:rPr>
          <w:sz w:val="20"/>
          <w:lang w:val="ru-BY"/>
        </w:rPr>
        <w:t>expr</w:t>
      </w:r>
      <w:proofErr w:type="spellEnd"/>
      <w:r w:rsidRPr="00BF2A99">
        <w:rPr>
          <w:sz w:val="20"/>
          <w:lang w:val="ru-BY"/>
        </w:rPr>
        <w:t>[</w:t>
      </w:r>
      <w:proofErr w:type="gramEnd"/>
      <w:r w:rsidRPr="00BF2A99">
        <w:rPr>
          <w:sz w:val="20"/>
          <w:lang w:val="ru-BY"/>
        </w:rPr>
        <w:t>i + 1].</w:t>
      </w:r>
      <w:proofErr w:type="spellStart"/>
      <w:r w:rsidRPr="00BF2A99">
        <w:rPr>
          <w:sz w:val="20"/>
          <w:lang w:val="ru-BY"/>
        </w:rPr>
        <w:t>name</w:t>
      </w:r>
      <w:proofErr w:type="spellEnd"/>
      <w:r w:rsidRPr="00BF2A99">
        <w:rPr>
          <w:sz w:val="20"/>
          <w:lang w:val="ru-BY"/>
        </w:rPr>
        <w:t xml:space="preserve">)) </w:t>
      </w:r>
      <w:proofErr w:type="spellStart"/>
      <w:r w:rsidRPr="00BF2A99">
        <w:rPr>
          <w:sz w:val="20"/>
          <w:lang w:val="ru-BY"/>
        </w:rPr>
        <w:t>then</w:t>
      </w:r>
      <w:proofErr w:type="spellEnd"/>
    </w:p>
    <w:p w14:paraId="1508E191"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Exit</w:t>
      </w:r>
      <w:proofErr w:type="spellEnd"/>
      <w:r w:rsidRPr="00BF2A99">
        <w:rPr>
          <w:sz w:val="20"/>
          <w:lang w:val="ru-BY"/>
        </w:rPr>
        <w:t>(</w:t>
      </w:r>
      <w:proofErr w:type="spellStart"/>
      <w:proofErr w:type="gramEnd"/>
      <w:r w:rsidRPr="00BF2A99">
        <w:rPr>
          <w:sz w:val="20"/>
          <w:lang w:val="ru-BY"/>
        </w:rPr>
        <w:t>False</w:t>
      </w:r>
      <w:proofErr w:type="spellEnd"/>
      <w:r w:rsidRPr="00BF2A99">
        <w:rPr>
          <w:sz w:val="20"/>
          <w:lang w:val="ru-BY"/>
        </w:rPr>
        <w:t>);</w:t>
      </w:r>
    </w:p>
    <w:p w14:paraId="10C22DD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0465D28E" w14:textId="77777777" w:rsidR="00BF2A99" w:rsidRPr="00BF2A99" w:rsidRDefault="00BF2A99" w:rsidP="00BF2A99">
      <w:pPr>
        <w:ind w:firstLine="709"/>
        <w:rPr>
          <w:sz w:val="20"/>
          <w:lang w:val="ru-BY"/>
        </w:rPr>
      </w:pPr>
    </w:p>
    <w:p w14:paraId="514B4CC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50CCA332" w14:textId="77777777" w:rsidR="00BF2A99" w:rsidRPr="00BF2A99" w:rsidRDefault="00BF2A99" w:rsidP="00BF2A99">
      <w:pPr>
        <w:ind w:firstLine="709"/>
        <w:rPr>
          <w:sz w:val="20"/>
          <w:lang w:val="ru-BY"/>
        </w:rPr>
      </w:pPr>
    </w:p>
    <w:p w14:paraId="559D96B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19ABFDB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proofErr w:type="gramStart"/>
      <w:r w:rsidRPr="00BF2A99">
        <w:rPr>
          <w:sz w:val="20"/>
          <w:lang w:val="ru-BY"/>
        </w:rPr>
        <w:t>expr.Count</w:t>
      </w:r>
      <w:proofErr w:type="spellEnd"/>
      <w:proofErr w:type="gramEnd"/>
      <w:r w:rsidRPr="00BF2A99">
        <w:rPr>
          <w:sz w:val="20"/>
          <w:lang w:val="ru-BY"/>
        </w:rPr>
        <w:t xml:space="preserve"> &gt; 0) </w:t>
      </w:r>
      <w:proofErr w:type="spellStart"/>
      <w:r w:rsidRPr="00BF2A99">
        <w:rPr>
          <w:sz w:val="20"/>
          <w:lang w:val="ru-BY"/>
        </w:rPr>
        <w:t>and</w:t>
      </w:r>
      <w:proofErr w:type="spellEnd"/>
      <w:r w:rsidRPr="00BF2A99">
        <w:rPr>
          <w:sz w:val="20"/>
          <w:lang w:val="ru-BY"/>
        </w:rPr>
        <w:t xml:space="preserve"> </w:t>
      </w:r>
      <w:proofErr w:type="spellStart"/>
      <w:r w:rsidRPr="00BF2A99">
        <w:rPr>
          <w:sz w:val="20"/>
          <w:lang w:val="ru-BY"/>
        </w:rPr>
        <w:t>isNaN</w:t>
      </w:r>
      <w:proofErr w:type="spellEnd"/>
      <w:r w:rsidRPr="00BF2A99">
        <w:rPr>
          <w:sz w:val="20"/>
          <w:lang w:val="ru-BY"/>
        </w:rPr>
        <w:t>(</w:t>
      </w:r>
      <w:proofErr w:type="spellStart"/>
      <w:r w:rsidRPr="00BF2A99">
        <w:rPr>
          <w:sz w:val="20"/>
          <w:lang w:val="ru-BY"/>
        </w:rPr>
        <w:t>expr.Last.val</w:t>
      </w:r>
      <w:proofErr w:type="spellEnd"/>
      <w:r w:rsidRPr="00BF2A99">
        <w:rPr>
          <w:sz w:val="20"/>
          <w:lang w:val="ru-BY"/>
        </w:rPr>
        <w:t xml:space="preserve">) </w:t>
      </w:r>
      <w:proofErr w:type="spellStart"/>
      <w:r w:rsidRPr="00BF2A99">
        <w:rPr>
          <w:sz w:val="20"/>
          <w:lang w:val="ru-BY"/>
        </w:rPr>
        <w:t>then</w:t>
      </w:r>
      <w:proofErr w:type="spellEnd"/>
    </w:p>
    <w:p w14:paraId="76312C65"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Exit</w:t>
      </w:r>
      <w:proofErr w:type="spellEnd"/>
      <w:r w:rsidRPr="00BF2A99">
        <w:rPr>
          <w:sz w:val="20"/>
          <w:lang w:val="ru-BY"/>
        </w:rPr>
        <w:t>(</w:t>
      </w:r>
      <w:proofErr w:type="spellStart"/>
      <w:proofErr w:type="gramEnd"/>
      <w:r w:rsidRPr="00BF2A99">
        <w:rPr>
          <w:sz w:val="20"/>
          <w:lang w:val="ru-BY"/>
        </w:rPr>
        <w:t>False</w:t>
      </w:r>
      <w:proofErr w:type="spellEnd"/>
      <w:r w:rsidRPr="00BF2A99">
        <w:rPr>
          <w:sz w:val="20"/>
          <w:lang w:val="ru-BY"/>
        </w:rPr>
        <w:t>);</w:t>
      </w:r>
    </w:p>
    <w:p w14:paraId="57811381" w14:textId="77777777" w:rsidR="00BF2A99" w:rsidRPr="00BF2A99" w:rsidRDefault="00BF2A99" w:rsidP="00BF2A99">
      <w:pPr>
        <w:ind w:firstLine="709"/>
        <w:rPr>
          <w:sz w:val="20"/>
          <w:lang w:val="ru-BY"/>
        </w:rPr>
      </w:pPr>
    </w:p>
    <w:p w14:paraId="0DD61C9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6A13E02A" w14:textId="77777777" w:rsidR="00BF2A99" w:rsidRPr="00BF2A99" w:rsidRDefault="00BF2A99" w:rsidP="00BF2A99">
      <w:pPr>
        <w:ind w:firstLine="709"/>
        <w:rPr>
          <w:sz w:val="20"/>
          <w:lang w:val="ru-BY"/>
        </w:rPr>
      </w:pPr>
    </w:p>
    <w:p w14:paraId="178B8925"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5F191AC5" w14:textId="77777777" w:rsidR="00BF2A99" w:rsidRPr="00BF2A99" w:rsidRDefault="00BF2A99" w:rsidP="00BF2A99">
      <w:pPr>
        <w:ind w:firstLine="709"/>
        <w:rPr>
          <w:sz w:val="20"/>
          <w:lang w:val="ru-BY"/>
        </w:rPr>
      </w:pPr>
      <w:r w:rsidRPr="00BF2A99">
        <w:rPr>
          <w:sz w:val="20"/>
          <w:lang w:val="ru-BY"/>
        </w:rPr>
        <w:t xml:space="preserve">  Format;</w:t>
      </w:r>
    </w:p>
    <w:p w14:paraId="6124D89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input</w:t>
      </w:r>
      <w:proofErr w:type="spellEnd"/>
      <w:r w:rsidRPr="00BF2A99">
        <w:rPr>
          <w:sz w:val="20"/>
          <w:lang w:val="ru-BY"/>
        </w:rPr>
        <w:t xml:space="preserve"> = '' </w:t>
      </w:r>
      <w:proofErr w:type="spellStart"/>
      <w:r w:rsidRPr="00BF2A99">
        <w:rPr>
          <w:sz w:val="20"/>
          <w:lang w:val="ru-BY"/>
        </w:rPr>
        <w:t>then</w:t>
      </w:r>
      <w:proofErr w:type="spellEnd"/>
    </w:p>
    <w:p w14:paraId="5D964809"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Exit</w:t>
      </w:r>
      <w:proofErr w:type="spellEnd"/>
      <w:r w:rsidRPr="00BF2A99">
        <w:rPr>
          <w:sz w:val="20"/>
          <w:lang w:val="ru-BY"/>
        </w:rPr>
        <w:t>(</w:t>
      </w:r>
      <w:proofErr w:type="spellStart"/>
      <w:proofErr w:type="gramEnd"/>
      <w:r w:rsidRPr="00BF2A99">
        <w:rPr>
          <w:sz w:val="20"/>
          <w:lang w:val="ru-BY"/>
        </w:rPr>
        <w:t>False</w:t>
      </w:r>
      <w:proofErr w:type="spellEnd"/>
      <w:r w:rsidRPr="00BF2A99">
        <w:rPr>
          <w:sz w:val="20"/>
          <w:lang w:val="ru-BY"/>
        </w:rPr>
        <w:t>);</w:t>
      </w:r>
    </w:p>
    <w:p w14:paraId="6956750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proofErr w:type="gramStart"/>
      <w:r w:rsidRPr="00BF2A99">
        <w:rPr>
          <w:sz w:val="20"/>
          <w:lang w:val="ru-BY"/>
        </w:rPr>
        <w:t>Tokenize</w:t>
      </w:r>
      <w:proofErr w:type="spellEnd"/>
      <w:r w:rsidRPr="00BF2A99">
        <w:rPr>
          <w:sz w:val="20"/>
          <w:lang w:val="ru-BY"/>
        </w:rPr>
        <w:t>(</w:t>
      </w:r>
      <w:proofErr w:type="spellStart"/>
      <w:proofErr w:type="gramEnd"/>
      <w:r w:rsidRPr="00BF2A99">
        <w:rPr>
          <w:sz w:val="20"/>
          <w:lang w:val="ru-BY"/>
        </w:rPr>
        <w:t>input</w:t>
      </w:r>
      <w:proofErr w:type="spellEnd"/>
      <w:r w:rsidRPr="00BF2A99">
        <w:rPr>
          <w:sz w:val="20"/>
          <w:lang w:val="ru-BY"/>
        </w:rPr>
        <w:t xml:space="preserve">, x, </w:t>
      </w:r>
      <w:proofErr w:type="spellStart"/>
      <w:r w:rsidRPr="00BF2A99">
        <w:rPr>
          <w:sz w:val="20"/>
          <w:lang w:val="ru-BY"/>
        </w:rPr>
        <w:t>expr</w:t>
      </w:r>
      <w:proofErr w:type="spellEnd"/>
      <w:r w:rsidRPr="00BF2A99">
        <w:rPr>
          <w:sz w:val="20"/>
          <w:lang w:val="ru-BY"/>
        </w:rPr>
        <w:t xml:space="preserve">) </w:t>
      </w:r>
      <w:proofErr w:type="spellStart"/>
      <w:r w:rsidRPr="00BF2A99">
        <w:rPr>
          <w:sz w:val="20"/>
          <w:lang w:val="ru-BY"/>
        </w:rPr>
        <w:t>then</w:t>
      </w:r>
      <w:proofErr w:type="spellEnd"/>
    </w:p>
    <w:p w14:paraId="34D4A61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5CF4E00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proofErr w:type="gramStart"/>
      <w:r w:rsidRPr="00BF2A99">
        <w:rPr>
          <w:sz w:val="20"/>
          <w:lang w:val="ru-BY"/>
        </w:rPr>
        <w:t>expr.Count</w:t>
      </w:r>
      <w:proofErr w:type="spellEnd"/>
      <w:proofErr w:type="gramEnd"/>
      <w:r w:rsidRPr="00BF2A99">
        <w:rPr>
          <w:sz w:val="20"/>
          <w:lang w:val="ru-BY"/>
        </w:rPr>
        <w:t xml:space="preserve"> &gt; 0) </w:t>
      </w:r>
      <w:proofErr w:type="spellStart"/>
      <w:r w:rsidRPr="00BF2A99">
        <w:rPr>
          <w:sz w:val="20"/>
          <w:lang w:val="ru-BY"/>
        </w:rPr>
        <w:t>then</w:t>
      </w:r>
      <w:proofErr w:type="spellEnd"/>
    </w:p>
    <w:p w14:paraId="3943494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65600A3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proofErr w:type="gramStart"/>
      <w:r w:rsidRPr="00BF2A99">
        <w:rPr>
          <w:sz w:val="20"/>
          <w:lang w:val="ru-BY"/>
        </w:rPr>
        <w:t>Calculate</w:t>
      </w:r>
      <w:proofErr w:type="spellEnd"/>
      <w:r w:rsidRPr="00BF2A99">
        <w:rPr>
          <w:sz w:val="20"/>
          <w:lang w:val="ru-BY"/>
        </w:rPr>
        <w:t>(</w:t>
      </w:r>
      <w:proofErr w:type="spellStart"/>
      <w:proofErr w:type="gramEnd"/>
      <w:r w:rsidRPr="00BF2A99">
        <w:rPr>
          <w:sz w:val="20"/>
          <w:lang w:val="ru-BY"/>
        </w:rPr>
        <w:t>expr</w:t>
      </w:r>
      <w:proofErr w:type="spellEnd"/>
      <w:r w:rsidRPr="00BF2A99">
        <w:rPr>
          <w:sz w:val="20"/>
          <w:lang w:val="ru-BY"/>
        </w:rPr>
        <w:t xml:space="preserve">, x, y) </w:t>
      </w:r>
      <w:proofErr w:type="spellStart"/>
      <w:r w:rsidRPr="00BF2A99">
        <w:rPr>
          <w:sz w:val="20"/>
          <w:lang w:val="ru-BY"/>
        </w:rPr>
        <w:t>then</w:t>
      </w:r>
      <w:proofErr w:type="spellEnd"/>
    </w:p>
    <w:p w14:paraId="30754B8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1EE0636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isNaN</w:t>
      </w:r>
      <w:proofErr w:type="spellEnd"/>
      <w:r w:rsidRPr="00BF2A99">
        <w:rPr>
          <w:sz w:val="20"/>
          <w:lang w:val="ru-BY"/>
        </w:rPr>
        <w:t xml:space="preserve">(y) </w:t>
      </w:r>
      <w:proofErr w:type="spellStart"/>
      <w:r w:rsidRPr="00BF2A99">
        <w:rPr>
          <w:sz w:val="20"/>
          <w:lang w:val="ru-BY"/>
        </w:rPr>
        <w:t>then</w:t>
      </w:r>
      <w:proofErr w:type="spellEnd"/>
    </w:p>
    <w:p w14:paraId="2153021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08844716"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expr.Destroy</w:t>
      </w:r>
      <w:proofErr w:type="spellEnd"/>
      <w:proofErr w:type="gramEnd"/>
      <w:r w:rsidRPr="00BF2A99">
        <w:rPr>
          <w:sz w:val="20"/>
          <w:lang w:val="ru-BY"/>
        </w:rPr>
        <w:t>;</w:t>
      </w:r>
    </w:p>
    <w:p w14:paraId="55A7CDD7"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False</w:t>
      </w:r>
      <w:proofErr w:type="spellEnd"/>
    </w:p>
    <w:p w14:paraId="2190897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p>
    <w:p w14:paraId="40F5BA2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p>
    <w:p w14:paraId="2DF4091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060CBE46"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expr.Destroy</w:t>
      </w:r>
      <w:proofErr w:type="spellEnd"/>
      <w:proofErr w:type="gramEnd"/>
      <w:r w:rsidRPr="00BF2A99">
        <w:rPr>
          <w:sz w:val="20"/>
          <w:lang w:val="ru-BY"/>
        </w:rPr>
        <w:t>;</w:t>
      </w:r>
    </w:p>
    <w:p w14:paraId="31EC48E4"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w:t>
      </w:r>
      <w:proofErr w:type="spellEnd"/>
      <w:r w:rsidRPr="00BF2A99">
        <w:rPr>
          <w:sz w:val="20"/>
          <w:lang w:val="ru-BY"/>
        </w:rPr>
        <w:t xml:space="preserve"> :</w:t>
      </w:r>
      <w:proofErr w:type="gramEnd"/>
      <w:r w:rsidRPr="00BF2A99">
        <w:rPr>
          <w:sz w:val="20"/>
          <w:lang w:val="ru-BY"/>
        </w:rPr>
        <w:t>= True;</w:t>
      </w:r>
    </w:p>
    <w:p w14:paraId="50B514EA" w14:textId="77777777" w:rsidR="00BF2A99" w:rsidRPr="00BF2A99" w:rsidRDefault="00BF2A99" w:rsidP="00BF2A99">
      <w:pPr>
        <w:ind w:firstLine="709"/>
        <w:rPr>
          <w:sz w:val="20"/>
          <w:lang w:val="ru-BY"/>
        </w:rPr>
      </w:pPr>
      <w:r w:rsidRPr="00BF2A99">
        <w:rPr>
          <w:sz w:val="20"/>
          <w:lang w:val="ru-BY"/>
        </w:rPr>
        <w:lastRenderedPageBreak/>
        <w:t xml:space="preserve">        </w:t>
      </w:r>
      <w:proofErr w:type="spellStart"/>
      <w:r w:rsidRPr="00BF2A99">
        <w:rPr>
          <w:sz w:val="20"/>
          <w:lang w:val="ru-BY"/>
        </w:rPr>
        <w:t>end</w:t>
      </w:r>
      <w:proofErr w:type="spellEnd"/>
      <w:r w:rsidRPr="00BF2A99">
        <w:rPr>
          <w:sz w:val="20"/>
          <w:lang w:val="ru-BY"/>
        </w:rPr>
        <w:t>;</w:t>
      </w:r>
    </w:p>
    <w:p w14:paraId="4DF036C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1372BEC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p>
    <w:p w14:paraId="340E62A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p>
    <w:p w14:paraId="26EBE355"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427D09F9"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expr.Destroy</w:t>
      </w:r>
      <w:proofErr w:type="spellEnd"/>
      <w:proofErr w:type="gramEnd"/>
      <w:r w:rsidRPr="00BF2A99">
        <w:rPr>
          <w:sz w:val="20"/>
          <w:lang w:val="ru-BY"/>
        </w:rPr>
        <w:t>;</w:t>
      </w:r>
    </w:p>
    <w:p w14:paraId="51F463FB"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False</w:t>
      </w:r>
      <w:proofErr w:type="spellEnd"/>
    </w:p>
    <w:p w14:paraId="27AC7BD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1F16960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p>
    <w:p w14:paraId="4087797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p>
    <w:p w14:paraId="284BB70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7BB9577D"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expr.Destroy</w:t>
      </w:r>
      <w:proofErr w:type="spellEnd"/>
      <w:proofErr w:type="gramEnd"/>
      <w:r w:rsidRPr="00BF2A99">
        <w:rPr>
          <w:sz w:val="20"/>
          <w:lang w:val="ru-BY"/>
        </w:rPr>
        <w:t>;</w:t>
      </w:r>
    </w:p>
    <w:p w14:paraId="105E4F59"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False</w:t>
      </w:r>
      <w:proofErr w:type="spellEnd"/>
    </w:p>
    <w:p w14:paraId="0D16C36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3D53177E"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37B904C8" w14:textId="77777777" w:rsidR="00BF2A99" w:rsidRPr="00BF2A99" w:rsidRDefault="00BF2A99" w:rsidP="00BF2A99">
      <w:pPr>
        <w:ind w:firstLine="709"/>
        <w:rPr>
          <w:sz w:val="20"/>
          <w:lang w:val="ru-BY"/>
        </w:rPr>
      </w:pPr>
    </w:p>
    <w:p w14:paraId="3EE51AE5" w14:textId="4FF9357C" w:rsid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16E994AD" w14:textId="77777777" w:rsidR="00BF2A99" w:rsidRPr="00BF2A99" w:rsidRDefault="00BF2A99" w:rsidP="00BF2A99">
      <w:pPr>
        <w:ind w:firstLine="709"/>
        <w:rPr>
          <w:sz w:val="20"/>
          <w:lang w:val="ru-BY"/>
        </w:rPr>
      </w:pPr>
      <w:proofErr w:type="spellStart"/>
      <w:r w:rsidRPr="00BF2A99">
        <w:rPr>
          <w:sz w:val="20"/>
          <w:lang w:val="ru-BY"/>
        </w:rPr>
        <w:t>unit</w:t>
      </w:r>
      <w:proofErr w:type="spellEnd"/>
      <w:r w:rsidRPr="00BF2A99">
        <w:rPr>
          <w:sz w:val="20"/>
          <w:lang w:val="ru-BY"/>
        </w:rPr>
        <w:t xml:space="preserve"> </w:t>
      </w:r>
      <w:proofErr w:type="spellStart"/>
      <w:r w:rsidRPr="00BF2A99">
        <w:rPr>
          <w:sz w:val="20"/>
          <w:lang w:val="ru-BY"/>
        </w:rPr>
        <w:t>ScrollBox</w:t>
      </w:r>
      <w:proofErr w:type="spellEnd"/>
      <w:r w:rsidRPr="00BF2A99">
        <w:rPr>
          <w:sz w:val="20"/>
          <w:lang w:val="ru-BY"/>
        </w:rPr>
        <w:t>;</w:t>
      </w:r>
    </w:p>
    <w:p w14:paraId="19F96227" w14:textId="77777777" w:rsidR="00BF2A99" w:rsidRPr="00BF2A99" w:rsidRDefault="00BF2A99" w:rsidP="00BF2A99">
      <w:pPr>
        <w:ind w:firstLine="709"/>
        <w:rPr>
          <w:sz w:val="20"/>
          <w:lang w:val="ru-BY"/>
        </w:rPr>
      </w:pPr>
    </w:p>
    <w:p w14:paraId="0F373994" w14:textId="77777777" w:rsidR="00BF2A99" w:rsidRPr="00BF2A99" w:rsidRDefault="00BF2A99" w:rsidP="00BF2A99">
      <w:pPr>
        <w:ind w:firstLine="709"/>
        <w:rPr>
          <w:sz w:val="20"/>
          <w:lang w:val="ru-BY"/>
        </w:rPr>
      </w:pPr>
      <w:proofErr w:type="spellStart"/>
      <w:r w:rsidRPr="00BF2A99">
        <w:rPr>
          <w:sz w:val="20"/>
          <w:lang w:val="ru-BY"/>
        </w:rPr>
        <w:t>interface</w:t>
      </w:r>
      <w:proofErr w:type="spellEnd"/>
    </w:p>
    <w:p w14:paraId="54A89A36" w14:textId="77777777" w:rsidR="00BF2A99" w:rsidRPr="00BF2A99" w:rsidRDefault="00BF2A99" w:rsidP="00BF2A99">
      <w:pPr>
        <w:ind w:firstLine="709"/>
        <w:rPr>
          <w:sz w:val="20"/>
          <w:lang w:val="ru-BY"/>
        </w:rPr>
      </w:pPr>
    </w:p>
    <w:p w14:paraId="6330F357" w14:textId="77777777" w:rsidR="00BF2A99" w:rsidRPr="00BF2A99" w:rsidRDefault="00BF2A99" w:rsidP="00BF2A99">
      <w:pPr>
        <w:ind w:firstLine="709"/>
        <w:rPr>
          <w:sz w:val="20"/>
          <w:lang w:val="ru-BY"/>
        </w:rPr>
      </w:pPr>
      <w:proofErr w:type="spellStart"/>
      <w:r w:rsidRPr="00BF2A99">
        <w:rPr>
          <w:sz w:val="20"/>
          <w:lang w:val="ru-BY"/>
        </w:rPr>
        <w:t>uses</w:t>
      </w:r>
      <w:proofErr w:type="spellEnd"/>
    </w:p>
    <w:p w14:paraId="67F435C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Winapi.Windows</w:t>
      </w:r>
      <w:proofErr w:type="spellEnd"/>
      <w:r w:rsidRPr="00BF2A99">
        <w:rPr>
          <w:sz w:val="20"/>
          <w:lang w:val="ru-BY"/>
        </w:rPr>
        <w:t xml:space="preserve">, </w:t>
      </w:r>
      <w:proofErr w:type="spellStart"/>
      <w:r w:rsidRPr="00BF2A99">
        <w:rPr>
          <w:sz w:val="20"/>
          <w:lang w:val="ru-BY"/>
        </w:rPr>
        <w:t>Winapi.Messages</w:t>
      </w:r>
      <w:proofErr w:type="spellEnd"/>
      <w:r w:rsidRPr="00BF2A99">
        <w:rPr>
          <w:sz w:val="20"/>
          <w:lang w:val="ru-BY"/>
        </w:rPr>
        <w:t xml:space="preserve">, </w:t>
      </w:r>
      <w:proofErr w:type="spellStart"/>
      <w:r w:rsidRPr="00BF2A99">
        <w:rPr>
          <w:sz w:val="20"/>
          <w:lang w:val="ru-BY"/>
        </w:rPr>
        <w:t>System.SysUtils</w:t>
      </w:r>
      <w:proofErr w:type="spellEnd"/>
      <w:r w:rsidRPr="00BF2A99">
        <w:rPr>
          <w:sz w:val="20"/>
          <w:lang w:val="ru-BY"/>
        </w:rPr>
        <w:t xml:space="preserve">, </w:t>
      </w:r>
      <w:proofErr w:type="spellStart"/>
      <w:r w:rsidRPr="00BF2A99">
        <w:rPr>
          <w:sz w:val="20"/>
          <w:lang w:val="ru-BY"/>
        </w:rPr>
        <w:t>System.Types</w:t>
      </w:r>
      <w:proofErr w:type="spellEnd"/>
      <w:r w:rsidRPr="00BF2A99">
        <w:rPr>
          <w:sz w:val="20"/>
          <w:lang w:val="ru-BY"/>
        </w:rPr>
        <w:t>,</w:t>
      </w:r>
    </w:p>
    <w:p w14:paraId="1EBF358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System.Variants</w:t>
      </w:r>
      <w:proofErr w:type="spellEnd"/>
      <w:r w:rsidRPr="00BF2A99">
        <w:rPr>
          <w:sz w:val="20"/>
          <w:lang w:val="ru-BY"/>
        </w:rPr>
        <w:t>,</w:t>
      </w:r>
    </w:p>
    <w:p w14:paraId="28767FE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System.Classes</w:t>
      </w:r>
      <w:proofErr w:type="spellEnd"/>
      <w:r w:rsidRPr="00BF2A99">
        <w:rPr>
          <w:sz w:val="20"/>
          <w:lang w:val="ru-BY"/>
        </w:rPr>
        <w:t xml:space="preserve">, </w:t>
      </w:r>
      <w:proofErr w:type="spellStart"/>
      <w:r w:rsidRPr="00BF2A99">
        <w:rPr>
          <w:sz w:val="20"/>
          <w:lang w:val="ru-BY"/>
        </w:rPr>
        <w:t>Vcl.Graphics</w:t>
      </w:r>
      <w:proofErr w:type="spellEnd"/>
      <w:r w:rsidRPr="00BF2A99">
        <w:rPr>
          <w:sz w:val="20"/>
          <w:lang w:val="ru-BY"/>
        </w:rPr>
        <w:t>,</w:t>
      </w:r>
    </w:p>
    <w:p w14:paraId="65146E7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Vcl.Controls</w:t>
      </w:r>
      <w:proofErr w:type="spellEnd"/>
      <w:r w:rsidRPr="00BF2A99">
        <w:rPr>
          <w:sz w:val="20"/>
          <w:lang w:val="ru-BY"/>
        </w:rPr>
        <w:t xml:space="preserve">, </w:t>
      </w:r>
      <w:proofErr w:type="spellStart"/>
      <w:r w:rsidRPr="00BF2A99">
        <w:rPr>
          <w:sz w:val="20"/>
          <w:lang w:val="ru-BY"/>
        </w:rPr>
        <w:t>Vcl.Forms</w:t>
      </w:r>
      <w:proofErr w:type="spellEnd"/>
      <w:r w:rsidRPr="00BF2A99">
        <w:rPr>
          <w:sz w:val="20"/>
          <w:lang w:val="ru-BY"/>
        </w:rPr>
        <w:t xml:space="preserve">, </w:t>
      </w:r>
      <w:proofErr w:type="spellStart"/>
      <w:r w:rsidRPr="00BF2A99">
        <w:rPr>
          <w:sz w:val="20"/>
          <w:lang w:val="ru-BY"/>
        </w:rPr>
        <w:t>Vcl.Dialogs</w:t>
      </w:r>
      <w:proofErr w:type="spellEnd"/>
      <w:r w:rsidRPr="00BF2A99">
        <w:rPr>
          <w:sz w:val="20"/>
          <w:lang w:val="ru-BY"/>
        </w:rPr>
        <w:t xml:space="preserve">, </w:t>
      </w:r>
      <w:proofErr w:type="spellStart"/>
      <w:r w:rsidRPr="00BF2A99">
        <w:rPr>
          <w:sz w:val="20"/>
          <w:lang w:val="ru-BY"/>
        </w:rPr>
        <w:t>Vcl.StdCtrls</w:t>
      </w:r>
      <w:proofErr w:type="spellEnd"/>
      <w:r w:rsidRPr="00BF2A99">
        <w:rPr>
          <w:sz w:val="20"/>
          <w:lang w:val="ru-BY"/>
        </w:rPr>
        <w:t xml:space="preserve">, </w:t>
      </w:r>
      <w:proofErr w:type="spellStart"/>
      <w:r w:rsidRPr="00BF2A99">
        <w:rPr>
          <w:sz w:val="20"/>
          <w:lang w:val="ru-BY"/>
        </w:rPr>
        <w:t>Vcl.ExtCtrls</w:t>
      </w:r>
      <w:proofErr w:type="spellEnd"/>
      <w:r w:rsidRPr="00BF2A99">
        <w:rPr>
          <w:sz w:val="20"/>
          <w:lang w:val="ru-BY"/>
        </w:rPr>
        <w:t>,</w:t>
      </w:r>
    </w:p>
    <w:p w14:paraId="5BDDDC7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Vcl.ComCtrls</w:t>
      </w:r>
      <w:proofErr w:type="spellEnd"/>
      <w:r w:rsidRPr="00BF2A99">
        <w:rPr>
          <w:sz w:val="20"/>
          <w:lang w:val="ru-BY"/>
        </w:rPr>
        <w:t xml:space="preserve">, </w:t>
      </w:r>
      <w:proofErr w:type="spellStart"/>
      <w:r w:rsidRPr="00BF2A99">
        <w:rPr>
          <w:sz w:val="20"/>
          <w:lang w:val="ru-BY"/>
        </w:rPr>
        <w:t>System.Generics.Collections</w:t>
      </w:r>
      <w:proofErr w:type="spellEnd"/>
      <w:r w:rsidRPr="00BF2A99">
        <w:rPr>
          <w:sz w:val="20"/>
          <w:lang w:val="ru-BY"/>
        </w:rPr>
        <w:t xml:space="preserve">, </w:t>
      </w:r>
      <w:proofErr w:type="spellStart"/>
      <w:r w:rsidRPr="00BF2A99">
        <w:rPr>
          <w:sz w:val="20"/>
          <w:lang w:val="ru-BY"/>
        </w:rPr>
        <w:t>Expression</w:t>
      </w:r>
      <w:proofErr w:type="spellEnd"/>
      <w:r w:rsidRPr="00BF2A99">
        <w:rPr>
          <w:sz w:val="20"/>
          <w:lang w:val="ru-BY"/>
        </w:rPr>
        <w:t>;</w:t>
      </w:r>
    </w:p>
    <w:p w14:paraId="69606F6A" w14:textId="77777777" w:rsidR="00BF2A99" w:rsidRPr="00BF2A99" w:rsidRDefault="00BF2A99" w:rsidP="00BF2A99">
      <w:pPr>
        <w:ind w:firstLine="709"/>
        <w:rPr>
          <w:sz w:val="20"/>
          <w:lang w:val="ru-BY"/>
        </w:rPr>
      </w:pPr>
    </w:p>
    <w:p w14:paraId="339F24B4" w14:textId="77777777" w:rsidR="00BF2A99" w:rsidRPr="00BF2A99" w:rsidRDefault="00BF2A99" w:rsidP="00BF2A99">
      <w:pPr>
        <w:ind w:firstLine="709"/>
        <w:rPr>
          <w:sz w:val="20"/>
          <w:lang w:val="ru-BY"/>
        </w:rPr>
      </w:pPr>
      <w:proofErr w:type="spellStart"/>
      <w:r w:rsidRPr="00BF2A99">
        <w:rPr>
          <w:sz w:val="20"/>
          <w:lang w:val="ru-BY"/>
        </w:rPr>
        <w:t>type</w:t>
      </w:r>
      <w:proofErr w:type="spellEnd"/>
    </w:p>
    <w:p w14:paraId="7B4FD625"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TScrollBox</w:t>
      </w:r>
      <w:proofErr w:type="spellEnd"/>
      <w:r w:rsidRPr="00BF2A99">
        <w:rPr>
          <w:sz w:val="20"/>
          <w:lang w:val="ru-BY"/>
        </w:rPr>
        <w:t xml:space="preserve"> = </w:t>
      </w:r>
      <w:proofErr w:type="gramStart"/>
      <w:r w:rsidRPr="00BF2A99">
        <w:rPr>
          <w:sz w:val="20"/>
          <w:lang w:val="ru-BY"/>
        </w:rPr>
        <w:t>Class(</w:t>
      </w:r>
      <w:proofErr w:type="spellStart"/>
      <w:proofErr w:type="gramEnd"/>
      <w:r w:rsidRPr="00BF2A99">
        <w:rPr>
          <w:sz w:val="20"/>
          <w:lang w:val="ru-BY"/>
        </w:rPr>
        <w:t>Vcl.Forms.TScrollBox</w:t>
      </w:r>
      <w:proofErr w:type="spellEnd"/>
      <w:r w:rsidRPr="00BF2A99">
        <w:rPr>
          <w:sz w:val="20"/>
          <w:lang w:val="ru-BY"/>
        </w:rPr>
        <w:t>)</w:t>
      </w:r>
    </w:p>
    <w:p w14:paraId="40D73198" w14:textId="77777777" w:rsidR="00BF2A99" w:rsidRPr="00BF2A99" w:rsidRDefault="00BF2A99" w:rsidP="00BF2A99">
      <w:pPr>
        <w:ind w:firstLine="709"/>
        <w:rPr>
          <w:sz w:val="20"/>
          <w:lang w:val="ru-BY"/>
        </w:rPr>
      </w:pPr>
    </w:p>
    <w:p w14:paraId="1A965A4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procedure</w:t>
      </w:r>
      <w:proofErr w:type="spellEnd"/>
      <w:r w:rsidRPr="00BF2A99">
        <w:rPr>
          <w:sz w:val="20"/>
          <w:lang w:val="ru-BY"/>
        </w:rPr>
        <w:t xml:space="preserve"> </w:t>
      </w:r>
      <w:proofErr w:type="spellStart"/>
      <w:proofErr w:type="gramStart"/>
      <w:r w:rsidRPr="00BF2A99">
        <w:rPr>
          <w:sz w:val="20"/>
          <w:lang w:val="ru-BY"/>
        </w:rPr>
        <w:t>WMVScroll</w:t>
      </w:r>
      <w:proofErr w:type="spellEnd"/>
      <w:r w:rsidRPr="00BF2A99">
        <w:rPr>
          <w:sz w:val="20"/>
          <w:lang w:val="ru-BY"/>
        </w:rPr>
        <w:t>(</w:t>
      </w:r>
      <w:proofErr w:type="spellStart"/>
      <w:proofErr w:type="gramEnd"/>
      <w:r w:rsidRPr="00BF2A99">
        <w:rPr>
          <w:sz w:val="20"/>
          <w:lang w:val="ru-BY"/>
        </w:rPr>
        <w:t>var</w:t>
      </w:r>
      <w:proofErr w:type="spellEnd"/>
      <w:r w:rsidRPr="00BF2A99">
        <w:rPr>
          <w:sz w:val="20"/>
          <w:lang w:val="ru-BY"/>
        </w:rPr>
        <w:t xml:space="preserve"> Message: </w:t>
      </w:r>
      <w:proofErr w:type="spellStart"/>
      <w:r w:rsidRPr="00BF2A99">
        <w:rPr>
          <w:sz w:val="20"/>
          <w:lang w:val="ru-BY"/>
        </w:rPr>
        <w:t>TWMVScroll</w:t>
      </w:r>
      <w:proofErr w:type="spellEnd"/>
      <w:r w:rsidRPr="00BF2A99">
        <w:rPr>
          <w:sz w:val="20"/>
          <w:lang w:val="ru-BY"/>
        </w:rPr>
        <w:t xml:space="preserve">); </w:t>
      </w:r>
      <w:proofErr w:type="spellStart"/>
      <w:r w:rsidRPr="00BF2A99">
        <w:rPr>
          <w:sz w:val="20"/>
          <w:lang w:val="ru-BY"/>
        </w:rPr>
        <w:t>message</w:t>
      </w:r>
      <w:proofErr w:type="spellEnd"/>
      <w:r w:rsidRPr="00BF2A99">
        <w:rPr>
          <w:sz w:val="20"/>
          <w:lang w:val="ru-BY"/>
        </w:rPr>
        <w:t xml:space="preserve"> WM_VSCROLL;</w:t>
      </w:r>
    </w:p>
    <w:p w14:paraId="15122944" w14:textId="77777777" w:rsidR="00BF2A99" w:rsidRPr="00BF2A99" w:rsidRDefault="00BF2A99" w:rsidP="00BF2A99">
      <w:pPr>
        <w:ind w:firstLine="709"/>
        <w:rPr>
          <w:sz w:val="20"/>
          <w:lang w:val="ru-BY"/>
        </w:rPr>
      </w:pPr>
    </w:p>
    <w:p w14:paraId="74C5D68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private</w:t>
      </w:r>
      <w:proofErr w:type="spellEnd"/>
    </w:p>
    <w:p w14:paraId="64C3645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FOnScrollVert</w:t>
      </w:r>
      <w:proofErr w:type="spellEnd"/>
      <w:r w:rsidRPr="00BF2A99">
        <w:rPr>
          <w:sz w:val="20"/>
          <w:lang w:val="ru-BY"/>
        </w:rPr>
        <w:t xml:space="preserve">: </w:t>
      </w:r>
      <w:proofErr w:type="spellStart"/>
      <w:r w:rsidRPr="00BF2A99">
        <w:rPr>
          <w:sz w:val="20"/>
          <w:lang w:val="ru-BY"/>
        </w:rPr>
        <w:t>TNotifyEvent</w:t>
      </w:r>
      <w:proofErr w:type="spellEnd"/>
      <w:r w:rsidRPr="00BF2A99">
        <w:rPr>
          <w:sz w:val="20"/>
          <w:lang w:val="ru-BY"/>
        </w:rPr>
        <w:t>;</w:t>
      </w:r>
    </w:p>
    <w:p w14:paraId="36EE1888" w14:textId="77777777" w:rsidR="00BF2A99" w:rsidRPr="00BF2A99" w:rsidRDefault="00BF2A99" w:rsidP="00BF2A99">
      <w:pPr>
        <w:ind w:firstLine="709"/>
        <w:rPr>
          <w:sz w:val="20"/>
          <w:lang w:val="ru-BY"/>
        </w:rPr>
      </w:pPr>
    </w:p>
    <w:p w14:paraId="672FDD9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public</w:t>
      </w:r>
      <w:proofErr w:type="spellEnd"/>
    </w:p>
    <w:p w14:paraId="3254CEE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FRePaint</w:t>
      </w:r>
      <w:proofErr w:type="spellEnd"/>
      <w:r w:rsidRPr="00BF2A99">
        <w:rPr>
          <w:sz w:val="20"/>
          <w:lang w:val="ru-BY"/>
        </w:rPr>
        <w:t xml:space="preserve">: </w:t>
      </w:r>
      <w:proofErr w:type="spellStart"/>
      <w:r w:rsidRPr="00BF2A99">
        <w:rPr>
          <w:sz w:val="20"/>
          <w:lang w:val="ru-BY"/>
        </w:rPr>
        <w:t>TNotifyEvent</w:t>
      </w:r>
      <w:proofErr w:type="spellEnd"/>
      <w:r w:rsidRPr="00BF2A99">
        <w:rPr>
          <w:sz w:val="20"/>
          <w:lang w:val="ru-BY"/>
        </w:rPr>
        <w:t>;</w:t>
      </w:r>
    </w:p>
    <w:p w14:paraId="7A9381E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property</w:t>
      </w:r>
      <w:proofErr w:type="spellEnd"/>
      <w:r w:rsidRPr="00BF2A99">
        <w:rPr>
          <w:sz w:val="20"/>
          <w:lang w:val="ru-BY"/>
        </w:rPr>
        <w:t xml:space="preserve"> </w:t>
      </w:r>
      <w:proofErr w:type="spellStart"/>
      <w:r w:rsidRPr="00BF2A99">
        <w:rPr>
          <w:sz w:val="20"/>
          <w:lang w:val="ru-BY"/>
        </w:rPr>
        <w:t>RePaint</w:t>
      </w:r>
      <w:proofErr w:type="spellEnd"/>
      <w:r w:rsidRPr="00BF2A99">
        <w:rPr>
          <w:sz w:val="20"/>
          <w:lang w:val="ru-BY"/>
        </w:rPr>
        <w:t xml:space="preserve">: </w:t>
      </w:r>
      <w:proofErr w:type="spellStart"/>
      <w:r w:rsidRPr="00BF2A99">
        <w:rPr>
          <w:sz w:val="20"/>
          <w:lang w:val="ru-BY"/>
        </w:rPr>
        <w:t>TNotifyEvent</w:t>
      </w:r>
      <w:proofErr w:type="spellEnd"/>
      <w:r w:rsidRPr="00BF2A99">
        <w:rPr>
          <w:sz w:val="20"/>
          <w:lang w:val="ru-BY"/>
        </w:rPr>
        <w:t xml:space="preserve"> </w:t>
      </w:r>
      <w:proofErr w:type="spellStart"/>
      <w:r w:rsidRPr="00BF2A99">
        <w:rPr>
          <w:sz w:val="20"/>
          <w:lang w:val="ru-BY"/>
        </w:rPr>
        <w:t>read</w:t>
      </w:r>
      <w:proofErr w:type="spellEnd"/>
      <w:r w:rsidRPr="00BF2A99">
        <w:rPr>
          <w:sz w:val="20"/>
          <w:lang w:val="ru-BY"/>
        </w:rPr>
        <w:t xml:space="preserve"> </w:t>
      </w:r>
      <w:proofErr w:type="spellStart"/>
      <w:r w:rsidRPr="00BF2A99">
        <w:rPr>
          <w:sz w:val="20"/>
          <w:lang w:val="ru-BY"/>
        </w:rPr>
        <w:t>FRePaint</w:t>
      </w:r>
      <w:proofErr w:type="spellEnd"/>
      <w:r w:rsidRPr="00BF2A99">
        <w:rPr>
          <w:sz w:val="20"/>
          <w:lang w:val="ru-BY"/>
        </w:rPr>
        <w:t xml:space="preserve"> </w:t>
      </w:r>
      <w:proofErr w:type="spellStart"/>
      <w:r w:rsidRPr="00BF2A99">
        <w:rPr>
          <w:sz w:val="20"/>
          <w:lang w:val="ru-BY"/>
        </w:rPr>
        <w:t>write</w:t>
      </w:r>
      <w:proofErr w:type="spellEnd"/>
      <w:r w:rsidRPr="00BF2A99">
        <w:rPr>
          <w:sz w:val="20"/>
          <w:lang w:val="ru-BY"/>
        </w:rPr>
        <w:t xml:space="preserve"> </w:t>
      </w:r>
      <w:proofErr w:type="spellStart"/>
      <w:r w:rsidRPr="00BF2A99">
        <w:rPr>
          <w:sz w:val="20"/>
          <w:lang w:val="ru-BY"/>
        </w:rPr>
        <w:t>FRePaint</w:t>
      </w:r>
      <w:proofErr w:type="spellEnd"/>
      <w:r w:rsidRPr="00BF2A99">
        <w:rPr>
          <w:sz w:val="20"/>
          <w:lang w:val="ru-BY"/>
        </w:rPr>
        <w:t>;</w:t>
      </w:r>
    </w:p>
    <w:p w14:paraId="07ECA93C" w14:textId="77777777" w:rsidR="00BF2A99" w:rsidRPr="00BF2A99" w:rsidRDefault="00BF2A99" w:rsidP="00BF2A99">
      <w:pPr>
        <w:ind w:firstLine="709"/>
        <w:rPr>
          <w:sz w:val="20"/>
          <w:lang w:val="ru-BY"/>
        </w:rPr>
      </w:pPr>
      <w:r w:rsidRPr="00BF2A99">
        <w:rPr>
          <w:sz w:val="20"/>
          <w:lang w:val="ru-BY"/>
        </w:rPr>
        <w:t xml:space="preserve">    Property </w:t>
      </w:r>
      <w:proofErr w:type="spellStart"/>
      <w:r w:rsidRPr="00BF2A99">
        <w:rPr>
          <w:sz w:val="20"/>
          <w:lang w:val="ru-BY"/>
        </w:rPr>
        <w:t>OnScrollVert</w:t>
      </w:r>
      <w:proofErr w:type="spellEnd"/>
      <w:r w:rsidRPr="00BF2A99">
        <w:rPr>
          <w:sz w:val="20"/>
          <w:lang w:val="ru-BY"/>
        </w:rPr>
        <w:t xml:space="preserve">: </w:t>
      </w:r>
      <w:proofErr w:type="spellStart"/>
      <w:r w:rsidRPr="00BF2A99">
        <w:rPr>
          <w:sz w:val="20"/>
          <w:lang w:val="ru-BY"/>
        </w:rPr>
        <w:t>TNotifyEvent</w:t>
      </w:r>
      <w:proofErr w:type="spellEnd"/>
      <w:r w:rsidRPr="00BF2A99">
        <w:rPr>
          <w:sz w:val="20"/>
          <w:lang w:val="ru-BY"/>
        </w:rPr>
        <w:t xml:space="preserve"> </w:t>
      </w:r>
      <w:proofErr w:type="spellStart"/>
      <w:r w:rsidRPr="00BF2A99">
        <w:rPr>
          <w:sz w:val="20"/>
          <w:lang w:val="ru-BY"/>
        </w:rPr>
        <w:t>read</w:t>
      </w:r>
      <w:proofErr w:type="spellEnd"/>
      <w:r w:rsidRPr="00BF2A99">
        <w:rPr>
          <w:sz w:val="20"/>
          <w:lang w:val="ru-BY"/>
        </w:rPr>
        <w:t xml:space="preserve"> </w:t>
      </w:r>
      <w:proofErr w:type="spellStart"/>
      <w:r w:rsidRPr="00BF2A99">
        <w:rPr>
          <w:sz w:val="20"/>
          <w:lang w:val="ru-BY"/>
        </w:rPr>
        <w:t>FOnScrollVert</w:t>
      </w:r>
      <w:proofErr w:type="spellEnd"/>
      <w:r w:rsidRPr="00BF2A99">
        <w:rPr>
          <w:sz w:val="20"/>
          <w:lang w:val="ru-BY"/>
        </w:rPr>
        <w:t xml:space="preserve"> </w:t>
      </w:r>
      <w:proofErr w:type="spellStart"/>
      <w:r w:rsidRPr="00BF2A99">
        <w:rPr>
          <w:sz w:val="20"/>
          <w:lang w:val="ru-BY"/>
        </w:rPr>
        <w:t>Write</w:t>
      </w:r>
      <w:proofErr w:type="spellEnd"/>
      <w:r w:rsidRPr="00BF2A99">
        <w:rPr>
          <w:sz w:val="20"/>
          <w:lang w:val="ru-BY"/>
        </w:rPr>
        <w:t xml:space="preserve"> </w:t>
      </w:r>
      <w:proofErr w:type="spellStart"/>
      <w:r w:rsidRPr="00BF2A99">
        <w:rPr>
          <w:sz w:val="20"/>
          <w:lang w:val="ru-BY"/>
        </w:rPr>
        <w:t>FOnScrollVert</w:t>
      </w:r>
      <w:proofErr w:type="spellEnd"/>
      <w:r w:rsidRPr="00BF2A99">
        <w:rPr>
          <w:sz w:val="20"/>
          <w:lang w:val="ru-BY"/>
        </w:rPr>
        <w:t>;</w:t>
      </w:r>
    </w:p>
    <w:p w14:paraId="1D251C9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procedure</w:t>
      </w:r>
      <w:proofErr w:type="spellEnd"/>
      <w:r w:rsidRPr="00BF2A99">
        <w:rPr>
          <w:sz w:val="20"/>
          <w:lang w:val="ru-BY"/>
        </w:rPr>
        <w:t xml:space="preserve"> </w:t>
      </w:r>
      <w:proofErr w:type="spellStart"/>
      <w:r w:rsidRPr="00BF2A99">
        <w:rPr>
          <w:sz w:val="20"/>
          <w:lang w:val="ru-BY"/>
        </w:rPr>
        <w:t>UpdateItems</w:t>
      </w:r>
      <w:proofErr w:type="spellEnd"/>
      <w:r w:rsidRPr="00BF2A99">
        <w:rPr>
          <w:sz w:val="20"/>
          <w:lang w:val="ru-BY"/>
        </w:rPr>
        <w:t>;</w:t>
      </w:r>
    </w:p>
    <w:p w14:paraId="33C5C23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procedure</w:t>
      </w:r>
      <w:proofErr w:type="spellEnd"/>
      <w:r w:rsidRPr="00BF2A99">
        <w:rPr>
          <w:sz w:val="20"/>
          <w:lang w:val="ru-BY"/>
        </w:rPr>
        <w:t xml:space="preserve"> </w:t>
      </w:r>
      <w:proofErr w:type="spellStart"/>
      <w:r w:rsidRPr="00BF2A99">
        <w:rPr>
          <w:sz w:val="20"/>
          <w:lang w:val="ru-BY"/>
        </w:rPr>
        <w:t>AddItem</w:t>
      </w:r>
      <w:proofErr w:type="spellEnd"/>
      <w:r w:rsidRPr="00BF2A99">
        <w:rPr>
          <w:sz w:val="20"/>
          <w:lang w:val="ru-BY"/>
        </w:rPr>
        <w:t>;</w:t>
      </w:r>
    </w:p>
    <w:p w14:paraId="44B976A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constructor</w:t>
      </w:r>
      <w:proofErr w:type="spellEnd"/>
      <w:r w:rsidRPr="00BF2A99">
        <w:rPr>
          <w:sz w:val="20"/>
          <w:lang w:val="ru-BY"/>
        </w:rPr>
        <w:t xml:space="preserve"> </w:t>
      </w:r>
      <w:proofErr w:type="spellStart"/>
      <w:r w:rsidRPr="00BF2A99">
        <w:rPr>
          <w:sz w:val="20"/>
          <w:lang w:val="ru-BY"/>
        </w:rPr>
        <w:t>Create</w:t>
      </w:r>
      <w:proofErr w:type="spellEnd"/>
      <w:r w:rsidRPr="00BF2A99">
        <w:rPr>
          <w:sz w:val="20"/>
          <w:lang w:val="ru-BY"/>
        </w:rPr>
        <w:t>;</w:t>
      </w:r>
    </w:p>
    <w:p w14:paraId="1A09AC0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procedure</w:t>
      </w:r>
      <w:proofErr w:type="spellEnd"/>
      <w:r w:rsidRPr="00BF2A99">
        <w:rPr>
          <w:sz w:val="20"/>
          <w:lang w:val="ru-BY"/>
        </w:rPr>
        <w:t xml:space="preserve"> </w:t>
      </w:r>
      <w:proofErr w:type="spellStart"/>
      <w:proofErr w:type="gramStart"/>
      <w:r w:rsidRPr="00BF2A99">
        <w:rPr>
          <w:sz w:val="20"/>
          <w:lang w:val="ru-BY"/>
        </w:rPr>
        <w:t>RemoveClick</w:t>
      </w:r>
      <w:proofErr w:type="spellEnd"/>
      <w:r w:rsidRPr="00BF2A99">
        <w:rPr>
          <w:sz w:val="20"/>
          <w:lang w:val="ru-BY"/>
        </w:rPr>
        <w:t>(</w:t>
      </w:r>
      <w:proofErr w:type="spellStart"/>
      <w:proofErr w:type="gramEnd"/>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w:t>
      </w:r>
    </w:p>
    <w:p w14:paraId="001852D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procedure</w:t>
      </w:r>
      <w:proofErr w:type="spellEnd"/>
      <w:r w:rsidRPr="00BF2A99">
        <w:rPr>
          <w:sz w:val="20"/>
          <w:lang w:val="ru-BY"/>
        </w:rPr>
        <w:t xml:space="preserve"> </w:t>
      </w:r>
      <w:proofErr w:type="spellStart"/>
      <w:proofErr w:type="gramStart"/>
      <w:r w:rsidRPr="00BF2A99">
        <w:rPr>
          <w:sz w:val="20"/>
          <w:lang w:val="ru-BY"/>
        </w:rPr>
        <w:t>Editing</w:t>
      </w:r>
      <w:proofErr w:type="spellEnd"/>
      <w:r w:rsidRPr="00BF2A99">
        <w:rPr>
          <w:sz w:val="20"/>
          <w:lang w:val="ru-BY"/>
        </w:rPr>
        <w:t>(</w:t>
      </w:r>
      <w:proofErr w:type="spellStart"/>
      <w:proofErr w:type="gramEnd"/>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w:t>
      </w:r>
    </w:p>
    <w:p w14:paraId="402EEFF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procedure</w:t>
      </w:r>
      <w:proofErr w:type="spellEnd"/>
      <w:r w:rsidRPr="00BF2A99">
        <w:rPr>
          <w:sz w:val="20"/>
          <w:lang w:val="ru-BY"/>
        </w:rPr>
        <w:t xml:space="preserve"> </w:t>
      </w:r>
      <w:proofErr w:type="spellStart"/>
      <w:proofErr w:type="gramStart"/>
      <w:r w:rsidRPr="00BF2A99">
        <w:rPr>
          <w:sz w:val="20"/>
          <w:lang w:val="ru-BY"/>
        </w:rPr>
        <w:t>Visability</w:t>
      </w:r>
      <w:proofErr w:type="spellEnd"/>
      <w:r w:rsidRPr="00BF2A99">
        <w:rPr>
          <w:sz w:val="20"/>
          <w:lang w:val="ru-BY"/>
        </w:rPr>
        <w:t>(</w:t>
      </w:r>
      <w:proofErr w:type="spellStart"/>
      <w:proofErr w:type="gramEnd"/>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w:t>
      </w:r>
    </w:p>
    <w:p w14:paraId="63B8220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destructor</w:t>
      </w:r>
      <w:proofErr w:type="spellEnd"/>
      <w:r w:rsidRPr="00BF2A99">
        <w:rPr>
          <w:sz w:val="20"/>
          <w:lang w:val="ru-BY"/>
        </w:rPr>
        <w:t xml:space="preserve"> </w:t>
      </w:r>
      <w:proofErr w:type="spellStart"/>
      <w:r w:rsidRPr="00BF2A99">
        <w:rPr>
          <w:sz w:val="20"/>
          <w:lang w:val="ru-BY"/>
        </w:rPr>
        <w:t>Destroy</w:t>
      </w:r>
      <w:proofErr w:type="spellEnd"/>
      <w:r w:rsidRPr="00BF2A99">
        <w:rPr>
          <w:sz w:val="20"/>
          <w:lang w:val="ru-BY"/>
        </w:rPr>
        <w:t>;</w:t>
      </w:r>
    </w:p>
    <w:p w14:paraId="29FF6654" w14:textId="77777777" w:rsidR="00BF2A99" w:rsidRPr="00BF2A99" w:rsidRDefault="00BF2A99" w:rsidP="00BF2A99">
      <w:pPr>
        <w:ind w:firstLine="709"/>
        <w:rPr>
          <w:sz w:val="20"/>
          <w:lang w:val="ru-BY"/>
        </w:rPr>
      </w:pPr>
    </w:p>
    <w:p w14:paraId="460565E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type</w:t>
      </w:r>
      <w:proofErr w:type="spellEnd"/>
    </w:p>
    <w:p w14:paraId="582424E4"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Item</w:t>
      </w:r>
      <w:proofErr w:type="spellEnd"/>
      <w:r w:rsidRPr="00BF2A99">
        <w:rPr>
          <w:sz w:val="20"/>
          <w:lang w:val="ru-BY"/>
        </w:rPr>
        <w:t xml:space="preserve"> = </w:t>
      </w:r>
      <w:proofErr w:type="spellStart"/>
      <w:r w:rsidRPr="00BF2A99">
        <w:rPr>
          <w:sz w:val="20"/>
          <w:lang w:val="ru-BY"/>
        </w:rPr>
        <w:t>TExpression</w:t>
      </w:r>
      <w:proofErr w:type="spellEnd"/>
      <w:r w:rsidRPr="00BF2A99">
        <w:rPr>
          <w:sz w:val="20"/>
          <w:lang w:val="ru-BY"/>
        </w:rPr>
        <w:t>;</w:t>
      </w:r>
    </w:p>
    <w:p w14:paraId="7DA818F7" w14:textId="77777777" w:rsidR="00BF2A99" w:rsidRPr="00BF2A99" w:rsidRDefault="00BF2A99" w:rsidP="00BF2A99">
      <w:pPr>
        <w:ind w:firstLine="709"/>
        <w:rPr>
          <w:sz w:val="20"/>
          <w:lang w:val="ru-BY"/>
        </w:rPr>
      </w:pPr>
    </w:p>
    <w:p w14:paraId="34D2A94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var</w:t>
      </w:r>
      <w:proofErr w:type="spellEnd"/>
    </w:p>
    <w:p w14:paraId="10B4D1D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items</w:t>
      </w:r>
      <w:proofErr w:type="spellEnd"/>
      <w:r w:rsidRPr="00BF2A99">
        <w:rPr>
          <w:sz w:val="20"/>
          <w:lang w:val="ru-BY"/>
        </w:rPr>
        <w:t xml:space="preserve">: </w:t>
      </w:r>
      <w:proofErr w:type="spellStart"/>
      <w:proofErr w:type="gramStart"/>
      <w:r w:rsidRPr="00BF2A99">
        <w:rPr>
          <w:sz w:val="20"/>
          <w:lang w:val="ru-BY"/>
        </w:rPr>
        <w:t>TList</w:t>
      </w:r>
      <w:proofErr w:type="spellEnd"/>
      <w:r w:rsidRPr="00BF2A99">
        <w:rPr>
          <w:sz w:val="20"/>
          <w:lang w:val="ru-BY"/>
        </w:rPr>
        <w:t>&lt;</w:t>
      </w:r>
      <w:proofErr w:type="spellStart"/>
      <w:proofErr w:type="gramEnd"/>
      <w:r w:rsidRPr="00BF2A99">
        <w:rPr>
          <w:sz w:val="20"/>
          <w:lang w:val="ru-BY"/>
        </w:rPr>
        <w:t>Item</w:t>
      </w:r>
      <w:proofErr w:type="spellEnd"/>
      <w:r w:rsidRPr="00BF2A99">
        <w:rPr>
          <w:sz w:val="20"/>
          <w:lang w:val="ru-BY"/>
        </w:rPr>
        <w:t>&gt;;</w:t>
      </w:r>
    </w:p>
    <w:p w14:paraId="03E34F7F" w14:textId="77777777" w:rsidR="00BF2A99" w:rsidRPr="00BF2A99" w:rsidRDefault="00BF2A99" w:rsidP="00BF2A99">
      <w:pPr>
        <w:ind w:firstLine="709"/>
        <w:rPr>
          <w:sz w:val="20"/>
          <w:lang w:val="ru-BY"/>
        </w:rPr>
      </w:pPr>
    </w:p>
    <w:p w14:paraId="426D709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7B840B57" w14:textId="77777777" w:rsidR="00BF2A99" w:rsidRPr="00BF2A99" w:rsidRDefault="00BF2A99" w:rsidP="00BF2A99">
      <w:pPr>
        <w:ind w:firstLine="709"/>
        <w:rPr>
          <w:sz w:val="20"/>
          <w:lang w:val="ru-BY"/>
        </w:rPr>
      </w:pPr>
    </w:p>
    <w:p w14:paraId="13B4104E" w14:textId="77777777" w:rsidR="00BF2A99" w:rsidRPr="00BF2A99" w:rsidRDefault="00BF2A99" w:rsidP="00BF2A99">
      <w:pPr>
        <w:ind w:firstLine="709"/>
        <w:rPr>
          <w:sz w:val="20"/>
          <w:lang w:val="ru-BY"/>
        </w:rPr>
      </w:pPr>
      <w:proofErr w:type="spellStart"/>
      <w:r w:rsidRPr="00BF2A99">
        <w:rPr>
          <w:sz w:val="20"/>
          <w:lang w:val="ru-BY"/>
        </w:rPr>
        <w:t>implementation</w:t>
      </w:r>
      <w:proofErr w:type="spellEnd"/>
    </w:p>
    <w:p w14:paraId="7DE23203" w14:textId="77777777" w:rsidR="00BF2A99" w:rsidRPr="00BF2A99" w:rsidRDefault="00BF2A99" w:rsidP="00BF2A99">
      <w:pPr>
        <w:ind w:firstLine="709"/>
        <w:rPr>
          <w:sz w:val="20"/>
          <w:lang w:val="ru-BY"/>
        </w:rPr>
      </w:pPr>
    </w:p>
    <w:p w14:paraId="69A58756" w14:textId="77777777" w:rsidR="00BF2A99" w:rsidRPr="00BF2A99" w:rsidRDefault="00BF2A99" w:rsidP="00BF2A99">
      <w:pPr>
        <w:ind w:firstLine="709"/>
        <w:rPr>
          <w:sz w:val="20"/>
          <w:lang w:val="ru-BY"/>
        </w:rPr>
      </w:pPr>
      <w:proofErr w:type="spellStart"/>
      <w:r w:rsidRPr="00BF2A99">
        <w:rPr>
          <w:sz w:val="20"/>
          <w:lang w:val="ru-BY"/>
        </w:rPr>
        <w:t>constructor</w:t>
      </w:r>
      <w:proofErr w:type="spellEnd"/>
      <w:r w:rsidRPr="00BF2A99">
        <w:rPr>
          <w:sz w:val="20"/>
          <w:lang w:val="ru-BY"/>
        </w:rPr>
        <w:t xml:space="preserve"> </w:t>
      </w:r>
      <w:proofErr w:type="spellStart"/>
      <w:r w:rsidRPr="00BF2A99">
        <w:rPr>
          <w:sz w:val="20"/>
          <w:lang w:val="ru-BY"/>
        </w:rPr>
        <w:t>TScrollBox.Create</w:t>
      </w:r>
      <w:proofErr w:type="spellEnd"/>
      <w:r w:rsidRPr="00BF2A99">
        <w:rPr>
          <w:sz w:val="20"/>
          <w:lang w:val="ru-BY"/>
        </w:rPr>
        <w:t>;</w:t>
      </w:r>
    </w:p>
    <w:p w14:paraId="0E45DDF7"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2960F98A"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items</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TList</w:t>
      </w:r>
      <w:proofErr w:type="spellEnd"/>
      <w:r w:rsidRPr="00BF2A99">
        <w:rPr>
          <w:sz w:val="20"/>
          <w:lang w:val="ru-BY"/>
        </w:rPr>
        <w:t>&lt;</w:t>
      </w:r>
      <w:proofErr w:type="spellStart"/>
      <w:r w:rsidRPr="00BF2A99">
        <w:rPr>
          <w:sz w:val="20"/>
          <w:lang w:val="ru-BY"/>
        </w:rPr>
        <w:t>Item</w:t>
      </w:r>
      <w:proofErr w:type="spellEnd"/>
      <w:r w:rsidRPr="00BF2A99">
        <w:rPr>
          <w:sz w:val="20"/>
          <w:lang w:val="ru-BY"/>
        </w:rPr>
        <w:t>&gt;.</w:t>
      </w:r>
      <w:proofErr w:type="spellStart"/>
      <w:r w:rsidRPr="00BF2A99">
        <w:rPr>
          <w:sz w:val="20"/>
          <w:lang w:val="ru-BY"/>
        </w:rPr>
        <w:t>Create</w:t>
      </w:r>
      <w:proofErr w:type="spellEnd"/>
      <w:r w:rsidRPr="00BF2A99">
        <w:rPr>
          <w:sz w:val="20"/>
          <w:lang w:val="ru-BY"/>
        </w:rPr>
        <w:t>;</w:t>
      </w:r>
    </w:p>
    <w:p w14:paraId="0851EE71"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4A350738" w14:textId="77777777" w:rsidR="00BF2A99" w:rsidRPr="00BF2A99" w:rsidRDefault="00BF2A99" w:rsidP="00BF2A99">
      <w:pPr>
        <w:ind w:firstLine="709"/>
        <w:rPr>
          <w:sz w:val="20"/>
          <w:lang w:val="ru-BY"/>
        </w:rPr>
      </w:pPr>
    </w:p>
    <w:p w14:paraId="6F62C296" w14:textId="77777777" w:rsidR="00BF2A99" w:rsidRPr="00BF2A99" w:rsidRDefault="00BF2A99" w:rsidP="00BF2A99">
      <w:pPr>
        <w:ind w:firstLine="709"/>
        <w:rPr>
          <w:sz w:val="20"/>
          <w:lang w:val="ru-BY"/>
        </w:rPr>
      </w:pPr>
      <w:proofErr w:type="spellStart"/>
      <w:r w:rsidRPr="00BF2A99">
        <w:rPr>
          <w:sz w:val="20"/>
          <w:lang w:val="ru-BY"/>
        </w:rPr>
        <w:lastRenderedPageBreak/>
        <w:t>destructor</w:t>
      </w:r>
      <w:proofErr w:type="spellEnd"/>
      <w:r w:rsidRPr="00BF2A99">
        <w:rPr>
          <w:sz w:val="20"/>
          <w:lang w:val="ru-BY"/>
        </w:rPr>
        <w:t xml:space="preserve"> </w:t>
      </w:r>
      <w:proofErr w:type="spellStart"/>
      <w:r w:rsidRPr="00BF2A99">
        <w:rPr>
          <w:sz w:val="20"/>
          <w:lang w:val="ru-BY"/>
        </w:rPr>
        <w:t>TScrollBox.Destroy</w:t>
      </w:r>
      <w:proofErr w:type="spellEnd"/>
      <w:r w:rsidRPr="00BF2A99">
        <w:rPr>
          <w:sz w:val="20"/>
          <w:lang w:val="ru-BY"/>
        </w:rPr>
        <w:t>;</w:t>
      </w:r>
    </w:p>
    <w:p w14:paraId="3ACFED21"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55C8CF8C"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items.Destroy</w:t>
      </w:r>
      <w:proofErr w:type="spellEnd"/>
      <w:proofErr w:type="gramEnd"/>
      <w:r w:rsidRPr="00BF2A99">
        <w:rPr>
          <w:sz w:val="20"/>
          <w:lang w:val="ru-BY"/>
        </w:rPr>
        <w:t>;</w:t>
      </w:r>
    </w:p>
    <w:p w14:paraId="13CF0F6B"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098F4262" w14:textId="77777777" w:rsidR="00BF2A99" w:rsidRPr="00BF2A99" w:rsidRDefault="00BF2A99" w:rsidP="00BF2A99">
      <w:pPr>
        <w:ind w:firstLine="709"/>
        <w:rPr>
          <w:sz w:val="20"/>
          <w:lang w:val="ru-BY"/>
        </w:rPr>
      </w:pPr>
    </w:p>
    <w:p w14:paraId="57F25A27" w14:textId="77777777"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w:t>
      </w:r>
      <w:proofErr w:type="spellStart"/>
      <w:r w:rsidRPr="00BF2A99">
        <w:rPr>
          <w:sz w:val="20"/>
          <w:lang w:val="ru-BY"/>
        </w:rPr>
        <w:t>TScrollBox.UpdateItems</w:t>
      </w:r>
      <w:proofErr w:type="spellEnd"/>
      <w:r w:rsidRPr="00BF2A99">
        <w:rPr>
          <w:sz w:val="20"/>
          <w:lang w:val="ru-BY"/>
        </w:rPr>
        <w:t>;</w:t>
      </w:r>
    </w:p>
    <w:p w14:paraId="07797EFC" w14:textId="77777777" w:rsidR="00BF2A99" w:rsidRPr="00BF2A99" w:rsidRDefault="00BF2A99" w:rsidP="00BF2A99">
      <w:pPr>
        <w:ind w:firstLine="709"/>
        <w:rPr>
          <w:sz w:val="20"/>
          <w:lang w:val="ru-BY"/>
        </w:rPr>
      </w:pPr>
      <w:proofErr w:type="spellStart"/>
      <w:r w:rsidRPr="00BF2A99">
        <w:rPr>
          <w:sz w:val="20"/>
          <w:lang w:val="ru-BY"/>
        </w:rPr>
        <w:t>var</w:t>
      </w:r>
      <w:proofErr w:type="spellEnd"/>
    </w:p>
    <w:p w14:paraId="5B0943D7" w14:textId="77777777" w:rsidR="00BF2A99" w:rsidRPr="00BF2A99" w:rsidRDefault="00BF2A99" w:rsidP="00BF2A99">
      <w:pPr>
        <w:ind w:firstLine="709"/>
        <w:rPr>
          <w:sz w:val="20"/>
          <w:lang w:val="ru-BY"/>
        </w:rPr>
      </w:pPr>
      <w:r w:rsidRPr="00BF2A99">
        <w:rPr>
          <w:sz w:val="20"/>
          <w:lang w:val="ru-BY"/>
        </w:rPr>
        <w:t xml:space="preserve">  i: </w:t>
      </w:r>
      <w:proofErr w:type="spellStart"/>
      <w:r w:rsidRPr="00BF2A99">
        <w:rPr>
          <w:sz w:val="20"/>
          <w:lang w:val="ru-BY"/>
        </w:rPr>
        <w:t>Integer</w:t>
      </w:r>
      <w:proofErr w:type="spellEnd"/>
      <w:r w:rsidRPr="00BF2A99">
        <w:rPr>
          <w:sz w:val="20"/>
          <w:lang w:val="ru-BY"/>
        </w:rPr>
        <w:t>;</w:t>
      </w:r>
    </w:p>
    <w:p w14:paraId="0D7C7516"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7AA488A2" w14:textId="77777777" w:rsidR="00BF2A99" w:rsidRPr="00BF2A99" w:rsidRDefault="00BF2A99" w:rsidP="00BF2A99">
      <w:pPr>
        <w:ind w:firstLine="709"/>
        <w:rPr>
          <w:sz w:val="20"/>
          <w:lang w:val="ru-BY"/>
        </w:rPr>
      </w:pPr>
    </w:p>
    <w:p w14:paraId="151A9F2C"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i :</w:t>
      </w:r>
      <w:proofErr w:type="gramEnd"/>
      <w:r w:rsidRPr="00BF2A99">
        <w:rPr>
          <w:sz w:val="20"/>
          <w:lang w:val="ru-BY"/>
        </w:rPr>
        <w:t>= 0;</w:t>
      </w:r>
    </w:p>
    <w:p w14:paraId="3959194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for</w:t>
      </w:r>
      <w:proofErr w:type="spellEnd"/>
      <w:r w:rsidRPr="00BF2A99">
        <w:rPr>
          <w:sz w:val="20"/>
          <w:lang w:val="ru-BY"/>
        </w:rPr>
        <w:t xml:space="preserve"> </w:t>
      </w:r>
      <w:proofErr w:type="spellStart"/>
      <w:r w:rsidRPr="00BF2A99">
        <w:rPr>
          <w:sz w:val="20"/>
          <w:lang w:val="ru-BY"/>
        </w:rPr>
        <w:t>var</w:t>
      </w:r>
      <w:proofErr w:type="spellEnd"/>
      <w:r w:rsidRPr="00BF2A99">
        <w:rPr>
          <w:sz w:val="20"/>
          <w:lang w:val="ru-BY"/>
        </w:rPr>
        <w:t xml:space="preserve"> </w:t>
      </w:r>
      <w:proofErr w:type="spellStart"/>
      <w:r w:rsidRPr="00BF2A99">
        <w:rPr>
          <w:sz w:val="20"/>
          <w:lang w:val="ru-BY"/>
        </w:rPr>
        <w:t>Item</w:t>
      </w:r>
      <w:proofErr w:type="spellEnd"/>
      <w:r w:rsidRPr="00BF2A99">
        <w:rPr>
          <w:sz w:val="20"/>
          <w:lang w:val="ru-BY"/>
        </w:rPr>
        <w:t xml:space="preserve"> </w:t>
      </w:r>
      <w:proofErr w:type="spellStart"/>
      <w:r w:rsidRPr="00BF2A99">
        <w:rPr>
          <w:sz w:val="20"/>
          <w:lang w:val="ru-BY"/>
        </w:rPr>
        <w:t>in</w:t>
      </w:r>
      <w:proofErr w:type="spellEnd"/>
      <w:r w:rsidRPr="00BF2A99">
        <w:rPr>
          <w:sz w:val="20"/>
          <w:lang w:val="ru-BY"/>
        </w:rPr>
        <w:t xml:space="preserve"> </w:t>
      </w:r>
      <w:proofErr w:type="spellStart"/>
      <w:proofErr w:type="gramStart"/>
      <w:r w:rsidRPr="00BF2A99">
        <w:rPr>
          <w:sz w:val="20"/>
          <w:lang w:val="ru-BY"/>
        </w:rPr>
        <w:t>self.items</w:t>
      </w:r>
      <w:proofErr w:type="spellEnd"/>
      <w:proofErr w:type="gramEnd"/>
      <w:r w:rsidRPr="00BF2A99">
        <w:rPr>
          <w:sz w:val="20"/>
          <w:lang w:val="ru-BY"/>
        </w:rPr>
        <w:t xml:space="preserve"> </w:t>
      </w:r>
      <w:proofErr w:type="spellStart"/>
      <w:r w:rsidRPr="00BF2A99">
        <w:rPr>
          <w:sz w:val="20"/>
          <w:lang w:val="ru-BY"/>
        </w:rPr>
        <w:t>do</w:t>
      </w:r>
      <w:proofErr w:type="spellEnd"/>
    </w:p>
    <w:p w14:paraId="2A2A83E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3C1395C7" w14:textId="77777777" w:rsidR="00BF2A99" w:rsidRPr="00BF2A99" w:rsidRDefault="00BF2A99" w:rsidP="00BF2A99">
      <w:pPr>
        <w:ind w:firstLine="709"/>
        <w:rPr>
          <w:sz w:val="20"/>
          <w:lang w:val="ru-BY"/>
        </w:rPr>
      </w:pPr>
    </w:p>
    <w:p w14:paraId="5665D11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Item.ReSize</w:t>
      </w:r>
      <w:proofErr w:type="spellEnd"/>
      <w:r w:rsidRPr="00BF2A99">
        <w:rPr>
          <w:sz w:val="20"/>
          <w:lang w:val="ru-BY"/>
        </w:rPr>
        <w:t>;</w:t>
      </w:r>
    </w:p>
    <w:p w14:paraId="1B13BC2C"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Item.Top</w:t>
      </w:r>
      <w:proofErr w:type="spellEnd"/>
      <w:r w:rsidRPr="00BF2A99">
        <w:rPr>
          <w:sz w:val="20"/>
          <w:lang w:val="ru-BY"/>
        </w:rPr>
        <w:t xml:space="preserve"> :</w:t>
      </w:r>
      <w:proofErr w:type="gramEnd"/>
      <w:r w:rsidRPr="00BF2A99">
        <w:rPr>
          <w:sz w:val="20"/>
          <w:lang w:val="ru-BY"/>
        </w:rPr>
        <w:t xml:space="preserve">= i * </w:t>
      </w:r>
      <w:proofErr w:type="spellStart"/>
      <w:r w:rsidRPr="00BF2A99">
        <w:rPr>
          <w:sz w:val="20"/>
          <w:lang w:val="ru-BY"/>
        </w:rPr>
        <w:t>Item.Height</w:t>
      </w:r>
      <w:proofErr w:type="spellEnd"/>
      <w:r w:rsidRPr="00BF2A99">
        <w:rPr>
          <w:sz w:val="20"/>
          <w:lang w:val="ru-BY"/>
        </w:rPr>
        <w:t>;</w:t>
      </w:r>
    </w:p>
    <w:p w14:paraId="5F26A2C6" w14:textId="77777777" w:rsidR="00BF2A99" w:rsidRPr="00BF2A99" w:rsidRDefault="00BF2A99" w:rsidP="00BF2A99">
      <w:pPr>
        <w:ind w:firstLine="709"/>
        <w:rPr>
          <w:sz w:val="20"/>
          <w:lang w:val="ru-BY"/>
        </w:rPr>
      </w:pPr>
      <w:r w:rsidRPr="00BF2A99">
        <w:rPr>
          <w:sz w:val="20"/>
          <w:lang w:val="ru-BY"/>
        </w:rPr>
        <w:t xml:space="preserve">    Inc(i);</w:t>
      </w:r>
    </w:p>
    <w:p w14:paraId="683F6802" w14:textId="77777777" w:rsidR="00BF2A99" w:rsidRPr="00BF2A99" w:rsidRDefault="00BF2A99" w:rsidP="00BF2A99">
      <w:pPr>
        <w:ind w:firstLine="709"/>
        <w:rPr>
          <w:sz w:val="20"/>
          <w:lang w:val="ru-BY"/>
        </w:rPr>
      </w:pPr>
    </w:p>
    <w:p w14:paraId="63860C0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2887AF86" w14:textId="77777777" w:rsidR="00BF2A99" w:rsidRPr="00BF2A99" w:rsidRDefault="00BF2A99" w:rsidP="00BF2A99">
      <w:pPr>
        <w:ind w:firstLine="709"/>
        <w:rPr>
          <w:sz w:val="20"/>
          <w:lang w:val="ru-BY"/>
        </w:rPr>
      </w:pPr>
    </w:p>
    <w:p w14:paraId="786578C0"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67D64C1E" w14:textId="77777777" w:rsidR="00BF2A99" w:rsidRPr="00BF2A99" w:rsidRDefault="00BF2A99" w:rsidP="00BF2A99">
      <w:pPr>
        <w:ind w:firstLine="709"/>
        <w:rPr>
          <w:sz w:val="20"/>
          <w:lang w:val="ru-BY"/>
        </w:rPr>
      </w:pPr>
    </w:p>
    <w:p w14:paraId="23330A2B" w14:textId="77777777"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w:t>
      </w:r>
      <w:proofErr w:type="spellStart"/>
      <w:r w:rsidRPr="00BF2A99">
        <w:rPr>
          <w:sz w:val="20"/>
          <w:lang w:val="ru-BY"/>
        </w:rPr>
        <w:t>TScrollBox.AddItem</w:t>
      </w:r>
      <w:proofErr w:type="spellEnd"/>
      <w:r w:rsidRPr="00BF2A99">
        <w:rPr>
          <w:sz w:val="20"/>
          <w:lang w:val="ru-BY"/>
        </w:rPr>
        <w:t>;</w:t>
      </w:r>
    </w:p>
    <w:p w14:paraId="7819E357" w14:textId="77777777" w:rsidR="00BF2A99" w:rsidRPr="00BF2A99" w:rsidRDefault="00BF2A99" w:rsidP="00BF2A99">
      <w:pPr>
        <w:ind w:firstLine="709"/>
        <w:rPr>
          <w:sz w:val="20"/>
          <w:lang w:val="ru-BY"/>
        </w:rPr>
      </w:pPr>
      <w:proofErr w:type="spellStart"/>
      <w:r w:rsidRPr="00BF2A99">
        <w:rPr>
          <w:sz w:val="20"/>
          <w:lang w:val="ru-BY"/>
        </w:rPr>
        <w:t>var</w:t>
      </w:r>
      <w:proofErr w:type="spellEnd"/>
    </w:p>
    <w:p w14:paraId="14338B0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newPanel</w:t>
      </w:r>
      <w:proofErr w:type="spellEnd"/>
      <w:r w:rsidRPr="00BF2A99">
        <w:rPr>
          <w:sz w:val="20"/>
          <w:lang w:val="ru-BY"/>
        </w:rPr>
        <w:t xml:space="preserve">: </w:t>
      </w:r>
      <w:proofErr w:type="spellStart"/>
      <w:r w:rsidRPr="00BF2A99">
        <w:rPr>
          <w:sz w:val="20"/>
          <w:lang w:val="ru-BY"/>
        </w:rPr>
        <w:t>TScrollBox.Item</w:t>
      </w:r>
      <w:proofErr w:type="spellEnd"/>
      <w:r w:rsidRPr="00BF2A99">
        <w:rPr>
          <w:sz w:val="20"/>
          <w:lang w:val="ru-BY"/>
        </w:rPr>
        <w:t>;</w:t>
      </w:r>
    </w:p>
    <w:p w14:paraId="1868455C"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7339A36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proofErr w:type="gramStart"/>
      <w:r w:rsidRPr="00BF2A99">
        <w:rPr>
          <w:sz w:val="20"/>
          <w:lang w:val="ru-BY"/>
        </w:rPr>
        <w:t>Assigned</w:t>
      </w:r>
      <w:proofErr w:type="spellEnd"/>
      <w:r w:rsidRPr="00BF2A99">
        <w:rPr>
          <w:sz w:val="20"/>
          <w:lang w:val="ru-BY"/>
        </w:rPr>
        <w:t>(</w:t>
      </w:r>
      <w:proofErr w:type="spellStart"/>
      <w:proofErr w:type="gramEnd"/>
      <w:r w:rsidRPr="00BF2A99">
        <w:rPr>
          <w:sz w:val="20"/>
          <w:lang w:val="ru-BY"/>
        </w:rPr>
        <w:t>FRePaint</w:t>
      </w:r>
      <w:proofErr w:type="spellEnd"/>
      <w:r w:rsidRPr="00BF2A99">
        <w:rPr>
          <w:sz w:val="20"/>
          <w:lang w:val="ru-BY"/>
        </w:rPr>
        <w:t xml:space="preserve">) </w:t>
      </w:r>
      <w:proofErr w:type="spellStart"/>
      <w:r w:rsidRPr="00BF2A99">
        <w:rPr>
          <w:sz w:val="20"/>
          <w:lang w:val="ru-BY"/>
        </w:rPr>
        <w:t>then</w:t>
      </w:r>
      <w:proofErr w:type="spellEnd"/>
    </w:p>
    <w:p w14:paraId="053E7D1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FRePaint</w:t>
      </w:r>
      <w:proofErr w:type="spellEnd"/>
      <w:r w:rsidRPr="00BF2A99">
        <w:rPr>
          <w:sz w:val="20"/>
          <w:lang w:val="ru-BY"/>
        </w:rPr>
        <w:t>(</w:t>
      </w:r>
      <w:proofErr w:type="spellStart"/>
      <w:r w:rsidRPr="00BF2A99">
        <w:rPr>
          <w:sz w:val="20"/>
          <w:lang w:val="ru-BY"/>
        </w:rPr>
        <w:t>self</w:t>
      </w:r>
      <w:proofErr w:type="spellEnd"/>
      <w:r w:rsidRPr="00BF2A99">
        <w:rPr>
          <w:sz w:val="20"/>
          <w:lang w:val="ru-BY"/>
        </w:rPr>
        <w:t>);</w:t>
      </w:r>
    </w:p>
    <w:p w14:paraId="49527B28"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newPanel</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TScrollBox.Item.Create</w:t>
      </w:r>
      <w:proofErr w:type="spellEnd"/>
      <w:r w:rsidRPr="00BF2A99">
        <w:rPr>
          <w:sz w:val="20"/>
          <w:lang w:val="ru-BY"/>
        </w:rPr>
        <w:t>(</w:t>
      </w:r>
      <w:proofErr w:type="spellStart"/>
      <w:r w:rsidRPr="00BF2A99">
        <w:rPr>
          <w:sz w:val="20"/>
          <w:lang w:val="ru-BY"/>
        </w:rPr>
        <w:t>self</w:t>
      </w:r>
      <w:proofErr w:type="spellEnd"/>
      <w:r w:rsidRPr="00BF2A99">
        <w:rPr>
          <w:sz w:val="20"/>
          <w:lang w:val="ru-BY"/>
        </w:rPr>
        <w:t>);</w:t>
      </w:r>
    </w:p>
    <w:p w14:paraId="7C4B7B27"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newPanel.Align</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TAlign.alTop</w:t>
      </w:r>
      <w:proofErr w:type="spellEnd"/>
      <w:r w:rsidRPr="00BF2A99">
        <w:rPr>
          <w:sz w:val="20"/>
          <w:lang w:val="ru-BY"/>
        </w:rPr>
        <w:t>;</w:t>
      </w:r>
    </w:p>
    <w:p w14:paraId="76C08E43"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newPanel.Parent</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self</w:t>
      </w:r>
      <w:proofErr w:type="spellEnd"/>
      <w:r w:rsidRPr="00BF2A99">
        <w:rPr>
          <w:sz w:val="20"/>
          <w:lang w:val="ru-BY"/>
        </w:rPr>
        <w:t>;</w:t>
      </w:r>
    </w:p>
    <w:p w14:paraId="541E8D5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newPanel.removeBtn.</w:t>
      </w:r>
      <w:proofErr w:type="gramStart"/>
      <w:r w:rsidRPr="00BF2A99">
        <w:rPr>
          <w:sz w:val="20"/>
          <w:lang w:val="ru-BY"/>
        </w:rPr>
        <w:t>OnClick</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RemoveClick</w:t>
      </w:r>
      <w:proofErr w:type="spellEnd"/>
      <w:r w:rsidRPr="00BF2A99">
        <w:rPr>
          <w:sz w:val="20"/>
          <w:lang w:val="ru-BY"/>
        </w:rPr>
        <w:t>;</w:t>
      </w:r>
    </w:p>
    <w:p w14:paraId="3321E75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newPanel.Edit.</w:t>
      </w:r>
      <w:proofErr w:type="gramStart"/>
      <w:r w:rsidRPr="00BF2A99">
        <w:rPr>
          <w:sz w:val="20"/>
          <w:lang w:val="ru-BY"/>
        </w:rPr>
        <w:t>OnChange</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Editing</w:t>
      </w:r>
      <w:proofErr w:type="spellEnd"/>
      <w:r w:rsidRPr="00BF2A99">
        <w:rPr>
          <w:sz w:val="20"/>
          <w:lang w:val="ru-BY"/>
        </w:rPr>
        <w:t>;</w:t>
      </w:r>
    </w:p>
    <w:p w14:paraId="36B534D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newPanel.colBox.</w:t>
      </w:r>
      <w:proofErr w:type="gramStart"/>
      <w:r w:rsidRPr="00BF2A99">
        <w:rPr>
          <w:sz w:val="20"/>
          <w:lang w:val="ru-BY"/>
        </w:rPr>
        <w:t>OnChange</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Editing</w:t>
      </w:r>
      <w:proofErr w:type="spellEnd"/>
      <w:r w:rsidRPr="00BF2A99">
        <w:rPr>
          <w:sz w:val="20"/>
          <w:lang w:val="ru-BY"/>
        </w:rPr>
        <w:t>;</w:t>
      </w:r>
    </w:p>
    <w:p w14:paraId="60BA2C4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newPanel.visibleBtn.</w:t>
      </w:r>
      <w:proofErr w:type="gramStart"/>
      <w:r w:rsidRPr="00BF2A99">
        <w:rPr>
          <w:sz w:val="20"/>
          <w:lang w:val="ru-BY"/>
        </w:rPr>
        <w:t>OnClick</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Visability</w:t>
      </w:r>
      <w:proofErr w:type="spellEnd"/>
      <w:r w:rsidRPr="00BF2A99">
        <w:rPr>
          <w:sz w:val="20"/>
          <w:lang w:val="ru-BY"/>
        </w:rPr>
        <w:t>;</w:t>
      </w:r>
    </w:p>
    <w:p w14:paraId="61423EE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newPanel.ReSize</w:t>
      </w:r>
      <w:proofErr w:type="spellEnd"/>
      <w:r w:rsidRPr="00BF2A99">
        <w:rPr>
          <w:sz w:val="20"/>
          <w:lang w:val="ru-BY"/>
        </w:rPr>
        <w:t>;</w:t>
      </w:r>
    </w:p>
    <w:p w14:paraId="45749902"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self.items</w:t>
      </w:r>
      <w:proofErr w:type="gramEnd"/>
      <w:r w:rsidRPr="00BF2A99">
        <w:rPr>
          <w:sz w:val="20"/>
          <w:lang w:val="ru-BY"/>
        </w:rPr>
        <w:t>.Add</w:t>
      </w:r>
      <w:proofErr w:type="spellEnd"/>
      <w:r w:rsidRPr="00BF2A99">
        <w:rPr>
          <w:sz w:val="20"/>
          <w:lang w:val="ru-BY"/>
        </w:rPr>
        <w:t>(</w:t>
      </w:r>
      <w:proofErr w:type="spellStart"/>
      <w:r w:rsidRPr="00BF2A99">
        <w:rPr>
          <w:sz w:val="20"/>
          <w:lang w:val="ru-BY"/>
        </w:rPr>
        <w:t>newPanel</w:t>
      </w:r>
      <w:proofErr w:type="spellEnd"/>
      <w:r w:rsidRPr="00BF2A99">
        <w:rPr>
          <w:sz w:val="20"/>
          <w:lang w:val="ru-BY"/>
        </w:rPr>
        <w:t>);</w:t>
      </w:r>
    </w:p>
    <w:p w14:paraId="251EC130" w14:textId="77777777" w:rsidR="00BF2A99" w:rsidRPr="00BF2A99" w:rsidRDefault="00BF2A99" w:rsidP="00BF2A99">
      <w:pPr>
        <w:ind w:firstLine="709"/>
        <w:rPr>
          <w:sz w:val="20"/>
          <w:lang w:val="ru-BY"/>
        </w:rPr>
      </w:pPr>
    </w:p>
    <w:p w14:paraId="27E611A6"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self.UpdateItems</w:t>
      </w:r>
      <w:proofErr w:type="spellEnd"/>
      <w:proofErr w:type="gramEnd"/>
      <w:r w:rsidRPr="00BF2A99">
        <w:rPr>
          <w:sz w:val="20"/>
          <w:lang w:val="ru-BY"/>
        </w:rPr>
        <w:t>;</w:t>
      </w:r>
    </w:p>
    <w:p w14:paraId="403FE486" w14:textId="77777777" w:rsidR="00BF2A99" w:rsidRPr="00BF2A99" w:rsidRDefault="00BF2A99" w:rsidP="00BF2A99">
      <w:pPr>
        <w:ind w:firstLine="709"/>
        <w:rPr>
          <w:sz w:val="20"/>
          <w:lang w:val="ru-BY"/>
        </w:rPr>
      </w:pPr>
    </w:p>
    <w:p w14:paraId="6E2EACA3"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0FA1DFC1" w14:textId="77777777" w:rsidR="00BF2A99" w:rsidRPr="00BF2A99" w:rsidRDefault="00BF2A99" w:rsidP="00BF2A99">
      <w:pPr>
        <w:ind w:firstLine="709"/>
        <w:rPr>
          <w:sz w:val="20"/>
          <w:lang w:val="ru-BY"/>
        </w:rPr>
      </w:pPr>
    </w:p>
    <w:p w14:paraId="5011B060" w14:textId="77777777"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w:t>
      </w:r>
      <w:proofErr w:type="spellStart"/>
      <w:r w:rsidRPr="00BF2A99">
        <w:rPr>
          <w:sz w:val="20"/>
          <w:lang w:val="ru-BY"/>
        </w:rPr>
        <w:t>TScrollBox.WMVScroll</w:t>
      </w:r>
      <w:proofErr w:type="spellEnd"/>
      <w:r w:rsidRPr="00BF2A99">
        <w:rPr>
          <w:sz w:val="20"/>
          <w:lang w:val="ru-BY"/>
        </w:rPr>
        <w:t>(</w:t>
      </w:r>
      <w:proofErr w:type="spellStart"/>
      <w:r w:rsidRPr="00BF2A99">
        <w:rPr>
          <w:sz w:val="20"/>
          <w:lang w:val="ru-BY"/>
        </w:rPr>
        <w:t>var</w:t>
      </w:r>
      <w:proofErr w:type="spellEnd"/>
      <w:r w:rsidRPr="00BF2A99">
        <w:rPr>
          <w:sz w:val="20"/>
          <w:lang w:val="ru-BY"/>
        </w:rPr>
        <w:t xml:space="preserve"> Message: </w:t>
      </w:r>
      <w:proofErr w:type="spellStart"/>
      <w:r w:rsidRPr="00BF2A99">
        <w:rPr>
          <w:sz w:val="20"/>
          <w:lang w:val="ru-BY"/>
        </w:rPr>
        <w:t>TWMVScroll</w:t>
      </w:r>
      <w:proofErr w:type="spellEnd"/>
      <w:r w:rsidRPr="00BF2A99">
        <w:rPr>
          <w:sz w:val="20"/>
          <w:lang w:val="ru-BY"/>
        </w:rPr>
        <w:t>);</w:t>
      </w:r>
    </w:p>
    <w:p w14:paraId="51A834BB"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3CFBCC51" w14:textId="77777777" w:rsidR="00BF2A99" w:rsidRPr="00BF2A99" w:rsidRDefault="00BF2A99" w:rsidP="00BF2A99">
      <w:pPr>
        <w:ind w:firstLine="709"/>
        <w:rPr>
          <w:sz w:val="20"/>
          <w:lang w:val="ru-BY"/>
        </w:rPr>
      </w:pPr>
    </w:p>
    <w:p w14:paraId="22DA05D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inherited</w:t>
      </w:r>
      <w:proofErr w:type="spellEnd"/>
      <w:r w:rsidRPr="00BF2A99">
        <w:rPr>
          <w:sz w:val="20"/>
          <w:lang w:val="ru-BY"/>
        </w:rPr>
        <w:t>;</w:t>
      </w:r>
    </w:p>
    <w:p w14:paraId="211F98D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Message.ScrollCode</w:t>
      </w:r>
      <w:proofErr w:type="spellEnd"/>
      <w:r w:rsidRPr="00BF2A99">
        <w:rPr>
          <w:sz w:val="20"/>
          <w:lang w:val="ru-BY"/>
        </w:rPr>
        <w:t xml:space="preserve"> = 5 </w:t>
      </w:r>
      <w:proofErr w:type="spellStart"/>
      <w:r w:rsidRPr="00BF2A99">
        <w:rPr>
          <w:sz w:val="20"/>
          <w:lang w:val="ru-BY"/>
        </w:rPr>
        <w:t>then</w:t>
      </w:r>
      <w:proofErr w:type="spellEnd"/>
    </w:p>
    <w:p w14:paraId="54387595"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self.VertScrollBar.Position</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Message.Pos</w:t>
      </w:r>
      <w:proofErr w:type="spellEnd"/>
      <w:r w:rsidRPr="00BF2A99">
        <w:rPr>
          <w:sz w:val="20"/>
          <w:lang w:val="ru-BY"/>
        </w:rPr>
        <w:t>;</w:t>
      </w:r>
    </w:p>
    <w:p w14:paraId="1503B56A"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4A5366A5" w14:textId="77777777" w:rsidR="00BF2A99" w:rsidRPr="00BF2A99" w:rsidRDefault="00BF2A99" w:rsidP="00BF2A99">
      <w:pPr>
        <w:ind w:firstLine="709"/>
        <w:rPr>
          <w:sz w:val="20"/>
          <w:lang w:val="ru-BY"/>
        </w:rPr>
      </w:pPr>
    </w:p>
    <w:p w14:paraId="7C959830" w14:textId="77777777"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w:t>
      </w:r>
      <w:proofErr w:type="spellStart"/>
      <w:r w:rsidRPr="00BF2A99">
        <w:rPr>
          <w:sz w:val="20"/>
          <w:lang w:val="ru-BY"/>
        </w:rPr>
        <w:t>TScrollBox.RemoveClick</w:t>
      </w:r>
      <w:proofErr w:type="spellEnd"/>
      <w:r w:rsidRPr="00BF2A99">
        <w:rPr>
          <w:sz w:val="20"/>
          <w:lang w:val="ru-BY"/>
        </w:rPr>
        <w:t>(</w:t>
      </w:r>
      <w:proofErr w:type="spellStart"/>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w:t>
      </w:r>
    </w:p>
    <w:p w14:paraId="11FC57E3"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18C4490E" w14:textId="77777777" w:rsidR="00BF2A99" w:rsidRPr="00BF2A99" w:rsidRDefault="00BF2A99" w:rsidP="00BF2A99">
      <w:pPr>
        <w:ind w:firstLine="709"/>
        <w:rPr>
          <w:sz w:val="20"/>
          <w:lang w:val="ru-BY"/>
        </w:rPr>
      </w:pPr>
    </w:p>
    <w:p w14:paraId="3D334A4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Sender</w:t>
      </w:r>
      <w:proofErr w:type="spellEnd"/>
      <w:r w:rsidRPr="00BF2A99">
        <w:rPr>
          <w:sz w:val="20"/>
          <w:lang w:val="ru-BY"/>
        </w:rPr>
        <w:t xml:space="preserve"> </w:t>
      </w:r>
      <w:proofErr w:type="spellStart"/>
      <w:r w:rsidRPr="00BF2A99">
        <w:rPr>
          <w:sz w:val="20"/>
          <w:lang w:val="ru-BY"/>
        </w:rPr>
        <w:t>is</w:t>
      </w:r>
      <w:proofErr w:type="spellEnd"/>
      <w:r w:rsidRPr="00BF2A99">
        <w:rPr>
          <w:sz w:val="20"/>
          <w:lang w:val="ru-BY"/>
        </w:rPr>
        <w:t xml:space="preserve"> </w:t>
      </w:r>
      <w:proofErr w:type="spellStart"/>
      <w:r w:rsidRPr="00BF2A99">
        <w:rPr>
          <w:sz w:val="20"/>
          <w:lang w:val="ru-BY"/>
        </w:rPr>
        <w:t>TButton</w:t>
      </w:r>
      <w:proofErr w:type="spellEnd"/>
      <w:r w:rsidRPr="00BF2A99">
        <w:rPr>
          <w:sz w:val="20"/>
          <w:lang w:val="ru-BY"/>
        </w:rPr>
        <w:t xml:space="preserve"> </w:t>
      </w:r>
      <w:proofErr w:type="spellStart"/>
      <w:r w:rsidRPr="00BF2A99">
        <w:rPr>
          <w:sz w:val="20"/>
          <w:lang w:val="ru-BY"/>
        </w:rPr>
        <w:t>then</w:t>
      </w:r>
      <w:proofErr w:type="spellEnd"/>
    </w:p>
    <w:p w14:paraId="73B5FF8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2818C78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var</w:t>
      </w:r>
      <w:proofErr w:type="spellEnd"/>
    </w:p>
    <w:p w14:paraId="59ABEFBE"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btn</w:t>
      </w:r>
      <w:proofErr w:type="spellEnd"/>
      <w:r w:rsidRPr="00BF2A99">
        <w:rPr>
          <w:sz w:val="20"/>
          <w:lang w:val="ru-BY"/>
        </w:rPr>
        <w:t xml:space="preserve"> :</w:t>
      </w:r>
      <w:proofErr w:type="gramEnd"/>
      <w:r w:rsidRPr="00BF2A99">
        <w:rPr>
          <w:sz w:val="20"/>
          <w:lang w:val="ru-BY"/>
        </w:rPr>
        <w:t xml:space="preserve">= </w:t>
      </w:r>
      <w:proofErr w:type="spellStart"/>
      <w:proofErr w:type="gramStart"/>
      <w:r w:rsidRPr="00BF2A99">
        <w:rPr>
          <w:sz w:val="20"/>
          <w:lang w:val="ru-BY"/>
        </w:rPr>
        <w:t>TButton</w:t>
      </w:r>
      <w:proofErr w:type="spellEnd"/>
      <w:r w:rsidRPr="00BF2A99">
        <w:rPr>
          <w:sz w:val="20"/>
          <w:lang w:val="ru-BY"/>
        </w:rPr>
        <w:t>(</w:t>
      </w:r>
      <w:proofErr w:type="spellStart"/>
      <w:proofErr w:type="gramEnd"/>
      <w:r w:rsidRPr="00BF2A99">
        <w:rPr>
          <w:sz w:val="20"/>
          <w:lang w:val="ru-BY"/>
        </w:rPr>
        <w:t>Sender</w:t>
      </w:r>
      <w:proofErr w:type="spellEnd"/>
      <w:r w:rsidRPr="00BF2A99">
        <w:rPr>
          <w:sz w:val="20"/>
          <w:lang w:val="ru-BY"/>
        </w:rPr>
        <w:t>);</w:t>
      </w:r>
    </w:p>
    <w:p w14:paraId="34193A7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proofErr w:type="gramStart"/>
      <w:r w:rsidRPr="00BF2A99">
        <w:rPr>
          <w:sz w:val="20"/>
          <w:lang w:val="ru-BY"/>
        </w:rPr>
        <w:t>btn.Parent</w:t>
      </w:r>
      <w:proofErr w:type="spellEnd"/>
      <w:proofErr w:type="gramEnd"/>
      <w:r w:rsidRPr="00BF2A99">
        <w:rPr>
          <w:sz w:val="20"/>
          <w:lang w:val="ru-BY"/>
        </w:rPr>
        <w:t xml:space="preserve"> </w:t>
      </w:r>
      <w:proofErr w:type="spellStart"/>
      <w:r w:rsidRPr="00BF2A99">
        <w:rPr>
          <w:sz w:val="20"/>
          <w:lang w:val="ru-BY"/>
        </w:rPr>
        <w:t>is</w:t>
      </w:r>
      <w:proofErr w:type="spellEnd"/>
      <w:r w:rsidRPr="00BF2A99">
        <w:rPr>
          <w:sz w:val="20"/>
          <w:lang w:val="ru-BY"/>
        </w:rPr>
        <w:t xml:space="preserve"> </w:t>
      </w:r>
      <w:proofErr w:type="spellStart"/>
      <w:r w:rsidRPr="00BF2A99">
        <w:rPr>
          <w:sz w:val="20"/>
          <w:lang w:val="ru-BY"/>
        </w:rPr>
        <w:t>TExpression</w:t>
      </w:r>
      <w:proofErr w:type="spellEnd"/>
      <w:r w:rsidRPr="00BF2A99">
        <w:rPr>
          <w:sz w:val="20"/>
          <w:lang w:val="ru-BY"/>
        </w:rPr>
        <w:t xml:space="preserve"> </w:t>
      </w:r>
      <w:proofErr w:type="spellStart"/>
      <w:r w:rsidRPr="00BF2A99">
        <w:rPr>
          <w:sz w:val="20"/>
          <w:lang w:val="ru-BY"/>
        </w:rPr>
        <w:t>and</w:t>
      </w:r>
      <w:proofErr w:type="spellEnd"/>
      <w:r w:rsidRPr="00BF2A99">
        <w:rPr>
          <w:sz w:val="20"/>
          <w:lang w:val="ru-BY"/>
        </w:rPr>
        <w:t xml:space="preserve"> (</w:t>
      </w:r>
      <w:proofErr w:type="spellStart"/>
      <w:proofErr w:type="gramStart"/>
      <w:r w:rsidRPr="00BF2A99">
        <w:rPr>
          <w:sz w:val="20"/>
          <w:lang w:val="ru-BY"/>
        </w:rPr>
        <w:t>self.items</w:t>
      </w:r>
      <w:proofErr w:type="gramEnd"/>
      <w:r w:rsidRPr="00BF2A99">
        <w:rPr>
          <w:sz w:val="20"/>
          <w:lang w:val="ru-BY"/>
        </w:rPr>
        <w:t>.Count</w:t>
      </w:r>
      <w:proofErr w:type="spellEnd"/>
      <w:r w:rsidRPr="00BF2A99">
        <w:rPr>
          <w:sz w:val="20"/>
          <w:lang w:val="ru-BY"/>
        </w:rPr>
        <w:t xml:space="preserve"> &lt;&gt; 1) </w:t>
      </w:r>
      <w:proofErr w:type="spellStart"/>
      <w:r w:rsidRPr="00BF2A99">
        <w:rPr>
          <w:sz w:val="20"/>
          <w:lang w:val="ru-BY"/>
        </w:rPr>
        <w:t>then</w:t>
      </w:r>
      <w:proofErr w:type="spellEnd"/>
    </w:p>
    <w:p w14:paraId="46E4DD64"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550E305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proofErr w:type="gramStart"/>
      <w:r w:rsidRPr="00BF2A99">
        <w:rPr>
          <w:sz w:val="20"/>
          <w:lang w:val="ru-BY"/>
        </w:rPr>
        <w:t>Assigned</w:t>
      </w:r>
      <w:proofErr w:type="spellEnd"/>
      <w:r w:rsidRPr="00BF2A99">
        <w:rPr>
          <w:sz w:val="20"/>
          <w:lang w:val="ru-BY"/>
        </w:rPr>
        <w:t>(</w:t>
      </w:r>
      <w:proofErr w:type="spellStart"/>
      <w:proofErr w:type="gramEnd"/>
      <w:r w:rsidRPr="00BF2A99">
        <w:rPr>
          <w:sz w:val="20"/>
          <w:lang w:val="ru-BY"/>
        </w:rPr>
        <w:t>FRePaint</w:t>
      </w:r>
      <w:proofErr w:type="spellEnd"/>
      <w:r w:rsidRPr="00BF2A99">
        <w:rPr>
          <w:sz w:val="20"/>
          <w:lang w:val="ru-BY"/>
        </w:rPr>
        <w:t xml:space="preserve">) </w:t>
      </w:r>
      <w:proofErr w:type="spellStart"/>
      <w:r w:rsidRPr="00BF2A99">
        <w:rPr>
          <w:sz w:val="20"/>
          <w:lang w:val="ru-BY"/>
        </w:rPr>
        <w:t>then</w:t>
      </w:r>
      <w:proofErr w:type="spellEnd"/>
    </w:p>
    <w:p w14:paraId="1C60C8A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FRePaint</w:t>
      </w:r>
      <w:proofErr w:type="spellEnd"/>
      <w:r w:rsidRPr="00BF2A99">
        <w:rPr>
          <w:sz w:val="20"/>
          <w:lang w:val="ru-BY"/>
        </w:rPr>
        <w:t>(</w:t>
      </w:r>
      <w:proofErr w:type="spellStart"/>
      <w:r w:rsidRPr="00BF2A99">
        <w:rPr>
          <w:sz w:val="20"/>
          <w:lang w:val="ru-BY"/>
        </w:rPr>
        <w:t>self</w:t>
      </w:r>
      <w:proofErr w:type="spellEnd"/>
      <w:r w:rsidRPr="00BF2A99">
        <w:rPr>
          <w:sz w:val="20"/>
          <w:lang w:val="ru-BY"/>
        </w:rPr>
        <w:t>);</w:t>
      </w:r>
    </w:p>
    <w:p w14:paraId="47FF7D9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var</w:t>
      </w:r>
      <w:proofErr w:type="spellEnd"/>
    </w:p>
    <w:p w14:paraId="2F822DE0"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panel</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TExpression</w:t>
      </w:r>
      <w:proofErr w:type="spellEnd"/>
      <w:r w:rsidRPr="00BF2A99">
        <w:rPr>
          <w:sz w:val="20"/>
          <w:lang w:val="ru-BY"/>
        </w:rPr>
        <w:t>(</w:t>
      </w:r>
      <w:proofErr w:type="spellStart"/>
      <w:proofErr w:type="gramStart"/>
      <w:r w:rsidRPr="00BF2A99">
        <w:rPr>
          <w:sz w:val="20"/>
          <w:lang w:val="ru-BY"/>
        </w:rPr>
        <w:t>btn.Parent</w:t>
      </w:r>
      <w:proofErr w:type="spellEnd"/>
      <w:proofErr w:type="gramEnd"/>
      <w:r w:rsidRPr="00BF2A99">
        <w:rPr>
          <w:sz w:val="20"/>
          <w:lang w:val="ru-BY"/>
        </w:rPr>
        <w:t>);</w:t>
      </w:r>
    </w:p>
    <w:p w14:paraId="3026B54E" w14:textId="77777777" w:rsidR="00BF2A99" w:rsidRPr="00BF2A99" w:rsidRDefault="00BF2A99" w:rsidP="00BF2A99">
      <w:pPr>
        <w:ind w:firstLine="709"/>
        <w:rPr>
          <w:sz w:val="20"/>
          <w:lang w:val="ru-BY"/>
        </w:rPr>
      </w:pPr>
      <w:r w:rsidRPr="00BF2A99">
        <w:rPr>
          <w:sz w:val="20"/>
          <w:lang w:val="ru-BY"/>
        </w:rPr>
        <w:lastRenderedPageBreak/>
        <w:t xml:space="preserve">      </w:t>
      </w:r>
      <w:proofErr w:type="spellStart"/>
      <w:proofErr w:type="gramStart"/>
      <w:r w:rsidRPr="00BF2A99">
        <w:rPr>
          <w:sz w:val="20"/>
          <w:lang w:val="ru-BY"/>
        </w:rPr>
        <w:t>panel.Edit.Free</w:t>
      </w:r>
      <w:proofErr w:type="spellEnd"/>
      <w:proofErr w:type="gramEnd"/>
      <w:r w:rsidRPr="00BF2A99">
        <w:rPr>
          <w:sz w:val="20"/>
          <w:lang w:val="ru-BY"/>
        </w:rPr>
        <w:t>;</w:t>
      </w:r>
    </w:p>
    <w:p w14:paraId="58063D63"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panel.yLabel.Free</w:t>
      </w:r>
      <w:proofErr w:type="spellEnd"/>
      <w:proofErr w:type="gramEnd"/>
      <w:r w:rsidRPr="00BF2A99">
        <w:rPr>
          <w:sz w:val="20"/>
          <w:lang w:val="ru-BY"/>
        </w:rPr>
        <w:t>;</w:t>
      </w:r>
    </w:p>
    <w:p w14:paraId="026DE6D2"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panel.colBox.Free</w:t>
      </w:r>
      <w:proofErr w:type="spellEnd"/>
      <w:proofErr w:type="gramEnd"/>
      <w:r w:rsidRPr="00BF2A99">
        <w:rPr>
          <w:sz w:val="20"/>
          <w:lang w:val="ru-BY"/>
        </w:rPr>
        <w:t>;</w:t>
      </w:r>
    </w:p>
    <w:p w14:paraId="4D3CB053"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panel.removeBtn.Free</w:t>
      </w:r>
      <w:proofErr w:type="spellEnd"/>
      <w:proofErr w:type="gramEnd"/>
      <w:r w:rsidRPr="00BF2A99">
        <w:rPr>
          <w:sz w:val="20"/>
          <w:lang w:val="ru-BY"/>
        </w:rPr>
        <w:t>;</w:t>
      </w:r>
    </w:p>
    <w:p w14:paraId="2C45362D"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panel.visibleBtn.Free</w:t>
      </w:r>
      <w:proofErr w:type="spellEnd"/>
      <w:proofErr w:type="gramEnd"/>
      <w:r w:rsidRPr="00BF2A99">
        <w:rPr>
          <w:sz w:val="20"/>
          <w:lang w:val="ru-BY"/>
        </w:rPr>
        <w:t>;</w:t>
      </w:r>
    </w:p>
    <w:p w14:paraId="763C148A"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panel.Free</w:t>
      </w:r>
      <w:proofErr w:type="spellEnd"/>
      <w:proofErr w:type="gramEnd"/>
      <w:r w:rsidRPr="00BF2A99">
        <w:rPr>
          <w:sz w:val="20"/>
          <w:lang w:val="ru-BY"/>
        </w:rPr>
        <w:t>;</w:t>
      </w:r>
    </w:p>
    <w:p w14:paraId="79ECFB2C"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items.Remove</w:t>
      </w:r>
      <w:proofErr w:type="spellEnd"/>
      <w:proofErr w:type="gramEnd"/>
      <w:r w:rsidRPr="00BF2A99">
        <w:rPr>
          <w:sz w:val="20"/>
          <w:lang w:val="ru-BY"/>
        </w:rPr>
        <w:t>(</w:t>
      </w:r>
      <w:proofErr w:type="spellStart"/>
      <w:r w:rsidRPr="00BF2A99">
        <w:rPr>
          <w:sz w:val="20"/>
          <w:lang w:val="ru-BY"/>
        </w:rPr>
        <w:t>panel</w:t>
      </w:r>
      <w:proofErr w:type="spellEnd"/>
      <w:r w:rsidRPr="00BF2A99">
        <w:rPr>
          <w:sz w:val="20"/>
          <w:lang w:val="ru-BY"/>
        </w:rPr>
        <w:t>);</w:t>
      </w:r>
    </w:p>
    <w:p w14:paraId="136CCFB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UpdateItems</w:t>
      </w:r>
      <w:proofErr w:type="spellEnd"/>
      <w:r w:rsidRPr="00BF2A99">
        <w:rPr>
          <w:sz w:val="20"/>
          <w:lang w:val="ru-BY"/>
        </w:rPr>
        <w:t>;</w:t>
      </w:r>
    </w:p>
    <w:p w14:paraId="5069FF71" w14:textId="77777777" w:rsidR="00BF2A99" w:rsidRPr="00BF2A99" w:rsidRDefault="00BF2A99" w:rsidP="00BF2A99">
      <w:pPr>
        <w:ind w:firstLine="709"/>
        <w:rPr>
          <w:sz w:val="20"/>
          <w:lang w:val="ru-BY"/>
        </w:rPr>
      </w:pPr>
    </w:p>
    <w:p w14:paraId="0D7968F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05BCC08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35337528"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12223F26" w14:textId="77777777" w:rsidR="00BF2A99" w:rsidRPr="00BF2A99" w:rsidRDefault="00BF2A99" w:rsidP="00BF2A99">
      <w:pPr>
        <w:ind w:firstLine="709"/>
        <w:rPr>
          <w:sz w:val="20"/>
          <w:lang w:val="ru-BY"/>
        </w:rPr>
      </w:pPr>
    </w:p>
    <w:p w14:paraId="46DD5073" w14:textId="77777777"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w:t>
      </w:r>
      <w:proofErr w:type="spellStart"/>
      <w:r w:rsidRPr="00BF2A99">
        <w:rPr>
          <w:sz w:val="20"/>
          <w:lang w:val="ru-BY"/>
        </w:rPr>
        <w:t>TScrollBox.Editing</w:t>
      </w:r>
      <w:proofErr w:type="spellEnd"/>
      <w:r w:rsidRPr="00BF2A99">
        <w:rPr>
          <w:sz w:val="20"/>
          <w:lang w:val="ru-BY"/>
        </w:rPr>
        <w:t>(</w:t>
      </w:r>
      <w:proofErr w:type="spellStart"/>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w:t>
      </w:r>
    </w:p>
    <w:p w14:paraId="336415BC"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21A28B7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proofErr w:type="gramStart"/>
      <w:r w:rsidRPr="00BF2A99">
        <w:rPr>
          <w:sz w:val="20"/>
          <w:lang w:val="ru-BY"/>
        </w:rPr>
        <w:t>Assigned</w:t>
      </w:r>
      <w:proofErr w:type="spellEnd"/>
      <w:r w:rsidRPr="00BF2A99">
        <w:rPr>
          <w:sz w:val="20"/>
          <w:lang w:val="ru-BY"/>
        </w:rPr>
        <w:t>(</w:t>
      </w:r>
      <w:proofErr w:type="spellStart"/>
      <w:proofErr w:type="gramEnd"/>
      <w:r w:rsidRPr="00BF2A99">
        <w:rPr>
          <w:sz w:val="20"/>
          <w:lang w:val="ru-BY"/>
        </w:rPr>
        <w:t>FRePaint</w:t>
      </w:r>
      <w:proofErr w:type="spellEnd"/>
      <w:r w:rsidRPr="00BF2A99">
        <w:rPr>
          <w:sz w:val="20"/>
          <w:lang w:val="ru-BY"/>
        </w:rPr>
        <w:t xml:space="preserve">) </w:t>
      </w:r>
      <w:proofErr w:type="spellStart"/>
      <w:r w:rsidRPr="00BF2A99">
        <w:rPr>
          <w:sz w:val="20"/>
          <w:lang w:val="ru-BY"/>
        </w:rPr>
        <w:t>then</w:t>
      </w:r>
      <w:proofErr w:type="spellEnd"/>
    </w:p>
    <w:p w14:paraId="73CE0B1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FRePaint</w:t>
      </w:r>
      <w:proofErr w:type="spellEnd"/>
      <w:r w:rsidRPr="00BF2A99">
        <w:rPr>
          <w:sz w:val="20"/>
          <w:lang w:val="ru-BY"/>
        </w:rPr>
        <w:t>(</w:t>
      </w:r>
      <w:proofErr w:type="spellStart"/>
      <w:r w:rsidRPr="00BF2A99">
        <w:rPr>
          <w:sz w:val="20"/>
          <w:lang w:val="ru-BY"/>
        </w:rPr>
        <w:t>self</w:t>
      </w:r>
      <w:proofErr w:type="spellEnd"/>
      <w:r w:rsidRPr="00BF2A99">
        <w:rPr>
          <w:sz w:val="20"/>
          <w:lang w:val="ru-BY"/>
        </w:rPr>
        <w:t>);</w:t>
      </w:r>
    </w:p>
    <w:p w14:paraId="428CFCB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Sender</w:t>
      </w:r>
      <w:proofErr w:type="spellEnd"/>
      <w:r w:rsidRPr="00BF2A99">
        <w:rPr>
          <w:sz w:val="20"/>
          <w:lang w:val="ru-BY"/>
        </w:rPr>
        <w:t xml:space="preserve"> </w:t>
      </w:r>
      <w:proofErr w:type="spellStart"/>
      <w:r w:rsidRPr="00BF2A99">
        <w:rPr>
          <w:sz w:val="20"/>
          <w:lang w:val="ru-BY"/>
        </w:rPr>
        <w:t>is</w:t>
      </w:r>
      <w:proofErr w:type="spellEnd"/>
      <w:r w:rsidRPr="00BF2A99">
        <w:rPr>
          <w:sz w:val="20"/>
          <w:lang w:val="ru-BY"/>
        </w:rPr>
        <w:t xml:space="preserve"> </w:t>
      </w:r>
      <w:proofErr w:type="spellStart"/>
      <w:r w:rsidRPr="00BF2A99">
        <w:rPr>
          <w:sz w:val="20"/>
          <w:lang w:val="ru-BY"/>
        </w:rPr>
        <w:t>TEdit</w:t>
      </w:r>
      <w:proofErr w:type="spellEnd"/>
      <w:r w:rsidRPr="00BF2A99">
        <w:rPr>
          <w:sz w:val="20"/>
          <w:lang w:val="ru-BY"/>
        </w:rPr>
        <w:t xml:space="preserve"> </w:t>
      </w:r>
      <w:proofErr w:type="spellStart"/>
      <w:r w:rsidRPr="00BF2A99">
        <w:rPr>
          <w:sz w:val="20"/>
          <w:lang w:val="ru-BY"/>
        </w:rPr>
        <w:t>then</w:t>
      </w:r>
      <w:proofErr w:type="spellEnd"/>
    </w:p>
    <w:p w14:paraId="35C73C7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3767681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var</w:t>
      </w:r>
      <w:proofErr w:type="spellEnd"/>
    </w:p>
    <w:p w14:paraId="1511F3EF"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Edit</w:t>
      </w:r>
      <w:proofErr w:type="spellEnd"/>
      <w:r w:rsidRPr="00BF2A99">
        <w:rPr>
          <w:sz w:val="20"/>
          <w:lang w:val="ru-BY"/>
        </w:rPr>
        <w:t xml:space="preserve"> :</w:t>
      </w:r>
      <w:proofErr w:type="gramEnd"/>
      <w:r w:rsidRPr="00BF2A99">
        <w:rPr>
          <w:sz w:val="20"/>
          <w:lang w:val="ru-BY"/>
        </w:rPr>
        <w:t xml:space="preserve">= </w:t>
      </w:r>
      <w:proofErr w:type="spellStart"/>
      <w:proofErr w:type="gramStart"/>
      <w:r w:rsidRPr="00BF2A99">
        <w:rPr>
          <w:sz w:val="20"/>
          <w:lang w:val="ru-BY"/>
        </w:rPr>
        <w:t>TEdit</w:t>
      </w:r>
      <w:proofErr w:type="spellEnd"/>
      <w:r w:rsidRPr="00BF2A99">
        <w:rPr>
          <w:sz w:val="20"/>
          <w:lang w:val="ru-BY"/>
        </w:rPr>
        <w:t>(</w:t>
      </w:r>
      <w:proofErr w:type="spellStart"/>
      <w:proofErr w:type="gramEnd"/>
      <w:r w:rsidRPr="00BF2A99">
        <w:rPr>
          <w:sz w:val="20"/>
          <w:lang w:val="ru-BY"/>
        </w:rPr>
        <w:t>Sender</w:t>
      </w:r>
      <w:proofErr w:type="spellEnd"/>
      <w:r w:rsidRPr="00BF2A99">
        <w:rPr>
          <w:sz w:val="20"/>
          <w:lang w:val="ru-BY"/>
        </w:rPr>
        <w:t>);</w:t>
      </w:r>
    </w:p>
    <w:p w14:paraId="6CC7D1A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Edit.Parent</w:t>
      </w:r>
      <w:proofErr w:type="spellEnd"/>
      <w:r w:rsidRPr="00BF2A99">
        <w:rPr>
          <w:sz w:val="20"/>
          <w:lang w:val="ru-BY"/>
        </w:rPr>
        <w:t xml:space="preserve"> </w:t>
      </w:r>
      <w:proofErr w:type="spellStart"/>
      <w:r w:rsidRPr="00BF2A99">
        <w:rPr>
          <w:sz w:val="20"/>
          <w:lang w:val="ru-BY"/>
        </w:rPr>
        <w:t>is</w:t>
      </w:r>
      <w:proofErr w:type="spellEnd"/>
      <w:r w:rsidRPr="00BF2A99">
        <w:rPr>
          <w:sz w:val="20"/>
          <w:lang w:val="ru-BY"/>
        </w:rPr>
        <w:t xml:space="preserve"> </w:t>
      </w:r>
      <w:proofErr w:type="spellStart"/>
      <w:r w:rsidRPr="00BF2A99">
        <w:rPr>
          <w:sz w:val="20"/>
          <w:lang w:val="ru-BY"/>
        </w:rPr>
        <w:t>TExpression</w:t>
      </w:r>
      <w:proofErr w:type="spellEnd"/>
      <w:r w:rsidRPr="00BF2A99">
        <w:rPr>
          <w:sz w:val="20"/>
          <w:lang w:val="ru-BY"/>
        </w:rPr>
        <w:t xml:space="preserve"> </w:t>
      </w:r>
      <w:proofErr w:type="spellStart"/>
      <w:r w:rsidRPr="00BF2A99">
        <w:rPr>
          <w:sz w:val="20"/>
          <w:lang w:val="ru-BY"/>
        </w:rPr>
        <w:t>then</w:t>
      </w:r>
      <w:proofErr w:type="spellEnd"/>
    </w:p>
    <w:p w14:paraId="48C36FA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0C9F2E1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var</w:t>
      </w:r>
      <w:proofErr w:type="spellEnd"/>
    </w:p>
    <w:p w14:paraId="51B8DD36"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panel</w:t>
      </w:r>
      <w:proofErr w:type="spellEnd"/>
      <w:r w:rsidRPr="00BF2A99">
        <w:rPr>
          <w:sz w:val="20"/>
          <w:lang w:val="ru-BY"/>
        </w:rPr>
        <w:t xml:space="preserve"> :</w:t>
      </w:r>
      <w:proofErr w:type="gramEnd"/>
      <w:r w:rsidRPr="00BF2A99">
        <w:rPr>
          <w:sz w:val="20"/>
          <w:lang w:val="ru-BY"/>
        </w:rPr>
        <w:t xml:space="preserve">= </w:t>
      </w:r>
      <w:proofErr w:type="spellStart"/>
      <w:proofErr w:type="gramStart"/>
      <w:r w:rsidRPr="00BF2A99">
        <w:rPr>
          <w:sz w:val="20"/>
          <w:lang w:val="ru-BY"/>
        </w:rPr>
        <w:t>TExpression</w:t>
      </w:r>
      <w:proofErr w:type="spellEnd"/>
      <w:r w:rsidRPr="00BF2A99">
        <w:rPr>
          <w:sz w:val="20"/>
          <w:lang w:val="ru-BY"/>
        </w:rPr>
        <w:t>(</w:t>
      </w:r>
      <w:proofErr w:type="spellStart"/>
      <w:proofErr w:type="gramEnd"/>
      <w:r w:rsidRPr="00BF2A99">
        <w:rPr>
          <w:sz w:val="20"/>
          <w:lang w:val="ru-BY"/>
        </w:rPr>
        <w:t>Edit.Parent</w:t>
      </w:r>
      <w:proofErr w:type="spellEnd"/>
      <w:r w:rsidRPr="00BF2A99">
        <w:rPr>
          <w:sz w:val="20"/>
          <w:lang w:val="ru-BY"/>
        </w:rPr>
        <w:t>);</w:t>
      </w:r>
    </w:p>
    <w:p w14:paraId="3C0B2FD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proofErr w:type="gramStart"/>
      <w:r w:rsidRPr="00BF2A99">
        <w:rPr>
          <w:sz w:val="20"/>
          <w:lang w:val="ru-BY"/>
        </w:rPr>
        <w:t>items.IndexOf</w:t>
      </w:r>
      <w:proofErr w:type="spellEnd"/>
      <w:proofErr w:type="gramEnd"/>
      <w:r w:rsidRPr="00BF2A99">
        <w:rPr>
          <w:sz w:val="20"/>
          <w:lang w:val="ru-BY"/>
        </w:rPr>
        <w:t>(</w:t>
      </w:r>
      <w:proofErr w:type="spellStart"/>
      <w:r w:rsidRPr="00BF2A99">
        <w:rPr>
          <w:sz w:val="20"/>
          <w:lang w:val="ru-BY"/>
        </w:rPr>
        <w:t>panel</w:t>
      </w:r>
      <w:proofErr w:type="spellEnd"/>
      <w:r w:rsidRPr="00BF2A99">
        <w:rPr>
          <w:sz w:val="20"/>
          <w:lang w:val="ru-BY"/>
        </w:rPr>
        <w:t xml:space="preserve">) = </w:t>
      </w:r>
      <w:proofErr w:type="spellStart"/>
      <w:proofErr w:type="gramStart"/>
      <w:r w:rsidRPr="00BF2A99">
        <w:rPr>
          <w:sz w:val="20"/>
          <w:lang w:val="ru-BY"/>
        </w:rPr>
        <w:t>items.Count</w:t>
      </w:r>
      <w:proofErr w:type="spellEnd"/>
      <w:proofErr w:type="gramEnd"/>
      <w:r w:rsidRPr="00BF2A99">
        <w:rPr>
          <w:sz w:val="20"/>
          <w:lang w:val="ru-BY"/>
        </w:rPr>
        <w:t xml:space="preserve"> - 1 </w:t>
      </w:r>
      <w:proofErr w:type="spellStart"/>
      <w:r w:rsidRPr="00BF2A99">
        <w:rPr>
          <w:sz w:val="20"/>
          <w:lang w:val="ru-BY"/>
        </w:rPr>
        <w:t>then</w:t>
      </w:r>
      <w:proofErr w:type="spellEnd"/>
    </w:p>
    <w:p w14:paraId="14363E8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000A1744"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self.AddItem</w:t>
      </w:r>
      <w:proofErr w:type="spellEnd"/>
      <w:proofErr w:type="gramEnd"/>
      <w:r w:rsidRPr="00BF2A99">
        <w:rPr>
          <w:sz w:val="20"/>
          <w:lang w:val="ru-BY"/>
        </w:rPr>
        <w:t>;</w:t>
      </w:r>
    </w:p>
    <w:p w14:paraId="1E2B4B1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7DECA4D1" w14:textId="77777777" w:rsidR="00BF2A99" w:rsidRPr="00BF2A99" w:rsidRDefault="00BF2A99" w:rsidP="00BF2A99">
      <w:pPr>
        <w:ind w:firstLine="709"/>
        <w:rPr>
          <w:sz w:val="20"/>
          <w:lang w:val="ru-BY"/>
        </w:rPr>
      </w:pPr>
    </w:p>
    <w:p w14:paraId="7A7BF03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7FBC605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78C930D6" w14:textId="77777777" w:rsidR="00BF2A99" w:rsidRPr="00BF2A99" w:rsidRDefault="00BF2A99" w:rsidP="00BF2A99">
      <w:pPr>
        <w:ind w:firstLine="709"/>
        <w:rPr>
          <w:sz w:val="20"/>
          <w:lang w:val="ru-BY"/>
        </w:rPr>
      </w:pPr>
    </w:p>
    <w:p w14:paraId="59638158"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5965F3B2" w14:textId="77777777" w:rsidR="00BF2A99" w:rsidRPr="00BF2A99" w:rsidRDefault="00BF2A99" w:rsidP="00BF2A99">
      <w:pPr>
        <w:ind w:firstLine="709"/>
        <w:rPr>
          <w:sz w:val="20"/>
          <w:lang w:val="ru-BY"/>
        </w:rPr>
      </w:pPr>
    </w:p>
    <w:p w14:paraId="3742CEA1" w14:textId="77777777"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w:t>
      </w:r>
      <w:proofErr w:type="spellStart"/>
      <w:r w:rsidRPr="00BF2A99">
        <w:rPr>
          <w:sz w:val="20"/>
          <w:lang w:val="ru-BY"/>
        </w:rPr>
        <w:t>TScrollBox.Visability</w:t>
      </w:r>
      <w:proofErr w:type="spellEnd"/>
      <w:r w:rsidRPr="00BF2A99">
        <w:rPr>
          <w:sz w:val="20"/>
          <w:lang w:val="ru-BY"/>
        </w:rPr>
        <w:t>(</w:t>
      </w:r>
      <w:proofErr w:type="spellStart"/>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w:t>
      </w:r>
    </w:p>
    <w:p w14:paraId="18FDBD99"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595F5885" w14:textId="77777777" w:rsidR="00BF2A99" w:rsidRPr="00BF2A99" w:rsidRDefault="00BF2A99" w:rsidP="00BF2A99">
      <w:pPr>
        <w:ind w:firstLine="709"/>
        <w:rPr>
          <w:sz w:val="20"/>
          <w:lang w:val="ru-BY"/>
        </w:rPr>
      </w:pPr>
    </w:p>
    <w:p w14:paraId="39D3BA2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Sender</w:t>
      </w:r>
      <w:proofErr w:type="spellEnd"/>
      <w:r w:rsidRPr="00BF2A99">
        <w:rPr>
          <w:sz w:val="20"/>
          <w:lang w:val="ru-BY"/>
        </w:rPr>
        <w:t xml:space="preserve"> </w:t>
      </w:r>
      <w:proofErr w:type="spellStart"/>
      <w:r w:rsidRPr="00BF2A99">
        <w:rPr>
          <w:sz w:val="20"/>
          <w:lang w:val="ru-BY"/>
        </w:rPr>
        <w:t>is</w:t>
      </w:r>
      <w:proofErr w:type="spellEnd"/>
      <w:r w:rsidRPr="00BF2A99">
        <w:rPr>
          <w:sz w:val="20"/>
          <w:lang w:val="ru-BY"/>
        </w:rPr>
        <w:t xml:space="preserve"> </w:t>
      </w:r>
      <w:proofErr w:type="spellStart"/>
      <w:r w:rsidRPr="00BF2A99">
        <w:rPr>
          <w:sz w:val="20"/>
          <w:lang w:val="ru-BY"/>
        </w:rPr>
        <w:t>TButton</w:t>
      </w:r>
      <w:proofErr w:type="spellEnd"/>
      <w:r w:rsidRPr="00BF2A99">
        <w:rPr>
          <w:sz w:val="20"/>
          <w:lang w:val="ru-BY"/>
        </w:rPr>
        <w:t xml:space="preserve"> </w:t>
      </w:r>
      <w:proofErr w:type="spellStart"/>
      <w:r w:rsidRPr="00BF2A99">
        <w:rPr>
          <w:sz w:val="20"/>
          <w:lang w:val="ru-BY"/>
        </w:rPr>
        <w:t>then</w:t>
      </w:r>
      <w:proofErr w:type="spellEnd"/>
    </w:p>
    <w:p w14:paraId="0A999A8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41CADD0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proofErr w:type="gramStart"/>
      <w:r w:rsidRPr="00BF2A99">
        <w:rPr>
          <w:sz w:val="20"/>
          <w:lang w:val="ru-BY"/>
        </w:rPr>
        <w:t>Assigned</w:t>
      </w:r>
      <w:proofErr w:type="spellEnd"/>
      <w:r w:rsidRPr="00BF2A99">
        <w:rPr>
          <w:sz w:val="20"/>
          <w:lang w:val="ru-BY"/>
        </w:rPr>
        <w:t>(</w:t>
      </w:r>
      <w:proofErr w:type="spellStart"/>
      <w:proofErr w:type="gramEnd"/>
      <w:r w:rsidRPr="00BF2A99">
        <w:rPr>
          <w:sz w:val="20"/>
          <w:lang w:val="ru-BY"/>
        </w:rPr>
        <w:t>FRePaint</w:t>
      </w:r>
      <w:proofErr w:type="spellEnd"/>
      <w:r w:rsidRPr="00BF2A99">
        <w:rPr>
          <w:sz w:val="20"/>
          <w:lang w:val="ru-BY"/>
        </w:rPr>
        <w:t xml:space="preserve">) </w:t>
      </w:r>
      <w:proofErr w:type="spellStart"/>
      <w:r w:rsidRPr="00BF2A99">
        <w:rPr>
          <w:sz w:val="20"/>
          <w:lang w:val="ru-BY"/>
        </w:rPr>
        <w:t>then</w:t>
      </w:r>
      <w:proofErr w:type="spellEnd"/>
    </w:p>
    <w:p w14:paraId="1E8E2C2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FRePaint</w:t>
      </w:r>
      <w:proofErr w:type="spellEnd"/>
      <w:r w:rsidRPr="00BF2A99">
        <w:rPr>
          <w:sz w:val="20"/>
          <w:lang w:val="ru-BY"/>
        </w:rPr>
        <w:t>(</w:t>
      </w:r>
      <w:proofErr w:type="spellStart"/>
      <w:r w:rsidRPr="00BF2A99">
        <w:rPr>
          <w:sz w:val="20"/>
          <w:lang w:val="ru-BY"/>
        </w:rPr>
        <w:t>self</w:t>
      </w:r>
      <w:proofErr w:type="spellEnd"/>
      <w:r w:rsidRPr="00BF2A99">
        <w:rPr>
          <w:sz w:val="20"/>
          <w:lang w:val="ru-BY"/>
        </w:rPr>
        <w:t>);</w:t>
      </w:r>
    </w:p>
    <w:p w14:paraId="4F40F9D5"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var</w:t>
      </w:r>
      <w:proofErr w:type="spellEnd"/>
    </w:p>
    <w:p w14:paraId="0ABD5186"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btn</w:t>
      </w:r>
      <w:proofErr w:type="spellEnd"/>
      <w:r w:rsidRPr="00BF2A99">
        <w:rPr>
          <w:sz w:val="20"/>
          <w:lang w:val="ru-BY"/>
        </w:rPr>
        <w:t xml:space="preserve"> :</w:t>
      </w:r>
      <w:proofErr w:type="gramEnd"/>
      <w:r w:rsidRPr="00BF2A99">
        <w:rPr>
          <w:sz w:val="20"/>
          <w:lang w:val="ru-BY"/>
        </w:rPr>
        <w:t xml:space="preserve">= </w:t>
      </w:r>
      <w:proofErr w:type="spellStart"/>
      <w:proofErr w:type="gramStart"/>
      <w:r w:rsidRPr="00BF2A99">
        <w:rPr>
          <w:sz w:val="20"/>
          <w:lang w:val="ru-BY"/>
        </w:rPr>
        <w:t>TButton</w:t>
      </w:r>
      <w:proofErr w:type="spellEnd"/>
      <w:r w:rsidRPr="00BF2A99">
        <w:rPr>
          <w:sz w:val="20"/>
          <w:lang w:val="ru-BY"/>
        </w:rPr>
        <w:t>(</w:t>
      </w:r>
      <w:proofErr w:type="spellStart"/>
      <w:proofErr w:type="gramEnd"/>
      <w:r w:rsidRPr="00BF2A99">
        <w:rPr>
          <w:sz w:val="20"/>
          <w:lang w:val="ru-BY"/>
        </w:rPr>
        <w:t>Sender</w:t>
      </w:r>
      <w:proofErr w:type="spellEnd"/>
      <w:r w:rsidRPr="00BF2A99">
        <w:rPr>
          <w:sz w:val="20"/>
          <w:lang w:val="ru-BY"/>
        </w:rPr>
        <w:t>);</w:t>
      </w:r>
    </w:p>
    <w:p w14:paraId="1BED3FC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proofErr w:type="gramStart"/>
      <w:r w:rsidRPr="00BF2A99">
        <w:rPr>
          <w:sz w:val="20"/>
          <w:lang w:val="ru-BY"/>
        </w:rPr>
        <w:t>btn.Caption</w:t>
      </w:r>
      <w:proofErr w:type="spellEnd"/>
      <w:proofErr w:type="gramEnd"/>
      <w:r w:rsidRPr="00BF2A99">
        <w:rPr>
          <w:sz w:val="20"/>
          <w:lang w:val="ru-BY"/>
        </w:rPr>
        <w:t xml:space="preserve"> = '</w:t>
      </w:r>
      <w:r w:rsidRPr="00BF2A99">
        <w:rPr>
          <w:rFonts w:ascii="Segoe UI Symbol" w:hAnsi="Segoe UI Symbol" w:cs="Segoe UI Symbol"/>
          <w:sz w:val="20"/>
          <w:lang w:val="ru-BY"/>
        </w:rPr>
        <w:t>👁</w:t>
      </w:r>
      <w:r w:rsidRPr="00BF2A99">
        <w:rPr>
          <w:sz w:val="20"/>
          <w:lang w:val="ru-BY"/>
        </w:rPr>
        <w:t xml:space="preserve">' </w:t>
      </w:r>
      <w:proofErr w:type="spellStart"/>
      <w:r w:rsidRPr="00BF2A99">
        <w:rPr>
          <w:sz w:val="20"/>
          <w:lang w:val="ru-BY"/>
        </w:rPr>
        <w:t>then</w:t>
      </w:r>
      <w:proofErr w:type="spellEnd"/>
    </w:p>
    <w:p w14:paraId="77B53ED6"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btn.Caption</w:t>
      </w:r>
      <w:proofErr w:type="spellEnd"/>
      <w:r w:rsidRPr="00BF2A99">
        <w:rPr>
          <w:sz w:val="20"/>
          <w:lang w:val="ru-BY"/>
        </w:rPr>
        <w:t xml:space="preserve"> :=</w:t>
      </w:r>
      <w:proofErr w:type="gramEnd"/>
      <w:r w:rsidRPr="00BF2A99">
        <w:rPr>
          <w:sz w:val="20"/>
          <w:lang w:val="ru-BY"/>
        </w:rPr>
        <w:t xml:space="preserve"> '</w:t>
      </w:r>
      <w:r w:rsidRPr="00BF2A99">
        <w:rPr>
          <w:rFonts w:ascii="Cambria Math" w:hAnsi="Cambria Math" w:cs="Cambria Math"/>
          <w:sz w:val="20"/>
          <w:lang w:val="ru-BY"/>
        </w:rPr>
        <w:t>⎯</w:t>
      </w:r>
      <w:r w:rsidRPr="00BF2A99">
        <w:rPr>
          <w:sz w:val="20"/>
          <w:lang w:val="ru-BY"/>
        </w:rPr>
        <w:t>'</w:t>
      </w:r>
    </w:p>
    <w:p w14:paraId="7F388DC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proofErr w:type="gramStart"/>
      <w:r w:rsidRPr="00BF2A99">
        <w:rPr>
          <w:sz w:val="20"/>
          <w:lang w:val="ru-BY"/>
        </w:rPr>
        <w:t>btn.Caption</w:t>
      </w:r>
      <w:proofErr w:type="spellEnd"/>
      <w:proofErr w:type="gramEnd"/>
      <w:r w:rsidRPr="00BF2A99">
        <w:rPr>
          <w:sz w:val="20"/>
          <w:lang w:val="ru-BY"/>
        </w:rPr>
        <w:t xml:space="preserve"> = '</w:t>
      </w:r>
      <w:r w:rsidRPr="00BF2A99">
        <w:rPr>
          <w:rFonts w:ascii="Cambria Math" w:hAnsi="Cambria Math" w:cs="Cambria Math"/>
          <w:sz w:val="20"/>
          <w:lang w:val="ru-BY"/>
        </w:rPr>
        <w:t>⎯</w:t>
      </w:r>
      <w:r w:rsidRPr="00BF2A99">
        <w:rPr>
          <w:sz w:val="20"/>
          <w:lang w:val="ru-BY"/>
        </w:rPr>
        <w:t xml:space="preserve">' </w:t>
      </w:r>
      <w:proofErr w:type="spellStart"/>
      <w:r w:rsidRPr="00BF2A99">
        <w:rPr>
          <w:sz w:val="20"/>
          <w:lang w:val="ru-BY"/>
        </w:rPr>
        <w:t>then</w:t>
      </w:r>
      <w:proofErr w:type="spellEnd"/>
    </w:p>
    <w:p w14:paraId="37A30240"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btn.Caption</w:t>
      </w:r>
      <w:proofErr w:type="spellEnd"/>
      <w:r w:rsidRPr="00BF2A99">
        <w:rPr>
          <w:sz w:val="20"/>
          <w:lang w:val="ru-BY"/>
        </w:rPr>
        <w:t xml:space="preserve"> :=</w:t>
      </w:r>
      <w:proofErr w:type="gramEnd"/>
      <w:r w:rsidRPr="00BF2A99">
        <w:rPr>
          <w:sz w:val="20"/>
          <w:lang w:val="ru-BY"/>
        </w:rPr>
        <w:t xml:space="preserve"> '</w:t>
      </w:r>
      <w:r w:rsidRPr="00BF2A99">
        <w:rPr>
          <w:rFonts w:ascii="Segoe UI Symbol" w:hAnsi="Segoe UI Symbol" w:cs="Segoe UI Symbol"/>
          <w:sz w:val="20"/>
          <w:lang w:val="ru-BY"/>
        </w:rPr>
        <w:t>👁</w:t>
      </w:r>
      <w:r w:rsidRPr="00BF2A99">
        <w:rPr>
          <w:sz w:val="20"/>
          <w:lang w:val="ru-BY"/>
        </w:rPr>
        <w:t>'</w:t>
      </w:r>
    </w:p>
    <w:p w14:paraId="039A22B3" w14:textId="77777777" w:rsidR="00BF2A99" w:rsidRPr="00BF2A99" w:rsidRDefault="00BF2A99" w:rsidP="00BF2A99">
      <w:pPr>
        <w:ind w:firstLine="709"/>
        <w:rPr>
          <w:sz w:val="20"/>
          <w:lang w:val="ru-BY"/>
        </w:rPr>
      </w:pPr>
    </w:p>
    <w:p w14:paraId="4B31F18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560B092D"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006BF458" w14:textId="77777777" w:rsidR="00BF2A99" w:rsidRPr="00BF2A99" w:rsidRDefault="00BF2A99" w:rsidP="00BF2A99">
      <w:pPr>
        <w:ind w:firstLine="709"/>
        <w:rPr>
          <w:sz w:val="20"/>
          <w:lang w:val="ru-BY"/>
        </w:rPr>
      </w:pPr>
    </w:p>
    <w:p w14:paraId="4CE7B850" w14:textId="48898426" w:rsid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120ABAA9" w14:textId="77777777" w:rsidR="00BF2A99" w:rsidRPr="00BF2A99" w:rsidRDefault="00BF2A99" w:rsidP="00BF2A99">
      <w:pPr>
        <w:ind w:firstLine="709"/>
        <w:rPr>
          <w:sz w:val="20"/>
          <w:lang w:val="ru-BY"/>
        </w:rPr>
      </w:pPr>
      <w:proofErr w:type="spellStart"/>
      <w:r w:rsidRPr="00BF2A99">
        <w:rPr>
          <w:sz w:val="20"/>
          <w:lang w:val="ru-BY"/>
        </w:rPr>
        <w:t>unit</w:t>
      </w:r>
      <w:proofErr w:type="spellEnd"/>
      <w:r w:rsidRPr="00BF2A99">
        <w:rPr>
          <w:sz w:val="20"/>
          <w:lang w:val="ru-BY"/>
        </w:rPr>
        <w:t xml:space="preserve"> Field;</w:t>
      </w:r>
    </w:p>
    <w:p w14:paraId="40A79413" w14:textId="77777777" w:rsidR="00BF2A99" w:rsidRPr="00BF2A99" w:rsidRDefault="00BF2A99" w:rsidP="00BF2A99">
      <w:pPr>
        <w:ind w:firstLine="709"/>
        <w:rPr>
          <w:sz w:val="20"/>
          <w:lang w:val="ru-BY"/>
        </w:rPr>
      </w:pPr>
    </w:p>
    <w:p w14:paraId="77E87CF5" w14:textId="77777777" w:rsidR="00BF2A99" w:rsidRPr="00BF2A99" w:rsidRDefault="00BF2A99" w:rsidP="00BF2A99">
      <w:pPr>
        <w:ind w:firstLine="709"/>
        <w:rPr>
          <w:sz w:val="20"/>
          <w:lang w:val="ru-BY"/>
        </w:rPr>
      </w:pPr>
      <w:proofErr w:type="spellStart"/>
      <w:r w:rsidRPr="00BF2A99">
        <w:rPr>
          <w:sz w:val="20"/>
          <w:lang w:val="ru-BY"/>
        </w:rPr>
        <w:t>interface</w:t>
      </w:r>
      <w:proofErr w:type="spellEnd"/>
    </w:p>
    <w:p w14:paraId="2D0EBDF6" w14:textId="77777777" w:rsidR="00BF2A99" w:rsidRPr="00BF2A99" w:rsidRDefault="00BF2A99" w:rsidP="00BF2A99">
      <w:pPr>
        <w:ind w:firstLine="709"/>
        <w:rPr>
          <w:sz w:val="20"/>
          <w:lang w:val="ru-BY"/>
        </w:rPr>
      </w:pPr>
    </w:p>
    <w:p w14:paraId="299A630E" w14:textId="77777777" w:rsidR="00BF2A99" w:rsidRPr="00BF2A99" w:rsidRDefault="00BF2A99" w:rsidP="00BF2A99">
      <w:pPr>
        <w:ind w:firstLine="709"/>
        <w:rPr>
          <w:sz w:val="20"/>
          <w:lang w:val="ru-BY"/>
        </w:rPr>
      </w:pPr>
      <w:proofErr w:type="spellStart"/>
      <w:r w:rsidRPr="00BF2A99">
        <w:rPr>
          <w:sz w:val="20"/>
          <w:lang w:val="ru-BY"/>
        </w:rPr>
        <w:t>uses</w:t>
      </w:r>
      <w:proofErr w:type="spellEnd"/>
      <w:r w:rsidRPr="00BF2A99">
        <w:rPr>
          <w:sz w:val="20"/>
          <w:lang w:val="ru-BY"/>
        </w:rPr>
        <w:t xml:space="preserve"> </w:t>
      </w:r>
      <w:proofErr w:type="spellStart"/>
      <w:r w:rsidRPr="00BF2A99">
        <w:rPr>
          <w:sz w:val="20"/>
          <w:lang w:val="ru-BY"/>
        </w:rPr>
        <w:t>Winapi.Windows</w:t>
      </w:r>
      <w:proofErr w:type="spellEnd"/>
      <w:r w:rsidRPr="00BF2A99">
        <w:rPr>
          <w:sz w:val="20"/>
          <w:lang w:val="ru-BY"/>
        </w:rPr>
        <w:t xml:space="preserve">, </w:t>
      </w:r>
      <w:proofErr w:type="spellStart"/>
      <w:r w:rsidRPr="00BF2A99">
        <w:rPr>
          <w:sz w:val="20"/>
          <w:lang w:val="ru-BY"/>
        </w:rPr>
        <w:t>Winapi.Messages</w:t>
      </w:r>
      <w:proofErr w:type="spellEnd"/>
      <w:r w:rsidRPr="00BF2A99">
        <w:rPr>
          <w:sz w:val="20"/>
          <w:lang w:val="ru-BY"/>
        </w:rPr>
        <w:t xml:space="preserve">, </w:t>
      </w:r>
      <w:proofErr w:type="spellStart"/>
      <w:r w:rsidRPr="00BF2A99">
        <w:rPr>
          <w:sz w:val="20"/>
          <w:lang w:val="ru-BY"/>
        </w:rPr>
        <w:t>System.SysUtils</w:t>
      </w:r>
      <w:proofErr w:type="spellEnd"/>
      <w:r w:rsidRPr="00BF2A99">
        <w:rPr>
          <w:sz w:val="20"/>
          <w:lang w:val="ru-BY"/>
        </w:rPr>
        <w:t xml:space="preserve">, </w:t>
      </w:r>
      <w:proofErr w:type="spellStart"/>
      <w:r w:rsidRPr="00BF2A99">
        <w:rPr>
          <w:sz w:val="20"/>
          <w:lang w:val="ru-BY"/>
        </w:rPr>
        <w:t>System.Types</w:t>
      </w:r>
      <w:proofErr w:type="spellEnd"/>
      <w:r w:rsidRPr="00BF2A99">
        <w:rPr>
          <w:sz w:val="20"/>
          <w:lang w:val="ru-BY"/>
        </w:rPr>
        <w:t>,</w:t>
      </w:r>
    </w:p>
    <w:p w14:paraId="22D6DE0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System.Variants</w:t>
      </w:r>
      <w:proofErr w:type="spellEnd"/>
      <w:r w:rsidRPr="00BF2A99">
        <w:rPr>
          <w:sz w:val="20"/>
          <w:lang w:val="ru-BY"/>
        </w:rPr>
        <w:t xml:space="preserve">, </w:t>
      </w:r>
      <w:proofErr w:type="spellStart"/>
      <w:r w:rsidRPr="00BF2A99">
        <w:rPr>
          <w:sz w:val="20"/>
          <w:lang w:val="ru-BY"/>
        </w:rPr>
        <w:t>Vcl.ExtCtrls</w:t>
      </w:r>
      <w:proofErr w:type="spellEnd"/>
      <w:r w:rsidRPr="00BF2A99">
        <w:rPr>
          <w:sz w:val="20"/>
          <w:lang w:val="ru-BY"/>
        </w:rPr>
        <w:t xml:space="preserve">, </w:t>
      </w:r>
      <w:proofErr w:type="spellStart"/>
      <w:r w:rsidRPr="00BF2A99">
        <w:rPr>
          <w:sz w:val="20"/>
          <w:lang w:val="ru-BY"/>
        </w:rPr>
        <w:t>System.Classes</w:t>
      </w:r>
      <w:proofErr w:type="spellEnd"/>
      <w:r w:rsidRPr="00BF2A99">
        <w:rPr>
          <w:sz w:val="20"/>
          <w:lang w:val="ru-BY"/>
        </w:rPr>
        <w:t xml:space="preserve">, </w:t>
      </w:r>
      <w:proofErr w:type="spellStart"/>
      <w:r w:rsidRPr="00BF2A99">
        <w:rPr>
          <w:sz w:val="20"/>
          <w:lang w:val="ru-BY"/>
        </w:rPr>
        <w:t>Vcl.Forms</w:t>
      </w:r>
      <w:proofErr w:type="spellEnd"/>
      <w:r w:rsidRPr="00BF2A99">
        <w:rPr>
          <w:sz w:val="20"/>
          <w:lang w:val="ru-BY"/>
        </w:rPr>
        <w:t>,</w:t>
      </w:r>
    </w:p>
    <w:p w14:paraId="280FEF5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Vcl.StdCtrls</w:t>
      </w:r>
      <w:proofErr w:type="spellEnd"/>
      <w:r w:rsidRPr="00BF2A99">
        <w:rPr>
          <w:sz w:val="20"/>
          <w:lang w:val="ru-BY"/>
        </w:rPr>
        <w:t xml:space="preserve">, </w:t>
      </w:r>
      <w:proofErr w:type="spellStart"/>
      <w:r w:rsidRPr="00BF2A99">
        <w:rPr>
          <w:sz w:val="20"/>
          <w:lang w:val="ru-BY"/>
        </w:rPr>
        <w:t>System.Generics.Collections</w:t>
      </w:r>
      <w:proofErr w:type="spellEnd"/>
      <w:r w:rsidRPr="00BF2A99">
        <w:rPr>
          <w:sz w:val="20"/>
          <w:lang w:val="ru-BY"/>
        </w:rPr>
        <w:t xml:space="preserve">, </w:t>
      </w:r>
      <w:proofErr w:type="spellStart"/>
      <w:r w:rsidRPr="00BF2A99">
        <w:rPr>
          <w:sz w:val="20"/>
          <w:lang w:val="ru-BY"/>
        </w:rPr>
        <w:t>Vcl.Controls</w:t>
      </w:r>
      <w:proofErr w:type="spellEnd"/>
      <w:r w:rsidRPr="00BF2A99">
        <w:rPr>
          <w:sz w:val="20"/>
          <w:lang w:val="ru-BY"/>
        </w:rPr>
        <w:t xml:space="preserve">, </w:t>
      </w:r>
      <w:proofErr w:type="spellStart"/>
      <w:r w:rsidRPr="00BF2A99">
        <w:rPr>
          <w:sz w:val="20"/>
          <w:lang w:val="ru-BY"/>
        </w:rPr>
        <w:t>Vcl.Graphics</w:t>
      </w:r>
      <w:proofErr w:type="spellEnd"/>
      <w:r w:rsidRPr="00BF2A99">
        <w:rPr>
          <w:sz w:val="20"/>
          <w:lang w:val="ru-BY"/>
        </w:rPr>
        <w:t xml:space="preserve">, </w:t>
      </w:r>
      <w:proofErr w:type="spellStart"/>
      <w:r w:rsidRPr="00BF2A99">
        <w:rPr>
          <w:sz w:val="20"/>
          <w:lang w:val="ru-BY"/>
        </w:rPr>
        <w:t>Math</w:t>
      </w:r>
      <w:proofErr w:type="spellEnd"/>
      <w:r w:rsidRPr="00BF2A99">
        <w:rPr>
          <w:sz w:val="20"/>
          <w:lang w:val="ru-BY"/>
        </w:rPr>
        <w:t>,</w:t>
      </w:r>
    </w:p>
    <w:p w14:paraId="065D6C5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expression</w:t>
      </w:r>
      <w:proofErr w:type="spellEnd"/>
      <w:r w:rsidRPr="00BF2A99">
        <w:rPr>
          <w:sz w:val="20"/>
          <w:lang w:val="ru-BY"/>
        </w:rPr>
        <w:t xml:space="preserve">, </w:t>
      </w:r>
      <w:proofErr w:type="spellStart"/>
      <w:r w:rsidRPr="00BF2A99">
        <w:rPr>
          <w:sz w:val="20"/>
          <w:lang w:val="ru-BY"/>
        </w:rPr>
        <w:t>scrollBox</w:t>
      </w:r>
      <w:proofErr w:type="spellEnd"/>
      <w:r w:rsidRPr="00BF2A99">
        <w:rPr>
          <w:sz w:val="20"/>
          <w:lang w:val="ru-BY"/>
        </w:rPr>
        <w:t xml:space="preserve">, </w:t>
      </w:r>
      <w:proofErr w:type="spellStart"/>
      <w:r w:rsidRPr="00BF2A99">
        <w:rPr>
          <w:sz w:val="20"/>
          <w:lang w:val="ru-BY"/>
        </w:rPr>
        <w:t>MyParser</w:t>
      </w:r>
      <w:proofErr w:type="spellEnd"/>
      <w:r w:rsidRPr="00BF2A99">
        <w:rPr>
          <w:sz w:val="20"/>
          <w:lang w:val="ru-BY"/>
        </w:rPr>
        <w:t>;</w:t>
      </w:r>
    </w:p>
    <w:p w14:paraId="491224FD" w14:textId="77777777" w:rsidR="00BF2A99" w:rsidRPr="00BF2A99" w:rsidRDefault="00BF2A99" w:rsidP="00BF2A99">
      <w:pPr>
        <w:ind w:firstLine="709"/>
        <w:rPr>
          <w:sz w:val="20"/>
          <w:lang w:val="ru-BY"/>
        </w:rPr>
      </w:pPr>
    </w:p>
    <w:p w14:paraId="5821E084" w14:textId="77777777" w:rsidR="00BF2A99" w:rsidRPr="00BF2A99" w:rsidRDefault="00BF2A99" w:rsidP="00BF2A99">
      <w:pPr>
        <w:ind w:firstLine="709"/>
        <w:rPr>
          <w:sz w:val="20"/>
          <w:lang w:val="ru-BY"/>
        </w:rPr>
      </w:pPr>
      <w:proofErr w:type="spellStart"/>
      <w:r w:rsidRPr="00BF2A99">
        <w:rPr>
          <w:sz w:val="20"/>
          <w:lang w:val="ru-BY"/>
        </w:rPr>
        <w:t>type</w:t>
      </w:r>
      <w:proofErr w:type="spellEnd"/>
    </w:p>
    <w:p w14:paraId="26AF034B" w14:textId="77777777" w:rsidR="00BF2A99" w:rsidRPr="00BF2A99" w:rsidRDefault="00BF2A99" w:rsidP="00BF2A99">
      <w:pPr>
        <w:ind w:firstLine="709"/>
        <w:rPr>
          <w:sz w:val="20"/>
          <w:lang w:val="ru-BY"/>
        </w:rPr>
      </w:pPr>
      <w:r w:rsidRPr="00BF2A99">
        <w:rPr>
          <w:sz w:val="20"/>
          <w:lang w:val="ru-BY"/>
        </w:rPr>
        <w:lastRenderedPageBreak/>
        <w:t xml:space="preserve">  </w:t>
      </w:r>
      <w:proofErr w:type="spellStart"/>
      <w:r w:rsidRPr="00BF2A99">
        <w:rPr>
          <w:sz w:val="20"/>
          <w:lang w:val="ru-BY"/>
        </w:rPr>
        <w:t>TPaintBox</w:t>
      </w:r>
      <w:proofErr w:type="spellEnd"/>
      <w:r w:rsidRPr="00BF2A99">
        <w:rPr>
          <w:sz w:val="20"/>
          <w:lang w:val="ru-BY"/>
        </w:rPr>
        <w:t xml:space="preserve"> = </w:t>
      </w:r>
      <w:proofErr w:type="spellStart"/>
      <w:proofErr w:type="gramStart"/>
      <w:r w:rsidRPr="00BF2A99">
        <w:rPr>
          <w:sz w:val="20"/>
          <w:lang w:val="ru-BY"/>
        </w:rPr>
        <w:t>class</w:t>
      </w:r>
      <w:proofErr w:type="spellEnd"/>
      <w:r w:rsidRPr="00BF2A99">
        <w:rPr>
          <w:sz w:val="20"/>
          <w:lang w:val="ru-BY"/>
        </w:rPr>
        <w:t>(</w:t>
      </w:r>
      <w:proofErr w:type="spellStart"/>
      <w:proofErr w:type="gramEnd"/>
      <w:r w:rsidRPr="00BF2A99">
        <w:rPr>
          <w:sz w:val="20"/>
          <w:lang w:val="ru-BY"/>
        </w:rPr>
        <w:t>Vcl.ExtCtrls.TPaintBox</w:t>
      </w:r>
      <w:proofErr w:type="spellEnd"/>
      <w:r w:rsidRPr="00BF2A99">
        <w:rPr>
          <w:sz w:val="20"/>
          <w:lang w:val="ru-BY"/>
        </w:rPr>
        <w:t>)</w:t>
      </w:r>
    </w:p>
    <w:p w14:paraId="231E17D5"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public</w:t>
      </w:r>
      <w:proofErr w:type="spellEnd"/>
    </w:p>
    <w:p w14:paraId="54851A1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function</w:t>
      </w:r>
      <w:proofErr w:type="spellEnd"/>
      <w:r w:rsidRPr="00BF2A99">
        <w:rPr>
          <w:sz w:val="20"/>
          <w:lang w:val="ru-BY"/>
        </w:rPr>
        <w:t xml:space="preserve"> </w:t>
      </w:r>
      <w:proofErr w:type="spellStart"/>
      <w:r w:rsidRPr="00BF2A99">
        <w:rPr>
          <w:sz w:val="20"/>
          <w:lang w:val="ru-BY"/>
        </w:rPr>
        <w:t>getNewFrame</w:t>
      </w:r>
      <w:proofErr w:type="spellEnd"/>
      <w:r w:rsidRPr="00BF2A99">
        <w:rPr>
          <w:sz w:val="20"/>
          <w:lang w:val="ru-BY"/>
        </w:rPr>
        <w:t xml:space="preserve">: </w:t>
      </w:r>
      <w:proofErr w:type="spellStart"/>
      <w:r w:rsidRPr="00BF2A99">
        <w:rPr>
          <w:sz w:val="20"/>
          <w:lang w:val="ru-BY"/>
        </w:rPr>
        <w:t>TBitMap</w:t>
      </w:r>
      <w:proofErr w:type="spellEnd"/>
      <w:r w:rsidRPr="00BF2A99">
        <w:rPr>
          <w:sz w:val="20"/>
          <w:lang w:val="ru-BY"/>
        </w:rPr>
        <w:t>;</w:t>
      </w:r>
    </w:p>
    <w:p w14:paraId="114620A0" w14:textId="77777777" w:rsidR="00BF2A99" w:rsidRPr="00BF2A99" w:rsidRDefault="00BF2A99" w:rsidP="00BF2A99">
      <w:pPr>
        <w:ind w:firstLine="709"/>
        <w:rPr>
          <w:sz w:val="20"/>
          <w:lang w:val="ru-BY"/>
        </w:rPr>
      </w:pPr>
    </w:p>
    <w:p w14:paraId="4A5E45C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var</w:t>
      </w:r>
      <w:proofErr w:type="spellEnd"/>
    </w:p>
    <w:p w14:paraId="1DA8EC1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offset</w:t>
      </w:r>
      <w:proofErr w:type="spellEnd"/>
      <w:r w:rsidRPr="00BF2A99">
        <w:rPr>
          <w:sz w:val="20"/>
          <w:lang w:val="ru-BY"/>
        </w:rPr>
        <w:t xml:space="preserve">: </w:t>
      </w:r>
      <w:proofErr w:type="spellStart"/>
      <w:r w:rsidRPr="00BF2A99">
        <w:rPr>
          <w:sz w:val="20"/>
          <w:lang w:val="ru-BY"/>
        </w:rPr>
        <w:t>TPointF</w:t>
      </w:r>
      <w:proofErr w:type="spellEnd"/>
      <w:r w:rsidRPr="00BF2A99">
        <w:rPr>
          <w:sz w:val="20"/>
          <w:lang w:val="ru-BY"/>
        </w:rPr>
        <w:t>;</w:t>
      </w:r>
    </w:p>
    <w:p w14:paraId="7475282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scale</w:t>
      </w:r>
      <w:proofErr w:type="spellEnd"/>
      <w:r w:rsidRPr="00BF2A99">
        <w:rPr>
          <w:sz w:val="20"/>
          <w:lang w:val="ru-BY"/>
        </w:rPr>
        <w:t xml:space="preserve">: </w:t>
      </w:r>
      <w:proofErr w:type="spellStart"/>
      <w:r w:rsidRPr="00BF2A99">
        <w:rPr>
          <w:sz w:val="20"/>
          <w:lang w:val="ru-BY"/>
        </w:rPr>
        <w:t>double</w:t>
      </w:r>
      <w:proofErr w:type="spellEnd"/>
      <w:r w:rsidRPr="00BF2A99">
        <w:rPr>
          <w:sz w:val="20"/>
          <w:lang w:val="ru-BY"/>
        </w:rPr>
        <w:t>;</w:t>
      </w:r>
    </w:p>
    <w:p w14:paraId="4D927A85"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cellG</w:t>
      </w:r>
      <w:proofErr w:type="spellEnd"/>
      <w:r w:rsidRPr="00BF2A99">
        <w:rPr>
          <w:sz w:val="20"/>
          <w:lang w:val="ru-BY"/>
        </w:rPr>
        <w:t xml:space="preserve">: </w:t>
      </w:r>
      <w:proofErr w:type="spellStart"/>
      <w:r w:rsidRPr="00BF2A99">
        <w:rPr>
          <w:sz w:val="20"/>
          <w:lang w:val="ru-BY"/>
        </w:rPr>
        <w:t>TPointF</w:t>
      </w:r>
      <w:proofErr w:type="spellEnd"/>
      <w:r w:rsidRPr="00BF2A99">
        <w:rPr>
          <w:sz w:val="20"/>
          <w:lang w:val="ru-BY"/>
        </w:rPr>
        <w:t>;</w:t>
      </w:r>
    </w:p>
    <w:p w14:paraId="0773210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cell</w:t>
      </w:r>
      <w:proofErr w:type="spellEnd"/>
      <w:r w:rsidRPr="00BF2A99">
        <w:rPr>
          <w:sz w:val="20"/>
          <w:lang w:val="ru-BY"/>
        </w:rPr>
        <w:t xml:space="preserve">: </w:t>
      </w:r>
      <w:proofErr w:type="spellStart"/>
      <w:r w:rsidRPr="00BF2A99">
        <w:rPr>
          <w:sz w:val="20"/>
          <w:lang w:val="ru-BY"/>
        </w:rPr>
        <w:t>TPointF</w:t>
      </w:r>
      <w:proofErr w:type="spellEnd"/>
      <w:r w:rsidRPr="00BF2A99">
        <w:rPr>
          <w:sz w:val="20"/>
          <w:lang w:val="ru-BY"/>
        </w:rPr>
        <w:t>;</w:t>
      </w:r>
    </w:p>
    <w:p w14:paraId="66C7B64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FScrollBOx</w:t>
      </w:r>
      <w:proofErr w:type="spellEnd"/>
      <w:r w:rsidRPr="00BF2A99">
        <w:rPr>
          <w:sz w:val="20"/>
          <w:lang w:val="ru-BY"/>
        </w:rPr>
        <w:t xml:space="preserve">: </w:t>
      </w:r>
      <w:proofErr w:type="spellStart"/>
      <w:r w:rsidRPr="00BF2A99">
        <w:rPr>
          <w:sz w:val="20"/>
          <w:lang w:val="ru-BY"/>
        </w:rPr>
        <w:t>scrollBox.TScrollBox</w:t>
      </w:r>
      <w:proofErr w:type="spellEnd"/>
      <w:r w:rsidRPr="00BF2A99">
        <w:rPr>
          <w:sz w:val="20"/>
          <w:lang w:val="ru-BY"/>
        </w:rPr>
        <w:t>;</w:t>
      </w:r>
    </w:p>
    <w:p w14:paraId="16A9AC3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bounds</w:t>
      </w:r>
      <w:proofErr w:type="spellEnd"/>
      <w:r w:rsidRPr="00BF2A99">
        <w:rPr>
          <w:sz w:val="20"/>
          <w:lang w:val="ru-BY"/>
        </w:rPr>
        <w:t xml:space="preserve">: </w:t>
      </w:r>
      <w:proofErr w:type="spellStart"/>
      <w:r w:rsidRPr="00BF2A99">
        <w:rPr>
          <w:sz w:val="20"/>
          <w:lang w:val="ru-BY"/>
        </w:rPr>
        <w:t>TRectF</w:t>
      </w:r>
      <w:proofErr w:type="spellEnd"/>
      <w:r w:rsidRPr="00BF2A99">
        <w:rPr>
          <w:sz w:val="20"/>
          <w:lang w:val="ru-BY"/>
        </w:rPr>
        <w:t>;</w:t>
      </w:r>
    </w:p>
    <w:p w14:paraId="0640D10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private</w:t>
      </w:r>
      <w:proofErr w:type="spellEnd"/>
    </w:p>
    <w:p w14:paraId="7FA0274C" w14:textId="77777777" w:rsidR="00BF2A99" w:rsidRPr="00BF2A99" w:rsidRDefault="00BF2A99" w:rsidP="00BF2A99">
      <w:pPr>
        <w:ind w:firstLine="709"/>
        <w:rPr>
          <w:sz w:val="20"/>
          <w:lang w:val="ru-BY"/>
        </w:rPr>
      </w:pPr>
    </w:p>
    <w:p w14:paraId="3E10976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1D8E2484" w14:textId="77777777" w:rsidR="00BF2A99" w:rsidRPr="00BF2A99" w:rsidRDefault="00BF2A99" w:rsidP="00BF2A99">
      <w:pPr>
        <w:ind w:firstLine="709"/>
        <w:rPr>
          <w:sz w:val="20"/>
          <w:lang w:val="ru-BY"/>
        </w:rPr>
      </w:pPr>
    </w:p>
    <w:p w14:paraId="711B8F5A" w14:textId="77777777" w:rsidR="00BF2A99" w:rsidRPr="00BF2A99" w:rsidRDefault="00BF2A99" w:rsidP="00BF2A99">
      <w:pPr>
        <w:ind w:firstLine="709"/>
        <w:rPr>
          <w:sz w:val="20"/>
          <w:lang w:val="ru-BY"/>
        </w:rPr>
      </w:pPr>
      <w:proofErr w:type="spellStart"/>
      <w:r w:rsidRPr="00BF2A99">
        <w:rPr>
          <w:sz w:val="20"/>
          <w:lang w:val="ru-BY"/>
        </w:rPr>
        <w:t>implementation</w:t>
      </w:r>
      <w:proofErr w:type="spellEnd"/>
    </w:p>
    <w:p w14:paraId="495760C3" w14:textId="77777777" w:rsidR="00BF2A99" w:rsidRPr="00BF2A99" w:rsidRDefault="00BF2A99" w:rsidP="00BF2A99">
      <w:pPr>
        <w:ind w:firstLine="709"/>
        <w:rPr>
          <w:sz w:val="20"/>
          <w:lang w:val="ru-BY"/>
        </w:rPr>
      </w:pPr>
    </w:p>
    <w:p w14:paraId="3827F66D" w14:textId="77777777" w:rsidR="00BF2A99" w:rsidRPr="00BF2A99" w:rsidRDefault="00BF2A99" w:rsidP="00BF2A99">
      <w:pPr>
        <w:ind w:firstLine="709"/>
        <w:rPr>
          <w:sz w:val="20"/>
          <w:lang w:val="ru-BY"/>
        </w:rPr>
      </w:pPr>
      <w:proofErr w:type="spellStart"/>
      <w:r w:rsidRPr="00BF2A99">
        <w:rPr>
          <w:sz w:val="20"/>
          <w:lang w:val="ru-BY"/>
        </w:rPr>
        <w:t>function</w:t>
      </w:r>
      <w:proofErr w:type="spellEnd"/>
      <w:r w:rsidRPr="00BF2A99">
        <w:rPr>
          <w:sz w:val="20"/>
          <w:lang w:val="ru-BY"/>
        </w:rPr>
        <w:t xml:space="preserve"> </w:t>
      </w:r>
      <w:proofErr w:type="spellStart"/>
      <w:proofErr w:type="gramStart"/>
      <w:r w:rsidRPr="00BF2A99">
        <w:rPr>
          <w:sz w:val="20"/>
          <w:lang w:val="ru-BY"/>
        </w:rPr>
        <w:t>getNearest</w:t>
      </w:r>
      <w:proofErr w:type="spellEnd"/>
      <w:r w:rsidRPr="00BF2A99">
        <w:rPr>
          <w:sz w:val="20"/>
          <w:lang w:val="ru-BY"/>
        </w:rPr>
        <w:t>(</w:t>
      </w:r>
      <w:proofErr w:type="gramEnd"/>
      <w:r w:rsidRPr="00BF2A99">
        <w:rPr>
          <w:sz w:val="20"/>
          <w:lang w:val="ru-BY"/>
        </w:rPr>
        <w:t xml:space="preserve">a: </w:t>
      </w:r>
      <w:proofErr w:type="spellStart"/>
      <w:r w:rsidRPr="00BF2A99">
        <w:rPr>
          <w:sz w:val="20"/>
          <w:lang w:val="ru-BY"/>
        </w:rPr>
        <w:t>double</w:t>
      </w:r>
      <w:proofErr w:type="spellEnd"/>
      <w:r w:rsidRPr="00BF2A99">
        <w:rPr>
          <w:sz w:val="20"/>
          <w:lang w:val="ru-BY"/>
        </w:rPr>
        <w:t xml:space="preserve">): </w:t>
      </w:r>
      <w:proofErr w:type="spellStart"/>
      <w:r w:rsidRPr="00BF2A99">
        <w:rPr>
          <w:sz w:val="20"/>
          <w:lang w:val="ru-BY"/>
        </w:rPr>
        <w:t>double</w:t>
      </w:r>
      <w:proofErr w:type="spellEnd"/>
      <w:r w:rsidRPr="00BF2A99">
        <w:rPr>
          <w:sz w:val="20"/>
          <w:lang w:val="ru-BY"/>
        </w:rPr>
        <w:t>;</w:t>
      </w:r>
    </w:p>
    <w:p w14:paraId="7025886A"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6AEF3C0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a </w:t>
      </w:r>
      <w:proofErr w:type="gramStart"/>
      <w:r w:rsidRPr="00BF2A99">
        <w:rPr>
          <w:sz w:val="20"/>
          <w:lang w:val="ru-BY"/>
        </w:rPr>
        <w:t>&lt; 1.5</w:t>
      </w:r>
      <w:proofErr w:type="gramEnd"/>
      <w:r w:rsidRPr="00BF2A99">
        <w:rPr>
          <w:sz w:val="20"/>
          <w:lang w:val="ru-BY"/>
        </w:rPr>
        <w:t xml:space="preserve"> </w:t>
      </w:r>
      <w:proofErr w:type="spellStart"/>
      <w:r w:rsidRPr="00BF2A99">
        <w:rPr>
          <w:sz w:val="20"/>
          <w:lang w:val="ru-BY"/>
        </w:rPr>
        <w:t>then</w:t>
      </w:r>
      <w:proofErr w:type="spellEnd"/>
    </w:p>
    <w:p w14:paraId="76DE9335"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w:t>
      </w:r>
      <w:proofErr w:type="spellEnd"/>
      <w:r w:rsidRPr="00BF2A99">
        <w:rPr>
          <w:sz w:val="20"/>
          <w:lang w:val="ru-BY"/>
        </w:rPr>
        <w:t xml:space="preserve"> :</w:t>
      </w:r>
      <w:proofErr w:type="gramEnd"/>
      <w:r w:rsidRPr="00BF2A99">
        <w:rPr>
          <w:sz w:val="20"/>
          <w:lang w:val="ru-BY"/>
        </w:rPr>
        <w:t>= 1</w:t>
      </w:r>
    </w:p>
    <w:p w14:paraId="53C2612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a </w:t>
      </w:r>
      <w:proofErr w:type="gramStart"/>
      <w:r w:rsidRPr="00BF2A99">
        <w:rPr>
          <w:sz w:val="20"/>
          <w:lang w:val="ru-BY"/>
        </w:rPr>
        <w:t>&lt; 3.5</w:t>
      </w:r>
      <w:proofErr w:type="gramEnd"/>
      <w:r w:rsidRPr="00BF2A99">
        <w:rPr>
          <w:sz w:val="20"/>
          <w:lang w:val="ru-BY"/>
        </w:rPr>
        <w:t xml:space="preserve"> </w:t>
      </w:r>
      <w:proofErr w:type="spellStart"/>
      <w:r w:rsidRPr="00BF2A99">
        <w:rPr>
          <w:sz w:val="20"/>
          <w:lang w:val="ru-BY"/>
        </w:rPr>
        <w:t>then</w:t>
      </w:r>
      <w:proofErr w:type="spellEnd"/>
    </w:p>
    <w:p w14:paraId="6315C33F"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w:t>
      </w:r>
      <w:proofErr w:type="spellEnd"/>
      <w:r w:rsidRPr="00BF2A99">
        <w:rPr>
          <w:sz w:val="20"/>
          <w:lang w:val="ru-BY"/>
        </w:rPr>
        <w:t xml:space="preserve"> :</w:t>
      </w:r>
      <w:proofErr w:type="gramEnd"/>
      <w:r w:rsidRPr="00BF2A99">
        <w:rPr>
          <w:sz w:val="20"/>
          <w:lang w:val="ru-BY"/>
        </w:rPr>
        <w:t>= 2</w:t>
      </w:r>
    </w:p>
    <w:p w14:paraId="54F03CE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a </w:t>
      </w:r>
      <w:proofErr w:type="gramStart"/>
      <w:r w:rsidRPr="00BF2A99">
        <w:rPr>
          <w:sz w:val="20"/>
          <w:lang w:val="ru-BY"/>
        </w:rPr>
        <w:t>&lt; 7.5</w:t>
      </w:r>
      <w:proofErr w:type="gramEnd"/>
      <w:r w:rsidRPr="00BF2A99">
        <w:rPr>
          <w:sz w:val="20"/>
          <w:lang w:val="ru-BY"/>
        </w:rPr>
        <w:t xml:space="preserve"> </w:t>
      </w:r>
      <w:proofErr w:type="spellStart"/>
      <w:r w:rsidRPr="00BF2A99">
        <w:rPr>
          <w:sz w:val="20"/>
          <w:lang w:val="ru-BY"/>
        </w:rPr>
        <w:t>then</w:t>
      </w:r>
      <w:proofErr w:type="spellEnd"/>
    </w:p>
    <w:p w14:paraId="1F5E1F4D"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w:t>
      </w:r>
      <w:proofErr w:type="spellEnd"/>
      <w:r w:rsidRPr="00BF2A99">
        <w:rPr>
          <w:sz w:val="20"/>
          <w:lang w:val="ru-BY"/>
        </w:rPr>
        <w:t xml:space="preserve"> :</w:t>
      </w:r>
      <w:proofErr w:type="gramEnd"/>
      <w:r w:rsidRPr="00BF2A99">
        <w:rPr>
          <w:sz w:val="20"/>
          <w:lang w:val="ru-BY"/>
        </w:rPr>
        <w:t>= 5</w:t>
      </w:r>
    </w:p>
    <w:p w14:paraId="78E3803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p>
    <w:p w14:paraId="4ABAEDD6"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w:t>
      </w:r>
      <w:proofErr w:type="spellEnd"/>
      <w:r w:rsidRPr="00BF2A99">
        <w:rPr>
          <w:sz w:val="20"/>
          <w:lang w:val="ru-BY"/>
        </w:rPr>
        <w:t xml:space="preserve"> :</w:t>
      </w:r>
      <w:proofErr w:type="gramEnd"/>
      <w:r w:rsidRPr="00BF2A99">
        <w:rPr>
          <w:sz w:val="20"/>
          <w:lang w:val="ru-BY"/>
        </w:rPr>
        <w:t>= 10;</w:t>
      </w:r>
    </w:p>
    <w:p w14:paraId="00431093"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27DF851C" w14:textId="77777777" w:rsidR="00BF2A99" w:rsidRPr="00BF2A99" w:rsidRDefault="00BF2A99" w:rsidP="00BF2A99">
      <w:pPr>
        <w:ind w:firstLine="709"/>
        <w:rPr>
          <w:sz w:val="20"/>
          <w:lang w:val="ru-BY"/>
        </w:rPr>
      </w:pPr>
    </w:p>
    <w:p w14:paraId="4502555F" w14:textId="77777777"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w:t>
      </w:r>
      <w:proofErr w:type="spellStart"/>
      <w:proofErr w:type="gramStart"/>
      <w:r w:rsidRPr="00BF2A99">
        <w:rPr>
          <w:sz w:val="20"/>
          <w:lang w:val="ru-BY"/>
        </w:rPr>
        <w:t>GetScientificNotation</w:t>
      </w:r>
      <w:proofErr w:type="spellEnd"/>
      <w:r w:rsidRPr="00BF2A99">
        <w:rPr>
          <w:sz w:val="20"/>
          <w:lang w:val="ru-BY"/>
        </w:rPr>
        <w:t>(</w:t>
      </w:r>
      <w:proofErr w:type="gramEnd"/>
      <w:r w:rsidRPr="00BF2A99">
        <w:rPr>
          <w:sz w:val="20"/>
          <w:lang w:val="ru-BY"/>
        </w:rPr>
        <w:t xml:space="preserve">Value: </w:t>
      </w:r>
      <w:proofErr w:type="spellStart"/>
      <w:r w:rsidRPr="00BF2A99">
        <w:rPr>
          <w:sz w:val="20"/>
          <w:lang w:val="ru-BY"/>
        </w:rPr>
        <w:t>double</w:t>
      </w:r>
      <w:proofErr w:type="spellEnd"/>
      <w:r w:rsidRPr="00BF2A99">
        <w:rPr>
          <w:sz w:val="20"/>
          <w:lang w:val="ru-BY"/>
        </w:rPr>
        <w:t xml:space="preserve">; </w:t>
      </w:r>
      <w:proofErr w:type="spellStart"/>
      <w:r w:rsidRPr="00BF2A99">
        <w:rPr>
          <w:sz w:val="20"/>
          <w:lang w:val="ru-BY"/>
        </w:rPr>
        <w:t>out</w:t>
      </w:r>
      <w:proofErr w:type="spellEnd"/>
      <w:r w:rsidRPr="00BF2A99">
        <w:rPr>
          <w:sz w:val="20"/>
          <w:lang w:val="ru-BY"/>
        </w:rPr>
        <w:t xml:space="preserve"> </w:t>
      </w:r>
      <w:proofErr w:type="spellStart"/>
      <w:r w:rsidRPr="00BF2A99">
        <w:rPr>
          <w:sz w:val="20"/>
          <w:lang w:val="ru-BY"/>
        </w:rPr>
        <w:t>Mantissa</w:t>
      </w:r>
      <w:proofErr w:type="spellEnd"/>
      <w:r w:rsidRPr="00BF2A99">
        <w:rPr>
          <w:sz w:val="20"/>
          <w:lang w:val="ru-BY"/>
        </w:rPr>
        <w:t xml:space="preserve">: </w:t>
      </w:r>
      <w:proofErr w:type="spellStart"/>
      <w:r w:rsidRPr="00BF2A99">
        <w:rPr>
          <w:sz w:val="20"/>
          <w:lang w:val="ru-BY"/>
        </w:rPr>
        <w:t>double</w:t>
      </w:r>
      <w:proofErr w:type="spellEnd"/>
      <w:r w:rsidRPr="00BF2A99">
        <w:rPr>
          <w:sz w:val="20"/>
          <w:lang w:val="ru-BY"/>
        </w:rPr>
        <w:t>;</w:t>
      </w:r>
    </w:p>
    <w:p w14:paraId="0591E95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out</w:t>
      </w:r>
      <w:proofErr w:type="spellEnd"/>
      <w:r w:rsidRPr="00BF2A99">
        <w:rPr>
          <w:sz w:val="20"/>
          <w:lang w:val="ru-BY"/>
        </w:rPr>
        <w:t xml:space="preserve"> </w:t>
      </w:r>
      <w:proofErr w:type="spellStart"/>
      <w:r w:rsidRPr="00BF2A99">
        <w:rPr>
          <w:sz w:val="20"/>
          <w:lang w:val="ru-BY"/>
        </w:rPr>
        <w:t>Exponent</w:t>
      </w:r>
      <w:proofErr w:type="spellEnd"/>
      <w:r w:rsidRPr="00BF2A99">
        <w:rPr>
          <w:sz w:val="20"/>
          <w:lang w:val="ru-BY"/>
        </w:rPr>
        <w:t xml:space="preserve">: </w:t>
      </w:r>
      <w:proofErr w:type="spellStart"/>
      <w:r w:rsidRPr="00BF2A99">
        <w:rPr>
          <w:sz w:val="20"/>
          <w:lang w:val="ru-BY"/>
        </w:rPr>
        <w:t>Integer</w:t>
      </w:r>
      <w:proofErr w:type="spellEnd"/>
      <w:r w:rsidRPr="00BF2A99">
        <w:rPr>
          <w:sz w:val="20"/>
          <w:lang w:val="ru-BY"/>
        </w:rPr>
        <w:t>);</w:t>
      </w:r>
    </w:p>
    <w:p w14:paraId="49B1818D" w14:textId="77777777" w:rsidR="00BF2A99" w:rsidRPr="00BF2A99" w:rsidRDefault="00BF2A99" w:rsidP="00BF2A99">
      <w:pPr>
        <w:ind w:firstLine="709"/>
        <w:rPr>
          <w:sz w:val="20"/>
          <w:lang w:val="ru-BY"/>
        </w:rPr>
      </w:pPr>
    </w:p>
    <w:p w14:paraId="39C3DAFC"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29B4CA7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Value = 0 </w:t>
      </w:r>
      <w:proofErr w:type="spellStart"/>
      <w:r w:rsidRPr="00BF2A99">
        <w:rPr>
          <w:sz w:val="20"/>
          <w:lang w:val="ru-BY"/>
        </w:rPr>
        <w:t>then</w:t>
      </w:r>
      <w:proofErr w:type="spellEnd"/>
    </w:p>
    <w:p w14:paraId="17C7232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4D9D2BD2"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Mantissa</w:t>
      </w:r>
      <w:proofErr w:type="spellEnd"/>
      <w:r w:rsidRPr="00BF2A99">
        <w:rPr>
          <w:sz w:val="20"/>
          <w:lang w:val="ru-BY"/>
        </w:rPr>
        <w:t xml:space="preserve"> :</w:t>
      </w:r>
      <w:proofErr w:type="gramEnd"/>
      <w:r w:rsidRPr="00BF2A99">
        <w:rPr>
          <w:sz w:val="20"/>
          <w:lang w:val="ru-BY"/>
        </w:rPr>
        <w:t>= 0;</w:t>
      </w:r>
    </w:p>
    <w:p w14:paraId="21A6F327"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Exponent</w:t>
      </w:r>
      <w:proofErr w:type="spellEnd"/>
      <w:r w:rsidRPr="00BF2A99">
        <w:rPr>
          <w:sz w:val="20"/>
          <w:lang w:val="ru-BY"/>
        </w:rPr>
        <w:t xml:space="preserve"> :</w:t>
      </w:r>
      <w:proofErr w:type="gramEnd"/>
      <w:r w:rsidRPr="00BF2A99">
        <w:rPr>
          <w:sz w:val="20"/>
          <w:lang w:val="ru-BY"/>
        </w:rPr>
        <w:t>= 0;</w:t>
      </w:r>
    </w:p>
    <w:p w14:paraId="1CCAED2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Exit</w:t>
      </w:r>
      <w:proofErr w:type="spellEnd"/>
      <w:r w:rsidRPr="00BF2A99">
        <w:rPr>
          <w:sz w:val="20"/>
          <w:lang w:val="ru-BY"/>
        </w:rPr>
        <w:t>;</w:t>
      </w:r>
    </w:p>
    <w:p w14:paraId="2FF967D5"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0E112EB9" w14:textId="77777777" w:rsidR="00BF2A99" w:rsidRPr="00BF2A99" w:rsidRDefault="00BF2A99" w:rsidP="00BF2A99">
      <w:pPr>
        <w:ind w:firstLine="709"/>
        <w:rPr>
          <w:sz w:val="20"/>
          <w:lang w:val="ru-BY"/>
        </w:rPr>
      </w:pPr>
    </w:p>
    <w:p w14:paraId="443A289A" w14:textId="77777777" w:rsidR="00BF2A99" w:rsidRPr="00BF2A99" w:rsidRDefault="00BF2A99" w:rsidP="00BF2A99">
      <w:pPr>
        <w:ind w:firstLine="709"/>
        <w:rPr>
          <w:sz w:val="20"/>
          <w:lang w:val="ru-BY"/>
        </w:rPr>
      </w:pPr>
      <w:r w:rsidRPr="00BF2A99">
        <w:rPr>
          <w:sz w:val="20"/>
          <w:lang w:val="ru-BY"/>
        </w:rPr>
        <w:t xml:space="preserve">  // Вычисляем порядок (экспоненту) через Log10</w:t>
      </w:r>
    </w:p>
    <w:p w14:paraId="06347B08"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Exponent</w:t>
      </w:r>
      <w:proofErr w:type="spellEnd"/>
      <w:r w:rsidRPr="00BF2A99">
        <w:rPr>
          <w:sz w:val="20"/>
          <w:lang w:val="ru-BY"/>
        </w:rPr>
        <w:t xml:space="preserve"> :</w:t>
      </w:r>
      <w:proofErr w:type="gramEnd"/>
      <w:r w:rsidRPr="00BF2A99">
        <w:rPr>
          <w:sz w:val="20"/>
          <w:lang w:val="ru-BY"/>
        </w:rPr>
        <w:t xml:space="preserve">= </w:t>
      </w:r>
      <w:proofErr w:type="spellStart"/>
      <w:proofErr w:type="gramStart"/>
      <w:r w:rsidRPr="00BF2A99">
        <w:rPr>
          <w:sz w:val="20"/>
          <w:lang w:val="ru-BY"/>
        </w:rPr>
        <w:t>Floor</w:t>
      </w:r>
      <w:proofErr w:type="spellEnd"/>
      <w:r w:rsidRPr="00BF2A99">
        <w:rPr>
          <w:sz w:val="20"/>
          <w:lang w:val="ru-BY"/>
        </w:rPr>
        <w:t>(</w:t>
      </w:r>
      <w:proofErr w:type="gramEnd"/>
      <w:r w:rsidRPr="00BF2A99">
        <w:rPr>
          <w:sz w:val="20"/>
          <w:lang w:val="ru-BY"/>
        </w:rPr>
        <w:t>Log10(</w:t>
      </w:r>
      <w:proofErr w:type="spellStart"/>
      <w:proofErr w:type="gramStart"/>
      <w:r w:rsidRPr="00BF2A99">
        <w:rPr>
          <w:sz w:val="20"/>
          <w:lang w:val="ru-BY"/>
        </w:rPr>
        <w:t>Abs</w:t>
      </w:r>
      <w:proofErr w:type="spellEnd"/>
      <w:r w:rsidRPr="00BF2A99">
        <w:rPr>
          <w:sz w:val="20"/>
          <w:lang w:val="ru-BY"/>
        </w:rPr>
        <w:t>(</w:t>
      </w:r>
      <w:proofErr w:type="gramEnd"/>
      <w:r w:rsidRPr="00BF2A99">
        <w:rPr>
          <w:sz w:val="20"/>
          <w:lang w:val="ru-BY"/>
        </w:rPr>
        <w:t>Value)));</w:t>
      </w:r>
    </w:p>
    <w:p w14:paraId="2660A8A4" w14:textId="77777777" w:rsidR="00BF2A99" w:rsidRPr="00BF2A99" w:rsidRDefault="00BF2A99" w:rsidP="00BF2A99">
      <w:pPr>
        <w:ind w:firstLine="709"/>
        <w:rPr>
          <w:sz w:val="20"/>
          <w:lang w:val="ru-BY"/>
        </w:rPr>
      </w:pPr>
    </w:p>
    <w:p w14:paraId="65326109" w14:textId="77777777" w:rsidR="00BF2A99" w:rsidRPr="00BF2A99" w:rsidRDefault="00BF2A99" w:rsidP="00BF2A99">
      <w:pPr>
        <w:ind w:firstLine="709"/>
        <w:rPr>
          <w:sz w:val="20"/>
          <w:lang w:val="ru-BY"/>
        </w:rPr>
      </w:pPr>
      <w:r w:rsidRPr="00BF2A99">
        <w:rPr>
          <w:sz w:val="20"/>
          <w:lang w:val="ru-BY"/>
        </w:rPr>
        <w:t xml:space="preserve">  // Вычисляем мантиссу: делим число на 10^Exponent</w:t>
      </w:r>
    </w:p>
    <w:p w14:paraId="58C17EB8"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Mantissa</w:t>
      </w:r>
      <w:proofErr w:type="spellEnd"/>
      <w:r w:rsidRPr="00BF2A99">
        <w:rPr>
          <w:sz w:val="20"/>
          <w:lang w:val="ru-BY"/>
        </w:rPr>
        <w:t xml:space="preserve"> :</w:t>
      </w:r>
      <w:proofErr w:type="gramEnd"/>
      <w:r w:rsidRPr="00BF2A99">
        <w:rPr>
          <w:sz w:val="20"/>
          <w:lang w:val="ru-BY"/>
        </w:rPr>
        <w:t xml:space="preserve">= Value / </w:t>
      </w:r>
      <w:proofErr w:type="gramStart"/>
      <w:r w:rsidRPr="00BF2A99">
        <w:rPr>
          <w:sz w:val="20"/>
          <w:lang w:val="ru-BY"/>
        </w:rPr>
        <w:t>Power(</w:t>
      </w:r>
      <w:proofErr w:type="gramEnd"/>
      <w:r w:rsidRPr="00BF2A99">
        <w:rPr>
          <w:sz w:val="20"/>
          <w:lang w:val="ru-BY"/>
        </w:rPr>
        <w:t xml:space="preserve">10, </w:t>
      </w:r>
      <w:proofErr w:type="spellStart"/>
      <w:r w:rsidRPr="00BF2A99">
        <w:rPr>
          <w:sz w:val="20"/>
          <w:lang w:val="ru-BY"/>
        </w:rPr>
        <w:t>Exponent</w:t>
      </w:r>
      <w:proofErr w:type="spellEnd"/>
      <w:r w:rsidRPr="00BF2A99">
        <w:rPr>
          <w:sz w:val="20"/>
          <w:lang w:val="ru-BY"/>
        </w:rPr>
        <w:t>);</w:t>
      </w:r>
    </w:p>
    <w:p w14:paraId="12273AA1" w14:textId="77777777" w:rsidR="00BF2A99" w:rsidRPr="00BF2A99" w:rsidRDefault="00BF2A99" w:rsidP="00BF2A99">
      <w:pPr>
        <w:ind w:firstLine="709"/>
        <w:rPr>
          <w:sz w:val="20"/>
          <w:lang w:val="ru-BY"/>
        </w:rPr>
      </w:pPr>
    </w:p>
    <w:p w14:paraId="0600E78B" w14:textId="77777777" w:rsidR="00BF2A99" w:rsidRPr="00BF2A99" w:rsidRDefault="00BF2A99" w:rsidP="00BF2A99">
      <w:pPr>
        <w:ind w:firstLine="709"/>
        <w:rPr>
          <w:sz w:val="20"/>
          <w:lang w:val="ru-BY"/>
        </w:rPr>
      </w:pPr>
      <w:r w:rsidRPr="00BF2A99">
        <w:rPr>
          <w:sz w:val="20"/>
          <w:lang w:val="ru-BY"/>
        </w:rPr>
        <w:t xml:space="preserve">  // Корректируем, если мантисса вышла за границы [1, 10)</w:t>
      </w:r>
    </w:p>
    <w:p w14:paraId="6BBF63A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proofErr w:type="gramStart"/>
      <w:r w:rsidRPr="00BF2A99">
        <w:rPr>
          <w:sz w:val="20"/>
          <w:lang w:val="ru-BY"/>
        </w:rPr>
        <w:t>Abs</w:t>
      </w:r>
      <w:proofErr w:type="spellEnd"/>
      <w:r w:rsidRPr="00BF2A99">
        <w:rPr>
          <w:sz w:val="20"/>
          <w:lang w:val="ru-BY"/>
        </w:rPr>
        <w:t>(</w:t>
      </w:r>
      <w:proofErr w:type="spellStart"/>
      <w:proofErr w:type="gramEnd"/>
      <w:r w:rsidRPr="00BF2A99">
        <w:rPr>
          <w:sz w:val="20"/>
          <w:lang w:val="ru-BY"/>
        </w:rPr>
        <w:t>Mantissa</w:t>
      </w:r>
      <w:proofErr w:type="spellEnd"/>
      <w:proofErr w:type="gramStart"/>
      <w:r w:rsidRPr="00BF2A99">
        <w:rPr>
          <w:sz w:val="20"/>
          <w:lang w:val="ru-BY"/>
        </w:rPr>
        <w:t>) &gt;</w:t>
      </w:r>
      <w:proofErr w:type="gramEnd"/>
      <w:r w:rsidRPr="00BF2A99">
        <w:rPr>
          <w:sz w:val="20"/>
          <w:lang w:val="ru-BY"/>
        </w:rPr>
        <w:t xml:space="preserve">= 10 </w:t>
      </w:r>
      <w:proofErr w:type="spellStart"/>
      <w:r w:rsidRPr="00BF2A99">
        <w:rPr>
          <w:sz w:val="20"/>
          <w:lang w:val="ru-BY"/>
        </w:rPr>
        <w:t>then</w:t>
      </w:r>
      <w:proofErr w:type="spellEnd"/>
    </w:p>
    <w:p w14:paraId="2860268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0BB245D6"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Mantissa</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Mantissa</w:t>
      </w:r>
      <w:proofErr w:type="spellEnd"/>
      <w:r w:rsidRPr="00BF2A99">
        <w:rPr>
          <w:sz w:val="20"/>
          <w:lang w:val="ru-BY"/>
        </w:rPr>
        <w:t xml:space="preserve"> / 10;</w:t>
      </w:r>
    </w:p>
    <w:p w14:paraId="512DD8D7"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Inc(</w:t>
      </w:r>
      <w:proofErr w:type="spellStart"/>
      <w:proofErr w:type="gramEnd"/>
      <w:r w:rsidRPr="00BF2A99">
        <w:rPr>
          <w:sz w:val="20"/>
          <w:lang w:val="ru-BY"/>
        </w:rPr>
        <w:t>Exponent</w:t>
      </w:r>
      <w:proofErr w:type="spellEnd"/>
      <w:r w:rsidRPr="00BF2A99">
        <w:rPr>
          <w:sz w:val="20"/>
          <w:lang w:val="ru-BY"/>
        </w:rPr>
        <w:t>);</w:t>
      </w:r>
    </w:p>
    <w:p w14:paraId="66E48F7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p>
    <w:p w14:paraId="6961910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proofErr w:type="gramStart"/>
      <w:r w:rsidRPr="00BF2A99">
        <w:rPr>
          <w:sz w:val="20"/>
          <w:lang w:val="ru-BY"/>
        </w:rPr>
        <w:t>Abs</w:t>
      </w:r>
      <w:proofErr w:type="spellEnd"/>
      <w:r w:rsidRPr="00BF2A99">
        <w:rPr>
          <w:sz w:val="20"/>
          <w:lang w:val="ru-BY"/>
        </w:rPr>
        <w:t>(</w:t>
      </w:r>
      <w:proofErr w:type="spellStart"/>
      <w:proofErr w:type="gramEnd"/>
      <w:r w:rsidRPr="00BF2A99">
        <w:rPr>
          <w:sz w:val="20"/>
          <w:lang w:val="ru-BY"/>
        </w:rPr>
        <w:t>Mantissa</w:t>
      </w:r>
      <w:proofErr w:type="spellEnd"/>
      <w:r w:rsidRPr="00BF2A99">
        <w:rPr>
          <w:sz w:val="20"/>
          <w:lang w:val="ru-BY"/>
        </w:rPr>
        <w:t xml:space="preserve">) </w:t>
      </w:r>
      <w:proofErr w:type="gramStart"/>
      <w:r w:rsidRPr="00BF2A99">
        <w:rPr>
          <w:sz w:val="20"/>
          <w:lang w:val="ru-BY"/>
        </w:rPr>
        <w:t>&lt; 1</w:t>
      </w:r>
      <w:proofErr w:type="gramEnd"/>
      <w:r w:rsidRPr="00BF2A99">
        <w:rPr>
          <w:sz w:val="20"/>
          <w:lang w:val="ru-BY"/>
        </w:rPr>
        <w:t xml:space="preserve"> </w:t>
      </w:r>
      <w:proofErr w:type="spellStart"/>
      <w:r w:rsidRPr="00BF2A99">
        <w:rPr>
          <w:sz w:val="20"/>
          <w:lang w:val="ru-BY"/>
        </w:rPr>
        <w:t>then</w:t>
      </w:r>
      <w:proofErr w:type="spellEnd"/>
    </w:p>
    <w:p w14:paraId="5F0521C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62EE2C54"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Mantissa</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Mantissa</w:t>
      </w:r>
      <w:proofErr w:type="spellEnd"/>
      <w:r w:rsidRPr="00BF2A99">
        <w:rPr>
          <w:sz w:val="20"/>
          <w:lang w:val="ru-BY"/>
        </w:rPr>
        <w:t xml:space="preserve"> * 10;</w:t>
      </w:r>
    </w:p>
    <w:p w14:paraId="66278C92"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Dec</w:t>
      </w:r>
      <w:proofErr w:type="spellEnd"/>
      <w:r w:rsidRPr="00BF2A99">
        <w:rPr>
          <w:sz w:val="20"/>
          <w:lang w:val="ru-BY"/>
        </w:rPr>
        <w:t>(</w:t>
      </w:r>
      <w:proofErr w:type="spellStart"/>
      <w:proofErr w:type="gramEnd"/>
      <w:r w:rsidRPr="00BF2A99">
        <w:rPr>
          <w:sz w:val="20"/>
          <w:lang w:val="ru-BY"/>
        </w:rPr>
        <w:t>Exponent</w:t>
      </w:r>
      <w:proofErr w:type="spellEnd"/>
      <w:r w:rsidRPr="00BF2A99">
        <w:rPr>
          <w:sz w:val="20"/>
          <w:lang w:val="ru-BY"/>
        </w:rPr>
        <w:t>);</w:t>
      </w:r>
    </w:p>
    <w:p w14:paraId="1648B92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7EF2AC4E"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3EC92891" w14:textId="77777777" w:rsidR="00BF2A99" w:rsidRPr="00BF2A99" w:rsidRDefault="00BF2A99" w:rsidP="00BF2A99">
      <w:pPr>
        <w:ind w:firstLine="709"/>
        <w:rPr>
          <w:sz w:val="20"/>
          <w:lang w:val="ru-BY"/>
        </w:rPr>
      </w:pPr>
    </w:p>
    <w:p w14:paraId="462622CF" w14:textId="77777777"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w:t>
      </w:r>
      <w:proofErr w:type="spellStart"/>
      <w:proofErr w:type="gramStart"/>
      <w:r w:rsidRPr="00BF2A99">
        <w:rPr>
          <w:sz w:val="20"/>
          <w:lang w:val="ru-BY"/>
        </w:rPr>
        <w:t>DrawDirR</w:t>
      </w:r>
      <w:proofErr w:type="spellEnd"/>
      <w:r w:rsidRPr="00BF2A99">
        <w:rPr>
          <w:sz w:val="20"/>
          <w:lang w:val="ru-BY"/>
        </w:rPr>
        <w:t>(</w:t>
      </w:r>
      <w:proofErr w:type="spellStart"/>
      <w:proofErr w:type="gramEnd"/>
      <w:r w:rsidRPr="00BF2A99">
        <w:rPr>
          <w:sz w:val="20"/>
          <w:lang w:val="ru-BY"/>
        </w:rPr>
        <w:t>var</w:t>
      </w:r>
      <w:proofErr w:type="spellEnd"/>
      <w:r w:rsidRPr="00BF2A99">
        <w:rPr>
          <w:sz w:val="20"/>
          <w:lang w:val="ru-BY"/>
        </w:rPr>
        <w:t xml:space="preserve"> </w:t>
      </w:r>
      <w:proofErr w:type="spellStart"/>
      <w:r w:rsidRPr="00BF2A99">
        <w:rPr>
          <w:sz w:val="20"/>
          <w:lang w:val="ru-BY"/>
        </w:rPr>
        <w:t>map</w:t>
      </w:r>
      <w:proofErr w:type="spellEnd"/>
      <w:r w:rsidRPr="00BF2A99">
        <w:rPr>
          <w:sz w:val="20"/>
          <w:lang w:val="ru-BY"/>
        </w:rPr>
        <w:t xml:space="preserve">: </w:t>
      </w:r>
      <w:proofErr w:type="spellStart"/>
      <w:r w:rsidRPr="00BF2A99">
        <w:rPr>
          <w:sz w:val="20"/>
          <w:lang w:val="ru-BY"/>
        </w:rPr>
        <w:t>TBitMap</w:t>
      </w:r>
      <w:proofErr w:type="spellEnd"/>
      <w:r w:rsidRPr="00BF2A99">
        <w:rPr>
          <w:sz w:val="20"/>
          <w:lang w:val="ru-BY"/>
        </w:rPr>
        <w:t xml:space="preserve">; </w:t>
      </w:r>
      <w:proofErr w:type="spellStart"/>
      <w:r w:rsidRPr="00BF2A99">
        <w:rPr>
          <w:sz w:val="20"/>
          <w:lang w:val="ru-BY"/>
        </w:rPr>
        <w:t>size</w:t>
      </w:r>
      <w:proofErr w:type="spellEnd"/>
      <w:r w:rsidRPr="00BF2A99">
        <w:rPr>
          <w:sz w:val="20"/>
          <w:lang w:val="ru-BY"/>
        </w:rPr>
        <w:t xml:space="preserve">: </w:t>
      </w:r>
      <w:proofErr w:type="spellStart"/>
      <w:r w:rsidRPr="00BF2A99">
        <w:rPr>
          <w:sz w:val="20"/>
          <w:lang w:val="ru-BY"/>
        </w:rPr>
        <w:t>Tpoint</w:t>
      </w:r>
      <w:proofErr w:type="spellEnd"/>
      <w:r w:rsidRPr="00BF2A99">
        <w:rPr>
          <w:sz w:val="20"/>
          <w:lang w:val="ru-BY"/>
        </w:rPr>
        <w:t>);</w:t>
      </w:r>
    </w:p>
    <w:p w14:paraId="40123AC3" w14:textId="77777777" w:rsidR="00BF2A99" w:rsidRPr="00BF2A99" w:rsidRDefault="00BF2A99" w:rsidP="00BF2A99">
      <w:pPr>
        <w:ind w:firstLine="709"/>
        <w:rPr>
          <w:sz w:val="20"/>
          <w:lang w:val="ru-BY"/>
        </w:rPr>
      </w:pPr>
      <w:proofErr w:type="spellStart"/>
      <w:r w:rsidRPr="00BF2A99">
        <w:rPr>
          <w:sz w:val="20"/>
          <w:lang w:val="ru-BY"/>
        </w:rPr>
        <w:t>var</w:t>
      </w:r>
      <w:proofErr w:type="spellEnd"/>
    </w:p>
    <w:p w14:paraId="16652355"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position</w:t>
      </w:r>
      <w:proofErr w:type="spellEnd"/>
      <w:r w:rsidRPr="00BF2A99">
        <w:rPr>
          <w:sz w:val="20"/>
          <w:lang w:val="ru-BY"/>
        </w:rPr>
        <w:t xml:space="preserve">: </w:t>
      </w:r>
      <w:proofErr w:type="spellStart"/>
      <w:r w:rsidRPr="00BF2A99">
        <w:rPr>
          <w:sz w:val="20"/>
          <w:lang w:val="ru-BY"/>
        </w:rPr>
        <w:t>Tpoint</w:t>
      </w:r>
      <w:proofErr w:type="spellEnd"/>
      <w:r w:rsidRPr="00BF2A99">
        <w:rPr>
          <w:sz w:val="20"/>
          <w:lang w:val="ru-BY"/>
        </w:rPr>
        <w:t>;</w:t>
      </w:r>
    </w:p>
    <w:p w14:paraId="41093B36"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1A315D76" w14:textId="77777777" w:rsidR="00BF2A99" w:rsidRPr="00BF2A99" w:rsidRDefault="00BF2A99" w:rsidP="00BF2A99">
      <w:pPr>
        <w:ind w:firstLine="709"/>
        <w:rPr>
          <w:sz w:val="20"/>
          <w:lang w:val="ru-BY"/>
        </w:rPr>
      </w:pPr>
      <w:r w:rsidRPr="00BF2A99">
        <w:rPr>
          <w:sz w:val="20"/>
          <w:lang w:val="ru-BY"/>
        </w:rPr>
        <w:lastRenderedPageBreak/>
        <w:t xml:space="preserve">  </w:t>
      </w:r>
      <w:proofErr w:type="spellStart"/>
      <w:r w:rsidRPr="00BF2A99">
        <w:rPr>
          <w:sz w:val="20"/>
          <w:lang w:val="ru-BY"/>
        </w:rPr>
        <w:t>position.</w:t>
      </w:r>
      <w:proofErr w:type="gramStart"/>
      <w:r w:rsidRPr="00BF2A99">
        <w:rPr>
          <w:sz w:val="20"/>
          <w:lang w:val="ru-BY"/>
        </w:rPr>
        <w:t>X</w:t>
      </w:r>
      <w:proofErr w:type="spellEnd"/>
      <w:r w:rsidRPr="00BF2A99">
        <w:rPr>
          <w:sz w:val="20"/>
          <w:lang w:val="ru-BY"/>
        </w:rPr>
        <w:t xml:space="preserve"> :</w:t>
      </w:r>
      <w:proofErr w:type="gramEnd"/>
      <w:r w:rsidRPr="00BF2A99">
        <w:rPr>
          <w:sz w:val="20"/>
          <w:lang w:val="ru-BY"/>
        </w:rPr>
        <w:t xml:space="preserve">= </w:t>
      </w:r>
      <w:proofErr w:type="spellStart"/>
      <w:proofErr w:type="gramStart"/>
      <w:r w:rsidRPr="00BF2A99">
        <w:rPr>
          <w:sz w:val="20"/>
          <w:lang w:val="ru-BY"/>
        </w:rPr>
        <w:t>map.Canvas.ClipRect</w:t>
      </w:r>
      <w:proofErr w:type="gramEnd"/>
      <w:r w:rsidRPr="00BF2A99">
        <w:rPr>
          <w:sz w:val="20"/>
          <w:lang w:val="ru-BY"/>
        </w:rPr>
        <w:t>.Width</w:t>
      </w:r>
      <w:proofErr w:type="spellEnd"/>
      <w:r w:rsidRPr="00BF2A99">
        <w:rPr>
          <w:sz w:val="20"/>
          <w:lang w:val="ru-BY"/>
        </w:rPr>
        <w:t xml:space="preserve"> - </w:t>
      </w:r>
      <w:proofErr w:type="spellStart"/>
      <w:r w:rsidRPr="00BF2A99">
        <w:rPr>
          <w:sz w:val="20"/>
          <w:lang w:val="ru-BY"/>
        </w:rPr>
        <w:t>size.X</w:t>
      </w:r>
      <w:proofErr w:type="spellEnd"/>
      <w:r w:rsidRPr="00BF2A99">
        <w:rPr>
          <w:sz w:val="20"/>
          <w:lang w:val="ru-BY"/>
        </w:rPr>
        <w:t>;</w:t>
      </w:r>
    </w:p>
    <w:p w14:paraId="72DB3F59"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position.Y</w:t>
      </w:r>
      <w:proofErr w:type="spellEnd"/>
      <w:r w:rsidRPr="00BF2A99">
        <w:rPr>
          <w:sz w:val="20"/>
          <w:lang w:val="ru-BY"/>
        </w:rPr>
        <w:t xml:space="preserve"> :=</w:t>
      </w:r>
      <w:proofErr w:type="gramEnd"/>
      <w:r w:rsidRPr="00BF2A99">
        <w:rPr>
          <w:sz w:val="20"/>
          <w:lang w:val="ru-BY"/>
        </w:rPr>
        <w:t xml:space="preserve"> </w:t>
      </w:r>
      <w:proofErr w:type="spellStart"/>
      <w:proofErr w:type="gramStart"/>
      <w:r w:rsidRPr="00BF2A99">
        <w:rPr>
          <w:sz w:val="20"/>
          <w:lang w:val="ru-BY"/>
        </w:rPr>
        <w:t>Round</w:t>
      </w:r>
      <w:proofErr w:type="spellEnd"/>
      <w:r w:rsidRPr="00BF2A99">
        <w:rPr>
          <w:sz w:val="20"/>
          <w:lang w:val="ru-BY"/>
        </w:rPr>
        <w:t>(</w:t>
      </w:r>
      <w:proofErr w:type="gramEnd"/>
      <w:r w:rsidRPr="00BF2A99">
        <w:rPr>
          <w:sz w:val="20"/>
          <w:lang w:val="ru-BY"/>
        </w:rPr>
        <w:t>(</w:t>
      </w:r>
      <w:proofErr w:type="spellStart"/>
      <w:proofErr w:type="gramStart"/>
      <w:r w:rsidRPr="00BF2A99">
        <w:rPr>
          <w:sz w:val="20"/>
          <w:lang w:val="ru-BY"/>
        </w:rPr>
        <w:t>map.Height</w:t>
      </w:r>
      <w:proofErr w:type="spellEnd"/>
      <w:proofErr w:type="gramEnd"/>
      <w:r w:rsidRPr="00BF2A99">
        <w:rPr>
          <w:sz w:val="20"/>
          <w:lang w:val="ru-BY"/>
        </w:rPr>
        <w:t xml:space="preserve"> - </w:t>
      </w:r>
      <w:proofErr w:type="spellStart"/>
      <w:proofErr w:type="gramStart"/>
      <w:r w:rsidRPr="00BF2A99">
        <w:rPr>
          <w:sz w:val="20"/>
          <w:lang w:val="ru-BY"/>
        </w:rPr>
        <w:t>size.Y</w:t>
      </w:r>
      <w:proofErr w:type="spellEnd"/>
      <w:proofErr w:type="gramEnd"/>
      <w:r w:rsidRPr="00BF2A99">
        <w:rPr>
          <w:sz w:val="20"/>
          <w:lang w:val="ru-BY"/>
        </w:rPr>
        <w:t>) / 2);</w:t>
      </w:r>
    </w:p>
    <w:p w14:paraId="601A1E1C"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map.Canvas.PenPos</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position</w:t>
      </w:r>
      <w:proofErr w:type="spellEnd"/>
      <w:r w:rsidRPr="00BF2A99">
        <w:rPr>
          <w:sz w:val="20"/>
          <w:lang w:val="ru-BY"/>
        </w:rPr>
        <w:t>;</w:t>
      </w:r>
    </w:p>
    <w:p w14:paraId="6501FDD9"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map.Canvas.LineTo</w:t>
      </w:r>
      <w:proofErr w:type="spellEnd"/>
      <w:proofErr w:type="gramEnd"/>
      <w:r w:rsidRPr="00BF2A99">
        <w:rPr>
          <w:sz w:val="20"/>
          <w:lang w:val="ru-BY"/>
        </w:rPr>
        <w:t>(</w:t>
      </w:r>
      <w:proofErr w:type="spellStart"/>
      <w:proofErr w:type="gramStart"/>
      <w:r w:rsidRPr="00BF2A99">
        <w:rPr>
          <w:sz w:val="20"/>
          <w:lang w:val="ru-BY"/>
        </w:rPr>
        <w:t>map.Width</w:t>
      </w:r>
      <w:proofErr w:type="spellEnd"/>
      <w:proofErr w:type="gramEnd"/>
      <w:r w:rsidRPr="00BF2A99">
        <w:rPr>
          <w:sz w:val="20"/>
          <w:lang w:val="ru-BY"/>
        </w:rPr>
        <w:t xml:space="preserve">, </w:t>
      </w:r>
      <w:proofErr w:type="spellStart"/>
      <w:proofErr w:type="gramStart"/>
      <w:r w:rsidRPr="00BF2A99">
        <w:rPr>
          <w:sz w:val="20"/>
          <w:lang w:val="ru-BY"/>
        </w:rPr>
        <w:t>position.Y</w:t>
      </w:r>
      <w:proofErr w:type="spellEnd"/>
      <w:proofErr w:type="gramEnd"/>
      <w:r w:rsidRPr="00BF2A99">
        <w:rPr>
          <w:sz w:val="20"/>
          <w:lang w:val="ru-BY"/>
        </w:rPr>
        <w:t xml:space="preserve"> + </w:t>
      </w:r>
      <w:proofErr w:type="spellStart"/>
      <w:proofErr w:type="gramStart"/>
      <w:r w:rsidRPr="00BF2A99">
        <w:rPr>
          <w:sz w:val="20"/>
          <w:lang w:val="ru-BY"/>
        </w:rPr>
        <w:t>Round</w:t>
      </w:r>
      <w:proofErr w:type="spellEnd"/>
      <w:r w:rsidRPr="00BF2A99">
        <w:rPr>
          <w:sz w:val="20"/>
          <w:lang w:val="ru-BY"/>
        </w:rPr>
        <w:t>(</w:t>
      </w:r>
      <w:proofErr w:type="spellStart"/>
      <w:r w:rsidRPr="00BF2A99">
        <w:rPr>
          <w:sz w:val="20"/>
          <w:lang w:val="ru-BY"/>
        </w:rPr>
        <w:t>size.Y</w:t>
      </w:r>
      <w:proofErr w:type="spellEnd"/>
      <w:proofErr w:type="gramEnd"/>
      <w:r w:rsidRPr="00BF2A99">
        <w:rPr>
          <w:sz w:val="20"/>
          <w:lang w:val="ru-BY"/>
        </w:rPr>
        <w:t xml:space="preserve"> / 2));</w:t>
      </w:r>
    </w:p>
    <w:p w14:paraId="18745A55"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map.Canvas.LineTo</w:t>
      </w:r>
      <w:proofErr w:type="spellEnd"/>
      <w:proofErr w:type="gramEnd"/>
      <w:r w:rsidRPr="00BF2A99">
        <w:rPr>
          <w:sz w:val="20"/>
          <w:lang w:val="ru-BY"/>
        </w:rPr>
        <w:t>(</w:t>
      </w:r>
      <w:proofErr w:type="spellStart"/>
      <w:r w:rsidRPr="00BF2A99">
        <w:rPr>
          <w:sz w:val="20"/>
          <w:lang w:val="ru-BY"/>
        </w:rPr>
        <w:t>position.X</w:t>
      </w:r>
      <w:proofErr w:type="spellEnd"/>
      <w:r w:rsidRPr="00BF2A99">
        <w:rPr>
          <w:sz w:val="20"/>
          <w:lang w:val="ru-BY"/>
        </w:rPr>
        <w:t xml:space="preserve">, </w:t>
      </w:r>
      <w:proofErr w:type="spellStart"/>
      <w:proofErr w:type="gramStart"/>
      <w:r w:rsidRPr="00BF2A99">
        <w:rPr>
          <w:sz w:val="20"/>
          <w:lang w:val="ru-BY"/>
        </w:rPr>
        <w:t>position.Y</w:t>
      </w:r>
      <w:proofErr w:type="spellEnd"/>
      <w:proofErr w:type="gramEnd"/>
      <w:r w:rsidRPr="00BF2A99">
        <w:rPr>
          <w:sz w:val="20"/>
          <w:lang w:val="ru-BY"/>
        </w:rPr>
        <w:t xml:space="preserve"> + </w:t>
      </w:r>
      <w:proofErr w:type="spellStart"/>
      <w:proofErr w:type="gramStart"/>
      <w:r w:rsidRPr="00BF2A99">
        <w:rPr>
          <w:sz w:val="20"/>
          <w:lang w:val="ru-BY"/>
        </w:rPr>
        <w:t>size.Y</w:t>
      </w:r>
      <w:proofErr w:type="spellEnd"/>
      <w:proofErr w:type="gramEnd"/>
      <w:r w:rsidRPr="00BF2A99">
        <w:rPr>
          <w:sz w:val="20"/>
          <w:lang w:val="ru-BY"/>
        </w:rPr>
        <w:t>);</w:t>
      </w:r>
    </w:p>
    <w:p w14:paraId="42BA22F4"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map.Canvas.TextOut</w:t>
      </w:r>
      <w:proofErr w:type="spellEnd"/>
      <w:proofErr w:type="gramEnd"/>
      <w:r w:rsidRPr="00BF2A99">
        <w:rPr>
          <w:sz w:val="20"/>
          <w:lang w:val="ru-BY"/>
        </w:rPr>
        <w:t>(</w:t>
      </w:r>
      <w:proofErr w:type="spellStart"/>
      <w:r w:rsidRPr="00BF2A99">
        <w:rPr>
          <w:sz w:val="20"/>
          <w:lang w:val="ru-BY"/>
        </w:rPr>
        <w:t>position.X</w:t>
      </w:r>
      <w:proofErr w:type="spellEnd"/>
      <w:r w:rsidRPr="00BF2A99">
        <w:rPr>
          <w:sz w:val="20"/>
          <w:lang w:val="ru-BY"/>
        </w:rPr>
        <w:t xml:space="preserve">, </w:t>
      </w:r>
      <w:proofErr w:type="spellStart"/>
      <w:proofErr w:type="gramStart"/>
      <w:r w:rsidRPr="00BF2A99">
        <w:rPr>
          <w:sz w:val="20"/>
          <w:lang w:val="ru-BY"/>
        </w:rPr>
        <w:t>position.Y</w:t>
      </w:r>
      <w:proofErr w:type="spellEnd"/>
      <w:proofErr w:type="gramEnd"/>
      <w:r w:rsidRPr="00BF2A99">
        <w:rPr>
          <w:sz w:val="20"/>
          <w:lang w:val="ru-BY"/>
        </w:rPr>
        <w:t xml:space="preserve"> - 20, 'X');</w:t>
      </w:r>
    </w:p>
    <w:p w14:paraId="79DBCDB1" w14:textId="77777777" w:rsidR="00BF2A99" w:rsidRPr="00BF2A99" w:rsidRDefault="00BF2A99" w:rsidP="00BF2A99">
      <w:pPr>
        <w:ind w:firstLine="709"/>
        <w:rPr>
          <w:sz w:val="20"/>
          <w:lang w:val="ru-BY"/>
        </w:rPr>
      </w:pPr>
    </w:p>
    <w:p w14:paraId="006F0474"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3E0A8113" w14:textId="77777777" w:rsidR="00BF2A99" w:rsidRPr="00BF2A99" w:rsidRDefault="00BF2A99" w:rsidP="00BF2A99">
      <w:pPr>
        <w:ind w:firstLine="709"/>
        <w:rPr>
          <w:sz w:val="20"/>
          <w:lang w:val="ru-BY"/>
        </w:rPr>
      </w:pPr>
    </w:p>
    <w:p w14:paraId="340692D1" w14:textId="77777777"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w:t>
      </w:r>
      <w:proofErr w:type="spellStart"/>
      <w:proofErr w:type="gramStart"/>
      <w:r w:rsidRPr="00BF2A99">
        <w:rPr>
          <w:sz w:val="20"/>
          <w:lang w:val="ru-BY"/>
        </w:rPr>
        <w:t>DrawDirU</w:t>
      </w:r>
      <w:proofErr w:type="spellEnd"/>
      <w:r w:rsidRPr="00BF2A99">
        <w:rPr>
          <w:sz w:val="20"/>
          <w:lang w:val="ru-BY"/>
        </w:rPr>
        <w:t>(</w:t>
      </w:r>
      <w:proofErr w:type="spellStart"/>
      <w:proofErr w:type="gramEnd"/>
      <w:r w:rsidRPr="00BF2A99">
        <w:rPr>
          <w:sz w:val="20"/>
          <w:lang w:val="ru-BY"/>
        </w:rPr>
        <w:t>var</w:t>
      </w:r>
      <w:proofErr w:type="spellEnd"/>
      <w:r w:rsidRPr="00BF2A99">
        <w:rPr>
          <w:sz w:val="20"/>
          <w:lang w:val="ru-BY"/>
        </w:rPr>
        <w:t xml:space="preserve"> </w:t>
      </w:r>
      <w:proofErr w:type="spellStart"/>
      <w:r w:rsidRPr="00BF2A99">
        <w:rPr>
          <w:sz w:val="20"/>
          <w:lang w:val="ru-BY"/>
        </w:rPr>
        <w:t>map</w:t>
      </w:r>
      <w:proofErr w:type="spellEnd"/>
      <w:r w:rsidRPr="00BF2A99">
        <w:rPr>
          <w:sz w:val="20"/>
          <w:lang w:val="ru-BY"/>
        </w:rPr>
        <w:t xml:space="preserve">: </w:t>
      </w:r>
      <w:proofErr w:type="spellStart"/>
      <w:r w:rsidRPr="00BF2A99">
        <w:rPr>
          <w:sz w:val="20"/>
          <w:lang w:val="ru-BY"/>
        </w:rPr>
        <w:t>TBitMap</w:t>
      </w:r>
      <w:proofErr w:type="spellEnd"/>
      <w:r w:rsidRPr="00BF2A99">
        <w:rPr>
          <w:sz w:val="20"/>
          <w:lang w:val="ru-BY"/>
        </w:rPr>
        <w:t xml:space="preserve">; </w:t>
      </w:r>
      <w:proofErr w:type="spellStart"/>
      <w:r w:rsidRPr="00BF2A99">
        <w:rPr>
          <w:sz w:val="20"/>
          <w:lang w:val="ru-BY"/>
        </w:rPr>
        <w:t>size</w:t>
      </w:r>
      <w:proofErr w:type="spellEnd"/>
      <w:r w:rsidRPr="00BF2A99">
        <w:rPr>
          <w:sz w:val="20"/>
          <w:lang w:val="ru-BY"/>
        </w:rPr>
        <w:t xml:space="preserve">: </w:t>
      </w:r>
      <w:proofErr w:type="spellStart"/>
      <w:r w:rsidRPr="00BF2A99">
        <w:rPr>
          <w:sz w:val="20"/>
          <w:lang w:val="ru-BY"/>
        </w:rPr>
        <w:t>Tpoint</w:t>
      </w:r>
      <w:proofErr w:type="spellEnd"/>
      <w:r w:rsidRPr="00BF2A99">
        <w:rPr>
          <w:sz w:val="20"/>
          <w:lang w:val="ru-BY"/>
        </w:rPr>
        <w:t>);</w:t>
      </w:r>
    </w:p>
    <w:p w14:paraId="7B3B23DB" w14:textId="77777777" w:rsidR="00BF2A99" w:rsidRPr="00BF2A99" w:rsidRDefault="00BF2A99" w:rsidP="00BF2A99">
      <w:pPr>
        <w:ind w:firstLine="709"/>
        <w:rPr>
          <w:sz w:val="20"/>
          <w:lang w:val="ru-BY"/>
        </w:rPr>
      </w:pPr>
      <w:proofErr w:type="spellStart"/>
      <w:r w:rsidRPr="00BF2A99">
        <w:rPr>
          <w:sz w:val="20"/>
          <w:lang w:val="ru-BY"/>
        </w:rPr>
        <w:t>var</w:t>
      </w:r>
      <w:proofErr w:type="spellEnd"/>
    </w:p>
    <w:p w14:paraId="26DB70C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position</w:t>
      </w:r>
      <w:proofErr w:type="spellEnd"/>
      <w:r w:rsidRPr="00BF2A99">
        <w:rPr>
          <w:sz w:val="20"/>
          <w:lang w:val="ru-BY"/>
        </w:rPr>
        <w:t xml:space="preserve">: </w:t>
      </w:r>
      <w:proofErr w:type="spellStart"/>
      <w:r w:rsidRPr="00BF2A99">
        <w:rPr>
          <w:sz w:val="20"/>
          <w:lang w:val="ru-BY"/>
        </w:rPr>
        <w:t>Tpoint</w:t>
      </w:r>
      <w:proofErr w:type="spellEnd"/>
      <w:r w:rsidRPr="00BF2A99">
        <w:rPr>
          <w:sz w:val="20"/>
          <w:lang w:val="ru-BY"/>
        </w:rPr>
        <w:t>;</w:t>
      </w:r>
    </w:p>
    <w:p w14:paraId="4B829BF8"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6CA667D6"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position.Y</w:t>
      </w:r>
      <w:proofErr w:type="spellEnd"/>
      <w:r w:rsidRPr="00BF2A99">
        <w:rPr>
          <w:sz w:val="20"/>
          <w:lang w:val="ru-BY"/>
        </w:rPr>
        <w:t xml:space="preserve"> :=</w:t>
      </w:r>
      <w:proofErr w:type="gramEnd"/>
      <w:r w:rsidRPr="00BF2A99">
        <w:rPr>
          <w:sz w:val="20"/>
          <w:lang w:val="ru-BY"/>
        </w:rPr>
        <w:t xml:space="preserve"> </w:t>
      </w:r>
      <w:proofErr w:type="spellStart"/>
      <w:proofErr w:type="gramStart"/>
      <w:r w:rsidRPr="00BF2A99">
        <w:rPr>
          <w:sz w:val="20"/>
          <w:lang w:val="ru-BY"/>
        </w:rPr>
        <w:t>size.Y</w:t>
      </w:r>
      <w:proofErr w:type="spellEnd"/>
      <w:proofErr w:type="gramEnd"/>
      <w:r w:rsidRPr="00BF2A99">
        <w:rPr>
          <w:sz w:val="20"/>
          <w:lang w:val="ru-BY"/>
        </w:rPr>
        <w:t>;</w:t>
      </w:r>
    </w:p>
    <w:p w14:paraId="46EA686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position.</w:t>
      </w:r>
      <w:proofErr w:type="gramStart"/>
      <w:r w:rsidRPr="00BF2A99">
        <w:rPr>
          <w:sz w:val="20"/>
          <w:lang w:val="ru-BY"/>
        </w:rPr>
        <w:t>X</w:t>
      </w:r>
      <w:proofErr w:type="spellEnd"/>
      <w:r w:rsidRPr="00BF2A99">
        <w:rPr>
          <w:sz w:val="20"/>
          <w:lang w:val="ru-BY"/>
        </w:rPr>
        <w:t xml:space="preserve"> :</w:t>
      </w:r>
      <w:proofErr w:type="gramEnd"/>
      <w:r w:rsidRPr="00BF2A99">
        <w:rPr>
          <w:sz w:val="20"/>
          <w:lang w:val="ru-BY"/>
        </w:rPr>
        <w:t xml:space="preserve">= </w:t>
      </w:r>
      <w:proofErr w:type="spellStart"/>
      <w:proofErr w:type="gramStart"/>
      <w:r w:rsidRPr="00BF2A99">
        <w:rPr>
          <w:sz w:val="20"/>
          <w:lang w:val="ru-BY"/>
        </w:rPr>
        <w:t>Round</w:t>
      </w:r>
      <w:proofErr w:type="spellEnd"/>
      <w:r w:rsidRPr="00BF2A99">
        <w:rPr>
          <w:sz w:val="20"/>
          <w:lang w:val="ru-BY"/>
        </w:rPr>
        <w:t>(</w:t>
      </w:r>
      <w:proofErr w:type="gramEnd"/>
      <w:r w:rsidRPr="00BF2A99">
        <w:rPr>
          <w:sz w:val="20"/>
          <w:lang w:val="ru-BY"/>
        </w:rPr>
        <w:t>(</w:t>
      </w:r>
      <w:proofErr w:type="spellStart"/>
      <w:proofErr w:type="gramStart"/>
      <w:r w:rsidRPr="00BF2A99">
        <w:rPr>
          <w:sz w:val="20"/>
          <w:lang w:val="ru-BY"/>
        </w:rPr>
        <w:t>map.Width</w:t>
      </w:r>
      <w:proofErr w:type="spellEnd"/>
      <w:proofErr w:type="gramEnd"/>
      <w:r w:rsidRPr="00BF2A99">
        <w:rPr>
          <w:sz w:val="20"/>
          <w:lang w:val="ru-BY"/>
        </w:rPr>
        <w:t xml:space="preserve"> - </w:t>
      </w:r>
      <w:proofErr w:type="spellStart"/>
      <w:r w:rsidRPr="00BF2A99">
        <w:rPr>
          <w:sz w:val="20"/>
          <w:lang w:val="ru-BY"/>
        </w:rPr>
        <w:t>size.X</w:t>
      </w:r>
      <w:proofErr w:type="spellEnd"/>
      <w:r w:rsidRPr="00BF2A99">
        <w:rPr>
          <w:sz w:val="20"/>
          <w:lang w:val="ru-BY"/>
        </w:rPr>
        <w:t>) / 2);</w:t>
      </w:r>
    </w:p>
    <w:p w14:paraId="29B48519"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map.Canvas.PenPos</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position</w:t>
      </w:r>
      <w:proofErr w:type="spellEnd"/>
      <w:r w:rsidRPr="00BF2A99">
        <w:rPr>
          <w:sz w:val="20"/>
          <w:lang w:val="ru-BY"/>
        </w:rPr>
        <w:t>;</w:t>
      </w:r>
    </w:p>
    <w:p w14:paraId="0D62DAB7"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map.Canvas.LineTo</w:t>
      </w:r>
      <w:proofErr w:type="spellEnd"/>
      <w:proofErr w:type="gramEnd"/>
      <w:r w:rsidRPr="00BF2A99">
        <w:rPr>
          <w:sz w:val="20"/>
          <w:lang w:val="ru-BY"/>
        </w:rPr>
        <w:t>(</w:t>
      </w:r>
      <w:proofErr w:type="spellStart"/>
      <w:r w:rsidRPr="00BF2A99">
        <w:rPr>
          <w:sz w:val="20"/>
          <w:lang w:val="ru-BY"/>
        </w:rPr>
        <w:t>position.X</w:t>
      </w:r>
      <w:proofErr w:type="spellEnd"/>
      <w:r w:rsidRPr="00BF2A99">
        <w:rPr>
          <w:sz w:val="20"/>
          <w:lang w:val="ru-BY"/>
        </w:rPr>
        <w:t xml:space="preserve"> + </w:t>
      </w:r>
      <w:proofErr w:type="spellStart"/>
      <w:proofErr w:type="gramStart"/>
      <w:r w:rsidRPr="00BF2A99">
        <w:rPr>
          <w:sz w:val="20"/>
          <w:lang w:val="ru-BY"/>
        </w:rPr>
        <w:t>Round</w:t>
      </w:r>
      <w:proofErr w:type="spellEnd"/>
      <w:r w:rsidRPr="00BF2A99">
        <w:rPr>
          <w:sz w:val="20"/>
          <w:lang w:val="ru-BY"/>
        </w:rPr>
        <w:t>(</w:t>
      </w:r>
      <w:proofErr w:type="spellStart"/>
      <w:proofErr w:type="gramEnd"/>
      <w:r w:rsidRPr="00BF2A99">
        <w:rPr>
          <w:sz w:val="20"/>
          <w:lang w:val="ru-BY"/>
        </w:rPr>
        <w:t>size.X</w:t>
      </w:r>
      <w:proofErr w:type="spellEnd"/>
      <w:r w:rsidRPr="00BF2A99">
        <w:rPr>
          <w:sz w:val="20"/>
          <w:lang w:val="ru-BY"/>
        </w:rPr>
        <w:t xml:space="preserve"> / 2), 0);</w:t>
      </w:r>
    </w:p>
    <w:p w14:paraId="246D4EA9"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map.Canvas.LineTo</w:t>
      </w:r>
      <w:proofErr w:type="spellEnd"/>
      <w:proofErr w:type="gramEnd"/>
      <w:r w:rsidRPr="00BF2A99">
        <w:rPr>
          <w:sz w:val="20"/>
          <w:lang w:val="ru-BY"/>
        </w:rPr>
        <w:t>(</w:t>
      </w:r>
      <w:proofErr w:type="spellStart"/>
      <w:r w:rsidRPr="00BF2A99">
        <w:rPr>
          <w:sz w:val="20"/>
          <w:lang w:val="ru-BY"/>
        </w:rPr>
        <w:t>position.X</w:t>
      </w:r>
      <w:proofErr w:type="spellEnd"/>
      <w:r w:rsidRPr="00BF2A99">
        <w:rPr>
          <w:sz w:val="20"/>
          <w:lang w:val="ru-BY"/>
        </w:rPr>
        <w:t xml:space="preserve"> + </w:t>
      </w:r>
      <w:proofErr w:type="spellStart"/>
      <w:r w:rsidRPr="00BF2A99">
        <w:rPr>
          <w:sz w:val="20"/>
          <w:lang w:val="ru-BY"/>
        </w:rPr>
        <w:t>size.X</w:t>
      </w:r>
      <w:proofErr w:type="spellEnd"/>
      <w:r w:rsidRPr="00BF2A99">
        <w:rPr>
          <w:sz w:val="20"/>
          <w:lang w:val="ru-BY"/>
        </w:rPr>
        <w:t xml:space="preserve">, </w:t>
      </w:r>
      <w:proofErr w:type="spellStart"/>
      <w:proofErr w:type="gramStart"/>
      <w:r w:rsidRPr="00BF2A99">
        <w:rPr>
          <w:sz w:val="20"/>
          <w:lang w:val="ru-BY"/>
        </w:rPr>
        <w:t>position.Y</w:t>
      </w:r>
      <w:proofErr w:type="spellEnd"/>
      <w:proofErr w:type="gramEnd"/>
      <w:r w:rsidRPr="00BF2A99">
        <w:rPr>
          <w:sz w:val="20"/>
          <w:lang w:val="ru-BY"/>
        </w:rPr>
        <w:t>);</w:t>
      </w:r>
    </w:p>
    <w:p w14:paraId="106F7B5F"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map.Canvas.TextOut</w:t>
      </w:r>
      <w:proofErr w:type="spellEnd"/>
      <w:proofErr w:type="gramEnd"/>
      <w:r w:rsidRPr="00BF2A99">
        <w:rPr>
          <w:sz w:val="20"/>
          <w:lang w:val="ru-BY"/>
        </w:rPr>
        <w:t>(</w:t>
      </w:r>
      <w:proofErr w:type="spellStart"/>
      <w:r w:rsidRPr="00BF2A99">
        <w:rPr>
          <w:sz w:val="20"/>
          <w:lang w:val="ru-BY"/>
        </w:rPr>
        <w:t>position.X</w:t>
      </w:r>
      <w:proofErr w:type="spellEnd"/>
      <w:r w:rsidRPr="00BF2A99">
        <w:rPr>
          <w:sz w:val="20"/>
          <w:lang w:val="ru-BY"/>
        </w:rPr>
        <w:t xml:space="preserve"> - 12, 0, 'Y');</w:t>
      </w:r>
    </w:p>
    <w:p w14:paraId="1FDC940D"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6C287476" w14:textId="77777777" w:rsidR="00BF2A99" w:rsidRPr="00BF2A99" w:rsidRDefault="00BF2A99" w:rsidP="00BF2A99">
      <w:pPr>
        <w:ind w:firstLine="709"/>
        <w:rPr>
          <w:sz w:val="20"/>
          <w:lang w:val="ru-BY"/>
        </w:rPr>
      </w:pPr>
    </w:p>
    <w:p w14:paraId="6708C67B" w14:textId="77777777" w:rsidR="00BF2A99" w:rsidRPr="00BF2A99" w:rsidRDefault="00BF2A99" w:rsidP="00BF2A99">
      <w:pPr>
        <w:ind w:firstLine="709"/>
        <w:rPr>
          <w:sz w:val="20"/>
          <w:lang w:val="ru-BY"/>
        </w:rPr>
      </w:pPr>
      <w:proofErr w:type="spellStart"/>
      <w:r w:rsidRPr="00BF2A99">
        <w:rPr>
          <w:sz w:val="20"/>
          <w:lang w:val="ru-BY"/>
        </w:rPr>
        <w:t>function</w:t>
      </w:r>
      <w:proofErr w:type="spellEnd"/>
      <w:r w:rsidRPr="00BF2A99">
        <w:rPr>
          <w:sz w:val="20"/>
          <w:lang w:val="ru-BY"/>
        </w:rPr>
        <w:t xml:space="preserve"> </w:t>
      </w:r>
      <w:proofErr w:type="spellStart"/>
      <w:r w:rsidRPr="00BF2A99">
        <w:rPr>
          <w:sz w:val="20"/>
          <w:lang w:val="ru-BY"/>
        </w:rPr>
        <w:t>TPaintBox.getNewFrame</w:t>
      </w:r>
      <w:proofErr w:type="spellEnd"/>
      <w:r w:rsidRPr="00BF2A99">
        <w:rPr>
          <w:sz w:val="20"/>
          <w:lang w:val="ru-BY"/>
        </w:rPr>
        <w:t xml:space="preserve">: </w:t>
      </w:r>
      <w:proofErr w:type="spellStart"/>
      <w:r w:rsidRPr="00BF2A99">
        <w:rPr>
          <w:sz w:val="20"/>
          <w:lang w:val="ru-BY"/>
        </w:rPr>
        <w:t>TBitMap</w:t>
      </w:r>
      <w:proofErr w:type="spellEnd"/>
      <w:r w:rsidRPr="00BF2A99">
        <w:rPr>
          <w:sz w:val="20"/>
          <w:lang w:val="ru-BY"/>
        </w:rPr>
        <w:t>;</w:t>
      </w:r>
    </w:p>
    <w:p w14:paraId="56B34103" w14:textId="77777777" w:rsidR="00BF2A99" w:rsidRPr="00BF2A99" w:rsidRDefault="00BF2A99" w:rsidP="00BF2A99">
      <w:pPr>
        <w:ind w:firstLine="709"/>
        <w:rPr>
          <w:sz w:val="20"/>
          <w:lang w:val="ru-BY"/>
        </w:rPr>
      </w:pPr>
      <w:proofErr w:type="spellStart"/>
      <w:r w:rsidRPr="00BF2A99">
        <w:rPr>
          <w:sz w:val="20"/>
          <w:lang w:val="ru-BY"/>
        </w:rPr>
        <w:t>var</w:t>
      </w:r>
      <w:proofErr w:type="spellEnd"/>
    </w:p>
    <w:p w14:paraId="35D1F23F" w14:textId="77777777" w:rsidR="00BF2A99" w:rsidRPr="00BF2A99" w:rsidRDefault="00BF2A99" w:rsidP="00BF2A99">
      <w:pPr>
        <w:ind w:firstLine="709"/>
        <w:rPr>
          <w:sz w:val="20"/>
          <w:lang w:val="ru-BY"/>
        </w:rPr>
      </w:pPr>
    </w:p>
    <w:p w14:paraId="524732C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mantisa</w:t>
      </w:r>
      <w:proofErr w:type="spellEnd"/>
      <w:r w:rsidRPr="00BF2A99">
        <w:rPr>
          <w:sz w:val="20"/>
          <w:lang w:val="ru-BY"/>
        </w:rPr>
        <w:t xml:space="preserve">: </w:t>
      </w:r>
      <w:proofErr w:type="spellStart"/>
      <w:r w:rsidRPr="00BF2A99">
        <w:rPr>
          <w:sz w:val="20"/>
          <w:lang w:val="ru-BY"/>
        </w:rPr>
        <w:t>double</w:t>
      </w:r>
      <w:proofErr w:type="spellEnd"/>
      <w:r w:rsidRPr="00BF2A99">
        <w:rPr>
          <w:sz w:val="20"/>
          <w:lang w:val="ru-BY"/>
        </w:rPr>
        <w:t>;</w:t>
      </w:r>
    </w:p>
    <w:p w14:paraId="1073D89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Exponent</w:t>
      </w:r>
      <w:proofErr w:type="spellEnd"/>
      <w:r w:rsidRPr="00BF2A99">
        <w:rPr>
          <w:sz w:val="20"/>
          <w:lang w:val="ru-BY"/>
        </w:rPr>
        <w:t xml:space="preserve">: </w:t>
      </w:r>
      <w:proofErr w:type="spellStart"/>
      <w:r w:rsidRPr="00BF2A99">
        <w:rPr>
          <w:sz w:val="20"/>
          <w:lang w:val="ru-BY"/>
        </w:rPr>
        <w:t>Integer</w:t>
      </w:r>
      <w:proofErr w:type="spellEnd"/>
      <w:r w:rsidRPr="00BF2A99">
        <w:rPr>
          <w:sz w:val="20"/>
          <w:lang w:val="ru-BY"/>
        </w:rPr>
        <w:t>;</w:t>
      </w:r>
    </w:p>
    <w:p w14:paraId="474983C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function</w:t>
      </w:r>
      <w:proofErr w:type="spellEnd"/>
      <w:r w:rsidRPr="00BF2A99">
        <w:rPr>
          <w:sz w:val="20"/>
          <w:lang w:val="ru-BY"/>
        </w:rPr>
        <w:t xml:space="preserve"> </w:t>
      </w:r>
      <w:proofErr w:type="spellStart"/>
      <w:proofErr w:type="gramStart"/>
      <w:r w:rsidRPr="00BF2A99">
        <w:rPr>
          <w:sz w:val="20"/>
          <w:lang w:val="ru-BY"/>
        </w:rPr>
        <w:t>GetPoint</w:t>
      </w:r>
      <w:proofErr w:type="spellEnd"/>
      <w:r w:rsidRPr="00BF2A99">
        <w:rPr>
          <w:sz w:val="20"/>
          <w:lang w:val="ru-BY"/>
        </w:rPr>
        <w:t>(</w:t>
      </w:r>
      <w:proofErr w:type="gramEnd"/>
      <w:r w:rsidRPr="00BF2A99">
        <w:rPr>
          <w:sz w:val="20"/>
          <w:lang w:val="ru-BY"/>
        </w:rPr>
        <w:t xml:space="preserve">p: </w:t>
      </w:r>
      <w:proofErr w:type="spellStart"/>
      <w:r w:rsidRPr="00BF2A99">
        <w:rPr>
          <w:sz w:val="20"/>
          <w:lang w:val="ru-BY"/>
        </w:rPr>
        <w:t>TPointF</w:t>
      </w:r>
      <w:proofErr w:type="spellEnd"/>
      <w:r w:rsidRPr="00BF2A99">
        <w:rPr>
          <w:sz w:val="20"/>
          <w:lang w:val="ru-BY"/>
        </w:rPr>
        <w:t xml:space="preserve">): </w:t>
      </w:r>
      <w:proofErr w:type="spellStart"/>
      <w:r w:rsidRPr="00BF2A99">
        <w:rPr>
          <w:sz w:val="20"/>
          <w:lang w:val="ru-BY"/>
        </w:rPr>
        <w:t>Tpoint</w:t>
      </w:r>
      <w:proofErr w:type="spellEnd"/>
      <w:r w:rsidRPr="00BF2A99">
        <w:rPr>
          <w:sz w:val="20"/>
          <w:lang w:val="ru-BY"/>
        </w:rPr>
        <w:t>;</w:t>
      </w:r>
    </w:p>
    <w:p w14:paraId="6A506DF5"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2A9750F5"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Result.X</w:t>
      </w:r>
      <w:proofErr w:type="spellEnd"/>
      <w:r w:rsidRPr="00BF2A99">
        <w:rPr>
          <w:sz w:val="20"/>
          <w:lang w:val="ru-BY"/>
        </w:rPr>
        <w:t xml:space="preserve"> :</w:t>
      </w:r>
      <w:proofErr w:type="gramEnd"/>
      <w:r w:rsidRPr="00BF2A99">
        <w:rPr>
          <w:sz w:val="20"/>
          <w:lang w:val="ru-BY"/>
        </w:rPr>
        <w:t xml:space="preserve">= </w:t>
      </w:r>
      <w:proofErr w:type="spellStart"/>
      <w:proofErr w:type="gramStart"/>
      <w:r w:rsidRPr="00BF2A99">
        <w:rPr>
          <w:sz w:val="20"/>
          <w:lang w:val="ru-BY"/>
        </w:rPr>
        <w:t>Round</w:t>
      </w:r>
      <w:proofErr w:type="spellEnd"/>
      <w:r w:rsidRPr="00BF2A99">
        <w:rPr>
          <w:sz w:val="20"/>
          <w:lang w:val="ru-BY"/>
        </w:rPr>
        <w:t>(</w:t>
      </w:r>
      <w:proofErr w:type="gramEnd"/>
      <w:r w:rsidRPr="00BF2A99">
        <w:rPr>
          <w:sz w:val="20"/>
          <w:lang w:val="ru-BY"/>
        </w:rPr>
        <w:t>(</w:t>
      </w:r>
      <w:proofErr w:type="spellStart"/>
      <w:r w:rsidRPr="00BF2A99">
        <w:rPr>
          <w:sz w:val="20"/>
          <w:lang w:val="ru-BY"/>
        </w:rPr>
        <w:t>p.X</w:t>
      </w:r>
      <w:proofErr w:type="spellEnd"/>
      <w:r w:rsidRPr="00BF2A99">
        <w:rPr>
          <w:sz w:val="20"/>
          <w:lang w:val="ru-BY"/>
        </w:rPr>
        <w:t xml:space="preserve"> - </w:t>
      </w:r>
      <w:proofErr w:type="spellStart"/>
      <w:proofErr w:type="gramStart"/>
      <w:r w:rsidRPr="00BF2A99">
        <w:rPr>
          <w:sz w:val="20"/>
          <w:lang w:val="ru-BY"/>
        </w:rPr>
        <w:t>bounds.Left</w:t>
      </w:r>
      <w:proofErr w:type="spellEnd"/>
      <w:proofErr w:type="gramEnd"/>
      <w:r w:rsidRPr="00BF2A99">
        <w:rPr>
          <w:sz w:val="20"/>
          <w:lang w:val="ru-BY"/>
        </w:rPr>
        <w:t xml:space="preserve">) * </w:t>
      </w:r>
      <w:proofErr w:type="spellStart"/>
      <w:r w:rsidRPr="00BF2A99">
        <w:rPr>
          <w:sz w:val="20"/>
          <w:lang w:val="ru-BY"/>
        </w:rPr>
        <w:t>cell.X</w:t>
      </w:r>
      <w:proofErr w:type="spellEnd"/>
      <w:r w:rsidRPr="00BF2A99">
        <w:rPr>
          <w:sz w:val="20"/>
          <w:lang w:val="ru-BY"/>
        </w:rPr>
        <w:t>);</w:t>
      </w:r>
    </w:p>
    <w:p w14:paraId="0A0991A3"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Result.Y</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Height</w:t>
      </w:r>
      <w:proofErr w:type="spellEnd"/>
      <w:r w:rsidRPr="00BF2A99">
        <w:rPr>
          <w:sz w:val="20"/>
          <w:lang w:val="ru-BY"/>
        </w:rPr>
        <w:t xml:space="preserve"> - </w:t>
      </w:r>
      <w:proofErr w:type="spellStart"/>
      <w:proofErr w:type="gramStart"/>
      <w:r w:rsidRPr="00BF2A99">
        <w:rPr>
          <w:sz w:val="20"/>
          <w:lang w:val="ru-BY"/>
        </w:rPr>
        <w:t>Round</w:t>
      </w:r>
      <w:proofErr w:type="spellEnd"/>
      <w:r w:rsidRPr="00BF2A99">
        <w:rPr>
          <w:sz w:val="20"/>
          <w:lang w:val="ru-BY"/>
        </w:rPr>
        <w:t>(</w:t>
      </w:r>
      <w:proofErr w:type="gramEnd"/>
      <w:r w:rsidRPr="00BF2A99">
        <w:rPr>
          <w:sz w:val="20"/>
          <w:lang w:val="ru-BY"/>
        </w:rPr>
        <w:t>(</w:t>
      </w:r>
      <w:proofErr w:type="spellStart"/>
      <w:proofErr w:type="gramStart"/>
      <w:r w:rsidRPr="00BF2A99">
        <w:rPr>
          <w:sz w:val="20"/>
          <w:lang w:val="ru-BY"/>
        </w:rPr>
        <w:t>p.Y</w:t>
      </w:r>
      <w:proofErr w:type="spellEnd"/>
      <w:proofErr w:type="gramEnd"/>
      <w:r w:rsidRPr="00BF2A99">
        <w:rPr>
          <w:sz w:val="20"/>
          <w:lang w:val="ru-BY"/>
        </w:rPr>
        <w:t xml:space="preserve"> - </w:t>
      </w:r>
      <w:proofErr w:type="spellStart"/>
      <w:proofErr w:type="gramStart"/>
      <w:r w:rsidRPr="00BF2A99">
        <w:rPr>
          <w:sz w:val="20"/>
          <w:lang w:val="ru-BY"/>
        </w:rPr>
        <w:t>bounds.Bottom</w:t>
      </w:r>
      <w:proofErr w:type="spellEnd"/>
      <w:proofErr w:type="gramEnd"/>
      <w:r w:rsidRPr="00BF2A99">
        <w:rPr>
          <w:sz w:val="20"/>
          <w:lang w:val="ru-BY"/>
        </w:rPr>
        <w:t xml:space="preserve">) * </w:t>
      </w:r>
      <w:proofErr w:type="spellStart"/>
      <w:proofErr w:type="gramStart"/>
      <w:r w:rsidRPr="00BF2A99">
        <w:rPr>
          <w:sz w:val="20"/>
          <w:lang w:val="ru-BY"/>
        </w:rPr>
        <w:t>cell.Y</w:t>
      </w:r>
      <w:proofErr w:type="spellEnd"/>
      <w:proofErr w:type="gramEnd"/>
      <w:r w:rsidRPr="00BF2A99">
        <w:rPr>
          <w:sz w:val="20"/>
          <w:lang w:val="ru-BY"/>
        </w:rPr>
        <w:t>);</w:t>
      </w:r>
    </w:p>
    <w:p w14:paraId="2C24CA65"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1A7556AA" w14:textId="77777777" w:rsidR="00BF2A99" w:rsidRPr="00BF2A99" w:rsidRDefault="00BF2A99" w:rsidP="00BF2A99">
      <w:pPr>
        <w:ind w:firstLine="709"/>
        <w:rPr>
          <w:sz w:val="20"/>
          <w:lang w:val="ru-BY"/>
        </w:rPr>
      </w:pPr>
    </w:p>
    <w:p w14:paraId="228A86A9"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375CBF23"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TBitMap.Create</w:t>
      </w:r>
      <w:proofErr w:type="spellEnd"/>
      <w:r w:rsidRPr="00BF2A99">
        <w:rPr>
          <w:sz w:val="20"/>
          <w:lang w:val="ru-BY"/>
        </w:rPr>
        <w:t>;</w:t>
      </w:r>
    </w:p>
    <w:p w14:paraId="7C1D6EF6"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Result.Width</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Width</w:t>
      </w:r>
      <w:proofErr w:type="spellEnd"/>
      <w:r w:rsidRPr="00BF2A99">
        <w:rPr>
          <w:sz w:val="20"/>
          <w:lang w:val="ru-BY"/>
        </w:rPr>
        <w:t>;</w:t>
      </w:r>
    </w:p>
    <w:p w14:paraId="1036DDFD"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Result.Height</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Height</w:t>
      </w:r>
      <w:proofErr w:type="spellEnd"/>
      <w:r w:rsidRPr="00BF2A99">
        <w:rPr>
          <w:sz w:val="20"/>
          <w:lang w:val="ru-BY"/>
        </w:rPr>
        <w:t>;</w:t>
      </w:r>
    </w:p>
    <w:p w14:paraId="23EEE7E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Result.Canvas.</w:t>
      </w:r>
      <w:proofErr w:type="gramStart"/>
      <w:r w:rsidRPr="00BF2A99">
        <w:rPr>
          <w:sz w:val="20"/>
          <w:lang w:val="ru-BY"/>
        </w:rPr>
        <w:t>Pen.Width</w:t>
      </w:r>
      <w:proofErr w:type="spellEnd"/>
      <w:r w:rsidRPr="00BF2A99">
        <w:rPr>
          <w:sz w:val="20"/>
          <w:lang w:val="ru-BY"/>
        </w:rPr>
        <w:t xml:space="preserve"> :</w:t>
      </w:r>
      <w:proofErr w:type="gramEnd"/>
      <w:r w:rsidRPr="00BF2A99">
        <w:rPr>
          <w:sz w:val="20"/>
          <w:lang w:val="ru-BY"/>
        </w:rPr>
        <w:t xml:space="preserve">= </w:t>
      </w:r>
      <w:proofErr w:type="spellStart"/>
      <w:proofErr w:type="gramStart"/>
      <w:r w:rsidRPr="00BF2A99">
        <w:rPr>
          <w:sz w:val="20"/>
          <w:lang w:val="ru-BY"/>
        </w:rPr>
        <w:t>Round</w:t>
      </w:r>
      <w:proofErr w:type="spellEnd"/>
      <w:r w:rsidRPr="00BF2A99">
        <w:rPr>
          <w:sz w:val="20"/>
          <w:lang w:val="ru-BY"/>
        </w:rPr>
        <w:t>(</w:t>
      </w:r>
      <w:proofErr w:type="spellStart"/>
      <w:r w:rsidRPr="00BF2A99">
        <w:rPr>
          <w:sz w:val="20"/>
          <w:lang w:val="ru-BY"/>
        </w:rPr>
        <w:t>sqrt</w:t>
      </w:r>
      <w:proofErr w:type="spellEnd"/>
      <w:r w:rsidRPr="00BF2A99">
        <w:rPr>
          <w:sz w:val="20"/>
          <w:lang w:val="ru-BY"/>
        </w:rPr>
        <w:t>(</w:t>
      </w:r>
      <w:proofErr w:type="spellStart"/>
      <w:proofErr w:type="gramEnd"/>
      <w:r w:rsidRPr="00BF2A99">
        <w:rPr>
          <w:sz w:val="20"/>
          <w:lang w:val="ru-BY"/>
        </w:rPr>
        <w:t>Result.Width</w:t>
      </w:r>
      <w:proofErr w:type="spellEnd"/>
      <w:r w:rsidRPr="00BF2A99">
        <w:rPr>
          <w:sz w:val="20"/>
          <w:lang w:val="ru-BY"/>
        </w:rPr>
        <w:t xml:space="preserve"> * </w:t>
      </w:r>
      <w:proofErr w:type="spellStart"/>
      <w:r w:rsidRPr="00BF2A99">
        <w:rPr>
          <w:sz w:val="20"/>
          <w:lang w:val="ru-BY"/>
        </w:rPr>
        <w:t>Result.Height</w:t>
      </w:r>
      <w:proofErr w:type="spellEnd"/>
      <w:r w:rsidRPr="00BF2A99">
        <w:rPr>
          <w:sz w:val="20"/>
          <w:lang w:val="ru-BY"/>
        </w:rPr>
        <w:t>) / 400);</w:t>
      </w:r>
    </w:p>
    <w:p w14:paraId="1F42B30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Result.Canvas.</w:t>
      </w:r>
      <w:proofErr w:type="gramStart"/>
      <w:r w:rsidRPr="00BF2A99">
        <w:rPr>
          <w:sz w:val="20"/>
          <w:lang w:val="ru-BY"/>
        </w:rPr>
        <w:t>Font.Name</w:t>
      </w:r>
      <w:proofErr w:type="spellEnd"/>
      <w:r w:rsidRPr="00BF2A99">
        <w:rPr>
          <w:sz w:val="20"/>
          <w:lang w:val="ru-BY"/>
        </w:rPr>
        <w:t xml:space="preserve"> :</w:t>
      </w:r>
      <w:proofErr w:type="gramEnd"/>
      <w:r w:rsidRPr="00BF2A99">
        <w:rPr>
          <w:sz w:val="20"/>
          <w:lang w:val="ru-BY"/>
        </w:rPr>
        <w:t>= '</w:t>
      </w:r>
      <w:proofErr w:type="spellStart"/>
      <w:r w:rsidRPr="00BF2A99">
        <w:rPr>
          <w:sz w:val="20"/>
          <w:lang w:val="ru-BY"/>
        </w:rPr>
        <w:t>Arial</w:t>
      </w:r>
      <w:proofErr w:type="spellEnd"/>
      <w:r w:rsidRPr="00BF2A99">
        <w:rPr>
          <w:sz w:val="20"/>
          <w:lang w:val="ru-BY"/>
        </w:rPr>
        <w:t>';</w:t>
      </w:r>
    </w:p>
    <w:p w14:paraId="5CDBCD6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Result.Canvas.</w:t>
      </w:r>
      <w:proofErr w:type="gramStart"/>
      <w:r w:rsidRPr="00BF2A99">
        <w:rPr>
          <w:sz w:val="20"/>
          <w:lang w:val="ru-BY"/>
        </w:rPr>
        <w:t>Font.size</w:t>
      </w:r>
      <w:proofErr w:type="spellEnd"/>
      <w:r w:rsidRPr="00BF2A99">
        <w:rPr>
          <w:sz w:val="20"/>
          <w:lang w:val="ru-BY"/>
        </w:rPr>
        <w:t xml:space="preserve"> :</w:t>
      </w:r>
      <w:proofErr w:type="gramEnd"/>
      <w:r w:rsidRPr="00BF2A99">
        <w:rPr>
          <w:sz w:val="20"/>
          <w:lang w:val="ru-BY"/>
        </w:rPr>
        <w:t>= 8;</w:t>
      </w:r>
    </w:p>
    <w:p w14:paraId="7764579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Result.Canvas.</w:t>
      </w:r>
      <w:proofErr w:type="gramStart"/>
      <w:r w:rsidRPr="00BF2A99">
        <w:rPr>
          <w:sz w:val="20"/>
          <w:lang w:val="ru-BY"/>
        </w:rPr>
        <w:t>Font.Color</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clBlack</w:t>
      </w:r>
      <w:proofErr w:type="spellEnd"/>
      <w:r w:rsidRPr="00BF2A99">
        <w:rPr>
          <w:sz w:val="20"/>
          <w:lang w:val="ru-BY"/>
        </w:rPr>
        <w:t>;</w:t>
      </w:r>
    </w:p>
    <w:p w14:paraId="5F810DE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Result.Canvas.</w:t>
      </w:r>
      <w:proofErr w:type="gramStart"/>
      <w:r w:rsidRPr="00BF2A99">
        <w:rPr>
          <w:sz w:val="20"/>
          <w:lang w:val="ru-BY"/>
        </w:rPr>
        <w:t>Font.Style</w:t>
      </w:r>
      <w:proofErr w:type="spellEnd"/>
      <w:r w:rsidRPr="00BF2A99">
        <w:rPr>
          <w:sz w:val="20"/>
          <w:lang w:val="ru-BY"/>
        </w:rPr>
        <w:t xml:space="preserve"> :</w:t>
      </w:r>
      <w:proofErr w:type="gramEnd"/>
      <w:r w:rsidRPr="00BF2A99">
        <w:rPr>
          <w:sz w:val="20"/>
          <w:lang w:val="ru-BY"/>
        </w:rPr>
        <w:t>= [</w:t>
      </w:r>
      <w:proofErr w:type="spellStart"/>
      <w:r w:rsidRPr="00BF2A99">
        <w:rPr>
          <w:sz w:val="20"/>
          <w:lang w:val="ru-BY"/>
        </w:rPr>
        <w:t>fsBold</w:t>
      </w:r>
      <w:proofErr w:type="spellEnd"/>
      <w:r w:rsidRPr="00BF2A99">
        <w:rPr>
          <w:sz w:val="20"/>
          <w:lang w:val="ru-BY"/>
        </w:rPr>
        <w:t>];</w:t>
      </w:r>
    </w:p>
    <w:p w14:paraId="74FF2CD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cell.</w:t>
      </w:r>
      <w:proofErr w:type="gramStart"/>
      <w:r w:rsidRPr="00BF2A99">
        <w:rPr>
          <w:sz w:val="20"/>
          <w:lang w:val="ru-BY"/>
        </w:rPr>
        <w:t>X</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Width</w:t>
      </w:r>
      <w:proofErr w:type="spellEnd"/>
      <w:r w:rsidRPr="00BF2A99">
        <w:rPr>
          <w:sz w:val="20"/>
          <w:lang w:val="ru-BY"/>
        </w:rPr>
        <w:t xml:space="preserve"> / 10 * </w:t>
      </w:r>
      <w:proofErr w:type="spellStart"/>
      <w:r w:rsidRPr="00BF2A99">
        <w:rPr>
          <w:sz w:val="20"/>
          <w:lang w:val="ru-BY"/>
        </w:rPr>
        <w:t>scale</w:t>
      </w:r>
      <w:proofErr w:type="spellEnd"/>
      <w:r w:rsidRPr="00BF2A99">
        <w:rPr>
          <w:sz w:val="20"/>
          <w:lang w:val="ru-BY"/>
        </w:rPr>
        <w:t>;</w:t>
      </w:r>
    </w:p>
    <w:p w14:paraId="7C68DADF"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cell.Y</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Height</w:t>
      </w:r>
      <w:proofErr w:type="spellEnd"/>
      <w:r w:rsidRPr="00BF2A99">
        <w:rPr>
          <w:sz w:val="20"/>
          <w:lang w:val="ru-BY"/>
        </w:rPr>
        <w:t xml:space="preserve"> / 10 * </w:t>
      </w:r>
      <w:proofErr w:type="spellStart"/>
      <w:r w:rsidRPr="00BF2A99">
        <w:rPr>
          <w:sz w:val="20"/>
          <w:lang w:val="ru-BY"/>
        </w:rPr>
        <w:t>scale</w:t>
      </w:r>
      <w:proofErr w:type="spellEnd"/>
      <w:r w:rsidRPr="00BF2A99">
        <w:rPr>
          <w:sz w:val="20"/>
          <w:lang w:val="ru-BY"/>
        </w:rPr>
        <w:t>;</w:t>
      </w:r>
    </w:p>
    <w:p w14:paraId="5DA18D07" w14:textId="77777777" w:rsidR="00BF2A99" w:rsidRPr="00BF2A99" w:rsidRDefault="00BF2A99" w:rsidP="00BF2A99">
      <w:pPr>
        <w:ind w:firstLine="709"/>
        <w:rPr>
          <w:sz w:val="20"/>
          <w:lang w:val="ru-BY"/>
        </w:rPr>
      </w:pPr>
    </w:p>
    <w:p w14:paraId="19AC34AA"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bounds.Left</w:t>
      </w:r>
      <w:proofErr w:type="spellEnd"/>
      <w:r w:rsidRPr="00BF2A99">
        <w:rPr>
          <w:sz w:val="20"/>
          <w:lang w:val="ru-BY"/>
        </w:rPr>
        <w:t xml:space="preserve"> :=</w:t>
      </w:r>
      <w:proofErr w:type="gramEnd"/>
      <w:r w:rsidRPr="00BF2A99">
        <w:rPr>
          <w:sz w:val="20"/>
          <w:lang w:val="ru-BY"/>
        </w:rPr>
        <w:t xml:space="preserve"> (-5 / </w:t>
      </w:r>
      <w:proofErr w:type="spellStart"/>
      <w:r w:rsidRPr="00BF2A99">
        <w:rPr>
          <w:sz w:val="20"/>
          <w:lang w:val="ru-BY"/>
        </w:rPr>
        <w:t>scale</w:t>
      </w:r>
      <w:proofErr w:type="spellEnd"/>
      <w:r w:rsidRPr="00BF2A99">
        <w:rPr>
          <w:sz w:val="20"/>
          <w:lang w:val="ru-BY"/>
        </w:rPr>
        <w:t xml:space="preserve"> + </w:t>
      </w:r>
      <w:proofErr w:type="spellStart"/>
      <w:r w:rsidRPr="00BF2A99">
        <w:rPr>
          <w:sz w:val="20"/>
          <w:lang w:val="ru-BY"/>
        </w:rPr>
        <w:t>offset.X</w:t>
      </w:r>
      <w:proofErr w:type="spellEnd"/>
      <w:r w:rsidRPr="00BF2A99">
        <w:rPr>
          <w:sz w:val="20"/>
          <w:lang w:val="ru-BY"/>
        </w:rPr>
        <w:t>);</w:t>
      </w:r>
    </w:p>
    <w:p w14:paraId="7E6D1F8B"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bounds.Top</w:t>
      </w:r>
      <w:proofErr w:type="spellEnd"/>
      <w:r w:rsidRPr="00BF2A99">
        <w:rPr>
          <w:sz w:val="20"/>
          <w:lang w:val="ru-BY"/>
        </w:rPr>
        <w:t xml:space="preserve"> :=</w:t>
      </w:r>
      <w:proofErr w:type="gramEnd"/>
      <w:r w:rsidRPr="00BF2A99">
        <w:rPr>
          <w:sz w:val="20"/>
          <w:lang w:val="ru-BY"/>
        </w:rPr>
        <w:t xml:space="preserve"> (5 / </w:t>
      </w:r>
      <w:proofErr w:type="spellStart"/>
      <w:r w:rsidRPr="00BF2A99">
        <w:rPr>
          <w:sz w:val="20"/>
          <w:lang w:val="ru-BY"/>
        </w:rPr>
        <w:t>scale</w:t>
      </w:r>
      <w:proofErr w:type="spellEnd"/>
      <w:r w:rsidRPr="00BF2A99">
        <w:rPr>
          <w:sz w:val="20"/>
          <w:lang w:val="ru-BY"/>
        </w:rPr>
        <w:t xml:space="preserve"> + </w:t>
      </w:r>
      <w:proofErr w:type="spellStart"/>
      <w:proofErr w:type="gramStart"/>
      <w:r w:rsidRPr="00BF2A99">
        <w:rPr>
          <w:sz w:val="20"/>
          <w:lang w:val="ru-BY"/>
        </w:rPr>
        <w:t>offset.Y</w:t>
      </w:r>
      <w:proofErr w:type="spellEnd"/>
      <w:proofErr w:type="gramEnd"/>
      <w:r w:rsidRPr="00BF2A99">
        <w:rPr>
          <w:sz w:val="20"/>
          <w:lang w:val="ru-BY"/>
        </w:rPr>
        <w:t>);</w:t>
      </w:r>
    </w:p>
    <w:p w14:paraId="3B6003C5"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bounds.Bottom</w:t>
      </w:r>
      <w:proofErr w:type="spellEnd"/>
      <w:r w:rsidRPr="00BF2A99">
        <w:rPr>
          <w:sz w:val="20"/>
          <w:lang w:val="ru-BY"/>
        </w:rPr>
        <w:t xml:space="preserve"> :=</w:t>
      </w:r>
      <w:proofErr w:type="gramEnd"/>
      <w:r w:rsidRPr="00BF2A99">
        <w:rPr>
          <w:sz w:val="20"/>
          <w:lang w:val="ru-BY"/>
        </w:rPr>
        <w:t xml:space="preserve"> </w:t>
      </w:r>
      <w:proofErr w:type="spellStart"/>
      <w:proofErr w:type="gramStart"/>
      <w:r w:rsidRPr="00BF2A99">
        <w:rPr>
          <w:sz w:val="20"/>
          <w:lang w:val="ru-BY"/>
        </w:rPr>
        <w:t>bounds.Top</w:t>
      </w:r>
      <w:proofErr w:type="spellEnd"/>
      <w:proofErr w:type="gramEnd"/>
      <w:r w:rsidRPr="00BF2A99">
        <w:rPr>
          <w:sz w:val="20"/>
          <w:lang w:val="ru-BY"/>
        </w:rPr>
        <w:t xml:space="preserve"> - (10 / </w:t>
      </w:r>
      <w:proofErr w:type="spellStart"/>
      <w:r w:rsidRPr="00BF2A99">
        <w:rPr>
          <w:sz w:val="20"/>
          <w:lang w:val="ru-BY"/>
        </w:rPr>
        <w:t>scale</w:t>
      </w:r>
      <w:proofErr w:type="spellEnd"/>
      <w:r w:rsidRPr="00BF2A99">
        <w:rPr>
          <w:sz w:val="20"/>
          <w:lang w:val="ru-BY"/>
        </w:rPr>
        <w:t>);</w:t>
      </w:r>
    </w:p>
    <w:p w14:paraId="6D7D622C"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bounds.Width</w:t>
      </w:r>
      <w:proofErr w:type="spellEnd"/>
      <w:r w:rsidRPr="00BF2A99">
        <w:rPr>
          <w:sz w:val="20"/>
          <w:lang w:val="ru-BY"/>
        </w:rPr>
        <w:t xml:space="preserve"> :=</w:t>
      </w:r>
      <w:proofErr w:type="gramEnd"/>
      <w:r w:rsidRPr="00BF2A99">
        <w:rPr>
          <w:sz w:val="20"/>
          <w:lang w:val="ru-BY"/>
        </w:rPr>
        <w:t xml:space="preserve"> 10 / </w:t>
      </w:r>
      <w:proofErr w:type="spellStart"/>
      <w:r w:rsidRPr="00BF2A99">
        <w:rPr>
          <w:sz w:val="20"/>
          <w:lang w:val="ru-BY"/>
        </w:rPr>
        <w:t>scale</w:t>
      </w:r>
      <w:proofErr w:type="spellEnd"/>
      <w:r w:rsidRPr="00BF2A99">
        <w:rPr>
          <w:sz w:val="20"/>
          <w:lang w:val="ru-BY"/>
        </w:rPr>
        <w:t>;</w:t>
      </w:r>
    </w:p>
    <w:p w14:paraId="7E2C285E" w14:textId="77777777" w:rsidR="00BF2A99" w:rsidRPr="00BF2A99" w:rsidRDefault="00BF2A99" w:rsidP="00BF2A99">
      <w:pPr>
        <w:ind w:firstLine="709"/>
        <w:rPr>
          <w:sz w:val="20"/>
          <w:lang w:val="ru-BY"/>
        </w:rPr>
      </w:pPr>
    </w:p>
    <w:p w14:paraId="7F159E0C"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cellG.X</w:t>
      </w:r>
      <w:proofErr w:type="spellEnd"/>
      <w:r w:rsidRPr="00BF2A99">
        <w:rPr>
          <w:sz w:val="20"/>
          <w:lang w:val="ru-BY"/>
        </w:rPr>
        <w:t xml:space="preserve"> :</w:t>
      </w:r>
      <w:proofErr w:type="gramEnd"/>
      <w:r w:rsidRPr="00BF2A99">
        <w:rPr>
          <w:sz w:val="20"/>
          <w:lang w:val="ru-BY"/>
        </w:rPr>
        <w:t xml:space="preserve">= </w:t>
      </w:r>
      <w:proofErr w:type="spellStart"/>
      <w:proofErr w:type="gramStart"/>
      <w:r w:rsidRPr="00BF2A99">
        <w:rPr>
          <w:sz w:val="20"/>
          <w:lang w:val="ru-BY"/>
        </w:rPr>
        <w:t>bounds.Width</w:t>
      </w:r>
      <w:proofErr w:type="spellEnd"/>
      <w:proofErr w:type="gramEnd"/>
      <w:r w:rsidRPr="00BF2A99">
        <w:rPr>
          <w:sz w:val="20"/>
          <w:lang w:val="ru-BY"/>
        </w:rPr>
        <w:t xml:space="preserve"> / 10;</w:t>
      </w:r>
    </w:p>
    <w:p w14:paraId="7B5D34F5"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GetScientificNotation</w:t>
      </w:r>
      <w:proofErr w:type="spellEnd"/>
      <w:r w:rsidRPr="00BF2A99">
        <w:rPr>
          <w:sz w:val="20"/>
          <w:lang w:val="ru-BY"/>
        </w:rPr>
        <w:t>(</w:t>
      </w:r>
      <w:proofErr w:type="spellStart"/>
      <w:proofErr w:type="gramEnd"/>
      <w:r w:rsidRPr="00BF2A99">
        <w:rPr>
          <w:sz w:val="20"/>
          <w:lang w:val="ru-BY"/>
        </w:rPr>
        <w:t>cellG.X</w:t>
      </w:r>
      <w:proofErr w:type="spellEnd"/>
      <w:r w:rsidRPr="00BF2A99">
        <w:rPr>
          <w:sz w:val="20"/>
          <w:lang w:val="ru-BY"/>
        </w:rPr>
        <w:t xml:space="preserve">, </w:t>
      </w:r>
      <w:proofErr w:type="spellStart"/>
      <w:r w:rsidRPr="00BF2A99">
        <w:rPr>
          <w:sz w:val="20"/>
          <w:lang w:val="ru-BY"/>
        </w:rPr>
        <w:t>mantisa</w:t>
      </w:r>
      <w:proofErr w:type="spellEnd"/>
      <w:r w:rsidRPr="00BF2A99">
        <w:rPr>
          <w:sz w:val="20"/>
          <w:lang w:val="ru-BY"/>
        </w:rPr>
        <w:t xml:space="preserve">, </w:t>
      </w:r>
      <w:proofErr w:type="spellStart"/>
      <w:r w:rsidRPr="00BF2A99">
        <w:rPr>
          <w:sz w:val="20"/>
          <w:lang w:val="ru-BY"/>
        </w:rPr>
        <w:t>Exponent</w:t>
      </w:r>
      <w:proofErr w:type="spellEnd"/>
      <w:r w:rsidRPr="00BF2A99">
        <w:rPr>
          <w:sz w:val="20"/>
          <w:lang w:val="ru-BY"/>
        </w:rPr>
        <w:t>);</w:t>
      </w:r>
    </w:p>
    <w:p w14:paraId="41C58BEC"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cellG.X</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getNearest</w:t>
      </w:r>
      <w:proofErr w:type="spellEnd"/>
      <w:r w:rsidRPr="00BF2A99">
        <w:rPr>
          <w:sz w:val="20"/>
          <w:lang w:val="ru-BY"/>
        </w:rPr>
        <w:t>(</w:t>
      </w:r>
      <w:proofErr w:type="spellStart"/>
      <w:r w:rsidRPr="00BF2A99">
        <w:rPr>
          <w:sz w:val="20"/>
          <w:lang w:val="ru-BY"/>
        </w:rPr>
        <w:t>mantisa</w:t>
      </w:r>
      <w:proofErr w:type="spellEnd"/>
      <w:r w:rsidRPr="00BF2A99">
        <w:rPr>
          <w:sz w:val="20"/>
          <w:lang w:val="ru-BY"/>
        </w:rPr>
        <w:t>);</w:t>
      </w:r>
    </w:p>
    <w:p w14:paraId="5295AC62"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cellG.X</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cellG.X</w:t>
      </w:r>
      <w:proofErr w:type="spellEnd"/>
      <w:r w:rsidRPr="00BF2A99">
        <w:rPr>
          <w:sz w:val="20"/>
          <w:lang w:val="ru-BY"/>
        </w:rPr>
        <w:t xml:space="preserve"> * </w:t>
      </w:r>
      <w:proofErr w:type="spellStart"/>
      <w:r w:rsidRPr="00BF2A99">
        <w:rPr>
          <w:sz w:val="20"/>
          <w:lang w:val="ru-BY"/>
        </w:rPr>
        <w:t>Math.Power</w:t>
      </w:r>
      <w:proofErr w:type="spellEnd"/>
      <w:r w:rsidRPr="00BF2A99">
        <w:rPr>
          <w:sz w:val="20"/>
          <w:lang w:val="ru-BY"/>
        </w:rPr>
        <w:t xml:space="preserve">(10, </w:t>
      </w:r>
      <w:proofErr w:type="spellStart"/>
      <w:r w:rsidRPr="00BF2A99">
        <w:rPr>
          <w:sz w:val="20"/>
          <w:lang w:val="ru-BY"/>
        </w:rPr>
        <w:t>Exponent</w:t>
      </w:r>
      <w:proofErr w:type="spellEnd"/>
      <w:r w:rsidRPr="00BF2A99">
        <w:rPr>
          <w:sz w:val="20"/>
          <w:lang w:val="ru-BY"/>
        </w:rPr>
        <w:t>);</w:t>
      </w:r>
    </w:p>
    <w:p w14:paraId="530308A9" w14:textId="77777777" w:rsidR="00BF2A99" w:rsidRPr="00BF2A99" w:rsidRDefault="00BF2A99" w:rsidP="00BF2A99">
      <w:pPr>
        <w:ind w:firstLine="709"/>
        <w:rPr>
          <w:sz w:val="20"/>
          <w:lang w:val="ru-BY"/>
        </w:rPr>
      </w:pPr>
    </w:p>
    <w:p w14:paraId="36702C2A"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cellG.Y</w:t>
      </w:r>
      <w:proofErr w:type="spellEnd"/>
      <w:r w:rsidRPr="00BF2A99">
        <w:rPr>
          <w:sz w:val="20"/>
          <w:lang w:val="ru-BY"/>
        </w:rPr>
        <w:t xml:space="preserve"> :</w:t>
      </w:r>
      <w:proofErr w:type="gramEnd"/>
      <w:r w:rsidRPr="00BF2A99">
        <w:rPr>
          <w:sz w:val="20"/>
          <w:lang w:val="ru-BY"/>
        </w:rPr>
        <w:t xml:space="preserve">= </w:t>
      </w:r>
      <w:proofErr w:type="spellStart"/>
      <w:proofErr w:type="gramStart"/>
      <w:r w:rsidRPr="00BF2A99">
        <w:rPr>
          <w:sz w:val="20"/>
          <w:lang w:val="ru-BY"/>
        </w:rPr>
        <w:t>bounds.Height</w:t>
      </w:r>
      <w:proofErr w:type="spellEnd"/>
      <w:proofErr w:type="gramEnd"/>
      <w:r w:rsidRPr="00BF2A99">
        <w:rPr>
          <w:sz w:val="20"/>
          <w:lang w:val="ru-BY"/>
        </w:rPr>
        <w:t xml:space="preserve"> / 10;</w:t>
      </w:r>
    </w:p>
    <w:p w14:paraId="085B08E6"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GetScientificNotation</w:t>
      </w:r>
      <w:proofErr w:type="spellEnd"/>
      <w:r w:rsidRPr="00BF2A99">
        <w:rPr>
          <w:sz w:val="20"/>
          <w:lang w:val="ru-BY"/>
        </w:rPr>
        <w:t>(</w:t>
      </w:r>
      <w:proofErr w:type="spellStart"/>
      <w:proofErr w:type="gramEnd"/>
      <w:r w:rsidRPr="00BF2A99">
        <w:rPr>
          <w:sz w:val="20"/>
          <w:lang w:val="ru-BY"/>
        </w:rPr>
        <w:t>cellG.Y</w:t>
      </w:r>
      <w:proofErr w:type="spellEnd"/>
      <w:r w:rsidRPr="00BF2A99">
        <w:rPr>
          <w:sz w:val="20"/>
          <w:lang w:val="ru-BY"/>
        </w:rPr>
        <w:t xml:space="preserve">, </w:t>
      </w:r>
      <w:proofErr w:type="spellStart"/>
      <w:r w:rsidRPr="00BF2A99">
        <w:rPr>
          <w:sz w:val="20"/>
          <w:lang w:val="ru-BY"/>
        </w:rPr>
        <w:t>mantisa</w:t>
      </w:r>
      <w:proofErr w:type="spellEnd"/>
      <w:r w:rsidRPr="00BF2A99">
        <w:rPr>
          <w:sz w:val="20"/>
          <w:lang w:val="ru-BY"/>
        </w:rPr>
        <w:t xml:space="preserve">, </w:t>
      </w:r>
      <w:proofErr w:type="spellStart"/>
      <w:r w:rsidRPr="00BF2A99">
        <w:rPr>
          <w:sz w:val="20"/>
          <w:lang w:val="ru-BY"/>
        </w:rPr>
        <w:t>Exponent</w:t>
      </w:r>
      <w:proofErr w:type="spellEnd"/>
      <w:r w:rsidRPr="00BF2A99">
        <w:rPr>
          <w:sz w:val="20"/>
          <w:lang w:val="ru-BY"/>
        </w:rPr>
        <w:t>);</w:t>
      </w:r>
    </w:p>
    <w:p w14:paraId="27711787"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cellG.Y</w:t>
      </w:r>
      <w:proofErr w:type="spellEnd"/>
      <w:r w:rsidRPr="00BF2A99">
        <w:rPr>
          <w:sz w:val="20"/>
          <w:lang w:val="ru-BY"/>
        </w:rPr>
        <w:t xml:space="preserve"> :</w:t>
      </w:r>
      <w:proofErr w:type="gramEnd"/>
      <w:r w:rsidRPr="00BF2A99">
        <w:rPr>
          <w:sz w:val="20"/>
          <w:lang w:val="ru-BY"/>
        </w:rPr>
        <w:t xml:space="preserve">= </w:t>
      </w:r>
      <w:proofErr w:type="spellStart"/>
      <w:proofErr w:type="gramStart"/>
      <w:r w:rsidRPr="00BF2A99">
        <w:rPr>
          <w:sz w:val="20"/>
          <w:lang w:val="ru-BY"/>
        </w:rPr>
        <w:t>getNearest</w:t>
      </w:r>
      <w:proofErr w:type="spellEnd"/>
      <w:r w:rsidRPr="00BF2A99">
        <w:rPr>
          <w:sz w:val="20"/>
          <w:lang w:val="ru-BY"/>
        </w:rPr>
        <w:t>(</w:t>
      </w:r>
      <w:proofErr w:type="spellStart"/>
      <w:proofErr w:type="gramEnd"/>
      <w:r w:rsidRPr="00BF2A99">
        <w:rPr>
          <w:sz w:val="20"/>
          <w:lang w:val="ru-BY"/>
        </w:rPr>
        <w:t>Abs</w:t>
      </w:r>
      <w:proofErr w:type="spellEnd"/>
      <w:r w:rsidRPr="00BF2A99">
        <w:rPr>
          <w:sz w:val="20"/>
          <w:lang w:val="ru-BY"/>
        </w:rPr>
        <w:t>(</w:t>
      </w:r>
      <w:proofErr w:type="spellStart"/>
      <w:r w:rsidRPr="00BF2A99">
        <w:rPr>
          <w:sz w:val="20"/>
          <w:lang w:val="ru-BY"/>
        </w:rPr>
        <w:t>mantisa</w:t>
      </w:r>
      <w:proofErr w:type="spellEnd"/>
      <w:r w:rsidRPr="00BF2A99">
        <w:rPr>
          <w:sz w:val="20"/>
          <w:lang w:val="ru-BY"/>
        </w:rPr>
        <w:t>));</w:t>
      </w:r>
    </w:p>
    <w:p w14:paraId="38A063D2"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cellG.Y</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cellG.Y</w:t>
      </w:r>
      <w:proofErr w:type="spellEnd"/>
      <w:r w:rsidRPr="00BF2A99">
        <w:rPr>
          <w:sz w:val="20"/>
          <w:lang w:val="ru-BY"/>
        </w:rPr>
        <w:t xml:space="preserve"> * </w:t>
      </w:r>
      <w:proofErr w:type="spellStart"/>
      <w:r w:rsidRPr="00BF2A99">
        <w:rPr>
          <w:sz w:val="20"/>
          <w:lang w:val="ru-BY"/>
        </w:rPr>
        <w:t>Math.Power</w:t>
      </w:r>
      <w:proofErr w:type="spellEnd"/>
      <w:r w:rsidRPr="00BF2A99">
        <w:rPr>
          <w:sz w:val="20"/>
          <w:lang w:val="ru-BY"/>
        </w:rPr>
        <w:t xml:space="preserve">(10, </w:t>
      </w:r>
      <w:proofErr w:type="spellStart"/>
      <w:r w:rsidRPr="00BF2A99">
        <w:rPr>
          <w:sz w:val="20"/>
          <w:lang w:val="ru-BY"/>
        </w:rPr>
        <w:t>Exponent</w:t>
      </w:r>
      <w:proofErr w:type="spellEnd"/>
      <w:r w:rsidRPr="00BF2A99">
        <w:rPr>
          <w:sz w:val="20"/>
          <w:lang w:val="ru-BY"/>
        </w:rPr>
        <w:t>);</w:t>
      </w:r>
    </w:p>
    <w:p w14:paraId="7C223797" w14:textId="77777777" w:rsidR="00BF2A99" w:rsidRPr="00BF2A99" w:rsidRDefault="00BF2A99" w:rsidP="00BF2A99">
      <w:pPr>
        <w:ind w:firstLine="709"/>
        <w:rPr>
          <w:sz w:val="20"/>
          <w:lang w:val="ru-BY"/>
        </w:rPr>
      </w:pPr>
    </w:p>
    <w:p w14:paraId="47BBA6EC" w14:textId="77777777" w:rsidR="00BF2A99" w:rsidRPr="00BF2A99" w:rsidRDefault="00BF2A99" w:rsidP="00BF2A99">
      <w:pPr>
        <w:ind w:firstLine="709"/>
        <w:rPr>
          <w:sz w:val="20"/>
          <w:lang w:val="ru-BY"/>
        </w:rPr>
      </w:pPr>
      <w:r w:rsidRPr="00BF2A99">
        <w:rPr>
          <w:sz w:val="20"/>
          <w:lang w:val="ru-BY"/>
        </w:rPr>
        <w:t xml:space="preserve">  // X Line</w:t>
      </w:r>
    </w:p>
    <w:p w14:paraId="04FF8A5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proofErr w:type="gramStart"/>
      <w:r w:rsidRPr="00BF2A99">
        <w:rPr>
          <w:sz w:val="20"/>
          <w:lang w:val="ru-BY"/>
        </w:rPr>
        <w:t>bounds.Top</w:t>
      </w:r>
      <w:proofErr w:type="spellEnd"/>
      <w:proofErr w:type="gramEnd"/>
      <w:r w:rsidRPr="00BF2A99">
        <w:rPr>
          <w:sz w:val="20"/>
          <w:lang w:val="ru-BY"/>
        </w:rPr>
        <w:t xml:space="preserve"> * </w:t>
      </w:r>
      <w:proofErr w:type="spellStart"/>
      <w:proofErr w:type="gramStart"/>
      <w:r w:rsidRPr="00BF2A99">
        <w:rPr>
          <w:sz w:val="20"/>
          <w:lang w:val="ru-BY"/>
        </w:rPr>
        <w:t>bounds.Bottom</w:t>
      </w:r>
      <w:proofErr w:type="spellEnd"/>
      <w:proofErr w:type="gramEnd"/>
      <w:r w:rsidRPr="00BF2A99">
        <w:rPr>
          <w:sz w:val="20"/>
          <w:lang w:val="ru-BY"/>
        </w:rPr>
        <w:t xml:space="preserve"> </w:t>
      </w:r>
      <w:proofErr w:type="gramStart"/>
      <w:r w:rsidRPr="00BF2A99">
        <w:rPr>
          <w:sz w:val="20"/>
          <w:lang w:val="ru-BY"/>
        </w:rPr>
        <w:t>&lt; 0</w:t>
      </w:r>
      <w:proofErr w:type="gramEnd"/>
      <w:r w:rsidRPr="00BF2A99">
        <w:rPr>
          <w:sz w:val="20"/>
          <w:lang w:val="ru-BY"/>
        </w:rPr>
        <w:t xml:space="preserve"> </w:t>
      </w:r>
      <w:proofErr w:type="spellStart"/>
      <w:r w:rsidRPr="00BF2A99">
        <w:rPr>
          <w:sz w:val="20"/>
          <w:lang w:val="ru-BY"/>
        </w:rPr>
        <w:t>then</w:t>
      </w:r>
      <w:proofErr w:type="spellEnd"/>
    </w:p>
    <w:p w14:paraId="5A6C21C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01596D4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Result.Canvas.</w:t>
      </w:r>
      <w:proofErr w:type="gramStart"/>
      <w:r w:rsidRPr="00BF2A99">
        <w:rPr>
          <w:sz w:val="20"/>
          <w:lang w:val="ru-BY"/>
        </w:rPr>
        <w:t>PenPos</w:t>
      </w:r>
      <w:proofErr w:type="spellEnd"/>
      <w:r w:rsidRPr="00BF2A99">
        <w:rPr>
          <w:sz w:val="20"/>
          <w:lang w:val="ru-BY"/>
        </w:rPr>
        <w:t xml:space="preserve"> :</w:t>
      </w:r>
      <w:proofErr w:type="gramEnd"/>
      <w:r w:rsidRPr="00BF2A99">
        <w:rPr>
          <w:sz w:val="20"/>
          <w:lang w:val="ru-BY"/>
        </w:rPr>
        <w:t>=</w:t>
      </w:r>
    </w:p>
    <w:p w14:paraId="5EC2BC72" w14:textId="77777777" w:rsidR="00BF2A99" w:rsidRPr="00BF2A99" w:rsidRDefault="00BF2A99" w:rsidP="00BF2A99">
      <w:pPr>
        <w:ind w:firstLine="709"/>
        <w:rPr>
          <w:sz w:val="20"/>
          <w:lang w:val="ru-BY"/>
        </w:rPr>
      </w:pPr>
      <w:r w:rsidRPr="00BF2A99">
        <w:rPr>
          <w:sz w:val="20"/>
          <w:lang w:val="ru-BY"/>
        </w:rPr>
        <w:lastRenderedPageBreak/>
        <w:t xml:space="preserve">      </w:t>
      </w:r>
      <w:proofErr w:type="gramStart"/>
      <w:r w:rsidRPr="00BF2A99">
        <w:rPr>
          <w:sz w:val="20"/>
          <w:lang w:val="ru-BY"/>
        </w:rPr>
        <w:t>Point(</w:t>
      </w:r>
      <w:proofErr w:type="gramEnd"/>
      <w:r w:rsidRPr="00BF2A99">
        <w:rPr>
          <w:sz w:val="20"/>
          <w:lang w:val="ru-BY"/>
        </w:rPr>
        <w:t xml:space="preserve">0, </w:t>
      </w:r>
      <w:proofErr w:type="spellStart"/>
      <w:r w:rsidRPr="00BF2A99">
        <w:rPr>
          <w:sz w:val="20"/>
          <w:lang w:val="ru-BY"/>
        </w:rPr>
        <w:t>Height</w:t>
      </w:r>
      <w:proofErr w:type="spellEnd"/>
      <w:r w:rsidRPr="00BF2A99">
        <w:rPr>
          <w:sz w:val="20"/>
          <w:lang w:val="ru-BY"/>
        </w:rPr>
        <w:t xml:space="preserve"> - </w:t>
      </w:r>
      <w:proofErr w:type="spellStart"/>
      <w:proofErr w:type="gramStart"/>
      <w:r w:rsidRPr="00BF2A99">
        <w:rPr>
          <w:sz w:val="20"/>
          <w:lang w:val="ru-BY"/>
        </w:rPr>
        <w:t>Round</w:t>
      </w:r>
      <w:proofErr w:type="spellEnd"/>
      <w:r w:rsidRPr="00BF2A99">
        <w:rPr>
          <w:sz w:val="20"/>
          <w:lang w:val="ru-BY"/>
        </w:rPr>
        <w:t>(</w:t>
      </w:r>
      <w:proofErr w:type="gramEnd"/>
      <w:r w:rsidRPr="00BF2A99">
        <w:rPr>
          <w:sz w:val="20"/>
          <w:lang w:val="ru-BY"/>
        </w:rPr>
        <w:t xml:space="preserve">((0 - </w:t>
      </w:r>
      <w:proofErr w:type="spellStart"/>
      <w:proofErr w:type="gramStart"/>
      <w:r w:rsidRPr="00BF2A99">
        <w:rPr>
          <w:sz w:val="20"/>
          <w:lang w:val="ru-BY"/>
        </w:rPr>
        <w:t>bounds.Bottom</w:t>
      </w:r>
      <w:proofErr w:type="spellEnd"/>
      <w:proofErr w:type="gramEnd"/>
      <w:r w:rsidRPr="00BF2A99">
        <w:rPr>
          <w:sz w:val="20"/>
          <w:lang w:val="ru-BY"/>
        </w:rPr>
        <w:t xml:space="preserve">) * </w:t>
      </w:r>
      <w:proofErr w:type="spellStart"/>
      <w:proofErr w:type="gramStart"/>
      <w:r w:rsidRPr="00BF2A99">
        <w:rPr>
          <w:sz w:val="20"/>
          <w:lang w:val="ru-BY"/>
        </w:rPr>
        <w:t>cell.Y</w:t>
      </w:r>
      <w:proofErr w:type="spellEnd"/>
      <w:proofErr w:type="gramEnd"/>
      <w:r w:rsidRPr="00BF2A99">
        <w:rPr>
          <w:sz w:val="20"/>
          <w:lang w:val="ru-BY"/>
        </w:rPr>
        <w:t>)));</w:t>
      </w:r>
    </w:p>
    <w:p w14:paraId="6FC4585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Result.Canvas.</w:t>
      </w:r>
      <w:proofErr w:type="gramStart"/>
      <w:r w:rsidRPr="00BF2A99">
        <w:rPr>
          <w:sz w:val="20"/>
          <w:lang w:val="ru-BY"/>
        </w:rPr>
        <w:t>LineTo</w:t>
      </w:r>
      <w:proofErr w:type="spellEnd"/>
      <w:r w:rsidRPr="00BF2A99">
        <w:rPr>
          <w:sz w:val="20"/>
          <w:lang w:val="ru-BY"/>
        </w:rPr>
        <w:t>(</w:t>
      </w:r>
      <w:proofErr w:type="spellStart"/>
      <w:r w:rsidRPr="00BF2A99">
        <w:rPr>
          <w:sz w:val="20"/>
          <w:lang w:val="ru-BY"/>
        </w:rPr>
        <w:t>self.Width</w:t>
      </w:r>
      <w:proofErr w:type="spellEnd"/>
      <w:proofErr w:type="gramEnd"/>
      <w:r w:rsidRPr="00BF2A99">
        <w:rPr>
          <w:sz w:val="20"/>
          <w:lang w:val="ru-BY"/>
        </w:rPr>
        <w:t xml:space="preserve">, </w:t>
      </w:r>
      <w:proofErr w:type="spellStart"/>
      <w:r w:rsidRPr="00BF2A99">
        <w:rPr>
          <w:sz w:val="20"/>
          <w:lang w:val="ru-BY"/>
        </w:rPr>
        <w:t>Result.Canvas.PenPos.Y</w:t>
      </w:r>
      <w:proofErr w:type="spellEnd"/>
      <w:r w:rsidRPr="00BF2A99">
        <w:rPr>
          <w:sz w:val="20"/>
          <w:lang w:val="ru-BY"/>
        </w:rPr>
        <w:t>);</w:t>
      </w:r>
    </w:p>
    <w:p w14:paraId="5A7D579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159559C7" w14:textId="77777777" w:rsidR="00BF2A99" w:rsidRPr="00BF2A99" w:rsidRDefault="00BF2A99" w:rsidP="00BF2A99">
      <w:pPr>
        <w:ind w:firstLine="709"/>
        <w:rPr>
          <w:sz w:val="20"/>
          <w:lang w:val="ru-BY"/>
        </w:rPr>
      </w:pPr>
      <w:r w:rsidRPr="00BF2A99">
        <w:rPr>
          <w:sz w:val="20"/>
          <w:lang w:val="ru-BY"/>
        </w:rPr>
        <w:t xml:space="preserve">  // Y Line</w:t>
      </w:r>
    </w:p>
    <w:p w14:paraId="1DA1E3B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proofErr w:type="gramStart"/>
      <w:r w:rsidRPr="00BF2A99">
        <w:rPr>
          <w:sz w:val="20"/>
          <w:lang w:val="ru-BY"/>
        </w:rPr>
        <w:t>bounds.Left</w:t>
      </w:r>
      <w:proofErr w:type="spellEnd"/>
      <w:proofErr w:type="gramEnd"/>
      <w:r w:rsidRPr="00BF2A99">
        <w:rPr>
          <w:sz w:val="20"/>
          <w:lang w:val="ru-BY"/>
        </w:rPr>
        <w:t xml:space="preserve"> * </w:t>
      </w:r>
      <w:proofErr w:type="spellStart"/>
      <w:proofErr w:type="gramStart"/>
      <w:r w:rsidRPr="00BF2A99">
        <w:rPr>
          <w:sz w:val="20"/>
          <w:lang w:val="ru-BY"/>
        </w:rPr>
        <w:t>bounds.right</w:t>
      </w:r>
      <w:proofErr w:type="spellEnd"/>
      <w:proofErr w:type="gramEnd"/>
      <w:r w:rsidRPr="00BF2A99">
        <w:rPr>
          <w:sz w:val="20"/>
          <w:lang w:val="ru-BY"/>
        </w:rPr>
        <w:t xml:space="preserve"> </w:t>
      </w:r>
      <w:proofErr w:type="gramStart"/>
      <w:r w:rsidRPr="00BF2A99">
        <w:rPr>
          <w:sz w:val="20"/>
          <w:lang w:val="ru-BY"/>
        </w:rPr>
        <w:t>&lt; 0</w:t>
      </w:r>
      <w:proofErr w:type="gramEnd"/>
      <w:r w:rsidRPr="00BF2A99">
        <w:rPr>
          <w:sz w:val="20"/>
          <w:lang w:val="ru-BY"/>
        </w:rPr>
        <w:t xml:space="preserve"> </w:t>
      </w:r>
      <w:proofErr w:type="spellStart"/>
      <w:r w:rsidRPr="00BF2A99">
        <w:rPr>
          <w:sz w:val="20"/>
          <w:lang w:val="ru-BY"/>
        </w:rPr>
        <w:t>then</w:t>
      </w:r>
      <w:proofErr w:type="spellEnd"/>
    </w:p>
    <w:p w14:paraId="66A899D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6D22FB8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Result.Canvas.</w:t>
      </w:r>
      <w:proofErr w:type="gramStart"/>
      <w:r w:rsidRPr="00BF2A99">
        <w:rPr>
          <w:sz w:val="20"/>
          <w:lang w:val="ru-BY"/>
        </w:rPr>
        <w:t>PenPos</w:t>
      </w:r>
      <w:proofErr w:type="spellEnd"/>
      <w:r w:rsidRPr="00BF2A99">
        <w:rPr>
          <w:sz w:val="20"/>
          <w:lang w:val="ru-BY"/>
        </w:rPr>
        <w:t xml:space="preserve"> :</w:t>
      </w:r>
      <w:proofErr w:type="gramEnd"/>
      <w:r w:rsidRPr="00BF2A99">
        <w:rPr>
          <w:sz w:val="20"/>
          <w:lang w:val="ru-BY"/>
        </w:rPr>
        <w:t xml:space="preserve">= </w:t>
      </w:r>
      <w:proofErr w:type="gramStart"/>
      <w:r w:rsidRPr="00BF2A99">
        <w:rPr>
          <w:sz w:val="20"/>
          <w:lang w:val="ru-BY"/>
        </w:rPr>
        <w:t>Point(</w:t>
      </w:r>
      <w:proofErr w:type="spellStart"/>
      <w:r w:rsidRPr="00BF2A99">
        <w:rPr>
          <w:sz w:val="20"/>
          <w:lang w:val="ru-BY"/>
        </w:rPr>
        <w:t>Round</w:t>
      </w:r>
      <w:proofErr w:type="spellEnd"/>
      <w:r w:rsidRPr="00BF2A99">
        <w:rPr>
          <w:sz w:val="20"/>
          <w:lang w:val="ru-BY"/>
        </w:rPr>
        <w:t>(</w:t>
      </w:r>
      <w:proofErr w:type="gramEnd"/>
      <w:r w:rsidRPr="00BF2A99">
        <w:rPr>
          <w:sz w:val="20"/>
          <w:lang w:val="ru-BY"/>
        </w:rPr>
        <w:t xml:space="preserve">(0 - </w:t>
      </w:r>
      <w:proofErr w:type="spellStart"/>
      <w:proofErr w:type="gramStart"/>
      <w:r w:rsidRPr="00BF2A99">
        <w:rPr>
          <w:sz w:val="20"/>
          <w:lang w:val="ru-BY"/>
        </w:rPr>
        <w:t>bounds.Left</w:t>
      </w:r>
      <w:proofErr w:type="spellEnd"/>
      <w:proofErr w:type="gramEnd"/>
      <w:r w:rsidRPr="00BF2A99">
        <w:rPr>
          <w:sz w:val="20"/>
          <w:lang w:val="ru-BY"/>
        </w:rPr>
        <w:t xml:space="preserve">) * </w:t>
      </w:r>
      <w:proofErr w:type="spellStart"/>
      <w:r w:rsidRPr="00BF2A99">
        <w:rPr>
          <w:sz w:val="20"/>
          <w:lang w:val="ru-BY"/>
        </w:rPr>
        <w:t>cell.X</w:t>
      </w:r>
      <w:proofErr w:type="spellEnd"/>
      <w:r w:rsidRPr="00BF2A99">
        <w:rPr>
          <w:sz w:val="20"/>
          <w:lang w:val="ru-BY"/>
        </w:rPr>
        <w:t>), 0);</w:t>
      </w:r>
    </w:p>
    <w:p w14:paraId="7218B19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Result.Canvas.</w:t>
      </w:r>
      <w:proofErr w:type="gramStart"/>
      <w:r w:rsidRPr="00BF2A99">
        <w:rPr>
          <w:sz w:val="20"/>
          <w:lang w:val="ru-BY"/>
        </w:rPr>
        <w:t>LineTo</w:t>
      </w:r>
      <w:proofErr w:type="spellEnd"/>
      <w:r w:rsidRPr="00BF2A99">
        <w:rPr>
          <w:sz w:val="20"/>
          <w:lang w:val="ru-BY"/>
        </w:rPr>
        <w:t>(</w:t>
      </w:r>
      <w:proofErr w:type="spellStart"/>
      <w:proofErr w:type="gramEnd"/>
      <w:r w:rsidRPr="00BF2A99">
        <w:rPr>
          <w:sz w:val="20"/>
          <w:lang w:val="ru-BY"/>
        </w:rPr>
        <w:t>Result.Canvas.PenPos.X</w:t>
      </w:r>
      <w:proofErr w:type="spellEnd"/>
      <w:r w:rsidRPr="00BF2A99">
        <w:rPr>
          <w:sz w:val="20"/>
          <w:lang w:val="ru-BY"/>
        </w:rPr>
        <w:t xml:space="preserve">, </w:t>
      </w:r>
      <w:proofErr w:type="spellStart"/>
      <w:proofErr w:type="gramStart"/>
      <w:r w:rsidRPr="00BF2A99">
        <w:rPr>
          <w:sz w:val="20"/>
          <w:lang w:val="ru-BY"/>
        </w:rPr>
        <w:t>self.Height</w:t>
      </w:r>
      <w:proofErr w:type="spellEnd"/>
      <w:proofErr w:type="gramEnd"/>
      <w:r w:rsidRPr="00BF2A99">
        <w:rPr>
          <w:sz w:val="20"/>
          <w:lang w:val="ru-BY"/>
        </w:rPr>
        <w:t>);</w:t>
      </w:r>
    </w:p>
    <w:p w14:paraId="38614984"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074E2333" w14:textId="77777777" w:rsidR="00BF2A99" w:rsidRPr="00BF2A99" w:rsidRDefault="00BF2A99" w:rsidP="00BF2A99">
      <w:pPr>
        <w:ind w:firstLine="709"/>
        <w:rPr>
          <w:sz w:val="20"/>
          <w:lang w:val="ru-BY"/>
        </w:rPr>
      </w:pPr>
    </w:p>
    <w:p w14:paraId="5BA911A0" w14:textId="77777777" w:rsidR="00BF2A99" w:rsidRPr="00BF2A99" w:rsidRDefault="00BF2A99" w:rsidP="00BF2A99">
      <w:pPr>
        <w:ind w:firstLine="709"/>
        <w:rPr>
          <w:sz w:val="20"/>
          <w:lang w:val="ru-BY"/>
        </w:rPr>
      </w:pPr>
      <w:r w:rsidRPr="00BF2A99">
        <w:rPr>
          <w:sz w:val="20"/>
          <w:lang w:val="ru-BY"/>
        </w:rPr>
        <w:t xml:space="preserve">  // </w:t>
      </w:r>
      <w:proofErr w:type="spellStart"/>
      <w:r w:rsidRPr="00BF2A99">
        <w:rPr>
          <w:sz w:val="20"/>
          <w:lang w:val="ru-BY"/>
        </w:rPr>
        <w:t>Dirs</w:t>
      </w:r>
      <w:proofErr w:type="spellEnd"/>
    </w:p>
    <w:p w14:paraId="00160683" w14:textId="77777777" w:rsidR="00BF2A99" w:rsidRPr="00BF2A99" w:rsidRDefault="00BF2A99" w:rsidP="00BF2A99">
      <w:pPr>
        <w:ind w:firstLine="709"/>
        <w:rPr>
          <w:sz w:val="20"/>
          <w:lang w:val="ru-BY"/>
        </w:rPr>
      </w:pPr>
      <w:r w:rsidRPr="00BF2A99">
        <w:rPr>
          <w:sz w:val="20"/>
          <w:lang w:val="ru-BY"/>
        </w:rPr>
        <w:t xml:space="preserve">  // </w:t>
      </w:r>
      <w:proofErr w:type="spellStart"/>
      <w:proofErr w:type="gramStart"/>
      <w:r w:rsidRPr="00BF2A99">
        <w:rPr>
          <w:sz w:val="20"/>
          <w:lang w:val="ru-BY"/>
        </w:rPr>
        <w:t>DrawDirR</w:t>
      </w:r>
      <w:proofErr w:type="spellEnd"/>
      <w:r w:rsidRPr="00BF2A99">
        <w:rPr>
          <w:sz w:val="20"/>
          <w:lang w:val="ru-BY"/>
        </w:rPr>
        <w:t>(</w:t>
      </w:r>
      <w:proofErr w:type="spellStart"/>
      <w:proofErr w:type="gramEnd"/>
      <w:r w:rsidRPr="00BF2A99">
        <w:rPr>
          <w:sz w:val="20"/>
          <w:lang w:val="ru-BY"/>
        </w:rPr>
        <w:t>Result</w:t>
      </w:r>
      <w:proofErr w:type="spellEnd"/>
      <w:r w:rsidRPr="00BF2A99">
        <w:rPr>
          <w:sz w:val="20"/>
          <w:lang w:val="ru-BY"/>
        </w:rPr>
        <w:t xml:space="preserve">, </w:t>
      </w:r>
      <w:proofErr w:type="gramStart"/>
      <w:r w:rsidRPr="00BF2A99">
        <w:rPr>
          <w:sz w:val="20"/>
          <w:lang w:val="ru-BY"/>
        </w:rPr>
        <w:t>Point(</w:t>
      </w:r>
      <w:proofErr w:type="spellStart"/>
      <w:r w:rsidRPr="00BF2A99">
        <w:rPr>
          <w:sz w:val="20"/>
          <w:lang w:val="ru-BY"/>
        </w:rPr>
        <w:t>Round</w:t>
      </w:r>
      <w:proofErr w:type="spellEnd"/>
      <w:r w:rsidRPr="00BF2A99">
        <w:rPr>
          <w:sz w:val="20"/>
          <w:lang w:val="ru-BY"/>
        </w:rPr>
        <w:t>(</w:t>
      </w:r>
      <w:proofErr w:type="spellStart"/>
      <w:proofErr w:type="gramEnd"/>
      <w:r w:rsidRPr="00BF2A99">
        <w:rPr>
          <w:sz w:val="20"/>
          <w:lang w:val="ru-BY"/>
        </w:rPr>
        <w:t>Width</w:t>
      </w:r>
      <w:proofErr w:type="spellEnd"/>
      <w:r w:rsidRPr="00BF2A99">
        <w:rPr>
          <w:sz w:val="20"/>
          <w:lang w:val="ru-BY"/>
        </w:rPr>
        <w:t xml:space="preserve"> * 0.02), </w:t>
      </w:r>
      <w:proofErr w:type="spellStart"/>
      <w:proofErr w:type="gramStart"/>
      <w:r w:rsidRPr="00BF2A99">
        <w:rPr>
          <w:sz w:val="20"/>
          <w:lang w:val="ru-BY"/>
        </w:rPr>
        <w:t>Round</w:t>
      </w:r>
      <w:proofErr w:type="spellEnd"/>
      <w:r w:rsidRPr="00BF2A99">
        <w:rPr>
          <w:sz w:val="20"/>
          <w:lang w:val="ru-BY"/>
        </w:rPr>
        <w:t>(</w:t>
      </w:r>
      <w:proofErr w:type="spellStart"/>
      <w:proofErr w:type="gramEnd"/>
      <w:r w:rsidRPr="00BF2A99">
        <w:rPr>
          <w:sz w:val="20"/>
          <w:lang w:val="ru-BY"/>
        </w:rPr>
        <w:t>Height</w:t>
      </w:r>
      <w:proofErr w:type="spellEnd"/>
      <w:r w:rsidRPr="00BF2A99">
        <w:rPr>
          <w:sz w:val="20"/>
          <w:lang w:val="ru-BY"/>
        </w:rPr>
        <w:t xml:space="preserve"> * 0.02)));</w:t>
      </w:r>
    </w:p>
    <w:p w14:paraId="68048BD4" w14:textId="77777777" w:rsidR="00BF2A99" w:rsidRPr="00BF2A99" w:rsidRDefault="00BF2A99" w:rsidP="00BF2A99">
      <w:pPr>
        <w:ind w:firstLine="709"/>
        <w:rPr>
          <w:sz w:val="20"/>
          <w:lang w:val="ru-BY"/>
        </w:rPr>
      </w:pPr>
      <w:r w:rsidRPr="00BF2A99">
        <w:rPr>
          <w:sz w:val="20"/>
          <w:lang w:val="ru-BY"/>
        </w:rPr>
        <w:t xml:space="preserve">  // </w:t>
      </w:r>
      <w:proofErr w:type="spellStart"/>
      <w:proofErr w:type="gramStart"/>
      <w:r w:rsidRPr="00BF2A99">
        <w:rPr>
          <w:sz w:val="20"/>
          <w:lang w:val="ru-BY"/>
        </w:rPr>
        <w:t>DrawDirU</w:t>
      </w:r>
      <w:proofErr w:type="spellEnd"/>
      <w:r w:rsidRPr="00BF2A99">
        <w:rPr>
          <w:sz w:val="20"/>
          <w:lang w:val="ru-BY"/>
        </w:rPr>
        <w:t>(</w:t>
      </w:r>
      <w:proofErr w:type="spellStart"/>
      <w:proofErr w:type="gramEnd"/>
      <w:r w:rsidRPr="00BF2A99">
        <w:rPr>
          <w:sz w:val="20"/>
          <w:lang w:val="ru-BY"/>
        </w:rPr>
        <w:t>Result</w:t>
      </w:r>
      <w:proofErr w:type="spellEnd"/>
      <w:r w:rsidRPr="00BF2A99">
        <w:rPr>
          <w:sz w:val="20"/>
          <w:lang w:val="ru-BY"/>
        </w:rPr>
        <w:t xml:space="preserve">, </w:t>
      </w:r>
      <w:proofErr w:type="gramStart"/>
      <w:r w:rsidRPr="00BF2A99">
        <w:rPr>
          <w:sz w:val="20"/>
          <w:lang w:val="ru-BY"/>
        </w:rPr>
        <w:t>Point(</w:t>
      </w:r>
      <w:proofErr w:type="spellStart"/>
      <w:r w:rsidRPr="00BF2A99">
        <w:rPr>
          <w:sz w:val="20"/>
          <w:lang w:val="ru-BY"/>
        </w:rPr>
        <w:t>Round</w:t>
      </w:r>
      <w:proofErr w:type="spellEnd"/>
      <w:r w:rsidRPr="00BF2A99">
        <w:rPr>
          <w:sz w:val="20"/>
          <w:lang w:val="ru-BY"/>
        </w:rPr>
        <w:t>(</w:t>
      </w:r>
      <w:proofErr w:type="spellStart"/>
      <w:proofErr w:type="gramEnd"/>
      <w:r w:rsidRPr="00BF2A99">
        <w:rPr>
          <w:sz w:val="20"/>
          <w:lang w:val="ru-BY"/>
        </w:rPr>
        <w:t>Width</w:t>
      </w:r>
      <w:proofErr w:type="spellEnd"/>
      <w:r w:rsidRPr="00BF2A99">
        <w:rPr>
          <w:sz w:val="20"/>
          <w:lang w:val="ru-BY"/>
        </w:rPr>
        <w:t xml:space="preserve"> * 0.02), </w:t>
      </w:r>
      <w:proofErr w:type="spellStart"/>
      <w:proofErr w:type="gramStart"/>
      <w:r w:rsidRPr="00BF2A99">
        <w:rPr>
          <w:sz w:val="20"/>
          <w:lang w:val="ru-BY"/>
        </w:rPr>
        <w:t>Round</w:t>
      </w:r>
      <w:proofErr w:type="spellEnd"/>
      <w:r w:rsidRPr="00BF2A99">
        <w:rPr>
          <w:sz w:val="20"/>
          <w:lang w:val="ru-BY"/>
        </w:rPr>
        <w:t>(</w:t>
      </w:r>
      <w:proofErr w:type="spellStart"/>
      <w:proofErr w:type="gramEnd"/>
      <w:r w:rsidRPr="00BF2A99">
        <w:rPr>
          <w:sz w:val="20"/>
          <w:lang w:val="ru-BY"/>
        </w:rPr>
        <w:t>Height</w:t>
      </w:r>
      <w:proofErr w:type="spellEnd"/>
      <w:r w:rsidRPr="00BF2A99">
        <w:rPr>
          <w:sz w:val="20"/>
          <w:lang w:val="ru-BY"/>
        </w:rPr>
        <w:t xml:space="preserve"> * 0.02)));</w:t>
      </w:r>
    </w:p>
    <w:p w14:paraId="117545B9" w14:textId="77777777" w:rsidR="00BF2A99" w:rsidRPr="00BF2A99" w:rsidRDefault="00BF2A99" w:rsidP="00BF2A99">
      <w:pPr>
        <w:ind w:firstLine="709"/>
        <w:rPr>
          <w:sz w:val="20"/>
          <w:lang w:val="ru-BY"/>
        </w:rPr>
      </w:pPr>
    </w:p>
    <w:p w14:paraId="5B00751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Result.Canvas.</w:t>
      </w:r>
      <w:proofErr w:type="gramStart"/>
      <w:r w:rsidRPr="00BF2A99">
        <w:rPr>
          <w:sz w:val="20"/>
          <w:lang w:val="ru-BY"/>
        </w:rPr>
        <w:t>Pen.Width</w:t>
      </w:r>
      <w:proofErr w:type="spellEnd"/>
      <w:r w:rsidRPr="00BF2A99">
        <w:rPr>
          <w:sz w:val="20"/>
          <w:lang w:val="ru-BY"/>
        </w:rPr>
        <w:t xml:space="preserve"> :</w:t>
      </w:r>
      <w:proofErr w:type="gramEnd"/>
      <w:r w:rsidRPr="00BF2A99">
        <w:rPr>
          <w:sz w:val="20"/>
          <w:lang w:val="ru-BY"/>
        </w:rPr>
        <w:t xml:space="preserve">= </w:t>
      </w:r>
      <w:proofErr w:type="spellStart"/>
      <w:proofErr w:type="gramStart"/>
      <w:r w:rsidRPr="00BF2A99">
        <w:rPr>
          <w:sz w:val="20"/>
          <w:lang w:val="ru-BY"/>
        </w:rPr>
        <w:t>Round</w:t>
      </w:r>
      <w:proofErr w:type="spellEnd"/>
      <w:r w:rsidRPr="00BF2A99">
        <w:rPr>
          <w:sz w:val="20"/>
          <w:lang w:val="ru-BY"/>
        </w:rPr>
        <w:t>(</w:t>
      </w:r>
      <w:proofErr w:type="spellStart"/>
      <w:r w:rsidRPr="00BF2A99">
        <w:rPr>
          <w:sz w:val="20"/>
          <w:lang w:val="ru-BY"/>
        </w:rPr>
        <w:t>sqrt</w:t>
      </w:r>
      <w:proofErr w:type="spellEnd"/>
      <w:r w:rsidRPr="00BF2A99">
        <w:rPr>
          <w:sz w:val="20"/>
          <w:lang w:val="ru-BY"/>
        </w:rPr>
        <w:t>(</w:t>
      </w:r>
      <w:proofErr w:type="spellStart"/>
      <w:proofErr w:type="gramEnd"/>
      <w:r w:rsidRPr="00BF2A99">
        <w:rPr>
          <w:sz w:val="20"/>
          <w:lang w:val="ru-BY"/>
        </w:rPr>
        <w:t>Result.Width</w:t>
      </w:r>
      <w:proofErr w:type="spellEnd"/>
      <w:r w:rsidRPr="00BF2A99">
        <w:rPr>
          <w:sz w:val="20"/>
          <w:lang w:val="ru-BY"/>
        </w:rPr>
        <w:t xml:space="preserve"> * </w:t>
      </w:r>
      <w:proofErr w:type="spellStart"/>
      <w:r w:rsidRPr="00BF2A99">
        <w:rPr>
          <w:sz w:val="20"/>
          <w:lang w:val="ru-BY"/>
        </w:rPr>
        <w:t>Result.Height</w:t>
      </w:r>
      <w:proofErr w:type="spellEnd"/>
      <w:r w:rsidRPr="00BF2A99">
        <w:rPr>
          <w:sz w:val="20"/>
          <w:lang w:val="ru-BY"/>
        </w:rPr>
        <w:t>) / 800);</w:t>
      </w:r>
    </w:p>
    <w:p w14:paraId="3B97E31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Result.Canvas.</w:t>
      </w:r>
      <w:proofErr w:type="gramStart"/>
      <w:r w:rsidRPr="00BF2A99">
        <w:rPr>
          <w:sz w:val="20"/>
          <w:lang w:val="ru-BY"/>
        </w:rPr>
        <w:t>Pen.Color</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clGray</w:t>
      </w:r>
      <w:proofErr w:type="spellEnd"/>
      <w:r w:rsidRPr="00BF2A99">
        <w:rPr>
          <w:sz w:val="20"/>
          <w:lang w:val="ru-BY"/>
        </w:rPr>
        <w:t>;</w:t>
      </w:r>
    </w:p>
    <w:p w14:paraId="4CF0DCD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var</w:t>
      </w:r>
      <w:proofErr w:type="spellEnd"/>
    </w:p>
    <w:p w14:paraId="4F5560B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temp</w:t>
      </w:r>
      <w:proofErr w:type="spellEnd"/>
      <w:r w:rsidRPr="00BF2A99">
        <w:rPr>
          <w:sz w:val="20"/>
          <w:lang w:val="ru-BY"/>
        </w:rPr>
        <w:t xml:space="preserve">, </w:t>
      </w:r>
      <w:proofErr w:type="spellStart"/>
      <w:r w:rsidRPr="00BF2A99">
        <w:rPr>
          <w:sz w:val="20"/>
          <w:lang w:val="ru-BY"/>
        </w:rPr>
        <w:t>val</w:t>
      </w:r>
      <w:proofErr w:type="spellEnd"/>
      <w:r w:rsidRPr="00BF2A99">
        <w:rPr>
          <w:sz w:val="20"/>
          <w:lang w:val="ru-BY"/>
        </w:rPr>
        <w:t xml:space="preserve">: </w:t>
      </w:r>
      <w:proofErr w:type="spellStart"/>
      <w:r w:rsidRPr="00BF2A99">
        <w:rPr>
          <w:sz w:val="20"/>
          <w:lang w:val="ru-BY"/>
        </w:rPr>
        <w:t>double</w:t>
      </w:r>
      <w:proofErr w:type="spellEnd"/>
      <w:r w:rsidRPr="00BF2A99">
        <w:rPr>
          <w:sz w:val="20"/>
          <w:lang w:val="ru-BY"/>
        </w:rPr>
        <w:t>;</w:t>
      </w:r>
    </w:p>
    <w:p w14:paraId="196B9423" w14:textId="77777777" w:rsidR="00BF2A99" w:rsidRPr="00BF2A99" w:rsidRDefault="00BF2A99" w:rsidP="00BF2A99">
      <w:pPr>
        <w:ind w:firstLine="709"/>
        <w:rPr>
          <w:sz w:val="20"/>
          <w:lang w:val="ru-BY"/>
        </w:rPr>
      </w:pPr>
    </w:p>
    <w:p w14:paraId="4F1EC5C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var</w:t>
      </w:r>
      <w:proofErr w:type="spellEnd"/>
    </w:p>
    <w:p w14:paraId="6A962C9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tempInt</w:t>
      </w:r>
      <w:proofErr w:type="spellEnd"/>
      <w:r w:rsidRPr="00BF2A99">
        <w:rPr>
          <w:sz w:val="20"/>
          <w:lang w:val="ru-BY"/>
        </w:rPr>
        <w:t xml:space="preserve">, tempInt2: </w:t>
      </w:r>
      <w:proofErr w:type="spellStart"/>
      <w:r w:rsidRPr="00BF2A99">
        <w:rPr>
          <w:sz w:val="20"/>
          <w:lang w:val="ru-BY"/>
        </w:rPr>
        <w:t>Integer</w:t>
      </w:r>
      <w:proofErr w:type="spellEnd"/>
      <w:r w:rsidRPr="00BF2A99">
        <w:rPr>
          <w:sz w:val="20"/>
          <w:lang w:val="ru-BY"/>
        </w:rPr>
        <w:t>;</w:t>
      </w:r>
    </w:p>
    <w:p w14:paraId="1E38CF9B" w14:textId="77777777" w:rsidR="00BF2A99" w:rsidRPr="00BF2A99" w:rsidRDefault="00BF2A99" w:rsidP="00BF2A99">
      <w:pPr>
        <w:ind w:firstLine="709"/>
        <w:rPr>
          <w:sz w:val="20"/>
          <w:lang w:val="ru-BY"/>
        </w:rPr>
      </w:pPr>
    </w:p>
    <w:p w14:paraId="04813CBD"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GetScientificNotation</w:t>
      </w:r>
      <w:proofErr w:type="spellEnd"/>
      <w:r w:rsidRPr="00BF2A99">
        <w:rPr>
          <w:sz w:val="20"/>
          <w:lang w:val="ru-BY"/>
        </w:rPr>
        <w:t>(</w:t>
      </w:r>
      <w:proofErr w:type="spellStart"/>
      <w:proofErr w:type="gramEnd"/>
      <w:r w:rsidRPr="00BF2A99">
        <w:rPr>
          <w:sz w:val="20"/>
          <w:lang w:val="ru-BY"/>
        </w:rPr>
        <w:t>cellG.X</w:t>
      </w:r>
      <w:proofErr w:type="spellEnd"/>
      <w:r w:rsidRPr="00BF2A99">
        <w:rPr>
          <w:sz w:val="20"/>
          <w:lang w:val="ru-BY"/>
        </w:rPr>
        <w:t xml:space="preserve">, </w:t>
      </w:r>
      <w:proofErr w:type="spellStart"/>
      <w:r w:rsidRPr="00BF2A99">
        <w:rPr>
          <w:sz w:val="20"/>
          <w:lang w:val="ru-BY"/>
        </w:rPr>
        <w:t>mantisa</w:t>
      </w:r>
      <w:proofErr w:type="spellEnd"/>
      <w:r w:rsidRPr="00BF2A99">
        <w:rPr>
          <w:sz w:val="20"/>
          <w:lang w:val="ru-BY"/>
        </w:rPr>
        <w:t xml:space="preserve">, </w:t>
      </w:r>
      <w:proofErr w:type="spellStart"/>
      <w:r w:rsidRPr="00BF2A99">
        <w:rPr>
          <w:sz w:val="20"/>
          <w:lang w:val="ru-BY"/>
        </w:rPr>
        <w:t>Exponent</w:t>
      </w:r>
      <w:proofErr w:type="spellEnd"/>
      <w:r w:rsidRPr="00BF2A99">
        <w:rPr>
          <w:sz w:val="20"/>
          <w:lang w:val="ru-BY"/>
        </w:rPr>
        <w:t>);</w:t>
      </w:r>
    </w:p>
    <w:p w14:paraId="6D03C073"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tempInt</w:t>
      </w:r>
      <w:proofErr w:type="spellEnd"/>
      <w:r w:rsidRPr="00BF2A99">
        <w:rPr>
          <w:sz w:val="20"/>
          <w:lang w:val="ru-BY"/>
        </w:rPr>
        <w:t xml:space="preserve"> :</w:t>
      </w:r>
      <w:proofErr w:type="gramEnd"/>
      <w:r w:rsidRPr="00BF2A99">
        <w:rPr>
          <w:sz w:val="20"/>
          <w:lang w:val="ru-BY"/>
        </w:rPr>
        <w:t xml:space="preserve">= </w:t>
      </w:r>
      <w:proofErr w:type="spellStart"/>
      <w:proofErr w:type="gramStart"/>
      <w:r w:rsidRPr="00BF2A99">
        <w:rPr>
          <w:sz w:val="20"/>
          <w:lang w:val="ru-BY"/>
        </w:rPr>
        <w:t>Round</w:t>
      </w:r>
      <w:proofErr w:type="spellEnd"/>
      <w:r w:rsidRPr="00BF2A99">
        <w:rPr>
          <w:sz w:val="20"/>
          <w:lang w:val="ru-BY"/>
        </w:rPr>
        <w:t>(</w:t>
      </w:r>
      <w:proofErr w:type="spellStart"/>
      <w:r w:rsidRPr="00BF2A99">
        <w:rPr>
          <w:sz w:val="20"/>
          <w:lang w:val="ru-BY"/>
        </w:rPr>
        <w:t>bounds.Left</w:t>
      </w:r>
      <w:proofErr w:type="spellEnd"/>
      <w:proofErr w:type="gramEnd"/>
      <w:r w:rsidRPr="00BF2A99">
        <w:rPr>
          <w:sz w:val="20"/>
          <w:lang w:val="ru-BY"/>
        </w:rPr>
        <w:t xml:space="preserve"> / </w:t>
      </w:r>
      <w:proofErr w:type="spellStart"/>
      <w:r w:rsidRPr="00BF2A99">
        <w:rPr>
          <w:sz w:val="20"/>
          <w:lang w:val="ru-BY"/>
        </w:rPr>
        <w:t>Math.Power</w:t>
      </w:r>
      <w:proofErr w:type="spellEnd"/>
      <w:r w:rsidRPr="00BF2A99">
        <w:rPr>
          <w:sz w:val="20"/>
          <w:lang w:val="ru-BY"/>
        </w:rPr>
        <w:t xml:space="preserve">(10, </w:t>
      </w:r>
      <w:proofErr w:type="spellStart"/>
      <w:r w:rsidRPr="00BF2A99">
        <w:rPr>
          <w:sz w:val="20"/>
          <w:lang w:val="ru-BY"/>
        </w:rPr>
        <w:t>Exponent</w:t>
      </w:r>
      <w:proofErr w:type="spellEnd"/>
      <w:r w:rsidRPr="00BF2A99">
        <w:rPr>
          <w:sz w:val="20"/>
          <w:lang w:val="ru-BY"/>
        </w:rPr>
        <w:t>));</w:t>
      </w:r>
    </w:p>
    <w:p w14:paraId="43FAF8E8"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temp</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tempInt</w:t>
      </w:r>
      <w:proofErr w:type="spellEnd"/>
      <w:r w:rsidRPr="00BF2A99">
        <w:rPr>
          <w:sz w:val="20"/>
          <w:lang w:val="ru-BY"/>
        </w:rPr>
        <w:t xml:space="preserve"> / </w:t>
      </w:r>
      <w:proofErr w:type="spellStart"/>
      <w:r w:rsidRPr="00BF2A99">
        <w:rPr>
          <w:sz w:val="20"/>
          <w:lang w:val="ru-BY"/>
        </w:rPr>
        <w:t>Round</w:t>
      </w:r>
      <w:proofErr w:type="spellEnd"/>
      <w:r w:rsidRPr="00BF2A99">
        <w:rPr>
          <w:sz w:val="20"/>
          <w:lang w:val="ru-BY"/>
        </w:rPr>
        <w:t>(</w:t>
      </w:r>
      <w:proofErr w:type="spellStart"/>
      <w:r w:rsidRPr="00BF2A99">
        <w:rPr>
          <w:sz w:val="20"/>
          <w:lang w:val="ru-BY"/>
        </w:rPr>
        <w:t>mantisa</w:t>
      </w:r>
      <w:proofErr w:type="spellEnd"/>
      <w:r w:rsidRPr="00BF2A99">
        <w:rPr>
          <w:sz w:val="20"/>
          <w:lang w:val="ru-BY"/>
        </w:rPr>
        <w:t>);</w:t>
      </w:r>
    </w:p>
    <w:p w14:paraId="0E2BC350"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tempInt</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Math.Floor</w:t>
      </w:r>
      <w:proofErr w:type="spellEnd"/>
      <w:r w:rsidRPr="00BF2A99">
        <w:rPr>
          <w:sz w:val="20"/>
          <w:lang w:val="ru-BY"/>
        </w:rPr>
        <w:t>(</w:t>
      </w:r>
      <w:proofErr w:type="spellStart"/>
      <w:r w:rsidRPr="00BF2A99">
        <w:rPr>
          <w:sz w:val="20"/>
          <w:lang w:val="ru-BY"/>
        </w:rPr>
        <w:t>temp</w:t>
      </w:r>
      <w:proofErr w:type="spellEnd"/>
      <w:r w:rsidRPr="00BF2A99">
        <w:rPr>
          <w:sz w:val="20"/>
          <w:lang w:val="ru-BY"/>
        </w:rPr>
        <w:t xml:space="preserve">) * </w:t>
      </w:r>
      <w:proofErr w:type="spellStart"/>
      <w:r w:rsidRPr="00BF2A99">
        <w:rPr>
          <w:sz w:val="20"/>
          <w:lang w:val="ru-BY"/>
        </w:rPr>
        <w:t>Round</w:t>
      </w:r>
      <w:proofErr w:type="spellEnd"/>
      <w:r w:rsidRPr="00BF2A99">
        <w:rPr>
          <w:sz w:val="20"/>
          <w:lang w:val="ru-BY"/>
        </w:rPr>
        <w:t>(</w:t>
      </w:r>
      <w:proofErr w:type="spellStart"/>
      <w:r w:rsidRPr="00BF2A99">
        <w:rPr>
          <w:sz w:val="20"/>
          <w:lang w:val="ru-BY"/>
        </w:rPr>
        <w:t>mantisa</w:t>
      </w:r>
      <w:proofErr w:type="spellEnd"/>
      <w:r w:rsidRPr="00BF2A99">
        <w:rPr>
          <w:sz w:val="20"/>
          <w:lang w:val="ru-BY"/>
        </w:rPr>
        <w:t>);</w:t>
      </w:r>
    </w:p>
    <w:p w14:paraId="3FF07E2C"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temp</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tempInt</w:t>
      </w:r>
      <w:proofErr w:type="spellEnd"/>
      <w:r w:rsidRPr="00BF2A99">
        <w:rPr>
          <w:sz w:val="20"/>
          <w:lang w:val="ru-BY"/>
        </w:rPr>
        <w:t xml:space="preserve"> * </w:t>
      </w:r>
      <w:proofErr w:type="spellStart"/>
      <w:r w:rsidRPr="00BF2A99">
        <w:rPr>
          <w:sz w:val="20"/>
          <w:lang w:val="ru-BY"/>
        </w:rPr>
        <w:t>Math.Power</w:t>
      </w:r>
      <w:proofErr w:type="spellEnd"/>
      <w:r w:rsidRPr="00BF2A99">
        <w:rPr>
          <w:sz w:val="20"/>
          <w:lang w:val="ru-BY"/>
        </w:rPr>
        <w:t xml:space="preserve">(10, </w:t>
      </w:r>
      <w:proofErr w:type="spellStart"/>
      <w:r w:rsidRPr="00BF2A99">
        <w:rPr>
          <w:sz w:val="20"/>
          <w:lang w:val="ru-BY"/>
        </w:rPr>
        <w:t>Exponent</w:t>
      </w:r>
      <w:proofErr w:type="spellEnd"/>
      <w:r w:rsidRPr="00BF2A99">
        <w:rPr>
          <w:sz w:val="20"/>
          <w:lang w:val="ru-BY"/>
        </w:rPr>
        <w:t>);</w:t>
      </w:r>
    </w:p>
    <w:p w14:paraId="08253AF9" w14:textId="77777777" w:rsidR="00BF2A99" w:rsidRPr="00BF2A99" w:rsidRDefault="00BF2A99" w:rsidP="00BF2A99">
      <w:pPr>
        <w:ind w:firstLine="709"/>
        <w:rPr>
          <w:sz w:val="20"/>
          <w:lang w:val="ru-BY"/>
        </w:rPr>
      </w:pPr>
    </w:p>
    <w:p w14:paraId="175425E5"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While</w:t>
      </w:r>
      <w:proofErr w:type="spellEnd"/>
      <w:r w:rsidRPr="00BF2A99">
        <w:rPr>
          <w:sz w:val="20"/>
          <w:lang w:val="ru-BY"/>
        </w:rPr>
        <w:t xml:space="preserve"> </w:t>
      </w:r>
      <w:proofErr w:type="spellStart"/>
      <w:r w:rsidRPr="00BF2A99">
        <w:rPr>
          <w:sz w:val="20"/>
          <w:lang w:val="ru-BY"/>
        </w:rPr>
        <w:t>temp</w:t>
      </w:r>
      <w:proofErr w:type="spellEnd"/>
      <w:r w:rsidRPr="00BF2A99">
        <w:rPr>
          <w:sz w:val="20"/>
          <w:lang w:val="ru-BY"/>
        </w:rPr>
        <w:t xml:space="preserve"> &lt;= </w:t>
      </w:r>
      <w:proofErr w:type="spellStart"/>
      <w:proofErr w:type="gramStart"/>
      <w:r w:rsidRPr="00BF2A99">
        <w:rPr>
          <w:sz w:val="20"/>
          <w:lang w:val="ru-BY"/>
        </w:rPr>
        <w:t>bounds.right</w:t>
      </w:r>
      <w:proofErr w:type="spellEnd"/>
      <w:proofErr w:type="gramEnd"/>
      <w:r w:rsidRPr="00BF2A99">
        <w:rPr>
          <w:sz w:val="20"/>
          <w:lang w:val="ru-BY"/>
        </w:rPr>
        <w:t xml:space="preserve"> </w:t>
      </w:r>
      <w:proofErr w:type="spellStart"/>
      <w:r w:rsidRPr="00BF2A99">
        <w:rPr>
          <w:sz w:val="20"/>
          <w:lang w:val="ru-BY"/>
        </w:rPr>
        <w:t>do</w:t>
      </w:r>
      <w:proofErr w:type="spellEnd"/>
    </w:p>
    <w:p w14:paraId="123E87F4"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03F2533E"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tempInt</w:t>
      </w:r>
      <w:proofErr w:type="spellEnd"/>
      <w:r w:rsidRPr="00BF2A99">
        <w:rPr>
          <w:sz w:val="20"/>
          <w:lang w:val="ru-BY"/>
        </w:rPr>
        <w:t xml:space="preserve"> :</w:t>
      </w:r>
      <w:proofErr w:type="gramEnd"/>
      <w:r w:rsidRPr="00BF2A99">
        <w:rPr>
          <w:sz w:val="20"/>
          <w:lang w:val="ru-BY"/>
        </w:rPr>
        <w:t xml:space="preserve">= </w:t>
      </w:r>
      <w:proofErr w:type="spellStart"/>
      <w:proofErr w:type="gramStart"/>
      <w:r w:rsidRPr="00BF2A99">
        <w:rPr>
          <w:sz w:val="20"/>
          <w:lang w:val="ru-BY"/>
        </w:rPr>
        <w:t>Round</w:t>
      </w:r>
      <w:proofErr w:type="spellEnd"/>
      <w:r w:rsidRPr="00BF2A99">
        <w:rPr>
          <w:sz w:val="20"/>
          <w:lang w:val="ru-BY"/>
        </w:rPr>
        <w:t>(</w:t>
      </w:r>
      <w:proofErr w:type="gramEnd"/>
      <w:r w:rsidRPr="00BF2A99">
        <w:rPr>
          <w:sz w:val="20"/>
          <w:lang w:val="ru-BY"/>
        </w:rPr>
        <w:t>(</w:t>
      </w:r>
      <w:proofErr w:type="spellStart"/>
      <w:r w:rsidRPr="00BF2A99">
        <w:rPr>
          <w:sz w:val="20"/>
          <w:lang w:val="ru-BY"/>
        </w:rPr>
        <w:t>temp</w:t>
      </w:r>
      <w:proofErr w:type="spellEnd"/>
      <w:r w:rsidRPr="00BF2A99">
        <w:rPr>
          <w:sz w:val="20"/>
          <w:lang w:val="ru-BY"/>
        </w:rPr>
        <w:t xml:space="preserve"> - </w:t>
      </w:r>
      <w:proofErr w:type="spellStart"/>
      <w:proofErr w:type="gramStart"/>
      <w:r w:rsidRPr="00BF2A99">
        <w:rPr>
          <w:sz w:val="20"/>
          <w:lang w:val="ru-BY"/>
        </w:rPr>
        <w:t>bounds.Left</w:t>
      </w:r>
      <w:proofErr w:type="spellEnd"/>
      <w:proofErr w:type="gramEnd"/>
      <w:r w:rsidRPr="00BF2A99">
        <w:rPr>
          <w:sz w:val="20"/>
          <w:lang w:val="ru-BY"/>
        </w:rPr>
        <w:t xml:space="preserve">) * </w:t>
      </w:r>
      <w:proofErr w:type="spellStart"/>
      <w:r w:rsidRPr="00BF2A99">
        <w:rPr>
          <w:sz w:val="20"/>
          <w:lang w:val="ru-BY"/>
        </w:rPr>
        <w:t>cell.X</w:t>
      </w:r>
      <w:proofErr w:type="spellEnd"/>
      <w:r w:rsidRPr="00BF2A99">
        <w:rPr>
          <w:sz w:val="20"/>
          <w:lang w:val="ru-BY"/>
        </w:rPr>
        <w:t>);</w:t>
      </w:r>
    </w:p>
    <w:p w14:paraId="02701C7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Result.Canvas.</w:t>
      </w:r>
      <w:proofErr w:type="gramStart"/>
      <w:r w:rsidRPr="00BF2A99">
        <w:rPr>
          <w:sz w:val="20"/>
          <w:lang w:val="ru-BY"/>
        </w:rPr>
        <w:t>MoveTo</w:t>
      </w:r>
      <w:proofErr w:type="spellEnd"/>
      <w:r w:rsidRPr="00BF2A99">
        <w:rPr>
          <w:sz w:val="20"/>
          <w:lang w:val="ru-BY"/>
        </w:rPr>
        <w:t>(</w:t>
      </w:r>
      <w:proofErr w:type="spellStart"/>
      <w:proofErr w:type="gramEnd"/>
      <w:r w:rsidRPr="00BF2A99">
        <w:rPr>
          <w:sz w:val="20"/>
          <w:lang w:val="ru-BY"/>
        </w:rPr>
        <w:t>tempInt</w:t>
      </w:r>
      <w:proofErr w:type="spellEnd"/>
      <w:r w:rsidRPr="00BF2A99">
        <w:rPr>
          <w:sz w:val="20"/>
          <w:lang w:val="ru-BY"/>
        </w:rPr>
        <w:t>, 0);</w:t>
      </w:r>
    </w:p>
    <w:p w14:paraId="2200916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Result.Canvas.</w:t>
      </w:r>
      <w:proofErr w:type="gramStart"/>
      <w:r w:rsidRPr="00BF2A99">
        <w:rPr>
          <w:sz w:val="20"/>
          <w:lang w:val="ru-BY"/>
        </w:rPr>
        <w:t>LineTo</w:t>
      </w:r>
      <w:proofErr w:type="spellEnd"/>
      <w:r w:rsidRPr="00BF2A99">
        <w:rPr>
          <w:sz w:val="20"/>
          <w:lang w:val="ru-BY"/>
        </w:rPr>
        <w:t>(</w:t>
      </w:r>
      <w:proofErr w:type="spellStart"/>
      <w:proofErr w:type="gramEnd"/>
      <w:r w:rsidRPr="00BF2A99">
        <w:rPr>
          <w:sz w:val="20"/>
          <w:lang w:val="ru-BY"/>
        </w:rPr>
        <w:t>tempInt</w:t>
      </w:r>
      <w:proofErr w:type="spellEnd"/>
      <w:r w:rsidRPr="00BF2A99">
        <w:rPr>
          <w:sz w:val="20"/>
          <w:lang w:val="ru-BY"/>
        </w:rPr>
        <w:t xml:space="preserve">, </w:t>
      </w:r>
      <w:proofErr w:type="spellStart"/>
      <w:r w:rsidRPr="00BF2A99">
        <w:rPr>
          <w:sz w:val="20"/>
          <w:lang w:val="ru-BY"/>
        </w:rPr>
        <w:t>Height</w:t>
      </w:r>
      <w:proofErr w:type="spellEnd"/>
      <w:r w:rsidRPr="00BF2A99">
        <w:rPr>
          <w:sz w:val="20"/>
          <w:lang w:val="ru-BY"/>
        </w:rPr>
        <w:t>);</w:t>
      </w:r>
    </w:p>
    <w:p w14:paraId="0AD7725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proofErr w:type="gramStart"/>
      <w:r w:rsidRPr="00BF2A99">
        <w:rPr>
          <w:sz w:val="20"/>
          <w:lang w:val="ru-BY"/>
        </w:rPr>
        <w:t>Abs</w:t>
      </w:r>
      <w:proofErr w:type="spellEnd"/>
      <w:r w:rsidRPr="00BF2A99">
        <w:rPr>
          <w:sz w:val="20"/>
          <w:lang w:val="ru-BY"/>
        </w:rPr>
        <w:t>(</w:t>
      </w:r>
      <w:proofErr w:type="spellStart"/>
      <w:proofErr w:type="gramEnd"/>
      <w:r w:rsidRPr="00BF2A99">
        <w:rPr>
          <w:sz w:val="20"/>
          <w:lang w:val="ru-BY"/>
        </w:rPr>
        <w:t>cellG.X</w:t>
      </w:r>
      <w:proofErr w:type="spellEnd"/>
      <w:proofErr w:type="gramStart"/>
      <w:r w:rsidRPr="00BF2A99">
        <w:rPr>
          <w:sz w:val="20"/>
          <w:lang w:val="ru-BY"/>
        </w:rPr>
        <w:t>) &gt;</w:t>
      </w:r>
      <w:proofErr w:type="gramEnd"/>
      <w:r w:rsidRPr="00BF2A99">
        <w:rPr>
          <w:sz w:val="20"/>
          <w:lang w:val="ru-BY"/>
        </w:rPr>
        <w:t xml:space="preserve"> 0.01) </w:t>
      </w:r>
      <w:proofErr w:type="spellStart"/>
      <w:r w:rsidRPr="00BF2A99">
        <w:rPr>
          <w:sz w:val="20"/>
          <w:lang w:val="ru-BY"/>
        </w:rPr>
        <w:t>and</w:t>
      </w:r>
      <w:proofErr w:type="spellEnd"/>
      <w:r w:rsidRPr="00BF2A99">
        <w:rPr>
          <w:sz w:val="20"/>
          <w:lang w:val="ru-BY"/>
        </w:rPr>
        <w:t xml:space="preserve"> (</w:t>
      </w:r>
      <w:proofErr w:type="spellStart"/>
      <w:proofErr w:type="gramStart"/>
      <w:r w:rsidRPr="00BF2A99">
        <w:rPr>
          <w:sz w:val="20"/>
          <w:lang w:val="ru-BY"/>
        </w:rPr>
        <w:t>Abs</w:t>
      </w:r>
      <w:proofErr w:type="spellEnd"/>
      <w:r w:rsidRPr="00BF2A99">
        <w:rPr>
          <w:sz w:val="20"/>
          <w:lang w:val="ru-BY"/>
        </w:rPr>
        <w:t>(</w:t>
      </w:r>
      <w:proofErr w:type="spellStart"/>
      <w:proofErr w:type="gramEnd"/>
      <w:r w:rsidRPr="00BF2A99">
        <w:rPr>
          <w:sz w:val="20"/>
          <w:lang w:val="ru-BY"/>
        </w:rPr>
        <w:t>cellG.X</w:t>
      </w:r>
      <w:proofErr w:type="spellEnd"/>
      <w:r w:rsidRPr="00BF2A99">
        <w:rPr>
          <w:sz w:val="20"/>
          <w:lang w:val="ru-BY"/>
        </w:rPr>
        <w:t xml:space="preserve">) </w:t>
      </w:r>
      <w:proofErr w:type="gramStart"/>
      <w:r w:rsidRPr="00BF2A99">
        <w:rPr>
          <w:sz w:val="20"/>
          <w:lang w:val="ru-BY"/>
        </w:rPr>
        <w:t>&lt; 1</w:t>
      </w:r>
      <w:proofErr w:type="gramEnd"/>
      <w:r w:rsidRPr="00BF2A99">
        <w:rPr>
          <w:sz w:val="20"/>
          <w:lang w:val="ru-BY"/>
        </w:rPr>
        <w:t xml:space="preserve">) </w:t>
      </w:r>
      <w:proofErr w:type="spellStart"/>
      <w:r w:rsidRPr="00BF2A99">
        <w:rPr>
          <w:sz w:val="20"/>
          <w:lang w:val="ru-BY"/>
        </w:rPr>
        <w:t>then</w:t>
      </w:r>
      <w:proofErr w:type="spellEnd"/>
    </w:p>
    <w:p w14:paraId="064A547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Result.Canvas.</w:t>
      </w:r>
      <w:proofErr w:type="gramStart"/>
      <w:r w:rsidRPr="00BF2A99">
        <w:rPr>
          <w:sz w:val="20"/>
          <w:lang w:val="ru-BY"/>
        </w:rPr>
        <w:t>TextOut</w:t>
      </w:r>
      <w:proofErr w:type="spellEnd"/>
      <w:r w:rsidRPr="00BF2A99">
        <w:rPr>
          <w:sz w:val="20"/>
          <w:lang w:val="ru-BY"/>
        </w:rPr>
        <w:t>(</w:t>
      </w:r>
      <w:proofErr w:type="spellStart"/>
      <w:proofErr w:type="gramEnd"/>
      <w:r w:rsidRPr="00BF2A99">
        <w:rPr>
          <w:sz w:val="20"/>
          <w:lang w:val="ru-BY"/>
        </w:rPr>
        <w:t>tempInt</w:t>
      </w:r>
      <w:proofErr w:type="spellEnd"/>
      <w:r w:rsidRPr="00BF2A99">
        <w:rPr>
          <w:sz w:val="20"/>
          <w:lang w:val="ru-BY"/>
        </w:rPr>
        <w:t xml:space="preserve"> - 30, </w:t>
      </w:r>
      <w:proofErr w:type="spellStart"/>
      <w:r w:rsidRPr="00BF2A99">
        <w:rPr>
          <w:sz w:val="20"/>
          <w:lang w:val="ru-BY"/>
        </w:rPr>
        <w:t>Height</w:t>
      </w:r>
      <w:proofErr w:type="spellEnd"/>
      <w:r w:rsidRPr="00BF2A99">
        <w:rPr>
          <w:sz w:val="20"/>
          <w:lang w:val="ru-BY"/>
        </w:rPr>
        <w:t xml:space="preserve"> - 20,</w:t>
      </w:r>
    </w:p>
    <w:p w14:paraId="6C9813ED"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FloatToStrF</w:t>
      </w:r>
      <w:proofErr w:type="spellEnd"/>
      <w:r w:rsidRPr="00BF2A99">
        <w:rPr>
          <w:sz w:val="20"/>
          <w:lang w:val="ru-BY"/>
        </w:rPr>
        <w:t>(</w:t>
      </w:r>
      <w:proofErr w:type="spellStart"/>
      <w:proofErr w:type="gramEnd"/>
      <w:r w:rsidRPr="00BF2A99">
        <w:rPr>
          <w:sz w:val="20"/>
          <w:lang w:val="ru-BY"/>
        </w:rPr>
        <w:t>temp</w:t>
      </w:r>
      <w:proofErr w:type="spellEnd"/>
      <w:r w:rsidRPr="00BF2A99">
        <w:rPr>
          <w:sz w:val="20"/>
          <w:lang w:val="ru-BY"/>
        </w:rPr>
        <w:t xml:space="preserve">, </w:t>
      </w:r>
      <w:proofErr w:type="spellStart"/>
      <w:r w:rsidRPr="00BF2A99">
        <w:rPr>
          <w:sz w:val="20"/>
          <w:lang w:val="ru-BY"/>
        </w:rPr>
        <w:t>ffFixed</w:t>
      </w:r>
      <w:proofErr w:type="spellEnd"/>
      <w:r w:rsidRPr="00BF2A99">
        <w:rPr>
          <w:sz w:val="20"/>
          <w:lang w:val="ru-BY"/>
        </w:rPr>
        <w:t>, 15, 2))</w:t>
      </w:r>
    </w:p>
    <w:p w14:paraId="2141671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proofErr w:type="gramStart"/>
      <w:r w:rsidRPr="00BF2A99">
        <w:rPr>
          <w:sz w:val="20"/>
          <w:lang w:val="ru-BY"/>
        </w:rPr>
        <w:t>Abs</w:t>
      </w:r>
      <w:proofErr w:type="spellEnd"/>
      <w:r w:rsidRPr="00BF2A99">
        <w:rPr>
          <w:sz w:val="20"/>
          <w:lang w:val="ru-BY"/>
        </w:rPr>
        <w:t>(</w:t>
      </w:r>
      <w:proofErr w:type="spellStart"/>
      <w:proofErr w:type="gramEnd"/>
      <w:r w:rsidRPr="00BF2A99">
        <w:rPr>
          <w:sz w:val="20"/>
          <w:lang w:val="ru-BY"/>
        </w:rPr>
        <w:t>cellG.X</w:t>
      </w:r>
      <w:proofErr w:type="spellEnd"/>
      <w:proofErr w:type="gramStart"/>
      <w:r w:rsidRPr="00BF2A99">
        <w:rPr>
          <w:sz w:val="20"/>
          <w:lang w:val="ru-BY"/>
        </w:rPr>
        <w:t>) &gt;</w:t>
      </w:r>
      <w:proofErr w:type="gramEnd"/>
      <w:r w:rsidRPr="00BF2A99">
        <w:rPr>
          <w:sz w:val="20"/>
          <w:lang w:val="ru-BY"/>
        </w:rPr>
        <w:t xml:space="preserve">= 1) </w:t>
      </w:r>
      <w:proofErr w:type="spellStart"/>
      <w:r w:rsidRPr="00BF2A99">
        <w:rPr>
          <w:sz w:val="20"/>
          <w:lang w:val="ru-BY"/>
        </w:rPr>
        <w:t>and</w:t>
      </w:r>
      <w:proofErr w:type="spellEnd"/>
      <w:r w:rsidRPr="00BF2A99">
        <w:rPr>
          <w:sz w:val="20"/>
          <w:lang w:val="ru-BY"/>
        </w:rPr>
        <w:t xml:space="preserve"> (</w:t>
      </w:r>
      <w:proofErr w:type="spellStart"/>
      <w:proofErr w:type="gramStart"/>
      <w:r w:rsidRPr="00BF2A99">
        <w:rPr>
          <w:sz w:val="20"/>
          <w:lang w:val="ru-BY"/>
        </w:rPr>
        <w:t>Abs</w:t>
      </w:r>
      <w:proofErr w:type="spellEnd"/>
      <w:r w:rsidRPr="00BF2A99">
        <w:rPr>
          <w:sz w:val="20"/>
          <w:lang w:val="ru-BY"/>
        </w:rPr>
        <w:t>(</w:t>
      </w:r>
      <w:proofErr w:type="spellStart"/>
      <w:proofErr w:type="gramEnd"/>
      <w:r w:rsidRPr="00BF2A99">
        <w:rPr>
          <w:sz w:val="20"/>
          <w:lang w:val="ru-BY"/>
        </w:rPr>
        <w:t>cellG.X</w:t>
      </w:r>
      <w:proofErr w:type="spellEnd"/>
      <w:r w:rsidRPr="00BF2A99">
        <w:rPr>
          <w:sz w:val="20"/>
          <w:lang w:val="ru-BY"/>
        </w:rPr>
        <w:t xml:space="preserve">) </w:t>
      </w:r>
      <w:proofErr w:type="gramStart"/>
      <w:r w:rsidRPr="00BF2A99">
        <w:rPr>
          <w:sz w:val="20"/>
          <w:lang w:val="ru-BY"/>
        </w:rPr>
        <w:t>&lt; 100</w:t>
      </w:r>
      <w:proofErr w:type="gramEnd"/>
      <w:r w:rsidRPr="00BF2A99">
        <w:rPr>
          <w:sz w:val="20"/>
          <w:lang w:val="ru-BY"/>
        </w:rPr>
        <w:t xml:space="preserve">) </w:t>
      </w:r>
      <w:proofErr w:type="spellStart"/>
      <w:r w:rsidRPr="00BF2A99">
        <w:rPr>
          <w:sz w:val="20"/>
          <w:lang w:val="ru-BY"/>
        </w:rPr>
        <w:t>then</w:t>
      </w:r>
      <w:proofErr w:type="spellEnd"/>
    </w:p>
    <w:p w14:paraId="651D41F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Result.Canvas.</w:t>
      </w:r>
      <w:proofErr w:type="gramStart"/>
      <w:r w:rsidRPr="00BF2A99">
        <w:rPr>
          <w:sz w:val="20"/>
          <w:lang w:val="ru-BY"/>
        </w:rPr>
        <w:t>TextOut</w:t>
      </w:r>
      <w:proofErr w:type="spellEnd"/>
      <w:r w:rsidRPr="00BF2A99">
        <w:rPr>
          <w:sz w:val="20"/>
          <w:lang w:val="ru-BY"/>
        </w:rPr>
        <w:t>(</w:t>
      </w:r>
      <w:proofErr w:type="spellStart"/>
      <w:proofErr w:type="gramEnd"/>
      <w:r w:rsidRPr="00BF2A99">
        <w:rPr>
          <w:sz w:val="20"/>
          <w:lang w:val="ru-BY"/>
        </w:rPr>
        <w:t>tempInt</w:t>
      </w:r>
      <w:proofErr w:type="spellEnd"/>
      <w:r w:rsidRPr="00BF2A99">
        <w:rPr>
          <w:sz w:val="20"/>
          <w:lang w:val="ru-BY"/>
        </w:rPr>
        <w:t xml:space="preserve"> - 15, </w:t>
      </w:r>
      <w:proofErr w:type="spellStart"/>
      <w:r w:rsidRPr="00BF2A99">
        <w:rPr>
          <w:sz w:val="20"/>
          <w:lang w:val="ru-BY"/>
        </w:rPr>
        <w:t>Height</w:t>
      </w:r>
      <w:proofErr w:type="spellEnd"/>
      <w:r w:rsidRPr="00BF2A99">
        <w:rPr>
          <w:sz w:val="20"/>
          <w:lang w:val="ru-BY"/>
        </w:rPr>
        <w:t xml:space="preserve"> - 20,</w:t>
      </w:r>
    </w:p>
    <w:p w14:paraId="2E785B53"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FloatToStrF</w:t>
      </w:r>
      <w:proofErr w:type="spellEnd"/>
      <w:r w:rsidRPr="00BF2A99">
        <w:rPr>
          <w:sz w:val="20"/>
          <w:lang w:val="ru-BY"/>
        </w:rPr>
        <w:t>(</w:t>
      </w:r>
      <w:proofErr w:type="spellStart"/>
      <w:proofErr w:type="gramEnd"/>
      <w:r w:rsidRPr="00BF2A99">
        <w:rPr>
          <w:sz w:val="20"/>
          <w:lang w:val="ru-BY"/>
        </w:rPr>
        <w:t>temp</w:t>
      </w:r>
      <w:proofErr w:type="spellEnd"/>
      <w:r w:rsidRPr="00BF2A99">
        <w:rPr>
          <w:sz w:val="20"/>
          <w:lang w:val="ru-BY"/>
        </w:rPr>
        <w:t xml:space="preserve">, </w:t>
      </w:r>
      <w:proofErr w:type="spellStart"/>
      <w:r w:rsidRPr="00BF2A99">
        <w:rPr>
          <w:sz w:val="20"/>
          <w:lang w:val="ru-BY"/>
        </w:rPr>
        <w:t>ffFixed</w:t>
      </w:r>
      <w:proofErr w:type="spellEnd"/>
      <w:r w:rsidRPr="00BF2A99">
        <w:rPr>
          <w:sz w:val="20"/>
          <w:lang w:val="ru-BY"/>
        </w:rPr>
        <w:t>, 15, 0))</w:t>
      </w:r>
    </w:p>
    <w:p w14:paraId="5A545AA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p>
    <w:p w14:paraId="7126171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5D510BE6" w14:textId="77777777" w:rsidR="00BF2A99" w:rsidRPr="00BF2A99" w:rsidRDefault="00BF2A99" w:rsidP="00BF2A99">
      <w:pPr>
        <w:ind w:firstLine="709"/>
        <w:rPr>
          <w:sz w:val="20"/>
          <w:lang w:val="ru-BY"/>
        </w:rPr>
      </w:pPr>
    </w:p>
    <w:p w14:paraId="09424D1A"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GetScientificNotation</w:t>
      </w:r>
      <w:proofErr w:type="spellEnd"/>
      <w:r w:rsidRPr="00BF2A99">
        <w:rPr>
          <w:sz w:val="20"/>
          <w:lang w:val="ru-BY"/>
        </w:rPr>
        <w:t>(</w:t>
      </w:r>
      <w:proofErr w:type="spellStart"/>
      <w:proofErr w:type="gramEnd"/>
      <w:r w:rsidRPr="00BF2A99">
        <w:rPr>
          <w:sz w:val="20"/>
          <w:lang w:val="ru-BY"/>
        </w:rPr>
        <w:t>temp</w:t>
      </w:r>
      <w:proofErr w:type="spellEnd"/>
      <w:r w:rsidRPr="00BF2A99">
        <w:rPr>
          <w:sz w:val="20"/>
          <w:lang w:val="ru-BY"/>
        </w:rPr>
        <w:t xml:space="preserve">, </w:t>
      </w:r>
      <w:proofErr w:type="spellStart"/>
      <w:r w:rsidRPr="00BF2A99">
        <w:rPr>
          <w:sz w:val="20"/>
          <w:lang w:val="ru-BY"/>
        </w:rPr>
        <w:t>mantisa</w:t>
      </w:r>
      <w:proofErr w:type="spellEnd"/>
      <w:r w:rsidRPr="00BF2A99">
        <w:rPr>
          <w:sz w:val="20"/>
          <w:lang w:val="ru-BY"/>
        </w:rPr>
        <w:t xml:space="preserve">, </w:t>
      </w:r>
      <w:proofErr w:type="spellStart"/>
      <w:r w:rsidRPr="00BF2A99">
        <w:rPr>
          <w:sz w:val="20"/>
          <w:lang w:val="ru-BY"/>
        </w:rPr>
        <w:t>Exponent</w:t>
      </w:r>
      <w:proofErr w:type="spellEnd"/>
      <w:r w:rsidRPr="00BF2A99">
        <w:rPr>
          <w:sz w:val="20"/>
          <w:lang w:val="ru-BY"/>
        </w:rPr>
        <w:t>);</w:t>
      </w:r>
    </w:p>
    <w:p w14:paraId="4F948A0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Result.Canvas.</w:t>
      </w:r>
      <w:proofErr w:type="gramStart"/>
      <w:r w:rsidRPr="00BF2A99">
        <w:rPr>
          <w:sz w:val="20"/>
          <w:lang w:val="ru-BY"/>
        </w:rPr>
        <w:t>TextOut</w:t>
      </w:r>
      <w:proofErr w:type="spellEnd"/>
      <w:r w:rsidRPr="00BF2A99">
        <w:rPr>
          <w:sz w:val="20"/>
          <w:lang w:val="ru-BY"/>
        </w:rPr>
        <w:t>(</w:t>
      </w:r>
      <w:proofErr w:type="spellStart"/>
      <w:proofErr w:type="gramEnd"/>
      <w:r w:rsidRPr="00BF2A99">
        <w:rPr>
          <w:sz w:val="20"/>
          <w:lang w:val="ru-BY"/>
        </w:rPr>
        <w:t>tempInt</w:t>
      </w:r>
      <w:proofErr w:type="spellEnd"/>
      <w:r w:rsidRPr="00BF2A99">
        <w:rPr>
          <w:sz w:val="20"/>
          <w:lang w:val="ru-BY"/>
        </w:rPr>
        <w:t xml:space="preserve"> - 44, </w:t>
      </w:r>
      <w:proofErr w:type="spellStart"/>
      <w:r w:rsidRPr="00BF2A99">
        <w:rPr>
          <w:sz w:val="20"/>
          <w:lang w:val="ru-BY"/>
        </w:rPr>
        <w:t>Height</w:t>
      </w:r>
      <w:proofErr w:type="spellEnd"/>
      <w:r w:rsidRPr="00BF2A99">
        <w:rPr>
          <w:sz w:val="20"/>
          <w:lang w:val="ru-BY"/>
        </w:rPr>
        <w:t xml:space="preserve"> - 15,</w:t>
      </w:r>
    </w:p>
    <w:p w14:paraId="108109FD"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FloatToStrF</w:t>
      </w:r>
      <w:proofErr w:type="spellEnd"/>
      <w:r w:rsidRPr="00BF2A99">
        <w:rPr>
          <w:sz w:val="20"/>
          <w:lang w:val="ru-BY"/>
        </w:rPr>
        <w:t>(</w:t>
      </w:r>
      <w:proofErr w:type="spellStart"/>
      <w:proofErr w:type="gramEnd"/>
      <w:r w:rsidRPr="00BF2A99">
        <w:rPr>
          <w:sz w:val="20"/>
          <w:lang w:val="ru-BY"/>
        </w:rPr>
        <w:t>mantisa</w:t>
      </w:r>
      <w:proofErr w:type="spellEnd"/>
      <w:r w:rsidRPr="00BF2A99">
        <w:rPr>
          <w:sz w:val="20"/>
          <w:lang w:val="ru-BY"/>
        </w:rPr>
        <w:t xml:space="preserve">, </w:t>
      </w:r>
      <w:proofErr w:type="spellStart"/>
      <w:r w:rsidRPr="00BF2A99">
        <w:rPr>
          <w:sz w:val="20"/>
          <w:lang w:val="ru-BY"/>
        </w:rPr>
        <w:t>ffFixed</w:t>
      </w:r>
      <w:proofErr w:type="spellEnd"/>
      <w:r w:rsidRPr="00BF2A99">
        <w:rPr>
          <w:sz w:val="20"/>
          <w:lang w:val="ru-BY"/>
        </w:rPr>
        <w:t xml:space="preserve">, 4, 2) + 'E' + </w:t>
      </w:r>
      <w:proofErr w:type="spellStart"/>
      <w:proofErr w:type="gramStart"/>
      <w:r w:rsidRPr="00BF2A99">
        <w:rPr>
          <w:sz w:val="20"/>
          <w:lang w:val="ru-BY"/>
        </w:rPr>
        <w:t>IntToStr</w:t>
      </w:r>
      <w:proofErr w:type="spellEnd"/>
      <w:r w:rsidRPr="00BF2A99">
        <w:rPr>
          <w:sz w:val="20"/>
          <w:lang w:val="ru-BY"/>
        </w:rPr>
        <w:t>(</w:t>
      </w:r>
      <w:proofErr w:type="spellStart"/>
      <w:proofErr w:type="gramEnd"/>
      <w:r w:rsidRPr="00BF2A99">
        <w:rPr>
          <w:sz w:val="20"/>
          <w:lang w:val="ru-BY"/>
        </w:rPr>
        <w:t>Exponent</w:t>
      </w:r>
      <w:proofErr w:type="spellEnd"/>
      <w:r w:rsidRPr="00BF2A99">
        <w:rPr>
          <w:sz w:val="20"/>
          <w:lang w:val="ru-BY"/>
        </w:rPr>
        <w:t>))</w:t>
      </w:r>
    </w:p>
    <w:p w14:paraId="4168ECA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714B8FEB" w14:textId="77777777" w:rsidR="00BF2A99" w:rsidRPr="00BF2A99" w:rsidRDefault="00BF2A99" w:rsidP="00BF2A99">
      <w:pPr>
        <w:ind w:firstLine="709"/>
        <w:rPr>
          <w:sz w:val="20"/>
          <w:lang w:val="ru-BY"/>
        </w:rPr>
      </w:pPr>
    </w:p>
    <w:p w14:paraId="7ADD0E9F"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temp</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temp</w:t>
      </w:r>
      <w:proofErr w:type="spellEnd"/>
      <w:r w:rsidRPr="00BF2A99">
        <w:rPr>
          <w:sz w:val="20"/>
          <w:lang w:val="ru-BY"/>
        </w:rPr>
        <w:t xml:space="preserve"> + </w:t>
      </w:r>
      <w:proofErr w:type="spellStart"/>
      <w:r w:rsidRPr="00BF2A99">
        <w:rPr>
          <w:sz w:val="20"/>
          <w:lang w:val="ru-BY"/>
        </w:rPr>
        <w:t>cellG.Y</w:t>
      </w:r>
      <w:proofErr w:type="spellEnd"/>
      <w:r w:rsidRPr="00BF2A99">
        <w:rPr>
          <w:sz w:val="20"/>
          <w:lang w:val="ru-BY"/>
        </w:rPr>
        <w:t>;</w:t>
      </w:r>
    </w:p>
    <w:p w14:paraId="0D86EB7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0C03F7E5" w14:textId="77777777" w:rsidR="00BF2A99" w:rsidRPr="00BF2A99" w:rsidRDefault="00BF2A99" w:rsidP="00BF2A99">
      <w:pPr>
        <w:ind w:firstLine="709"/>
        <w:rPr>
          <w:sz w:val="20"/>
          <w:lang w:val="ru-BY"/>
        </w:rPr>
      </w:pPr>
    </w:p>
    <w:p w14:paraId="0F49C07F"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GetScientificNotation</w:t>
      </w:r>
      <w:proofErr w:type="spellEnd"/>
      <w:r w:rsidRPr="00BF2A99">
        <w:rPr>
          <w:sz w:val="20"/>
          <w:lang w:val="ru-BY"/>
        </w:rPr>
        <w:t>(</w:t>
      </w:r>
      <w:proofErr w:type="spellStart"/>
      <w:proofErr w:type="gramEnd"/>
      <w:r w:rsidRPr="00BF2A99">
        <w:rPr>
          <w:sz w:val="20"/>
          <w:lang w:val="ru-BY"/>
        </w:rPr>
        <w:t>cellG.Y</w:t>
      </w:r>
      <w:proofErr w:type="spellEnd"/>
      <w:r w:rsidRPr="00BF2A99">
        <w:rPr>
          <w:sz w:val="20"/>
          <w:lang w:val="ru-BY"/>
        </w:rPr>
        <w:t xml:space="preserve">, </w:t>
      </w:r>
      <w:proofErr w:type="spellStart"/>
      <w:r w:rsidRPr="00BF2A99">
        <w:rPr>
          <w:sz w:val="20"/>
          <w:lang w:val="ru-BY"/>
        </w:rPr>
        <w:t>mantisa</w:t>
      </w:r>
      <w:proofErr w:type="spellEnd"/>
      <w:r w:rsidRPr="00BF2A99">
        <w:rPr>
          <w:sz w:val="20"/>
          <w:lang w:val="ru-BY"/>
        </w:rPr>
        <w:t xml:space="preserve">, </w:t>
      </w:r>
      <w:proofErr w:type="spellStart"/>
      <w:r w:rsidRPr="00BF2A99">
        <w:rPr>
          <w:sz w:val="20"/>
          <w:lang w:val="ru-BY"/>
        </w:rPr>
        <w:t>Exponent</w:t>
      </w:r>
      <w:proofErr w:type="spellEnd"/>
      <w:r w:rsidRPr="00BF2A99">
        <w:rPr>
          <w:sz w:val="20"/>
          <w:lang w:val="ru-BY"/>
        </w:rPr>
        <w:t>);</w:t>
      </w:r>
    </w:p>
    <w:p w14:paraId="1B6A735F"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tempInt</w:t>
      </w:r>
      <w:proofErr w:type="spellEnd"/>
      <w:r w:rsidRPr="00BF2A99">
        <w:rPr>
          <w:sz w:val="20"/>
          <w:lang w:val="ru-BY"/>
        </w:rPr>
        <w:t xml:space="preserve"> :</w:t>
      </w:r>
      <w:proofErr w:type="gramEnd"/>
      <w:r w:rsidRPr="00BF2A99">
        <w:rPr>
          <w:sz w:val="20"/>
          <w:lang w:val="ru-BY"/>
        </w:rPr>
        <w:t xml:space="preserve">= </w:t>
      </w:r>
      <w:proofErr w:type="spellStart"/>
      <w:proofErr w:type="gramStart"/>
      <w:r w:rsidRPr="00BF2A99">
        <w:rPr>
          <w:sz w:val="20"/>
          <w:lang w:val="ru-BY"/>
        </w:rPr>
        <w:t>Round</w:t>
      </w:r>
      <w:proofErr w:type="spellEnd"/>
      <w:r w:rsidRPr="00BF2A99">
        <w:rPr>
          <w:sz w:val="20"/>
          <w:lang w:val="ru-BY"/>
        </w:rPr>
        <w:t>(</w:t>
      </w:r>
      <w:proofErr w:type="spellStart"/>
      <w:r w:rsidRPr="00BF2A99">
        <w:rPr>
          <w:sz w:val="20"/>
          <w:lang w:val="ru-BY"/>
        </w:rPr>
        <w:t>bounds.Bottom</w:t>
      </w:r>
      <w:proofErr w:type="spellEnd"/>
      <w:proofErr w:type="gramEnd"/>
      <w:r w:rsidRPr="00BF2A99">
        <w:rPr>
          <w:sz w:val="20"/>
          <w:lang w:val="ru-BY"/>
        </w:rPr>
        <w:t xml:space="preserve"> / </w:t>
      </w:r>
      <w:proofErr w:type="spellStart"/>
      <w:r w:rsidRPr="00BF2A99">
        <w:rPr>
          <w:sz w:val="20"/>
          <w:lang w:val="ru-BY"/>
        </w:rPr>
        <w:t>Math.Power</w:t>
      </w:r>
      <w:proofErr w:type="spellEnd"/>
      <w:r w:rsidRPr="00BF2A99">
        <w:rPr>
          <w:sz w:val="20"/>
          <w:lang w:val="ru-BY"/>
        </w:rPr>
        <w:t xml:space="preserve">(10, </w:t>
      </w:r>
      <w:proofErr w:type="spellStart"/>
      <w:r w:rsidRPr="00BF2A99">
        <w:rPr>
          <w:sz w:val="20"/>
          <w:lang w:val="ru-BY"/>
        </w:rPr>
        <w:t>Exponent</w:t>
      </w:r>
      <w:proofErr w:type="spellEnd"/>
      <w:r w:rsidRPr="00BF2A99">
        <w:rPr>
          <w:sz w:val="20"/>
          <w:lang w:val="ru-BY"/>
        </w:rPr>
        <w:t>));</w:t>
      </w:r>
    </w:p>
    <w:p w14:paraId="5DD8D5EE"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temp</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tempInt</w:t>
      </w:r>
      <w:proofErr w:type="spellEnd"/>
      <w:r w:rsidRPr="00BF2A99">
        <w:rPr>
          <w:sz w:val="20"/>
          <w:lang w:val="ru-BY"/>
        </w:rPr>
        <w:t xml:space="preserve"> / </w:t>
      </w:r>
      <w:proofErr w:type="spellStart"/>
      <w:r w:rsidRPr="00BF2A99">
        <w:rPr>
          <w:sz w:val="20"/>
          <w:lang w:val="ru-BY"/>
        </w:rPr>
        <w:t>Round</w:t>
      </w:r>
      <w:proofErr w:type="spellEnd"/>
      <w:r w:rsidRPr="00BF2A99">
        <w:rPr>
          <w:sz w:val="20"/>
          <w:lang w:val="ru-BY"/>
        </w:rPr>
        <w:t>(</w:t>
      </w:r>
      <w:proofErr w:type="spellStart"/>
      <w:r w:rsidRPr="00BF2A99">
        <w:rPr>
          <w:sz w:val="20"/>
          <w:lang w:val="ru-BY"/>
        </w:rPr>
        <w:t>mantisa</w:t>
      </w:r>
      <w:proofErr w:type="spellEnd"/>
      <w:r w:rsidRPr="00BF2A99">
        <w:rPr>
          <w:sz w:val="20"/>
          <w:lang w:val="ru-BY"/>
        </w:rPr>
        <w:t>);</w:t>
      </w:r>
    </w:p>
    <w:p w14:paraId="6294042B"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tempInt</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Math.Floor</w:t>
      </w:r>
      <w:proofErr w:type="spellEnd"/>
      <w:r w:rsidRPr="00BF2A99">
        <w:rPr>
          <w:sz w:val="20"/>
          <w:lang w:val="ru-BY"/>
        </w:rPr>
        <w:t>(</w:t>
      </w:r>
      <w:proofErr w:type="spellStart"/>
      <w:r w:rsidRPr="00BF2A99">
        <w:rPr>
          <w:sz w:val="20"/>
          <w:lang w:val="ru-BY"/>
        </w:rPr>
        <w:t>temp</w:t>
      </w:r>
      <w:proofErr w:type="spellEnd"/>
      <w:r w:rsidRPr="00BF2A99">
        <w:rPr>
          <w:sz w:val="20"/>
          <w:lang w:val="ru-BY"/>
        </w:rPr>
        <w:t xml:space="preserve">) * </w:t>
      </w:r>
      <w:proofErr w:type="spellStart"/>
      <w:r w:rsidRPr="00BF2A99">
        <w:rPr>
          <w:sz w:val="20"/>
          <w:lang w:val="ru-BY"/>
        </w:rPr>
        <w:t>Round</w:t>
      </w:r>
      <w:proofErr w:type="spellEnd"/>
      <w:r w:rsidRPr="00BF2A99">
        <w:rPr>
          <w:sz w:val="20"/>
          <w:lang w:val="ru-BY"/>
        </w:rPr>
        <w:t>(</w:t>
      </w:r>
      <w:proofErr w:type="spellStart"/>
      <w:r w:rsidRPr="00BF2A99">
        <w:rPr>
          <w:sz w:val="20"/>
          <w:lang w:val="ru-BY"/>
        </w:rPr>
        <w:t>mantisa</w:t>
      </w:r>
      <w:proofErr w:type="spellEnd"/>
      <w:r w:rsidRPr="00BF2A99">
        <w:rPr>
          <w:sz w:val="20"/>
          <w:lang w:val="ru-BY"/>
        </w:rPr>
        <w:t>);</w:t>
      </w:r>
    </w:p>
    <w:p w14:paraId="6370D75C"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temp</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tempInt</w:t>
      </w:r>
      <w:proofErr w:type="spellEnd"/>
      <w:r w:rsidRPr="00BF2A99">
        <w:rPr>
          <w:sz w:val="20"/>
          <w:lang w:val="ru-BY"/>
        </w:rPr>
        <w:t xml:space="preserve"> * </w:t>
      </w:r>
      <w:proofErr w:type="spellStart"/>
      <w:r w:rsidRPr="00BF2A99">
        <w:rPr>
          <w:sz w:val="20"/>
          <w:lang w:val="ru-BY"/>
        </w:rPr>
        <w:t>Math.Power</w:t>
      </w:r>
      <w:proofErr w:type="spellEnd"/>
      <w:r w:rsidRPr="00BF2A99">
        <w:rPr>
          <w:sz w:val="20"/>
          <w:lang w:val="ru-BY"/>
        </w:rPr>
        <w:t xml:space="preserve">(10, </w:t>
      </w:r>
      <w:proofErr w:type="spellStart"/>
      <w:r w:rsidRPr="00BF2A99">
        <w:rPr>
          <w:sz w:val="20"/>
          <w:lang w:val="ru-BY"/>
        </w:rPr>
        <w:t>Exponent</w:t>
      </w:r>
      <w:proofErr w:type="spellEnd"/>
      <w:r w:rsidRPr="00BF2A99">
        <w:rPr>
          <w:sz w:val="20"/>
          <w:lang w:val="ru-BY"/>
        </w:rPr>
        <w:t>);</w:t>
      </w:r>
    </w:p>
    <w:p w14:paraId="7B02DA48" w14:textId="77777777" w:rsidR="00BF2A99" w:rsidRPr="00BF2A99" w:rsidRDefault="00BF2A99" w:rsidP="00BF2A99">
      <w:pPr>
        <w:ind w:firstLine="709"/>
        <w:rPr>
          <w:sz w:val="20"/>
          <w:lang w:val="ru-BY"/>
        </w:rPr>
      </w:pPr>
    </w:p>
    <w:p w14:paraId="377CF1A5"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While</w:t>
      </w:r>
      <w:proofErr w:type="spellEnd"/>
      <w:r w:rsidRPr="00BF2A99">
        <w:rPr>
          <w:sz w:val="20"/>
          <w:lang w:val="ru-BY"/>
        </w:rPr>
        <w:t xml:space="preserve"> </w:t>
      </w:r>
      <w:proofErr w:type="spellStart"/>
      <w:r w:rsidRPr="00BF2A99">
        <w:rPr>
          <w:sz w:val="20"/>
          <w:lang w:val="ru-BY"/>
        </w:rPr>
        <w:t>temp</w:t>
      </w:r>
      <w:proofErr w:type="spellEnd"/>
      <w:r w:rsidRPr="00BF2A99">
        <w:rPr>
          <w:sz w:val="20"/>
          <w:lang w:val="ru-BY"/>
        </w:rPr>
        <w:t xml:space="preserve"> &lt;= </w:t>
      </w:r>
      <w:proofErr w:type="spellStart"/>
      <w:proofErr w:type="gramStart"/>
      <w:r w:rsidRPr="00BF2A99">
        <w:rPr>
          <w:sz w:val="20"/>
          <w:lang w:val="ru-BY"/>
        </w:rPr>
        <w:t>bounds.Top</w:t>
      </w:r>
      <w:proofErr w:type="spellEnd"/>
      <w:proofErr w:type="gramEnd"/>
      <w:r w:rsidRPr="00BF2A99">
        <w:rPr>
          <w:sz w:val="20"/>
          <w:lang w:val="ru-BY"/>
        </w:rPr>
        <w:t xml:space="preserve"> </w:t>
      </w:r>
      <w:proofErr w:type="spellStart"/>
      <w:r w:rsidRPr="00BF2A99">
        <w:rPr>
          <w:sz w:val="20"/>
          <w:lang w:val="ru-BY"/>
        </w:rPr>
        <w:t>do</w:t>
      </w:r>
      <w:proofErr w:type="spellEnd"/>
    </w:p>
    <w:p w14:paraId="4F4F199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289576BF"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tempInt</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Height</w:t>
      </w:r>
      <w:proofErr w:type="spellEnd"/>
      <w:r w:rsidRPr="00BF2A99">
        <w:rPr>
          <w:sz w:val="20"/>
          <w:lang w:val="ru-BY"/>
        </w:rPr>
        <w:t xml:space="preserve"> - </w:t>
      </w:r>
      <w:proofErr w:type="spellStart"/>
      <w:proofErr w:type="gramStart"/>
      <w:r w:rsidRPr="00BF2A99">
        <w:rPr>
          <w:sz w:val="20"/>
          <w:lang w:val="ru-BY"/>
        </w:rPr>
        <w:t>Round</w:t>
      </w:r>
      <w:proofErr w:type="spellEnd"/>
      <w:r w:rsidRPr="00BF2A99">
        <w:rPr>
          <w:sz w:val="20"/>
          <w:lang w:val="ru-BY"/>
        </w:rPr>
        <w:t>(</w:t>
      </w:r>
      <w:proofErr w:type="gramEnd"/>
      <w:r w:rsidRPr="00BF2A99">
        <w:rPr>
          <w:sz w:val="20"/>
          <w:lang w:val="ru-BY"/>
        </w:rPr>
        <w:t>(</w:t>
      </w:r>
      <w:proofErr w:type="spellStart"/>
      <w:r w:rsidRPr="00BF2A99">
        <w:rPr>
          <w:sz w:val="20"/>
          <w:lang w:val="ru-BY"/>
        </w:rPr>
        <w:t>temp</w:t>
      </w:r>
      <w:proofErr w:type="spellEnd"/>
      <w:r w:rsidRPr="00BF2A99">
        <w:rPr>
          <w:sz w:val="20"/>
          <w:lang w:val="ru-BY"/>
        </w:rPr>
        <w:t xml:space="preserve"> - </w:t>
      </w:r>
      <w:proofErr w:type="spellStart"/>
      <w:proofErr w:type="gramStart"/>
      <w:r w:rsidRPr="00BF2A99">
        <w:rPr>
          <w:sz w:val="20"/>
          <w:lang w:val="ru-BY"/>
        </w:rPr>
        <w:t>bounds.Bottom</w:t>
      </w:r>
      <w:proofErr w:type="spellEnd"/>
      <w:proofErr w:type="gramEnd"/>
      <w:r w:rsidRPr="00BF2A99">
        <w:rPr>
          <w:sz w:val="20"/>
          <w:lang w:val="ru-BY"/>
        </w:rPr>
        <w:t xml:space="preserve">) * </w:t>
      </w:r>
      <w:proofErr w:type="spellStart"/>
      <w:proofErr w:type="gramStart"/>
      <w:r w:rsidRPr="00BF2A99">
        <w:rPr>
          <w:sz w:val="20"/>
          <w:lang w:val="ru-BY"/>
        </w:rPr>
        <w:t>cell.Y</w:t>
      </w:r>
      <w:proofErr w:type="spellEnd"/>
      <w:proofErr w:type="gramEnd"/>
      <w:r w:rsidRPr="00BF2A99">
        <w:rPr>
          <w:sz w:val="20"/>
          <w:lang w:val="ru-BY"/>
        </w:rPr>
        <w:t>);</w:t>
      </w:r>
    </w:p>
    <w:p w14:paraId="08F93C6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Result.Canvas.</w:t>
      </w:r>
      <w:proofErr w:type="gramStart"/>
      <w:r w:rsidRPr="00BF2A99">
        <w:rPr>
          <w:sz w:val="20"/>
          <w:lang w:val="ru-BY"/>
        </w:rPr>
        <w:t>MoveTo</w:t>
      </w:r>
      <w:proofErr w:type="spellEnd"/>
      <w:r w:rsidRPr="00BF2A99">
        <w:rPr>
          <w:sz w:val="20"/>
          <w:lang w:val="ru-BY"/>
        </w:rPr>
        <w:t>(</w:t>
      </w:r>
      <w:proofErr w:type="gramEnd"/>
      <w:r w:rsidRPr="00BF2A99">
        <w:rPr>
          <w:sz w:val="20"/>
          <w:lang w:val="ru-BY"/>
        </w:rPr>
        <w:t xml:space="preserve">0, </w:t>
      </w:r>
      <w:proofErr w:type="spellStart"/>
      <w:r w:rsidRPr="00BF2A99">
        <w:rPr>
          <w:sz w:val="20"/>
          <w:lang w:val="ru-BY"/>
        </w:rPr>
        <w:t>tempInt</w:t>
      </w:r>
      <w:proofErr w:type="spellEnd"/>
      <w:r w:rsidRPr="00BF2A99">
        <w:rPr>
          <w:sz w:val="20"/>
          <w:lang w:val="ru-BY"/>
        </w:rPr>
        <w:t>);</w:t>
      </w:r>
    </w:p>
    <w:p w14:paraId="5C8F0C0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Result.Canvas.</w:t>
      </w:r>
      <w:proofErr w:type="gramStart"/>
      <w:r w:rsidRPr="00BF2A99">
        <w:rPr>
          <w:sz w:val="20"/>
          <w:lang w:val="ru-BY"/>
        </w:rPr>
        <w:t>LineTo</w:t>
      </w:r>
      <w:proofErr w:type="spellEnd"/>
      <w:r w:rsidRPr="00BF2A99">
        <w:rPr>
          <w:sz w:val="20"/>
          <w:lang w:val="ru-BY"/>
        </w:rPr>
        <w:t>(</w:t>
      </w:r>
      <w:proofErr w:type="spellStart"/>
      <w:proofErr w:type="gramEnd"/>
      <w:r w:rsidRPr="00BF2A99">
        <w:rPr>
          <w:sz w:val="20"/>
          <w:lang w:val="ru-BY"/>
        </w:rPr>
        <w:t>Width</w:t>
      </w:r>
      <w:proofErr w:type="spellEnd"/>
      <w:r w:rsidRPr="00BF2A99">
        <w:rPr>
          <w:sz w:val="20"/>
          <w:lang w:val="ru-BY"/>
        </w:rPr>
        <w:t xml:space="preserve">, </w:t>
      </w:r>
      <w:proofErr w:type="spellStart"/>
      <w:r w:rsidRPr="00BF2A99">
        <w:rPr>
          <w:sz w:val="20"/>
          <w:lang w:val="ru-BY"/>
        </w:rPr>
        <w:t>tempInt</w:t>
      </w:r>
      <w:proofErr w:type="spellEnd"/>
      <w:r w:rsidRPr="00BF2A99">
        <w:rPr>
          <w:sz w:val="20"/>
          <w:lang w:val="ru-BY"/>
        </w:rPr>
        <w:t>);</w:t>
      </w:r>
    </w:p>
    <w:p w14:paraId="76CDC68D"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val</w:t>
      </w:r>
      <w:proofErr w:type="spellEnd"/>
      <w:r w:rsidRPr="00BF2A99">
        <w:rPr>
          <w:sz w:val="20"/>
          <w:lang w:val="ru-BY"/>
        </w:rPr>
        <w:t xml:space="preserve"> :</w:t>
      </w:r>
      <w:proofErr w:type="gramEnd"/>
      <w:r w:rsidRPr="00BF2A99">
        <w:rPr>
          <w:sz w:val="20"/>
          <w:lang w:val="ru-BY"/>
        </w:rPr>
        <w:t>= (</w:t>
      </w:r>
      <w:proofErr w:type="spellStart"/>
      <w:r w:rsidRPr="00BF2A99">
        <w:rPr>
          <w:sz w:val="20"/>
          <w:lang w:val="ru-BY"/>
        </w:rPr>
        <w:t>temp</w:t>
      </w:r>
      <w:proofErr w:type="spellEnd"/>
      <w:r w:rsidRPr="00BF2A99">
        <w:rPr>
          <w:sz w:val="20"/>
          <w:lang w:val="ru-BY"/>
        </w:rPr>
        <w:t>);</w:t>
      </w:r>
    </w:p>
    <w:p w14:paraId="4F471724"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proofErr w:type="gramStart"/>
      <w:r w:rsidRPr="00BF2A99">
        <w:rPr>
          <w:sz w:val="20"/>
          <w:lang w:val="ru-BY"/>
        </w:rPr>
        <w:t>Abs</w:t>
      </w:r>
      <w:proofErr w:type="spellEnd"/>
      <w:r w:rsidRPr="00BF2A99">
        <w:rPr>
          <w:sz w:val="20"/>
          <w:lang w:val="ru-BY"/>
        </w:rPr>
        <w:t>(</w:t>
      </w:r>
      <w:proofErr w:type="spellStart"/>
      <w:proofErr w:type="gramEnd"/>
      <w:r w:rsidRPr="00BF2A99">
        <w:rPr>
          <w:sz w:val="20"/>
          <w:lang w:val="ru-BY"/>
        </w:rPr>
        <w:t>cellG.X</w:t>
      </w:r>
      <w:proofErr w:type="spellEnd"/>
      <w:proofErr w:type="gramStart"/>
      <w:r w:rsidRPr="00BF2A99">
        <w:rPr>
          <w:sz w:val="20"/>
          <w:lang w:val="ru-BY"/>
        </w:rPr>
        <w:t>) &gt;</w:t>
      </w:r>
      <w:proofErr w:type="gramEnd"/>
      <w:r w:rsidRPr="00BF2A99">
        <w:rPr>
          <w:sz w:val="20"/>
          <w:lang w:val="ru-BY"/>
        </w:rPr>
        <w:t xml:space="preserve"> 0.01) </w:t>
      </w:r>
      <w:proofErr w:type="spellStart"/>
      <w:r w:rsidRPr="00BF2A99">
        <w:rPr>
          <w:sz w:val="20"/>
          <w:lang w:val="ru-BY"/>
        </w:rPr>
        <w:t>and</w:t>
      </w:r>
      <w:proofErr w:type="spellEnd"/>
      <w:r w:rsidRPr="00BF2A99">
        <w:rPr>
          <w:sz w:val="20"/>
          <w:lang w:val="ru-BY"/>
        </w:rPr>
        <w:t xml:space="preserve"> (</w:t>
      </w:r>
      <w:proofErr w:type="spellStart"/>
      <w:proofErr w:type="gramStart"/>
      <w:r w:rsidRPr="00BF2A99">
        <w:rPr>
          <w:sz w:val="20"/>
          <w:lang w:val="ru-BY"/>
        </w:rPr>
        <w:t>Abs</w:t>
      </w:r>
      <w:proofErr w:type="spellEnd"/>
      <w:r w:rsidRPr="00BF2A99">
        <w:rPr>
          <w:sz w:val="20"/>
          <w:lang w:val="ru-BY"/>
        </w:rPr>
        <w:t>(</w:t>
      </w:r>
      <w:proofErr w:type="spellStart"/>
      <w:proofErr w:type="gramEnd"/>
      <w:r w:rsidRPr="00BF2A99">
        <w:rPr>
          <w:sz w:val="20"/>
          <w:lang w:val="ru-BY"/>
        </w:rPr>
        <w:t>cellG.X</w:t>
      </w:r>
      <w:proofErr w:type="spellEnd"/>
      <w:r w:rsidRPr="00BF2A99">
        <w:rPr>
          <w:sz w:val="20"/>
          <w:lang w:val="ru-BY"/>
        </w:rPr>
        <w:t xml:space="preserve">) </w:t>
      </w:r>
      <w:proofErr w:type="gramStart"/>
      <w:r w:rsidRPr="00BF2A99">
        <w:rPr>
          <w:sz w:val="20"/>
          <w:lang w:val="ru-BY"/>
        </w:rPr>
        <w:t>&lt; 1</w:t>
      </w:r>
      <w:proofErr w:type="gramEnd"/>
      <w:r w:rsidRPr="00BF2A99">
        <w:rPr>
          <w:sz w:val="20"/>
          <w:lang w:val="ru-BY"/>
        </w:rPr>
        <w:t xml:space="preserve">) </w:t>
      </w:r>
      <w:proofErr w:type="spellStart"/>
      <w:r w:rsidRPr="00BF2A99">
        <w:rPr>
          <w:sz w:val="20"/>
          <w:lang w:val="ru-BY"/>
        </w:rPr>
        <w:t>then</w:t>
      </w:r>
      <w:proofErr w:type="spellEnd"/>
    </w:p>
    <w:p w14:paraId="754FAD19" w14:textId="77777777" w:rsidR="00BF2A99" w:rsidRPr="00BF2A99" w:rsidRDefault="00BF2A99" w:rsidP="00BF2A99">
      <w:pPr>
        <w:ind w:firstLine="709"/>
        <w:rPr>
          <w:sz w:val="20"/>
          <w:lang w:val="ru-BY"/>
        </w:rPr>
      </w:pPr>
      <w:r w:rsidRPr="00BF2A99">
        <w:rPr>
          <w:sz w:val="20"/>
          <w:lang w:val="ru-BY"/>
        </w:rPr>
        <w:lastRenderedPageBreak/>
        <w:t xml:space="preserve">      </w:t>
      </w:r>
      <w:proofErr w:type="spellStart"/>
      <w:r w:rsidRPr="00BF2A99">
        <w:rPr>
          <w:sz w:val="20"/>
          <w:lang w:val="ru-BY"/>
        </w:rPr>
        <w:t>Result.Canvas.</w:t>
      </w:r>
      <w:proofErr w:type="gramStart"/>
      <w:r w:rsidRPr="00BF2A99">
        <w:rPr>
          <w:sz w:val="20"/>
          <w:lang w:val="ru-BY"/>
        </w:rPr>
        <w:t>TextOut</w:t>
      </w:r>
      <w:proofErr w:type="spellEnd"/>
      <w:r w:rsidRPr="00BF2A99">
        <w:rPr>
          <w:sz w:val="20"/>
          <w:lang w:val="ru-BY"/>
        </w:rPr>
        <w:t>(</w:t>
      </w:r>
      <w:proofErr w:type="gramEnd"/>
      <w:r w:rsidRPr="00BF2A99">
        <w:rPr>
          <w:sz w:val="20"/>
          <w:lang w:val="ru-BY"/>
        </w:rPr>
        <w:t xml:space="preserve">0, </w:t>
      </w:r>
      <w:proofErr w:type="spellStart"/>
      <w:r w:rsidRPr="00BF2A99">
        <w:rPr>
          <w:sz w:val="20"/>
          <w:lang w:val="ru-BY"/>
        </w:rPr>
        <w:t>tempInt</w:t>
      </w:r>
      <w:proofErr w:type="spellEnd"/>
      <w:r w:rsidRPr="00BF2A99">
        <w:rPr>
          <w:sz w:val="20"/>
          <w:lang w:val="ru-BY"/>
        </w:rPr>
        <w:t xml:space="preserve"> - 15, </w:t>
      </w:r>
      <w:proofErr w:type="spellStart"/>
      <w:proofErr w:type="gramStart"/>
      <w:r w:rsidRPr="00BF2A99">
        <w:rPr>
          <w:sz w:val="20"/>
          <w:lang w:val="ru-BY"/>
        </w:rPr>
        <w:t>FloatToStrF</w:t>
      </w:r>
      <w:proofErr w:type="spellEnd"/>
      <w:r w:rsidRPr="00BF2A99">
        <w:rPr>
          <w:sz w:val="20"/>
          <w:lang w:val="ru-BY"/>
        </w:rPr>
        <w:t>(</w:t>
      </w:r>
      <w:proofErr w:type="spellStart"/>
      <w:proofErr w:type="gramEnd"/>
      <w:r w:rsidRPr="00BF2A99">
        <w:rPr>
          <w:sz w:val="20"/>
          <w:lang w:val="ru-BY"/>
        </w:rPr>
        <w:t>val</w:t>
      </w:r>
      <w:proofErr w:type="spellEnd"/>
      <w:r w:rsidRPr="00BF2A99">
        <w:rPr>
          <w:sz w:val="20"/>
          <w:lang w:val="ru-BY"/>
        </w:rPr>
        <w:t xml:space="preserve">, </w:t>
      </w:r>
      <w:proofErr w:type="spellStart"/>
      <w:r w:rsidRPr="00BF2A99">
        <w:rPr>
          <w:sz w:val="20"/>
          <w:lang w:val="ru-BY"/>
        </w:rPr>
        <w:t>ffFixed</w:t>
      </w:r>
      <w:proofErr w:type="spellEnd"/>
      <w:r w:rsidRPr="00BF2A99">
        <w:rPr>
          <w:sz w:val="20"/>
          <w:lang w:val="ru-BY"/>
        </w:rPr>
        <w:t>, 15, 2))</w:t>
      </w:r>
    </w:p>
    <w:p w14:paraId="0CB07CF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proofErr w:type="gramStart"/>
      <w:r w:rsidRPr="00BF2A99">
        <w:rPr>
          <w:sz w:val="20"/>
          <w:lang w:val="ru-BY"/>
        </w:rPr>
        <w:t>Abs</w:t>
      </w:r>
      <w:proofErr w:type="spellEnd"/>
      <w:r w:rsidRPr="00BF2A99">
        <w:rPr>
          <w:sz w:val="20"/>
          <w:lang w:val="ru-BY"/>
        </w:rPr>
        <w:t>(</w:t>
      </w:r>
      <w:proofErr w:type="spellStart"/>
      <w:proofErr w:type="gramEnd"/>
      <w:r w:rsidRPr="00BF2A99">
        <w:rPr>
          <w:sz w:val="20"/>
          <w:lang w:val="ru-BY"/>
        </w:rPr>
        <w:t>cellG.X</w:t>
      </w:r>
      <w:proofErr w:type="spellEnd"/>
      <w:proofErr w:type="gramStart"/>
      <w:r w:rsidRPr="00BF2A99">
        <w:rPr>
          <w:sz w:val="20"/>
          <w:lang w:val="ru-BY"/>
        </w:rPr>
        <w:t>) &gt;</w:t>
      </w:r>
      <w:proofErr w:type="gramEnd"/>
      <w:r w:rsidRPr="00BF2A99">
        <w:rPr>
          <w:sz w:val="20"/>
          <w:lang w:val="ru-BY"/>
        </w:rPr>
        <w:t xml:space="preserve">= 1) </w:t>
      </w:r>
      <w:proofErr w:type="spellStart"/>
      <w:r w:rsidRPr="00BF2A99">
        <w:rPr>
          <w:sz w:val="20"/>
          <w:lang w:val="ru-BY"/>
        </w:rPr>
        <w:t>and</w:t>
      </w:r>
      <w:proofErr w:type="spellEnd"/>
      <w:r w:rsidRPr="00BF2A99">
        <w:rPr>
          <w:sz w:val="20"/>
          <w:lang w:val="ru-BY"/>
        </w:rPr>
        <w:t xml:space="preserve"> (</w:t>
      </w:r>
      <w:proofErr w:type="spellStart"/>
      <w:proofErr w:type="gramStart"/>
      <w:r w:rsidRPr="00BF2A99">
        <w:rPr>
          <w:sz w:val="20"/>
          <w:lang w:val="ru-BY"/>
        </w:rPr>
        <w:t>Abs</w:t>
      </w:r>
      <w:proofErr w:type="spellEnd"/>
      <w:r w:rsidRPr="00BF2A99">
        <w:rPr>
          <w:sz w:val="20"/>
          <w:lang w:val="ru-BY"/>
        </w:rPr>
        <w:t>(</w:t>
      </w:r>
      <w:proofErr w:type="spellStart"/>
      <w:proofErr w:type="gramEnd"/>
      <w:r w:rsidRPr="00BF2A99">
        <w:rPr>
          <w:sz w:val="20"/>
          <w:lang w:val="ru-BY"/>
        </w:rPr>
        <w:t>cellG.X</w:t>
      </w:r>
      <w:proofErr w:type="spellEnd"/>
      <w:r w:rsidRPr="00BF2A99">
        <w:rPr>
          <w:sz w:val="20"/>
          <w:lang w:val="ru-BY"/>
        </w:rPr>
        <w:t xml:space="preserve">) </w:t>
      </w:r>
      <w:proofErr w:type="gramStart"/>
      <w:r w:rsidRPr="00BF2A99">
        <w:rPr>
          <w:sz w:val="20"/>
          <w:lang w:val="ru-BY"/>
        </w:rPr>
        <w:t>&lt; 100</w:t>
      </w:r>
      <w:proofErr w:type="gramEnd"/>
      <w:r w:rsidRPr="00BF2A99">
        <w:rPr>
          <w:sz w:val="20"/>
          <w:lang w:val="ru-BY"/>
        </w:rPr>
        <w:t xml:space="preserve">) </w:t>
      </w:r>
      <w:proofErr w:type="spellStart"/>
      <w:r w:rsidRPr="00BF2A99">
        <w:rPr>
          <w:sz w:val="20"/>
          <w:lang w:val="ru-BY"/>
        </w:rPr>
        <w:t>then</w:t>
      </w:r>
      <w:proofErr w:type="spellEnd"/>
    </w:p>
    <w:p w14:paraId="69B5C98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Result.Canvas.</w:t>
      </w:r>
      <w:proofErr w:type="gramStart"/>
      <w:r w:rsidRPr="00BF2A99">
        <w:rPr>
          <w:sz w:val="20"/>
          <w:lang w:val="ru-BY"/>
        </w:rPr>
        <w:t>TextOut</w:t>
      </w:r>
      <w:proofErr w:type="spellEnd"/>
      <w:r w:rsidRPr="00BF2A99">
        <w:rPr>
          <w:sz w:val="20"/>
          <w:lang w:val="ru-BY"/>
        </w:rPr>
        <w:t>(</w:t>
      </w:r>
      <w:proofErr w:type="gramEnd"/>
      <w:r w:rsidRPr="00BF2A99">
        <w:rPr>
          <w:sz w:val="20"/>
          <w:lang w:val="ru-BY"/>
        </w:rPr>
        <w:t xml:space="preserve">0, </w:t>
      </w:r>
      <w:proofErr w:type="spellStart"/>
      <w:r w:rsidRPr="00BF2A99">
        <w:rPr>
          <w:sz w:val="20"/>
          <w:lang w:val="ru-BY"/>
        </w:rPr>
        <w:t>tempInt</w:t>
      </w:r>
      <w:proofErr w:type="spellEnd"/>
      <w:r w:rsidRPr="00BF2A99">
        <w:rPr>
          <w:sz w:val="20"/>
          <w:lang w:val="ru-BY"/>
        </w:rPr>
        <w:t xml:space="preserve"> - 15, </w:t>
      </w:r>
      <w:proofErr w:type="spellStart"/>
      <w:proofErr w:type="gramStart"/>
      <w:r w:rsidRPr="00BF2A99">
        <w:rPr>
          <w:sz w:val="20"/>
          <w:lang w:val="ru-BY"/>
        </w:rPr>
        <w:t>FloatToStrF</w:t>
      </w:r>
      <w:proofErr w:type="spellEnd"/>
      <w:r w:rsidRPr="00BF2A99">
        <w:rPr>
          <w:sz w:val="20"/>
          <w:lang w:val="ru-BY"/>
        </w:rPr>
        <w:t>(</w:t>
      </w:r>
      <w:proofErr w:type="spellStart"/>
      <w:proofErr w:type="gramEnd"/>
      <w:r w:rsidRPr="00BF2A99">
        <w:rPr>
          <w:sz w:val="20"/>
          <w:lang w:val="ru-BY"/>
        </w:rPr>
        <w:t>val</w:t>
      </w:r>
      <w:proofErr w:type="spellEnd"/>
      <w:r w:rsidRPr="00BF2A99">
        <w:rPr>
          <w:sz w:val="20"/>
          <w:lang w:val="ru-BY"/>
        </w:rPr>
        <w:t xml:space="preserve">, </w:t>
      </w:r>
      <w:proofErr w:type="spellStart"/>
      <w:r w:rsidRPr="00BF2A99">
        <w:rPr>
          <w:sz w:val="20"/>
          <w:lang w:val="ru-BY"/>
        </w:rPr>
        <w:t>ffFixed</w:t>
      </w:r>
      <w:proofErr w:type="spellEnd"/>
      <w:r w:rsidRPr="00BF2A99">
        <w:rPr>
          <w:sz w:val="20"/>
          <w:lang w:val="ru-BY"/>
        </w:rPr>
        <w:t>, 15, 0))</w:t>
      </w:r>
    </w:p>
    <w:p w14:paraId="7E01C8D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p>
    <w:p w14:paraId="2582B6C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22AB9018" w14:textId="77777777" w:rsidR="00BF2A99" w:rsidRPr="00BF2A99" w:rsidRDefault="00BF2A99" w:rsidP="00BF2A99">
      <w:pPr>
        <w:ind w:firstLine="709"/>
        <w:rPr>
          <w:sz w:val="20"/>
          <w:lang w:val="ru-BY"/>
        </w:rPr>
      </w:pPr>
    </w:p>
    <w:p w14:paraId="2AC3B659"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GetScientificNotation</w:t>
      </w:r>
      <w:proofErr w:type="spellEnd"/>
      <w:r w:rsidRPr="00BF2A99">
        <w:rPr>
          <w:sz w:val="20"/>
          <w:lang w:val="ru-BY"/>
        </w:rPr>
        <w:t>(</w:t>
      </w:r>
      <w:proofErr w:type="spellStart"/>
      <w:proofErr w:type="gramEnd"/>
      <w:r w:rsidRPr="00BF2A99">
        <w:rPr>
          <w:sz w:val="20"/>
          <w:lang w:val="ru-BY"/>
        </w:rPr>
        <w:t>val</w:t>
      </w:r>
      <w:proofErr w:type="spellEnd"/>
      <w:r w:rsidRPr="00BF2A99">
        <w:rPr>
          <w:sz w:val="20"/>
          <w:lang w:val="ru-BY"/>
        </w:rPr>
        <w:t xml:space="preserve">, </w:t>
      </w:r>
      <w:proofErr w:type="spellStart"/>
      <w:r w:rsidRPr="00BF2A99">
        <w:rPr>
          <w:sz w:val="20"/>
          <w:lang w:val="ru-BY"/>
        </w:rPr>
        <w:t>mantisa</w:t>
      </w:r>
      <w:proofErr w:type="spellEnd"/>
      <w:r w:rsidRPr="00BF2A99">
        <w:rPr>
          <w:sz w:val="20"/>
          <w:lang w:val="ru-BY"/>
        </w:rPr>
        <w:t xml:space="preserve">, </w:t>
      </w:r>
      <w:proofErr w:type="spellStart"/>
      <w:r w:rsidRPr="00BF2A99">
        <w:rPr>
          <w:sz w:val="20"/>
          <w:lang w:val="ru-BY"/>
        </w:rPr>
        <w:t>Exponent</w:t>
      </w:r>
      <w:proofErr w:type="spellEnd"/>
      <w:r w:rsidRPr="00BF2A99">
        <w:rPr>
          <w:sz w:val="20"/>
          <w:lang w:val="ru-BY"/>
        </w:rPr>
        <w:t>);</w:t>
      </w:r>
    </w:p>
    <w:p w14:paraId="31372EB4"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Result.Canvas.</w:t>
      </w:r>
      <w:proofErr w:type="gramStart"/>
      <w:r w:rsidRPr="00BF2A99">
        <w:rPr>
          <w:sz w:val="20"/>
          <w:lang w:val="ru-BY"/>
        </w:rPr>
        <w:t>TextOut</w:t>
      </w:r>
      <w:proofErr w:type="spellEnd"/>
      <w:r w:rsidRPr="00BF2A99">
        <w:rPr>
          <w:sz w:val="20"/>
          <w:lang w:val="ru-BY"/>
        </w:rPr>
        <w:t>(</w:t>
      </w:r>
      <w:proofErr w:type="gramEnd"/>
      <w:r w:rsidRPr="00BF2A99">
        <w:rPr>
          <w:sz w:val="20"/>
          <w:lang w:val="ru-BY"/>
        </w:rPr>
        <w:t xml:space="preserve">0, </w:t>
      </w:r>
      <w:proofErr w:type="spellStart"/>
      <w:r w:rsidRPr="00BF2A99">
        <w:rPr>
          <w:sz w:val="20"/>
          <w:lang w:val="ru-BY"/>
        </w:rPr>
        <w:t>tempInt</w:t>
      </w:r>
      <w:proofErr w:type="spellEnd"/>
      <w:r w:rsidRPr="00BF2A99">
        <w:rPr>
          <w:sz w:val="20"/>
          <w:lang w:val="ru-BY"/>
        </w:rPr>
        <w:t xml:space="preserve"> - 10, </w:t>
      </w:r>
      <w:proofErr w:type="spellStart"/>
      <w:proofErr w:type="gramStart"/>
      <w:r w:rsidRPr="00BF2A99">
        <w:rPr>
          <w:sz w:val="20"/>
          <w:lang w:val="ru-BY"/>
        </w:rPr>
        <w:t>FloatToStrF</w:t>
      </w:r>
      <w:proofErr w:type="spellEnd"/>
      <w:r w:rsidRPr="00BF2A99">
        <w:rPr>
          <w:sz w:val="20"/>
          <w:lang w:val="ru-BY"/>
        </w:rPr>
        <w:t>(</w:t>
      </w:r>
      <w:proofErr w:type="spellStart"/>
      <w:proofErr w:type="gramEnd"/>
      <w:r w:rsidRPr="00BF2A99">
        <w:rPr>
          <w:sz w:val="20"/>
          <w:lang w:val="ru-BY"/>
        </w:rPr>
        <w:t>mantisa</w:t>
      </w:r>
      <w:proofErr w:type="spellEnd"/>
      <w:r w:rsidRPr="00BF2A99">
        <w:rPr>
          <w:sz w:val="20"/>
          <w:lang w:val="ru-BY"/>
        </w:rPr>
        <w:t xml:space="preserve">, </w:t>
      </w:r>
      <w:proofErr w:type="spellStart"/>
      <w:r w:rsidRPr="00BF2A99">
        <w:rPr>
          <w:sz w:val="20"/>
          <w:lang w:val="ru-BY"/>
        </w:rPr>
        <w:t>ffFixed</w:t>
      </w:r>
      <w:proofErr w:type="spellEnd"/>
      <w:r w:rsidRPr="00BF2A99">
        <w:rPr>
          <w:sz w:val="20"/>
          <w:lang w:val="ru-BY"/>
        </w:rPr>
        <w:t>, 4, 2)</w:t>
      </w:r>
    </w:p>
    <w:p w14:paraId="2D0775F9" w14:textId="77777777" w:rsidR="00BF2A99" w:rsidRPr="00BF2A99" w:rsidRDefault="00BF2A99" w:rsidP="00BF2A99">
      <w:pPr>
        <w:ind w:firstLine="709"/>
        <w:rPr>
          <w:sz w:val="20"/>
          <w:lang w:val="ru-BY"/>
        </w:rPr>
      </w:pPr>
      <w:r w:rsidRPr="00BF2A99">
        <w:rPr>
          <w:sz w:val="20"/>
          <w:lang w:val="ru-BY"/>
        </w:rPr>
        <w:t xml:space="preserve">        + 'E' + </w:t>
      </w:r>
      <w:proofErr w:type="spellStart"/>
      <w:proofErr w:type="gramStart"/>
      <w:r w:rsidRPr="00BF2A99">
        <w:rPr>
          <w:sz w:val="20"/>
          <w:lang w:val="ru-BY"/>
        </w:rPr>
        <w:t>IntToStr</w:t>
      </w:r>
      <w:proofErr w:type="spellEnd"/>
      <w:r w:rsidRPr="00BF2A99">
        <w:rPr>
          <w:sz w:val="20"/>
          <w:lang w:val="ru-BY"/>
        </w:rPr>
        <w:t>(</w:t>
      </w:r>
      <w:proofErr w:type="spellStart"/>
      <w:proofErr w:type="gramEnd"/>
      <w:r w:rsidRPr="00BF2A99">
        <w:rPr>
          <w:sz w:val="20"/>
          <w:lang w:val="ru-BY"/>
        </w:rPr>
        <w:t>Exponent</w:t>
      </w:r>
      <w:proofErr w:type="spellEnd"/>
      <w:r w:rsidRPr="00BF2A99">
        <w:rPr>
          <w:sz w:val="20"/>
          <w:lang w:val="ru-BY"/>
        </w:rPr>
        <w:t>))</w:t>
      </w:r>
    </w:p>
    <w:p w14:paraId="1245AF5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16648D4D" w14:textId="77777777" w:rsidR="00BF2A99" w:rsidRPr="00BF2A99" w:rsidRDefault="00BF2A99" w:rsidP="00BF2A99">
      <w:pPr>
        <w:ind w:firstLine="709"/>
        <w:rPr>
          <w:sz w:val="20"/>
          <w:lang w:val="ru-BY"/>
        </w:rPr>
      </w:pPr>
    </w:p>
    <w:p w14:paraId="2A8D7DA5"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temp</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temp</w:t>
      </w:r>
      <w:proofErr w:type="spellEnd"/>
      <w:r w:rsidRPr="00BF2A99">
        <w:rPr>
          <w:sz w:val="20"/>
          <w:lang w:val="ru-BY"/>
        </w:rPr>
        <w:t xml:space="preserve"> + </w:t>
      </w:r>
      <w:proofErr w:type="spellStart"/>
      <w:r w:rsidRPr="00BF2A99">
        <w:rPr>
          <w:sz w:val="20"/>
          <w:lang w:val="ru-BY"/>
        </w:rPr>
        <w:t>cellG.Y</w:t>
      </w:r>
      <w:proofErr w:type="spellEnd"/>
      <w:r w:rsidRPr="00BF2A99">
        <w:rPr>
          <w:sz w:val="20"/>
          <w:lang w:val="ru-BY"/>
        </w:rPr>
        <w:t>;</w:t>
      </w:r>
    </w:p>
    <w:p w14:paraId="1119DF0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288E29A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Result.Canvas.</w:t>
      </w:r>
      <w:proofErr w:type="gramStart"/>
      <w:r w:rsidRPr="00BF2A99">
        <w:rPr>
          <w:sz w:val="20"/>
          <w:lang w:val="ru-BY"/>
        </w:rPr>
        <w:t>Pen.Width</w:t>
      </w:r>
      <w:proofErr w:type="spellEnd"/>
      <w:r w:rsidRPr="00BF2A99">
        <w:rPr>
          <w:sz w:val="20"/>
          <w:lang w:val="ru-BY"/>
        </w:rPr>
        <w:t xml:space="preserve"> :</w:t>
      </w:r>
      <w:proofErr w:type="gramEnd"/>
      <w:r w:rsidRPr="00BF2A99">
        <w:rPr>
          <w:sz w:val="20"/>
          <w:lang w:val="ru-BY"/>
        </w:rPr>
        <w:t xml:space="preserve">= </w:t>
      </w:r>
      <w:proofErr w:type="spellStart"/>
      <w:proofErr w:type="gramStart"/>
      <w:r w:rsidRPr="00BF2A99">
        <w:rPr>
          <w:sz w:val="20"/>
          <w:lang w:val="ru-BY"/>
        </w:rPr>
        <w:t>Round</w:t>
      </w:r>
      <w:proofErr w:type="spellEnd"/>
      <w:r w:rsidRPr="00BF2A99">
        <w:rPr>
          <w:sz w:val="20"/>
          <w:lang w:val="ru-BY"/>
        </w:rPr>
        <w:t>(</w:t>
      </w:r>
      <w:proofErr w:type="spellStart"/>
      <w:r w:rsidRPr="00BF2A99">
        <w:rPr>
          <w:sz w:val="20"/>
          <w:lang w:val="ru-BY"/>
        </w:rPr>
        <w:t>sqrt</w:t>
      </w:r>
      <w:proofErr w:type="spellEnd"/>
      <w:r w:rsidRPr="00BF2A99">
        <w:rPr>
          <w:sz w:val="20"/>
          <w:lang w:val="ru-BY"/>
        </w:rPr>
        <w:t>(</w:t>
      </w:r>
      <w:proofErr w:type="spellStart"/>
      <w:proofErr w:type="gramEnd"/>
      <w:r w:rsidRPr="00BF2A99">
        <w:rPr>
          <w:sz w:val="20"/>
          <w:lang w:val="ru-BY"/>
        </w:rPr>
        <w:t>Result.Width</w:t>
      </w:r>
      <w:proofErr w:type="spellEnd"/>
      <w:r w:rsidRPr="00BF2A99">
        <w:rPr>
          <w:sz w:val="20"/>
          <w:lang w:val="ru-BY"/>
        </w:rPr>
        <w:t xml:space="preserve"> * </w:t>
      </w:r>
      <w:proofErr w:type="spellStart"/>
      <w:r w:rsidRPr="00BF2A99">
        <w:rPr>
          <w:sz w:val="20"/>
          <w:lang w:val="ru-BY"/>
        </w:rPr>
        <w:t>Result.Height</w:t>
      </w:r>
      <w:proofErr w:type="spellEnd"/>
      <w:r w:rsidRPr="00BF2A99">
        <w:rPr>
          <w:sz w:val="20"/>
          <w:lang w:val="ru-BY"/>
        </w:rPr>
        <w:t>) / 400);</w:t>
      </w:r>
    </w:p>
    <w:p w14:paraId="70E1774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for</w:t>
      </w:r>
      <w:proofErr w:type="spellEnd"/>
      <w:r w:rsidRPr="00BF2A99">
        <w:rPr>
          <w:sz w:val="20"/>
          <w:lang w:val="ru-BY"/>
        </w:rPr>
        <w:t xml:space="preserve"> </w:t>
      </w:r>
      <w:proofErr w:type="spellStart"/>
      <w:r w:rsidRPr="00BF2A99">
        <w:rPr>
          <w:sz w:val="20"/>
          <w:lang w:val="ru-BY"/>
        </w:rPr>
        <w:t>var</w:t>
      </w:r>
      <w:proofErr w:type="spellEnd"/>
      <w:r w:rsidRPr="00BF2A99">
        <w:rPr>
          <w:sz w:val="20"/>
          <w:lang w:val="ru-BY"/>
        </w:rPr>
        <w:t xml:space="preserve"> </w:t>
      </w:r>
      <w:proofErr w:type="spellStart"/>
      <w:r w:rsidRPr="00BF2A99">
        <w:rPr>
          <w:sz w:val="20"/>
          <w:lang w:val="ru-BY"/>
        </w:rPr>
        <w:t>item</w:t>
      </w:r>
      <w:proofErr w:type="spellEnd"/>
      <w:r w:rsidRPr="00BF2A99">
        <w:rPr>
          <w:sz w:val="20"/>
          <w:lang w:val="ru-BY"/>
        </w:rPr>
        <w:t xml:space="preserve"> </w:t>
      </w:r>
      <w:proofErr w:type="spellStart"/>
      <w:r w:rsidRPr="00BF2A99">
        <w:rPr>
          <w:sz w:val="20"/>
          <w:lang w:val="ru-BY"/>
        </w:rPr>
        <w:t>in</w:t>
      </w:r>
      <w:proofErr w:type="spellEnd"/>
      <w:r w:rsidRPr="00BF2A99">
        <w:rPr>
          <w:sz w:val="20"/>
          <w:lang w:val="ru-BY"/>
        </w:rPr>
        <w:t xml:space="preserve"> </w:t>
      </w:r>
      <w:proofErr w:type="spellStart"/>
      <w:r w:rsidRPr="00BF2A99">
        <w:rPr>
          <w:sz w:val="20"/>
          <w:lang w:val="ru-BY"/>
        </w:rPr>
        <w:t>FScrollBOx.Items</w:t>
      </w:r>
      <w:proofErr w:type="spellEnd"/>
      <w:r w:rsidRPr="00BF2A99">
        <w:rPr>
          <w:sz w:val="20"/>
          <w:lang w:val="ru-BY"/>
        </w:rPr>
        <w:t xml:space="preserve"> </w:t>
      </w:r>
      <w:proofErr w:type="spellStart"/>
      <w:r w:rsidRPr="00BF2A99">
        <w:rPr>
          <w:sz w:val="20"/>
          <w:lang w:val="ru-BY"/>
        </w:rPr>
        <w:t>do</w:t>
      </w:r>
      <w:proofErr w:type="spellEnd"/>
    </w:p>
    <w:p w14:paraId="14AB0B0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00D2289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proofErr w:type="gramStart"/>
      <w:r w:rsidRPr="00BF2A99">
        <w:rPr>
          <w:sz w:val="20"/>
          <w:lang w:val="ru-BY"/>
        </w:rPr>
        <w:t>item.visibleBtn.Caption</w:t>
      </w:r>
      <w:proofErr w:type="spellEnd"/>
      <w:proofErr w:type="gramEnd"/>
      <w:r w:rsidRPr="00BF2A99">
        <w:rPr>
          <w:sz w:val="20"/>
          <w:lang w:val="ru-BY"/>
        </w:rPr>
        <w:t xml:space="preserve"> = '</w:t>
      </w:r>
      <w:r w:rsidRPr="00BF2A99">
        <w:rPr>
          <w:rFonts w:ascii="Segoe UI Symbol" w:hAnsi="Segoe UI Symbol" w:cs="Segoe UI Symbol"/>
          <w:sz w:val="20"/>
          <w:lang w:val="ru-BY"/>
        </w:rPr>
        <w:t>👁</w:t>
      </w:r>
      <w:r w:rsidRPr="00BF2A99">
        <w:rPr>
          <w:sz w:val="20"/>
          <w:lang w:val="ru-BY"/>
        </w:rPr>
        <w:t xml:space="preserve">' </w:t>
      </w:r>
      <w:proofErr w:type="spellStart"/>
      <w:r w:rsidRPr="00BF2A99">
        <w:rPr>
          <w:sz w:val="20"/>
          <w:lang w:val="ru-BY"/>
        </w:rPr>
        <w:t>then</w:t>
      </w:r>
      <w:proofErr w:type="spellEnd"/>
    </w:p>
    <w:p w14:paraId="196AF82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37BFA45A" w14:textId="77777777" w:rsidR="00BF2A99" w:rsidRPr="00BF2A99" w:rsidRDefault="00BF2A99" w:rsidP="00BF2A99">
      <w:pPr>
        <w:ind w:firstLine="709"/>
        <w:rPr>
          <w:sz w:val="20"/>
          <w:lang w:val="ru-BY"/>
        </w:rPr>
      </w:pPr>
    </w:p>
    <w:p w14:paraId="4E10D30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Result.Canvas.</w:t>
      </w:r>
      <w:proofErr w:type="gramStart"/>
      <w:r w:rsidRPr="00BF2A99">
        <w:rPr>
          <w:sz w:val="20"/>
          <w:lang w:val="ru-BY"/>
        </w:rPr>
        <w:t>Pen.Color</w:t>
      </w:r>
      <w:proofErr w:type="spellEnd"/>
      <w:r w:rsidRPr="00BF2A99">
        <w:rPr>
          <w:sz w:val="20"/>
          <w:lang w:val="ru-BY"/>
        </w:rPr>
        <w:t xml:space="preserve"> :</w:t>
      </w:r>
      <w:proofErr w:type="gramEnd"/>
      <w:r w:rsidRPr="00BF2A99">
        <w:rPr>
          <w:sz w:val="20"/>
          <w:lang w:val="ru-BY"/>
        </w:rPr>
        <w:t xml:space="preserve">= </w:t>
      </w:r>
      <w:proofErr w:type="spellStart"/>
      <w:proofErr w:type="gramStart"/>
      <w:r w:rsidRPr="00BF2A99">
        <w:rPr>
          <w:sz w:val="20"/>
          <w:lang w:val="ru-BY"/>
        </w:rPr>
        <w:t>item.colBox.Selected</w:t>
      </w:r>
      <w:proofErr w:type="spellEnd"/>
      <w:proofErr w:type="gramEnd"/>
      <w:r w:rsidRPr="00BF2A99">
        <w:rPr>
          <w:sz w:val="20"/>
          <w:lang w:val="ru-BY"/>
        </w:rPr>
        <w:t>;</w:t>
      </w:r>
    </w:p>
    <w:p w14:paraId="767D33F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var</w:t>
      </w:r>
      <w:proofErr w:type="spellEnd"/>
    </w:p>
    <w:p w14:paraId="3C3EBAC8" w14:textId="77777777" w:rsidR="00BF2A99" w:rsidRPr="00BF2A99" w:rsidRDefault="00BF2A99" w:rsidP="00BF2A99">
      <w:pPr>
        <w:ind w:firstLine="709"/>
        <w:rPr>
          <w:sz w:val="20"/>
          <w:lang w:val="ru-BY"/>
        </w:rPr>
      </w:pPr>
      <w:r w:rsidRPr="00BF2A99">
        <w:rPr>
          <w:sz w:val="20"/>
          <w:lang w:val="ru-BY"/>
        </w:rPr>
        <w:t xml:space="preserve">        X, Y: </w:t>
      </w:r>
      <w:proofErr w:type="spellStart"/>
      <w:r w:rsidRPr="00BF2A99">
        <w:rPr>
          <w:sz w:val="20"/>
          <w:lang w:val="ru-BY"/>
        </w:rPr>
        <w:t>double</w:t>
      </w:r>
      <w:proofErr w:type="spellEnd"/>
      <w:r w:rsidRPr="00BF2A99">
        <w:rPr>
          <w:sz w:val="20"/>
          <w:lang w:val="ru-BY"/>
        </w:rPr>
        <w:t>;</w:t>
      </w:r>
    </w:p>
    <w:p w14:paraId="4D906BD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var</w:t>
      </w:r>
      <w:proofErr w:type="spellEnd"/>
    </w:p>
    <w:p w14:paraId="3885E12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pTemp</w:t>
      </w:r>
      <w:proofErr w:type="spellEnd"/>
      <w:r w:rsidRPr="00BF2A99">
        <w:rPr>
          <w:sz w:val="20"/>
          <w:lang w:val="ru-BY"/>
        </w:rPr>
        <w:t xml:space="preserve">: </w:t>
      </w:r>
      <w:proofErr w:type="spellStart"/>
      <w:r w:rsidRPr="00BF2A99">
        <w:rPr>
          <w:sz w:val="20"/>
          <w:lang w:val="ru-BY"/>
        </w:rPr>
        <w:t>Tpoint</w:t>
      </w:r>
      <w:proofErr w:type="spellEnd"/>
      <w:r w:rsidRPr="00BF2A99">
        <w:rPr>
          <w:sz w:val="20"/>
          <w:lang w:val="ru-BY"/>
        </w:rPr>
        <w:t>;</w:t>
      </w:r>
    </w:p>
    <w:p w14:paraId="031AC0E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var</w:t>
      </w:r>
      <w:proofErr w:type="spellEnd"/>
    </w:p>
    <w:p w14:paraId="34661DF4"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flag</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false</w:t>
      </w:r>
      <w:proofErr w:type="spellEnd"/>
      <w:r w:rsidRPr="00BF2A99">
        <w:rPr>
          <w:sz w:val="20"/>
          <w:lang w:val="ru-BY"/>
        </w:rPr>
        <w:t>;</w:t>
      </w:r>
    </w:p>
    <w:p w14:paraId="4C97E58B"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temp</w:t>
      </w:r>
      <w:proofErr w:type="spellEnd"/>
      <w:r w:rsidRPr="00BF2A99">
        <w:rPr>
          <w:sz w:val="20"/>
          <w:lang w:val="ru-BY"/>
        </w:rPr>
        <w:t xml:space="preserve"> :</w:t>
      </w:r>
      <w:proofErr w:type="gramEnd"/>
      <w:r w:rsidRPr="00BF2A99">
        <w:rPr>
          <w:sz w:val="20"/>
          <w:lang w:val="ru-BY"/>
        </w:rPr>
        <w:t xml:space="preserve">= </w:t>
      </w:r>
      <w:proofErr w:type="spellStart"/>
      <w:proofErr w:type="gramStart"/>
      <w:r w:rsidRPr="00BF2A99">
        <w:rPr>
          <w:sz w:val="20"/>
          <w:lang w:val="ru-BY"/>
        </w:rPr>
        <w:t>bounds.Width</w:t>
      </w:r>
      <w:proofErr w:type="spellEnd"/>
      <w:proofErr w:type="gramEnd"/>
      <w:r w:rsidRPr="00BF2A99">
        <w:rPr>
          <w:sz w:val="20"/>
          <w:lang w:val="ru-BY"/>
        </w:rPr>
        <w:t xml:space="preserve"> / </w:t>
      </w:r>
      <w:proofErr w:type="spellStart"/>
      <w:r w:rsidRPr="00BF2A99">
        <w:rPr>
          <w:sz w:val="20"/>
          <w:lang w:val="ru-BY"/>
        </w:rPr>
        <w:t>Width</w:t>
      </w:r>
      <w:proofErr w:type="spellEnd"/>
      <w:r w:rsidRPr="00BF2A99">
        <w:rPr>
          <w:sz w:val="20"/>
          <w:lang w:val="ru-BY"/>
        </w:rPr>
        <w:t>;</w:t>
      </w:r>
    </w:p>
    <w:p w14:paraId="7A4DF669"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X :</w:t>
      </w:r>
      <w:proofErr w:type="gramEnd"/>
      <w:r w:rsidRPr="00BF2A99">
        <w:rPr>
          <w:sz w:val="20"/>
          <w:lang w:val="ru-BY"/>
        </w:rPr>
        <w:t xml:space="preserve">= </w:t>
      </w:r>
      <w:proofErr w:type="spellStart"/>
      <w:proofErr w:type="gramStart"/>
      <w:r w:rsidRPr="00BF2A99">
        <w:rPr>
          <w:sz w:val="20"/>
          <w:lang w:val="ru-BY"/>
        </w:rPr>
        <w:t>bounds.Left</w:t>
      </w:r>
      <w:proofErr w:type="spellEnd"/>
      <w:proofErr w:type="gramEnd"/>
      <w:r w:rsidRPr="00BF2A99">
        <w:rPr>
          <w:sz w:val="20"/>
          <w:lang w:val="ru-BY"/>
        </w:rPr>
        <w:t>;</w:t>
      </w:r>
    </w:p>
    <w:p w14:paraId="1BF3101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while</w:t>
      </w:r>
      <w:proofErr w:type="spellEnd"/>
      <w:r w:rsidRPr="00BF2A99">
        <w:rPr>
          <w:sz w:val="20"/>
          <w:lang w:val="ru-BY"/>
        </w:rPr>
        <w:t xml:space="preserve"> X &lt;= </w:t>
      </w:r>
      <w:proofErr w:type="spellStart"/>
      <w:proofErr w:type="gramStart"/>
      <w:r w:rsidRPr="00BF2A99">
        <w:rPr>
          <w:sz w:val="20"/>
          <w:lang w:val="ru-BY"/>
        </w:rPr>
        <w:t>bounds.right</w:t>
      </w:r>
      <w:proofErr w:type="spellEnd"/>
      <w:proofErr w:type="gramEnd"/>
      <w:r w:rsidRPr="00BF2A99">
        <w:rPr>
          <w:sz w:val="20"/>
          <w:lang w:val="ru-BY"/>
        </w:rPr>
        <w:t xml:space="preserve"> </w:t>
      </w:r>
      <w:proofErr w:type="spellStart"/>
      <w:r w:rsidRPr="00BF2A99">
        <w:rPr>
          <w:sz w:val="20"/>
          <w:lang w:val="ru-BY"/>
        </w:rPr>
        <w:t>do</w:t>
      </w:r>
      <w:proofErr w:type="spellEnd"/>
    </w:p>
    <w:p w14:paraId="56BCCBD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23E6067A" w14:textId="77777777" w:rsidR="00BF2A99" w:rsidRPr="00BF2A99" w:rsidRDefault="00BF2A99" w:rsidP="00BF2A99">
      <w:pPr>
        <w:ind w:firstLine="709"/>
        <w:rPr>
          <w:sz w:val="20"/>
          <w:lang w:val="ru-BY"/>
        </w:rPr>
      </w:pPr>
    </w:p>
    <w:p w14:paraId="4A932F5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MyParser.Evaluate</w:t>
      </w:r>
      <w:proofErr w:type="spellEnd"/>
      <w:r w:rsidRPr="00BF2A99">
        <w:rPr>
          <w:sz w:val="20"/>
          <w:lang w:val="ru-BY"/>
        </w:rPr>
        <w:t>(</w:t>
      </w:r>
      <w:proofErr w:type="spellStart"/>
      <w:proofErr w:type="gramStart"/>
      <w:r w:rsidRPr="00BF2A99">
        <w:rPr>
          <w:sz w:val="20"/>
          <w:lang w:val="ru-BY"/>
        </w:rPr>
        <w:t>item.Edit.Text</w:t>
      </w:r>
      <w:proofErr w:type="spellEnd"/>
      <w:proofErr w:type="gramEnd"/>
      <w:r w:rsidRPr="00BF2A99">
        <w:rPr>
          <w:sz w:val="20"/>
          <w:lang w:val="ru-BY"/>
        </w:rPr>
        <w:t xml:space="preserve">, X, Y) </w:t>
      </w:r>
      <w:proofErr w:type="spellStart"/>
      <w:r w:rsidRPr="00BF2A99">
        <w:rPr>
          <w:sz w:val="20"/>
          <w:lang w:val="ru-BY"/>
        </w:rPr>
        <w:t>then</w:t>
      </w:r>
      <w:proofErr w:type="spellEnd"/>
    </w:p>
    <w:p w14:paraId="0B8BFF3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14CA95F5" w14:textId="77777777" w:rsidR="00BF2A99" w:rsidRPr="00BF2A99" w:rsidRDefault="00BF2A99" w:rsidP="00BF2A99">
      <w:pPr>
        <w:ind w:firstLine="709"/>
        <w:rPr>
          <w:sz w:val="20"/>
          <w:lang w:val="ru-BY"/>
        </w:rPr>
      </w:pPr>
    </w:p>
    <w:p w14:paraId="3AE79B9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(Y </w:t>
      </w:r>
      <w:proofErr w:type="gramStart"/>
      <w:r w:rsidRPr="00BF2A99">
        <w:rPr>
          <w:sz w:val="20"/>
          <w:lang w:val="ru-BY"/>
        </w:rPr>
        <w:t xml:space="preserve">&lt; </w:t>
      </w:r>
      <w:proofErr w:type="spellStart"/>
      <w:r w:rsidRPr="00BF2A99">
        <w:rPr>
          <w:sz w:val="20"/>
          <w:lang w:val="ru-BY"/>
        </w:rPr>
        <w:t>bounds</w:t>
      </w:r>
      <w:proofErr w:type="gramEnd"/>
      <w:r w:rsidRPr="00BF2A99">
        <w:rPr>
          <w:sz w:val="20"/>
          <w:lang w:val="ru-BY"/>
        </w:rPr>
        <w:t>.Bottom</w:t>
      </w:r>
      <w:proofErr w:type="spellEnd"/>
      <w:r w:rsidRPr="00BF2A99">
        <w:rPr>
          <w:sz w:val="20"/>
          <w:lang w:val="ru-BY"/>
        </w:rPr>
        <w:t xml:space="preserve">) </w:t>
      </w:r>
      <w:proofErr w:type="spellStart"/>
      <w:r w:rsidRPr="00BF2A99">
        <w:rPr>
          <w:sz w:val="20"/>
          <w:lang w:val="ru-BY"/>
        </w:rPr>
        <w:t>or</w:t>
      </w:r>
      <w:proofErr w:type="spellEnd"/>
      <w:r w:rsidRPr="00BF2A99">
        <w:rPr>
          <w:sz w:val="20"/>
          <w:lang w:val="ru-BY"/>
        </w:rPr>
        <w:t xml:space="preserve"> (y=-Infinity) </w:t>
      </w:r>
      <w:proofErr w:type="spellStart"/>
      <w:r w:rsidRPr="00BF2A99">
        <w:rPr>
          <w:sz w:val="20"/>
          <w:lang w:val="ru-BY"/>
        </w:rPr>
        <w:t>then</w:t>
      </w:r>
      <w:proofErr w:type="spellEnd"/>
    </w:p>
    <w:p w14:paraId="6248C38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1C82CDF1"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Y :</w:t>
      </w:r>
      <w:proofErr w:type="gramEnd"/>
      <w:r w:rsidRPr="00BF2A99">
        <w:rPr>
          <w:sz w:val="20"/>
          <w:lang w:val="ru-BY"/>
        </w:rPr>
        <w:t xml:space="preserve">= </w:t>
      </w:r>
      <w:proofErr w:type="spellStart"/>
      <w:proofErr w:type="gramStart"/>
      <w:r w:rsidRPr="00BF2A99">
        <w:rPr>
          <w:sz w:val="20"/>
          <w:lang w:val="ru-BY"/>
        </w:rPr>
        <w:t>bounds.Bottom</w:t>
      </w:r>
      <w:proofErr w:type="spellEnd"/>
      <w:proofErr w:type="gramEnd"/>
      <w:r w:rsidRPr="00BF2A99">
        <w:rPr>
          <w:sz w:val="20"/>
          <w:lang w:val="ru-BY"/>
        </w:rPr>
        <w:t>;</w:t>
      </w:r>
    </w:p>
    <w:p w14:paraId="61236898"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flag</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false</w:t>
      </w:r>
      <w:proofErr w:type="spellEnd"/>
      <w:r w:rsidRPr="00BF2A99">
        <w:rPr>
          <w:sz w:val="20"/>
          <w:lang w:val="ru-BY"/>
        </w:rPr>
        <w:t>;</w:t>
      </w:r>
    </w:p>
    <w:p w14:paraId="26708B74"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46A29AC3" w14:textId="77777777" w:rsidR="00BF2A99" w:rsidRPr="00BF2A99" w:rsidRDefault="00BF2A99" w:rsidP="00BF2A99">
      <w:pPr>
        <w:ind w:firstLine="709"/>
        <w:rPr>
          <w:sz w:val="20"/>
          <w:lang w:val="ru-BY"/>
        </w:rPr>
      </w:pPr>
    </w:p>
    <w:p w14:paraId="6717F87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gramStart"/>
      <w:r w:rsidRPr="00BF2A99">
        <w:rPr>
          <w:sz w:val="20"/>
          <w:lang w:val="ru-BY"/>
        </w:rPr>
        <w:t>Y &gt;</w:t>
      </w:r>
      <w:proofErr w:type="gramEnd"/>
      <w:r w:rsidRPr="00BF2A99">
        <w:rPr>
          <w:sz w:val="20"/>
          <w:lang w:val="ru-BY"/>
        </w:rPr>
        <w:t xml:space="preserve"> </w:t>
      </w:r>
      <w:proofErr w:type="spellStart"/>
      <w:proofErr w:type="gramStart"/>
      <w:r w:rsidRPr="00BF2A99">
        <w:rPr>
          <w:sz w:val="20"/>
          <w:lang w:val="ru-BY"/>
        </w:rPr>
        <w:t>bounds.Top</w:t>
      </w:r>
      <w:proofErr w:type="spellEnd"/>
      <w:proofErr w:type="gramEnd"/>
      <w:r w:rsidRPr="00BF2A99">
        <w:rPr>
          <w:sz w:val="20"/>
          <w:lang w:val="ru-BY"/>
        </w:rPr>
        <w:t xml:space="preserve">) </w:t>
      </w:r>
      <w:proofErr w:type="spellStart"/>
      <w:r w:rsidRPr="00BF2A99">
        <w:rPr>
          <w:sz w:val="20"/>
          <w:lang w:val="ru-BY"/>
        </w:rPr>
        <w:t>or</w:t>
      </w:r>
      <w:proofErr w:type="spellEnd"/>
      <w:r w:rsidRPr="00BF2A99">
        <w:rPr>
          <w:sz w:val="20"/>
          <w:lang w:val="ru-BY"/>
        </w:rPr>
        <w:t xml:space="preserve"> (y=+Infinity) </w:t>
      </w:r>
      <w:proofErr w:type="spellStart"/>
      <w:r w:rsidRPr="00BF2A99">
        <w:rPr>
          <w:sz w:val="20"/>
          <w:lang w:val="ru-BY"/>
        </w:rPr>
        <w:t>then</w:t>
      </w:r>
      <w:proofErr w:type="spellEnd"/>
    </w:p>
    <w:p w14:paraId="1DA3CDF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30214350"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Y :</w:t>
      </w:r>
      <w:proofErr w:type="gramEnd"/>
      <w:r w:rsidRPr="00BF2A99">
        <w:rPr>
          <w:sz w:val="20"/>
          <w:lang w:val="ru-BY"/>
        </w:rPr>
        <w:t xml:space="preserve">= </w:t>
      </w:r>
      <w:proofErr w:type="spellStart"/>
      <w:proofErr w:type="gramStart"/>
      <w:r w:rsidRPr="00BF2A99">
        <w:rPr>
          <w:sz w:val="20"/>
          <w:lang w:val="ru-BY"/>
        </w:rPr>
        <w:t>bounds.Top</w:t>
      </w:r>
      <w:proofErr w:type="spellEnd"/>
      <w:proofErr w:type="gramEnd"/>
      <w:r w:rsidRPr="00BF2A99">
        <w:rPr>
          <w:sz w:val="20"/>
          <w:lang w:val="ru-BY"/>
        </w:rPr>
        <w:t>;</w:t>
      </w:r>
    </w:p>
    <w:p w14:paraId="072031F4"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flag</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false</w:t>
      </w:r>
      <w:proofErr w:type="spellEnd"/>
      <w:r w:rsidRPr="00BF2A99">
        <w:rPr>
          <w:sz w:val="20"/>
          <w:lang w:val="ru-BY"/>
        </w:rPr>
        <w:t>;</w:t>
      </w:r>
    </w:p>
    <w:p w14:paraId="7929019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352F7857" w14:textId="77777777" w:rsidR="00BF2A99" w:rsidRPr="00BF2A99" w:rsidRDefault="00BF2A99" w:rsidP="00BF2A99">
      <w:pPr>
        <w:ind w:firstLine="709"/>
        <w:rPr>
          <w:sz w:val="20"/>
          <w:lang w:val="ru-BY"/>
        </w:rPr>
      </w:pPr>
    </w:p>
    <w:p w14:paraId="7928842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22620716"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pTemp</w:t>
      </w:r>
      <w:proofErr w:type="spellEnd"/>
      <w:r w:rsidRPr="00BF2A99">
        <w:rPr>
          <w:sz w:val="20"/>
          <w:lang w:val="ru-BY"/>
        </w:rPr>
        <w:t xml:space="preserve"> :</w:t>
      </w:r>
      <w:proofErr w:type="gramEnd"/>
      <w:r w:rsidRPr="00BF2A99">
        <w:rPr>
          <w:sz w:val="20"/>
          <w:lang w:val="ru-BY"/>
        </w:rPr>
        <w:t xml:space="preserve">= </w:t>
      </w:r>
      <w:proofErr w:type="spellStart"/>
      <w:proofErr w:type="gramStart"/>
      <w:r w:rsidRPr="00BF2A99">
        <w:rPr>
          <w:sz w:val="20"/>
          <w:lang w:val="ru-BY"/>
        </w:rPr>
        <w:t>GetPoint</w:t>
      </w:r>
      <w:proofErr w:type="spellEnd"/>
      <w:r w:rsidRPr="00BF2A99">
        <w:rPr>
          <w:sz w:val="20"/>
          <w:lang w:val="ru-BY"/>
        </w:rPr>
        <w:t>(</w:t>
      </w:r>
      <w:proofErr w:type="spellStart"/>
      <w:r w:rsidRPr="00BF2A99">
        <w:rPr>
          <w:sz w:val="20"/>
          <w:lang w:val="ru-BY"/>
        </w:rPr>
        <w:t>PointF</w:t>
      </w:r>
      <w:proofErr w:type="spellEnd"/>
      <w:r w:rsidRPr="00BF2A99">
        <w:rPr>
          <w:sz w:val="20"/>
          <w:lang w:val="ru-BY"/>
        </w:rPr>
        <w:t>(</w:t>
      </w:r>
      <w:proofErr w:type="gramEnd"/>
      <w:r w:rsidRPr="00BF2A99">
        <w:rPr>
          <w:sz w:val="20"/>
          <w:lang w:val="ru-BY"/>
        </w:rPr>
        <w:t>X, Y));</w:t>
      </w:r>
    </w:p>
    <w:p w14:paraId="25B69ED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flag</w:t>
      </w:r>
      <w:proofErr w:type="spellEnd"/>
      <w:r w:rsidRPr="00BF2A99">
        <w:rPr>
          <w:sz w:val="20"/>
          <w:lang w:val="ru-BY"/>
        </w:rPr>
        <w:t xml:space="preserve"> </w:t>
      </w:r>
      <w:proofErr w:type="spellStart"/>
      <w:r w:rsidRPr="00BF2A99">
        <w:rPr>
          <w:sz w:val="20"/>
          <w:lang w:val="ru-BY"/>
        </w:rPr>
        <w:t>then</w:t>
      </w:r>
      <w:proofErr w:type="spellEnd"/>
    </w:p>
    <w:p w14:paraId="69F8CC1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Result.Canvas.</w:t>
      </w:r>
      <w:proofErr w:type="gramStart"/>
      <w:r w:rsidRPr="00BF2A99">
        <w:rPr>
          <w:sz w:val="20"/>
          <w:lang w:val="ru-BY"/>
        </w:rPr>
        <w:t>LineTo</w:t>
      </w:r>
      <w:proofErr w:type="spellEnd"/>
      <w:r w:rsidRPr="00BF2A99">
        <w:rPr>
          <w:sz w:val="20"/>
          <w:lang w:val="ru-BY"/>
        </w:rPr>
        <w:t>(</w:t>
      </w:r>
      <w:proofErr w:type="spellStart"/>
      <w:proofErr w:type="gramEnd"/>
      <w:r w:rsidRPr="00BF2A99">
        <w:rPr>
          <w:sz w:val="20"/>
          <w:lang w:val="ru-BY"/>
        </w:rPr>
        <w:t>pTemp.X</w:t>
      </w:r>
      <w:proofErr w:type="spellEnd"/>
      <w:r w:rsidRPr="00BF2A99">
        <w:rPr>
          <w:sz w:val="20"/>
          <w:lang w:val="ru-BY"/>
        </w:rPr>
        <w:t xml:space="preserve">, </w:t>
      </w:r>
      <w:proofErr w:type="spellStart"/>
      <w:r w:rsidRPr="00BF2A99">
        <w:rPr>
          <w:sz w:val="20"/>
          <w:lang w:val="ru-BY"/>
        </w:rPr>
        <w:t>pTemp.Y</w:t>
      </w:r>
      <w:proofErr w:type="spellEnd"/>
      <w:r w:rsidRPr="00BF2A99">
        <w:rPr>
          <w:sz w:val="20"/>
          <w:lang w:val="ru-BY"/>
        </w:rPr>
        <w:t>)</w:t>
      </w:r>
    </w:p>
    <w:p w14:paraId="08BA5F5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p>
    <w:p w14:paraId="70E8E71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31F6770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Result.Canvas.</w:t>
      </w:r>
      <w:proofErr w:type="gramStart"/>
      <w:r w:rsidRPr="00BF2A99">
        <w:rPr>
          <w:sz w:val="20"/>
          <w:lang w:val="ru-BY"/>
        </w:rPr>
        <w:t>MoveTo</w:t>
      </w:r>
      <w:proofErr w:type="spellEnd"/>
      <w:r w:rsidRPr="00BF2A99">
        <w:rPr>
          <w:sz w:val="20"/>
          <w:lang w:val="ru-BY"/>
        </w:rPr>
        <w:t>(</w:t>
      </w:r>
      <w:proofErr w:type="spellStart"/>
      <w:proofErr w:type="gramEnd"/>
      <w:r w:rsidRPr="00BF2A99">
        <w:rPr>
          <w:sz w:val="20"/>
          <w:lang w:val="ru-BY"/>
        </w:rPr>
        <w:t>pTemp.X</w:t>
      </w:r>
      <w:proofErr w:type="spellEnd"/>
      <w:r w:rsidRPr="00BF2A99">
        <w:rPr>
          <w:sz w:val="20"/>
          <w:lang w:val="ru-BY"/>
        </w:rPr>
        <w:t xml:space="preserve">, </w:t>
      </w:r>
      <w:proofErr w:type="spellStart"/>
      <w:r w:rsidRPr="00BF2A99">
        <w:rPr>
          <w:sz w:val="20"/>
          <w:lang w:val="ru-BY"/>
        </w:rPr>
        <w:t>pTemp.Y</w:t>
      </w:r>
      <w:proofErr w:type="spellEnd"/>
      <w:r w:rsidRPr="00BF2A99">
        <w:rPr>
          <w:sz w:val="20"/>
          <w:lang w:val="ru-BY"/>
        </w:rPr>
        <w:t>);</w:t>
      </w:r>
    </w:p>
    <w:p w14:paraId="57415CB9"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flag</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true</w:t>
      </w:r>
      <w:proofErr w:type="spellEnd"/>
      <w:r w:rsidRPr="00BF2A99">
        <w:rPr>
          <w:sz w:val="20"/>
          <w:lang w:val="ru-BY"/>
        </w:rPr>
        <w:t>;</w:t>
      </w:r>
    </w:p>
    <w:p w14:paraId="018F17DA" w14:textId="77777777" w:rsidR="00BF2A99" w:rsidRPr="00BF2A99" w:rsidRDefault="00BF2A99" w:rsidP="00BF2A99">
      <w:pPr>
        <w:ind w:firstLine="709"/>
        <w:rPr>
          <w:sz w:val="20"/>
          <w:lang w:val="ru-BY"/>
        </w:rPr>
      </w:pPr>
    </w:p>
    <w:p w14:paraId="6992B63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3C65931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p>
    <w:p w14:paraId="1FC9556B" w14:textId="77777777" w:rsidR="00BF2A99" w:rsidRPr="00BF2A99" w:rsidRDefault="00BF2A99" w:rsidP="00BF2A99">
      <w:pPr>
        <w:ind w:firstLine="709"/>
        <w:rPr>
          <w:sz w:val="20"/>
          <w:lang w:val="ru-BY"/>
        </w:rPr>
      </w:pPr>
    </w:p>
    <w:p w14:paraId="09DE9ED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p>
    <w:p w14:paraId="3C80AE6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p>
    <w:p w14:paraId="2FB01291"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flag</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false</w:t>
      </w:r>
      <w:proofErr w:type="spellEnd"/>
      <w:r w:rsidRPr="00BF2A99">
        <w:rPr>
          <w:sz w:val="20"/>
          <w:lang w:val="ru-BY"/>
        </w:rPr>
        <w:t>;</w:t>
      </w:r>
    </w:p>
    <w:p w14:paraId="10C51A66"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X :</w:t>
      </w:r>
      <w:proofErr w:type="gramEnd"/>
      <w:r w:rsidRPr="00BF2A99">
        <w:rPr>
          <w:sz w:val="20"/>
          <w:lang w:val="ru-BY"/>
        </w:rPr>
        <w:t xml:space="preserve">= X + </w:t>
      </w:r>
      <w:proofErr w:type="spellStart"/>
      <w:r w:rsidRPr="00BF2A99">
        <w:rPr>
          <w:sz w:val="20"/>
          <w:lang w:val="ru-BY"/>
        </w:rPr>
        <w:t>temp</w:t>
      </w:r>
      <w:proofErr w:type="spellEnd"/>
      <w:r w:rsidRPr="00BF2A99">
        <w:rPr>
          <w:sz w:val="20"/>
          <w:lang w:val="ru-BY"/>
        </w:rPr>
        <w:t>;</w:t>
      </w:r>
    </w:p>
    <w:p w14:paraId="749266BC" w14:textId="77777777" w:rsidR="00BF2A99" w:rsidRPr="00BF2A99" w:rsidRDefault="00BF2A99" w:rsidP="00BF2A99">
      <w:pPr>
        <w:ind w:firstLine="709"/>
        <w:rPr>
          <w:sz w:val="20"/>
          <w:lang w:val="ru-BY"/>
        </w:rPr>
      </w:pPr>
    </w:p>
    <w:p w14:paraId="2F7C3688" w14:textId="77777777" w:rsidR="00BF2A99" w:rsidRPr="00BF2A99" w:rsidRDefault="00BF2A99" w:rsidP="00BF2A99">
      <w:pPr>
        <w:ind w:firstLine="709"/>
        <w:rPr>
          <w:sz w:val="20"/>
          <w:lang w:val="ru-BY"/>
        </w:rPr>
      </w:pPr>
      <w:r w:rsidRPr="00BF2A99">
        <w:rPr>
          <w:sz w:val="20"/>
          <w:lang w:val="ru-BY"/>
        </w:rPr>
        <w:lastRenderedPageBreak/>
        <w:t xml:space="preserve">      </w:t>
      </w:r>
      <w:proofErr w:type="spellStart"/>
      <w:r w:rsidRPr="00BF2A99">
        <w:rPr>
          <w:sz w:val="20"/>
          <w:lang w:val="ru-BY"/>
        </w:rPr>
        <w:t>end</w:t>
      </w:r>
      <w:proofErr w:type="spellEnd"/>
      <w:r w:rsidRPr="00BF2A99">
        <w:rPr>
          <w:sz w:val="20"/>
          <w:lang w:val="ru-BY"/>
        </w:rPr>
        <w:t>;</w:t>
      </w:r>
    </w:p>
    <w:p w14:paraId="4B44B92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2680CEE9" w14:textId="77777777" w:rsidR="00BF2A99" w:rsidRPr="00BF2A99" w:rsidRDefault="00BF2A99" w:rsidP="00BF2A99">
      <w:pPr>
        <w:ind w:firstLine="709"/>
        <w:rPr>
          <w:sz w:val="20"/>
          <w:lang w:val="ru-BY"/>
        </w:rPr>
      </w:pPr>
    </w:p>
    <w:p w14:paraId="368E992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17959B0D" w14:textId="77777777" w:rsidR="00BF2A99" w:rsidRPr="00BF2A99" w:rsidRDefault="00BF2A99" w:rsidP="00BF2A99">
      <w:pPr>
        <w:ind w:firstLine="709"/>
        <w:rPr>
          <w:sz w:val="20"/>
          <w:lang w:val="ru-BY"/>
        </w:rPr>
      </w:pPr>
    </w:p>
    <w:p w14:paraId="6169F233"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387D7C5F" w14:textId="77777777" w:rsidR="00BF2A99" w:rsidRPr="00BF2A99" w:rsidRDefault="00BF2A99" w:rsidP="00BF2A99">
      <w:pPr>
        <w:ind w:firstLine="709"/>
        <w:rPr>
          <w:sz w:val="20"/>
          <w:lang w:val="ru-BY"/>
        </w:rPr>
      </w:pPr>
    </w:p>
    <w:p w14:paraId="10DCD272" w14:textId="41192D4A" w:rsid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614E1722" w14:textId="77777777" w:rsidR="00BF2A99" w:rsidRPr="00BF2A99" w:rsidRDefault="00BF2A99" w:rsidP="00BF2A99">
      <w:pPr>
        <w:ind w:firstLine="709"/>
        <w:rPr>
          <w:sz w:val="20"/>
          <w:lang w:val="ru-BY"/>
        </w:rPr>
      </w:pPr>
      <w:proofErr w:type="spellStart"/>
      <w:r w:rsidRPr="00BF2A99">
        <w:rPr>
          <w:sz w:val="20"/>
          <w:lang w:val="ru-BY"/>
        </w:rPr>
        <w:t>unit</w:t>
      </w:r>
      <w:proofErr w:type="spellEnd"/>
      <w:r w:rsidRPr="00BF2A99">
        <w:rPr>
          <w:sz w:val="20"/>
          <w:lang w:val="ru-BY"/>
        </w:rPr>
        <w:t xml:space="preserve"> </w:t>
      </w:r>
      <w:proofErr w:type="spellStart"/>
      <w:r w:rsidRPr="00BF2A99">
        <w:rPr>
          <w:sz w:val="20"/>
          <w:lang w:val="ru-BY"/>
        </w:rPr>
        <w:t>Expression</w:t>
      </w:r>
      <w:proofErr w:type="spellEnd"/>
      <w:r w:rsidRPr="00BF2A99">
        <w:rPr>
          <w:sz w:val="20"/>
          <w:lang w:val="ru-BY"/>
        </w:rPr>
        <w:t>;</w:t>
      </w:r>
    </w:p>
    <w:p w14:paraId="0BDA4E18" w14:textId="77777777" w:rsidR="00BF2A99" w:rsidRPr="00BF2A99" w:rsidRDefault="00BF2A99" w:rsidP="00BF2A99">
      <w:pPr>
        <w:ind w:firstLine="709"/>
        <w:rPr>
          <w:sz w:val="20"/>
          <w:lang w:val="ru-BY"/>
        </w:rPr>
      </w:pPr>
    </w:p>
    <w:p w14:paraId="50F2A0EC" w14:textId="77777777" w:rsidR="00BF2A99" w:rsidRPr="00BF2A99" w:rsidRDefault="00BF2A99" w:rsidP="00BF2A99">
      <w:pPr>
        <w:ind w:firstLine="709"/>
        <w:rPr>
          <w:sz w:val="20"/>
          <w:lang w:val="ru-BY"/>
        </w:rPr>
      </w:pPr>
      <w:proofErr w:type="spellStart"/>
      <w:r w:rsidRPr="00BF2A99">
        <w:rPr>
          <w:sz w:val="20"/>
          <w:lang w:val="ru-BY"/>
        </w:rPr>
        <w:t>interface</w:t>
      </w:r>
      <w:proofErr w:type="spellEnd"/>
    </w:p>
    <w:p w14:paraId="07144C0A" w14:textId="77777777" w:rsidR="00BF2A99" w:rsidRPr="00BF2A99" w:rsidRDefault="00BF2A99" w:rsidP="00BF2A99">
      <w:pPr>
        <w:ind w:firstLine="709"/>
        <w:rPr>
          <w:sz w:val="20"/>
          <w:lang w:val="ru-BY"/>
        </w:rPr>
      </w:pPr>
      <w:proofErr w:type="spellStart"/>
      <w:r w:rsidRPr="00BF2A99">
        <w:rPr>
          <w:sz w:val="20"/>
          <w:lang w:val="ru-BY"/>
        </w:rPr>
        <w:t>uses</w:t>
      </w:r>
      <w:proofErr w:type="spellEnd"/>
      <w:r w:rsidRPr="00BF2A99">
        <w:rPr>
          <w:sz w:val="20"/>
          <w:lang w:val="ru-BY"/>
        </w:rPr>
        <w:t xml:space="preserve"> </w:t>
      </w:r>
      <w:proofErr w:type="spellStart"/>
      <w:proofErr w:type="gramStart"/>
      <w:r w:rsidRPr="00BF2A99">
        <w:rPr>
          <w:sz w:val="20"/>
          <w:lang w:val="ru-BY"/>
        </w:rPr>
        <w:t>Vcl.ExtCtrls,System.Classes</w:t>
      </w:r>
      <w:proofErr w:type="spellEnd"/>
      <w:proofErr w:type="gramEnd"/>
      <w:r w:rsidRPr="00BF2A99">
        <w:rPr>
          <w:sz w:val="20"/>
          <w:lang w:val="ru-BY"/>
        </w:rPr>
        <w:t xml:space="preserve">, </w:t>
      </w:r>
      <w:proofErr w:type="spellStart"/>
      <w:proofErr w:type="gramStart"/>
      <w:r w:rsidRPr="00BF2A99">
        <w:rPr>
          <w:sz w:val="20"/>
          <w:lang w:val="ru-BY"/>
        </w:rPr>
        <w:t>Vcl.StdCtrls,Vcl.Forms</w:t>
      </w:r>
      <w:proofErr w:type="spellEnd"/>
      <w:proofErr w:type="gramEnd"/>
      <w:r w:rsidRPr="00BF2A99">
        <w:rPr>
          <w:sz w:val="20"/>
          <w:lang w:val="ru-BY"/>
        </w:rPr>
        <w:t xml:space="preserve">, </w:t>
      </w:r>
      <w:proofErr w:type="spellStart"/>
      <w:r w:rsidRPr="00BF2A99">
        <w:rPr>
          <w:sz w:val="20"/>
          <w:lang w:val="ru-BY"/>
        </w:rPr>
        <w:t>Vcl.Controls</w:t>
      </w:r>
      <w:proofErr w:type="spellEnd"/>
      <w:r w:rsidRPr="00BF2A99">
        <w:rPr>
          <w:sz w:val="20"/>
          <w:lang w:val="ru-BY"/>
        </w:rPr>
        <w:t xml:space="preserve">, </w:t>
      </w:r>
      <w:proofErr w:type="spellStart"/>
      <w:r w:rsidRPr="00BF2A99">
        <w:rPr>
          <w:sz w:val="20"/>
          <w:lang w:val="ru-BY"/>
        </w:rPr>
        <w:t>Math</w:t>
      </w:r>
      <w:proofErr w:type="spellEnd"/>
      <w:r w:rsidRPr="00BF2A99">
        <w:rPr>
          <w:sz w:val="20"/>
          <w:lang w:val="ru-BY"/>
        </w:rPr>
        <w:t>;</w:t>
      </w:r>
    </w:p>
    <w:p w14:paraId="30B5C7FE" w14:textId="77777777" w:rsidR="00BF2A99" w:rsidRPr="00BF2A99" w:rsidRDefault="00BF2A99" w:rsidP="00BF2A99">
      <w:pPr>
        <w:ind w:firstLine="709"/>
        <w:rPr>
          <w:sz w:val="20"/>
          <w:lang w:val="ru-BY"/>
        </w:rPr>
      </w:pPr>
      <w:proofErr w:type="spellStart"/>
      <w:r w:rsidRPr="00BF2A99">
        <w:rPr>
          <w:sz w:val="20"/>
          <w:lang w:val="ru-BY"/>
        </w:rPr>
        <w:t>type</w:t>
      </w:r>
      <w:proofErr w:type="spellEnd"/>
      <w:r w:rsidRPr="00BF2A99">
        <w:rPr>
          <w:sz w:val="20"/>
          <w:lang w:val="ru-BY"/>
        </w:rPr>
        <w:t xml:space="preserve"> </w:t>
      </w:r>
      <w:proofErr w:type="spellStart"/>
      <w:r w:rsidRPr="00BF2A99">
        <w:rPr>
          <w:sz w:val="20"/>
          <w:lang w:val="ru-BY"/>
        </w:rPr>
        <w:t>TExpression</w:t>
      </w:r>
      <w:proofErr w:type="spellEnd"/>
      <w:r w:rsidRPr="00BF2A99">
        <w:rPr>
          <w:sz w:val="20"/>
          <w:lang w:val="ru-BY"/>
        </w:rPr>
        <w:t xml:space="preserve"> = </w:t>
      </w:r>
      <w:proofErr w:type="gramStart"/>
      <w:r w:rsidRPr="00BF2A99">
        <w:rPr>
          <w:sz w:val="20"/>
          <w:lang w:val="ru-BY"/>
        </w:rPr>
        <w:t>Class(</w:t>
      </w:r>
      <w:proofErr w:type="spellStart"/>
      <w:proofErr w:type="gramEnd"/>
      <w:r w:rsidRPr="00BF2A99">
        <w:rPr>
          <w:sz w:val="20"/>
          <w:lang w:val="ru-BY"/>
        </w:rPr>
        <w:t>TPanel</w:t>
      </w:r>
      <w:proofErr w:type="spellEnd"/>
      <w:r w:rsidRPr="00BF2A99">
        <w:rPr>
          <w:sz w:val="20"/>
          <w:lang w:val="ru-BY"/>
        </w:rPr>
        <w:t>)</w:t>
      </w:r>
    </w:p>
    <w:p w14:paraId="48C62321" w14:textId="77777777" w:rsidR="00BF2A99" w:rsidRPr="00BF2A99" w:rsidRDefault="00BF2A99" w:rsidP="00BF2A99">
      <w:pPr>
        <w:ind w:firstLine="709"/>
        <w:rPr>
          <w:sz w:val="20"/>
          <w:lang w:val="ru-BY"/>
        </w:rPr>
      </w:pPr>
    </w:p>
    <w:p w14:paraId="743E8A3E" w14:textId="77777777" w:rsidR="00BF2A99" w:rsidRPr="00BF2A99" w:rsidRDefault="00BF2A99" w:rsidP="00BF2A99">
      <w:pPr>
        <w:ind w:firstLine="709"/>
        <w:rPr>
          <w:sz w:val="20"/>
          <w:lang w:val="ru-BY"/>
        </w:rPr>
      </w:pPr>
      <w:proofErr w:type="spellStart"/>
      <w:r w:rsidRPr="00BF2A99">
        <w:rPr>
          <w:sz w:val="20"/>
          <w:lang w:val="ru-BY"/>
        </w:rPr>
        <w:t>public</w:t>
      </w:r>
      <w:proofErr w:type="spellEnd"/>
    </w:p>
    <w:p w14:paraId="1E4A63E3" w14:textId="77777777" w:rsidR="00BF2A99" w:rsidRPr="00BF2A99" w:rsidRDefault="00BF2A99" w:rsidP="00BF2A99">
      <w:pPr>
        <w:ind w:firstLine="709"/>
        <w:rPr>
          <w:sz w:val="20"/>
          <w:lang w:val="ru-BY"/>
        </w:rPr>
      </w:pPr>
    </w:p>
    <w:p w14:paraId="26E6BC94" w14:textId="77777777"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w:t>
      </w:r>
      <w:proofErr w:type="spellStart"/>
      <w:r w:rsidRPr="00BF2A99">
        <w:rPr>
          <w:sz w:val="20"/>
          <w:lang w:val="ru-BY"/>
        </w:rPr>
        <w:t>ReSize</w:t>
      </w:r>
      <w:proofErr w:type="spellEnd"/>
      <w:r w:rsidRPr="00BF2A99">
        <w:rPr>
          <w:sz w:val="20"/>
          <w:lang w:val="ru-BY"/>
        </w:rPr>
        <w:t>;</w:t>
      </w:r>
    </w:p>
    <w:p w14:paraId="7CDD4DAF" w14:textId="77777777" w:rsidR="00BF2A99" w:rsidRPr="00BF2A99" w:rsidRDefault="00BF2A99" w:rsidP="00BF2A99">
      <w:pPr>
        <w:ind w:firstLine="709"/>
        <w:rPr>
          <w:sz w:val="20"/>
          <w:lang w:val="ru-BY"/>
        </w:rPr>
      </w:pPr>
      <w:proofErr w:type="spellStart"/>
      <w:r w:rsidRPr="00BF2A99">
        <w:rPr>
          <w:sz w:val="20"/>
          <w:lang w:val="ru-BY"/>
        </w:rPr>
        <w:t>constructor</w:t>
      </w:r>
      <w:proofErr w:type="spellEnd"/>
      <w:r w:rsidRPr="00BF2A99">
        <w:rPr>
          <w:sz w:val="20"/>
          <w:lang w:val="ru-BY"/>
        </w:rPr>
        <w:t xml:space="preserve"> </w:t>
      </w:r>
      <w:proofErr w:type="spellStart"/>
      <w:proofErr w:type="gramStart"/>
      <w:r w:rsidRPr="00BF2A99">
        <w:rPr>
          <w:sz w:val="20"/>
          <w:lang w:val="ru-BY"/>
        </w:rPr>
        <w:t>Create</w:t>
      </w:r>
      <w:proofErr w:type="spellEnd"/>
      <w:r w:rsidRPr="00BF2A99">
        <w:rPr>
          <w:sz w:val="20"/>
          <w:lang w:val="ru-BY"/>
        </w:rPr>
        <w:t>(</w:t>
      </w:r>
      <w:proofErr w:type="spellStart"/>
      <w:proofErr w:type="gramEnd"/>
      <w:r w:rsidRPr="00BF2A99">
        <w:rPr>
          <w:sz w:val="20"/>
          <w:lang w:val="ru-BY"/>
        </w:rPr>
        <w:t>Sender</w:t>
      </w:r>
      <w:proofErr w:type="spellEnd"/>
      <w:r w:rsidRPr="00BF2A99">
        <w:rPr>
          <w:sz w:val="20"/>
          <w:lang w:val="ru-BY"/>
        </w:rPr>
        <w:t xml:space="preserve">: </w:t>
      </w:r>
      <w:proofErr w:type="spellStart"/>
      <w:r w:rsidRPr="00BF2A99">
        <w:rPr>
          <w:sz w:val="20"/>
          <w:lang w:val="ru-BY"/>
        </w:rPr>
        <w:t>TComponent</w:t>
      </w:r>
      <w:proofErr w:type="spellEnd"/>
      <w:r w:rsidRPr="00BF2A99">
        <w:rPr>
          <w:sz w:val="20"/>
          <w:lang w:val="ru-BY"/>
        </w:rPr>
        <w:t>);</w:t>
      </w:r>
    </w:p>
    <w:p w14:paraId="50FA1D32" w14:textId="77777777" w:rsidR="00BF2A99" w:rsidRPr="00BF2A99" w:rsidRDefault="00BF2A99" w:rsidP="00BF2A99">
      <w:pPr>
        <w:ind w:firstLine="709"/>
        <w:rPr>
          <w:sz w:val="20"/>
          <w:lang w:val="ru-BY"/>
        </w:rPr>
      </w:pPr>
      <w:proofErr w:type="spellStart"/>
      <w:r w:rsidRPr="00BF2A99">
        <w:rPr>
          <w:sz w:val="20"/>
          <w:lang w:val="ru-BY"/>
        </w:rPr>
        <w:t>var</w:t>
      </w:r>
      <w:proofErr w:type="spellEnd"/>
      <w:r w:rsidRPr="00BF2A99">
        <w:rPr>
          <w:sz w:val="20"/>
          <w:lang w:val="ru-BY"/>
        </w:rPr>
        <w:t xml:space="preserve"> </w:t>
      </w:r>
      <w:proofErr w:type="spellStart"/>
      <w:proofErr w:type="gramStart"/>
      <w:r w:rsidRPr="00BF2A99">
        <w:rPr>
          <w:sz w:val="20"/>
          <w:lang w:val="ru-BY"/>
        </w:rPr>
        <w:t>Edit:TEdit</w:t>
      </w:r>
      <w:proofErr w:type="spellEnd"/>
      <w:proofErr w:type="gramEnd"/>
      <w:r w:rsidRPr="00BF2A99">
        <w:rPr>
          <w:sz w:val="20"/>
          <w:lang w:val="ru-BY"/>
        </w:rPr>
        <w:t>;</w:t>
      </w:r>
    </w:p>
    <w:p w14:paraId="263EF34A" w14:textId="77777777" w:rsidR="00BF2A99" w:rsidRPr="00BF2A99" w:rsidRDefault="00BF2A99" w:rsidP="00BF2A99">
      <w:pPr>
        <w:ind w:firstLine="709"/>
        <w:rPr>
          <w:sz w:val="20"/>
          <w:lang w:val="ru-BY"/>
        </w:rPr>
      </w:pPr>
      <w:proofErr w:type="spellStart"/>
      <w:proofErr w:type="gramStart"/>
      <w:r w:rsidRPr="00BF2A99">
        <w:rPr>
          <w:sz w:val="20"/>
          <w:lang w:val="ru-BY"/>
        </w:rPr>
        <w:t>colBox:TColorBox</w:t>
      </w:r>
      <w:proofErr w:type="spellEnd"/>
      <w:proofErr w:type="gramEnd"/>
      <w:r w:rsidRPr="00BF2A99">
        <w:rPr>
          <w:sz w:val="20"/>
          <w:lang w:val="ru-BY"/>
        </w:rPr>
        <w:t>;</w:t>
      </w:r>
    </w:p>
    <w:p w14:paraId="5808157A" w14:textId="77777777" w:rsidR="00BF2A99" w:rsidRPr="00BF2A99" w:rsidRDefault="00BF2A99" w:rsidP="00BF2A99">
      <w:pPr>
        <w:ind w:firstLine="709"/>
        <w:rPr>
          <w:sz w:val="20"/>
          <w:lang w:val="ru-BY"/>
        </w:rPr>
      </w:pPr>
      <w:proofErr w:type="spellStart"/>
      <w:proofErr w:type="gramStart"/>
      <w:r w:rsidRPr="00BF2A99">
        <w:rPr>
          <w:sz w:val="20"/>
          <w:lang w:val="ru-BY"/>
        </w:rPr>
        <w:t>removeBtn:TButton</w:t>
      </w:r>
      <w:proofErr w:type="spellEnd"/>
      <w:proofErr w:type="gramEnd"/>
      <w:r w:rsidRPr="00BF2A99">
        <w:rPr>
          <w:sz w:val="20"/>
          <w:lang w:val="ru-BY"/>
        </w:rPr>
        <w:t>;</w:t>
      </w:r>
    </w:p>
    <w:p w14:paraId="492CE0FB" w14:textId="77777777" w:rsidR="00BF2A99" w:rsidRPr="00BF2A99" w:rsidRDefault="00BF2A99" w:rsidP="00BF2A99">
      <w:pPr>
        <w:ind w:firstLine="709"/>
        <w:rPr>
          <w:sz w:val="20"/>
          <w:lang w:val="ru-BY"/>
        </w:rPr>
      </w:pPr>
      <w:proofErr w:type="spellStart"/>
      <w:proofErr w:type="gramStart"/>
      <w:r w:rsidRPr="00BF2A99">
        <w:rPr>
          <w:sz w:val="20"/>
          <w:lang w:val="ru-BY"/>
        </w:rPr>
        <w:t>visibleBtn:TButton</w:t>
      </w:r>
      <w:proofErr w:type="spellEnd"/>
      <w:proofErr w:type="gramEnd"/>
      <w:r w:rsidRPr="00BF2A99">
        <w:rPr>
          <w:sz w:val="20"/>
          <w:lang w:val="ru-BY"/>
        </w:rPr>
        <w:t>;</w:t>
      </w:r>
    </w:p>
    <w:p w14:paraId="59BFDA18" w14:textId="77777777" w:rsidR="00BF2A99" w:rsidRPr="00BF2A99" w:rsidRDefault="00BF2A99" w:rsidP="00BF2A99">
      <w:pPr>
        <w:ind w:firstLine="709"/>
        <w:rPr>
          <w:sz w:val="20"/>
          <w:lang w:val="ru-BY"/>
        </w:rPr>
      </w:pPr>
      <w:proofErr w:type="spellStart"/>
      <w:proofErr w:type="gramStart"/>
      <w:r w:rsidRPr="00BF2A99">
        <w:rPr>
          <w:sz w:val="20"/>
          <w:lang w:val="ru-BY"/>
        </w:rPr>
        <w:t>yLabel:TLabel</w:t>
      </w:r>
      <w:proofErr w:type="spellEnd"/>
      <w:proofErr w:type="gramEnd"/>
      <w:r w:rsidRPr="00BF2A99">
        <w:rPr>
          <w:sz w:val="20"/>
          <w:lang w:val="ru-BY"/>
        </w:rPr>
        <w:t>;</w:t>
      </w:r>
    </w:p>
    <w:p w14:paraId="301EAD8D"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23F4C41B" w14:textId="77777777" w:rsidR="00BF2A99" w:rsidRPr="00BF2A99" w:rsidRDefault="00BF2A99" w:rsidP="00BF2A99">
      <w:pPr>
        <w:ind w:firstLine="709"/>
        <w:rPr>
          <w:sz w:val="20"/>
          <w:lang w:val="ru-BY"/>
        </w:rPr>
      </w:pPr>
    </w:p>
    <w:p w14:paraId="0013F709" w14:textId="77777777" w:rsidR="00BF2A99" w:rsidRPr="00BF2A99" w:rsidRDefault="00BF2A99" w:rsidP="00BF2A99">
      <w:pPr>
        <w:ind w:firstLine="709"/>
        <w:rPr>
          <w:sz w:val="20"/>
          <w:lang w:val="ru-BY"/>
        </w:rPr>
      </w:pPr>
      <w:proofErr w:type="spellStart"/>
      <w:r w:rsidRPr="00BF2A99">
        <w:rPr>
          <w:sz w:val="20"/>
          <w:lang w:val="ru-BY"/>
        </w:rPr>
        <w:t>implementation</w:t>
      </w:r>
      <w:proofErr w:type="spellEnd"/>
    </w:p>
    <w:p w14:paraId="18F8C2BA" w14:textId="77777777" w:rsidR="00BF2A99" w:rsidRPr="00BF2A99" w:rsidRDefault="00BF2A99" w:rsidP="00BF2A99">
      <w:pPr>
        <w:ind w:firstLine="709"/>
        <w:rPr>
          <w:sz w:val="20"/>
          <w:lang w:val="ru-BY"/>
        </w:rPr>
      </w:pPr>
    </w:p>
    <w:p w14:paraId="1A5324BA" w14:textId="77777777" w:rsidR="00BF2A99" w:rsidRPr="00BF2A99" w:rsidRDefault="00BF2A99" w:rsidP="00BF2A99">
      <w:pPr>
        <w:ind w:firstLine="709"/>
        <w:rPr>
          <w:sz w:val="20"/>
          <w:lang w:val="ru-BY"/>
        </w:rPr>
      </w:pPr>
      <w:proofErr w:type="spellStart"/>
      <w:r w:rsidRPr="00BF2A99">
        <w:rPr>
          <w:sz w:val="20"/>
          <w:lang w:val="ru-BY"/>
        </w:rPr>
        <w:t>constructor</w:t>
      </w:r>
      <w:proofErr w:type="spellEnd"/>
      <w:r w:rsidRPr="00BF2A99">
        <w:rPr>
          <w:sz w:val="20"/>
          <w:lang w:val="ru-BY"/>
        </w:rPr>
        <w:t xml:space="preserve"> </w:t>
      </w:r>
      <w:proofErr w:type="spellStart"/>
      <w:r w:rsidRPr="00BF2A99">
        <w:rPr>
          <w:sz w:val="20"/>
          <w:lang w:val="ru-BY"/>
        </w:rPr>
        <w:t>TExpression.Create</w:t>
      </w:r>
      <w:proofErr w:type="spellEnd"/>
      <w:r w:rsidRPr="00BF2A99">
        <w:rPr>
          <w:sz w:val="20"/>
          <w:lang w:val="ru-BY"/>
        </w:rPr>
        <w:t>(</w:t>
      </w:r>
      <w:proofErr w:type="spellStart"/>
      <w:r w:rsidRPr="00BF2A99">
        <w:rPr>
          <w:sz w:val="20"/>
          <w:lang w:val="ru-BY"/>
        </w:rPr>
        <w:t>Sender</w:t>
      </w:r>
      <w:proofErr w:type="spellEnd"/>
      <w:r w:rsidRPr="00BF2A99">
        <w:rPr>
          <w:sz w:val="20"/>
          <w:lang w:val="ru-BY"/>
        </w:rPr>
        <w:t xml:space="preserve">: </w:t>
      </w:r>
      <w:proofErr w:type="spellStart"/>
      <w:r w:rsidRPr="00BF2A99">
        <w:rPr>
          <w:sz w:val="20"/>
          <w:lang w:val="ru-BY"/>
        </w:rPr>
        <w:t>TComponent</w:t>
      </w:r>
      <w:proofErr w:type="spellEnd"/>
      <w:r w:rsidRPr="00BF2A99">
        <w:rPr>
          <w:sz w:val="20"/>
          <w:lang w:val="ru-BY"/>
        </w:rPr>
        <w:t>);</w:t>
      </w:r>
    </w:p>
    <w:p w14:paraId="02B4BBD3"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6A963D2C" w14:textId="77777777" w:rsidR="00BF2A99" w:rsidRPr="00BF2A99" w:rsidRDefault="00BF2A99" w:rsidP="00BF2A99">
      <w:pPr>
        <w:ind w:firstLine="709"/>
        <w:rPr>
          <w:sz w:val="20"/>
          <w:lang w:val="ru-BY"/>
        </w:rPr>
      </w:pPr>
      <w:proofErr w:type="spellStart"/>
      <w:r w:rsidRPr="00BF2A99">
        <w:rPr>
          <w:sz w:val="20"/>
          <w:lang w:val="ru-BY"/>
        </w:rPr>
        <w:t>inherited</w:t>
      </w:r>
      <w:proofErr w:type="spellEnd"/>
      <w:r w:rsidRPr="00BF2A99">
        <w:rPr>
          <w:sz w:val="20"/>
          <w:lang w:val="ru-BY"/>
        </w:rPr>
        <w:t xml:space="preserve"> </w:t>
      </w:r>
      <w:proofErr w:type="spellStart"/>
      <w:proofErr w:type="gramStart"/>
      <w:r w:rsidRPr="00BF2A99">
        <w:rPr>
          <w:sz w:val="20"/>
          <w:lang w:val="ru-BY"/>
        </w:rPr>
        <w:t>Create</w:t>
      </w:r>
      <w:proofErr w:type="spellEnd"/>
      <w:r w:rsidRPr="00BF2A99">
        <w:rPr>
          <w:sz w:val="20"/>
          <w:lang w:val="ru-BY"/>
        </w:rPr>
        <w:t>(</w:t>
      </w:r>
      <w:proofErr w:type="spellStart"/>
      <w:proofErr w:type="gramEnd"/>
      <w:r w:rsidRPr="00BF2A99">
        <w:rPr>
          <w:sz w:val="20"/>
          <w:lang w:val="ru-BY"/>
        </w:rPr>
        <w:t>Sender</w:t>
      </w:r>
      <w:proofErr w:type="spellEnd"/>
      <w:r w:rsidRPr="00BF2A99">
        <w:rPr>
          <w:sz w:val="20"/>
          <w:lang w:val="ru-BY"/>
        </w:rPr>
        <w:t>);</w:t>
      </w:r>
    </w:p>
    <w:p w14:paraId="20B5BF7D" w14:textId="77777777" w:rsidR="00BF2A99" w:rsidRPr="00BF2A99" w:rsidRDefault="00BF2A99" w:rsidP="00BF2A99">
      <w:pPr>
        <w:ind w:firstLine="709"/>
        <w:rPr>
          <w:sz w:val="20"/>
          <w:lang w:val="ru-BY"/>
        </w:rPr>
      </w:pPr>
      <w:proofErr w:type="spellStart"/>
      <w:proofErr w:type="gramStart"/>
      <w:r w:rsidRPr="00BF2A99">
        <w:rPr>
          <w:sz w:val="20"/>
          <w:lang w:val="ru-BY"/>
        </w:rPr>
        <w:t>self.yLabel</w:t>
      </w:r>
      <w:proofErr w:type="spellEnd"/>
      <w:proofErr w:type="gramEnd"/>
      <w:r w:rsidRPr="00BF2A99">
        <w:rPr>
          <w:sz w:val="20"/>
          <w:lang w:val="ru-BY"/>
        </w:rPr>
        <w:t>:=</w:t>
      </w:r>
      <w:proofErr w:type="spellStart"/>
      <w:r w:rsidRPr="00BF2A99">
        <w:rPr>
          <w:sz w:val="20"/>
          <w:lang w:val="ru-BY"/>
        </w:rPr>
        <w:t>TLabel.Create</w:t>
      </w:r>
      <w:proofErr w:type="spellEnd"/>
      <w:r w:rsidRPr="00BF2A99">
        <w:rPr>
          <w:sz w:val="20"/>
          <w:lang w:val="ru-BY"/>
        </w:rPr>
        <w:t>(</w:t>
      </w:r>
      <w:proofErr w:type="spellStart"/>
      <w:r w:rsidRPr="00BF2A99">
        <w:rPr>
          <w:sz w:val="20"/>
          <w:lang w:val="ru-BY"/>
        </w:rPr>
        <w:t>self</w:t>
      </w:r>
      <w:proofErr w:type="spellEnd"/>
      <w:r w:rsidRPr="00BF2A99">
        <w:rPr>
          <w:sz w:val="20"/>
          <w:lang w:val="ru-BY"/>
        </w:rPr>
        <w:t>);</w:t>
      </w:r>
    </w:p>
    <w:p w14:paraId="777FD208" w14:textId="77777777" w:rsidR="00BF2A99" w:rsidRPr="00BF2A99" w:rsidRDefault="00BF2A99" w:rsidP="00BF2A99">
      <w:pPr>
        <w:ind w:firstLine="709"/>
        <w:rPr>
          <w:sz w:val="20"/>
          <w:lang w:val="ru-BY"/>
        </w:rPr>
      </w:pPr>
      <w:proofErr w:type="spellStart"/>
      <w:proofErr w:type="gramStart"/>
      <w:r w:rsidRPr="00BF2A99">
        <w:rPr>
          <w:sz w:val="20"/>
          <w:lang w:val="ru-BY"/>
        </w:rPr>
        <w:t>self.yLabel.Parent</w:t>
      </w:r>
      <w:proofErr w:type="spellEnd"/>
      <w:proofErr w:type="gramEnd"/>
      <w:r w:rsidRPr="00BF2A99">
        <w:rPr>
          <w:sz w:val="20"/>
          <w:lang w:val="ru-BY"/>
        </w:rPr>
        <w:t>:=</w:t>
      </w:r>
      <w:proofErr w:type="spellStart"/>
      <w:r w:rsidRPr="00BF2A99">
        <w:rPr>
          <w:sz w:val="20"/>
          <w:lang w:val="ru-BY"/>
        </w:rPr>
        <w:t>self</w:t>
      </w:r>
      <w:proofErr w:type="spellEnd"/>
      <w:r w:rsidRPr="00BF2A99">
        <w:rPr>
          <w:sz w:val="20"/>
          <w:lang w:val="ru-BY"/>
        </w:rPr>
        <w:t>;</w:t>
      </w:r>
    </w:p>
    <w:p w14:paraId="7DA982E0" w14:textId="77777777" w:rsidR="00BF2A99" w:rsidRPr="00BF2A99" w:rsidRDefault="00BF2A99" w:rsidP="00BF2A99">
      <w:pPr>
        <w:ind w:firstLine="709"/>
        <w:rPr>
          <w:sz w:val="20"/>
          <w:lang w:val="ru-BY"/>
        </w:rPr>
      </w:pPr>
      <w:proofErr w:type="spellStart"/>
      <w:proofErr w:type="gramStart"/>
      <w:r w:rsidRPr="00BF2A99">
        <w:rPr>
          <w:sz w:val="20"/>
          <w:lang w:val="ru-BY"/>
        </w:rPr>
        <w:t>self.yLabel.AutoSize</w:t>
      </w:r>
      <w:proofErr w:type="spellEnd"/>
      <w:proofErr w:type="gramEnd"/>
      <w:r w:rsidRPr="00BF2A99">
        <w:rPr>
          <w:sz w:val="20"/>
          <w:lang w:val="ru-BY"/>
        </w:rPr>
        <w:t>:=</w:t>
      </w:r>
      <w:proofErr w:type="spellStart"/>
      <w:r w:rsidRPr="00BF2A99">
        <w:rPr>
          <w:sz w:val="20"/>
          <w:lang w:val="ru-BY"/>
        </w:rPr>
        <w:t>true</w:t>
      </w:r>
      <w:proofErr w:type="spellEnd"/>
      <w:r w:rsidRPr="00BF2A99">
        <w:rPr>
          <w:sz w:val="20"/>
          <w:lang w:val="ru-BY"/>
        </w:rPr>
        <w:t>;</w:t>
      </w:r>
    </w:p>
    <w:p w14:paraId="6B0EC2E2" w14:textId="77777777" w:rsidR="00BF2A99" w:rsidRPr="00BF2A99" w:rsidRDefault="00BF2A99" w:rsidP="00BF2A99">
      <w:pPr>
        <w:ind w:firstLine="709"/>
        <w:rPr>
          <w:sz w:val="20"/>
          <w:lang w:val="ru-BY"/>
        </w:rPr>
      </w:pPr>
      <w:proofErr w:type="spellStart"/>
      <w:proofErr w:type="gramStart"/>
      <w:r w:rsidRPr="00BF2A99">
        <w:rPr>
          <w:sz w:val="20"/>
          <w:lang w:val="ru-BY"/>
        </w:rPr>
        <w:t>self.yLabel.Caption</w:t>
      </w:r>
      <w:proofErr w:type="spellEnd"/>
      <w:proofErr w:type="gramEnd"/>
      <w:r w:rsidRPr="00BF2A99">
        <w:rPr>
          <w:sz w:val="20"/>
          <w:lang w:val="ru-BY"/>
        </w:rPr>
        <w:t>:='Y=';</w:t>
      </w:r>
    </w:p>
    <w:p w14:paraId="30574D84" w14:textId="77777777" w:rsidR="00BF2A99" w:rsidRPr="00BF2A99" w:rsidRDefault="00BF2A99" w:rsidP="00BF2A99">
      <w:pPr>
        <w:ind w:firstLine="709"/>
        <w:rPr>
          <w:sz w:val="20"/>
          <w:lang w:val="ru-BY"/>
        </w:rPr>
      </w:pPr>
    </w:p>
    <w:p w14:paraId="20458CB5" w14:textId="77777777" w:rsidR="00BF2A99" w:rsidRPr="00BF2A99" w:rsidRDefault="00BF2A99" w:rsidP="00BF2A99">
      <w:pPr>
        <w:ind w:firstLine="709"/>
        <w:rPr>
          <w:sz w:val="20"/>
          <w:lang w:val="ru-BY"/>
        </w:rPr>
      </w:pPr>
      <w:proofErr w:type="spellStart"/>
      <w:proofErr w:type="gramStart"/>
      <w:r w:rsidRPr="00BF2A99">
        <w:rPr>
          <w:sz w:val="20"/>
          <w:lang w:val="ru-BY"/>
        </w:rPr>
        <w:t>self.Edit</w:t>
      </w:r>
      <w:proofErr w:type="spellEnd"/>
      <w:proofErr w:type="gramEnd"/>
      <w:r w:rsidRPr="00BF2A99">
        <w:rPr>
          <w:sz w:val="20"/>
          <w:lang w:val="ru-BY"/>
        </w:rPr>
        <w:t>:=</w:t>
      </w:r>
      <w:proofErr w:type="spellStart"/>
      <w:r w:rsidRPr="00BF2A99">
        <w:rPr>
          <w:sz w:val="20"/>
          <w:lang w:val="ru-BY"/>
        </w:rPr>
        <w:t>TEdit.Create</w:t>
      </w:r>
      <w:proofErr w:type="spellEnd"/>
      <w:r w:rsidRPr="00BF2A99">
        <w:rPr>
          <w:sz w:val="20"/>
          <w:lang w:val="ru-BY"/>
        </w:rPr>
        <w:t>(</w:t>
      </w:r>
      <w:proofErr w:type="spellStart"/>
      <w:r w:rsidRPr="00BF2A99">
        <w:rPr>
          <w:sz w:val="20"/>
          <w:lang w:val="ru-BY"/>
        </w:rPr>
        <w:t>self</w:t>
      </w:r>
      <w:proofErr w:type="spellEnd"/>
      <w:r w:rsidRPr="00BF2A99">
        <w:rPr>
          <w:sz w:val="20"/>
          <w:lang w:val="ru-BY"/>
        </w:rPr>
        <w:t>);</w:t>
      </w:r>
    </w:p>
    <w:p w14:paraId="2733C7BC" w14:textId="77777777" w:rsidR="00BF2A99" w:rsidRPr="00BF2A99" w:rsidRDefault="00BF2A99" w:rsidP="00BF2A99">
      <w:pPr>
        <w:ind w:firstLine="709"/>
        <w:rPr>
          <w:sz w:val="20"/>
          <w:lang w:val="ru-BY"/>
        </w:rPr>
      </w:pPr>
      <w:proofErr w:type="spellStart"/>
      <w:proofErr w:type="gramStart"/>
      <w:r w:rsidRPr="00BF2A99">
        <w:rPr>
          <w:sz w:val="20"/>
          <w:lang w:val="ru-BY"/>
        </w:rPr>
        <w:t>self.Edit.Parent</w:t>
      </w:r>
      <w:proofErr w:type="spellEnd"/>
      <w:proofErr w:type="gramEnd"/>
      <w:r w:rsidRPr="00BF2A99">
        <w:rPr>
          <w:sz w:val="20"/>
          <w:lang w:val="ru-BY"/>
        </w:rPr>
        <w:t>:=</w:t>
      </w:r>
      <w:proofErr w:type="spellStart"/>
      <w:r w:rsidRPr="00BF2A99">
        <w:rPr>
          <w:sz w:val="20"/>
          <w:lang w:val="ru-BY"/>
        </w:rPr>
        <w:t>self</w:t>
      </w:r>
      <w:proofErr w:type="spellEnd"/>
      <w:r w:rsidRPr="00BF2A99">
        <w:rPr>
          <w:sz w:val="20"/>
          <w:lang w:val="ru-BY"/>
        </w:rPr>
        <w:t>;</w:t>
      </w:r>
    </w:p>
    <w:p w14:paraId="088231D2" w14:textId="77777777" w:rsidR="00BF2A99" w:rsidRPr="00BF2A99" w:rsidRDefault="00BF2A99" w:rsidP="00BF2A99">
      <w:pPr>
        <w:ind w:firstLine="709"/>
        <w:rPr>
          <w:sz w:val="20"/>
          <w:lang w:val="ru-BY"/>
        </w:rPr>
      </w:pPr>
      <w:proofErr w:type="spellStart"/>
      <w:proofErr w:type="gramStart"/>
      <w:r w:rsidRPr="00BF2A99">
        <w:rPr>
          <w:sz w:val="20"/>
          <w:lang w:val="ru-BY"/>
        </w:rPr>
        <w:t>self.Edit.AutoSize</w:t>
      </w:r>
      <w:proofErr w:type="spellEnd"/>
      <w:proofErr w:type="gramEnd"/>
      <w:r w:rsidRPr="00BF2A99">
        <w:rPr>
          <w:sz w:val="20"/>
          <w:lang w:val="ru-BY"/>
        </w:rPr>
        <w:t>:=</w:t>
      </w:r>
      <w:proofErr w:type="spellStart"/>
      <w:r w:rsidRPr="00BF2A99">
        <w:rPr>
          <w:sz w:val="20"/>
          <w:lang w:val="ru-BY"/>
        </w:rPr>
        <w:t>true</w:t>
      </w:r>
      <w:proofErr w:type="spellEnd"/>
      <w:r w:rsidRPr="00BF2A99">
        <w:rPr>
          <w:sz w:val="20"/>
          <w:lang w:val="ru-BY"/>
        </w:rPr>
        <w:t>;</w:t>
      </w:r>
    </w:p>
    <w:p w14:paraId="05BDF373" w14:textId="77777777" w:rsidR="00BF2A99" w:rsidRPr="00BF2A99" w:rsidRDefault="00BF2A99" w:rsidP="00BF2A99">
      <w:pPr>
        <w:ind w:firstLine="709"/>
        <w:rPr>
          <w:sz w:val="20"/>
          <w:lang w:val="ru-BY"/>
        </w:rPr>
      </w:pPr>
      <w:r w:rsidRPr="00BF2A99">
        <w:rPr>
          <w:sz w:val="20"/>
          <w:lang w:val="ru-BY"/>
        </w:rPr>
        <w:t>//</w:t>
      </w:r>
      <w:proofErr w:type="spellStart"/>
      <w:proofErr w:type="gramStart"/>
      <w:r w:rsidRPr="00BF2A99">
        <w:rPr>
          <w:sz w:val="20"/>
          <w:lang w:val="ru-BY"/>
        </w:rPr>
        <w:t>self.Edit.Alignment</w:t>
      </w:r>
      <w:proofErr w:type="spellEnd"/>
      <w:proofErr w:type="gramEnd"/>
      <w:r w:rsidRPr="00BF2A99">
        <w:rPr>
          <w:sz w:val="20"/>
          <w:lang w:val="ru-BY"/>
        </w:rPr>
        <w:t>:=</w:t>
      </w:r>
      <w:proofErr w:type="spellStart"/>
      <w:r w:rsidRPr="00BF2A99">
        <w:rPr>
          <w:sz w:val="20"/>
          <w:lang w:val="ru-BY"/>
        </w:rPr>
        <w:t>TACenter</w:t>
      </w:r>
      <w:proofErr w:type="spellEnd"/>
      <w:r w:rsidRPr="00BF2A99">
        <w:rPr>
          <w:sz w:val="20"/>
          <w:lang w:val="ru-BY"/>
        </w:rPr>
        <w:t>;</w:t>
      </w:r>
    </w:p>
    <w:p w14:paraId="6331320E" w14:textId="77777777" w:rsidR="00BF2A99" w:rsidRPr="00BF2A99" w:rsidRDefault="00BF2A99" w:rsidP="00BF2A99">
      <w:pPr>
        <w:ind w:firstLine="709"/>
        <w:rPr>
          <w:sz w:val="20"/>
          <w:lang w:val="ru-BY"/>
        </w:rPr>
      </w:pPr>
    </w:p>
    <w:p w14:paraId="715A3486" w14:textId="77777777" w:rsidR="00BF2A99" w:rsidRPr="00BF2A99" w:rsidRDefault="00BF2A99" w:rsidP="00BF2A99">
      <w:pPr>
        <w:ind w:firstLine="709"/>
        <w:rPr>
          <w:sz w:val="20"/>
          <w:lang w:val="ru-BY"/>
        </w:rPr>
      </w:pPr>
    </w:p>
    <w:p w14:paraId="2C9DF909" w14:textId="77777777" w:rsidR="00BF2A99" w:rsidRPr="00BF2A99" w:rsidRDefault="00BF2A99" w:rsidP="00BF2A99">
      <w:pPr>
        <w:ind w:firstLine="709"/>
        <w:rPr>
          <w:sz w:val="20"/>
          <w:lang w:val="ru-BY"/>
        </w:rPr>
      </w:pPr>
      <w:proofErr w:type="spellStart"/>
      <w:proofErr w:type="gramStart"/>
      <w:r w:rsidRPr="00BF2A99">
        <w:rPr>
          <w:sz w:val="20"/>
          <w:lang w:val="ru-BY"/>
        </w:rPr>
        <w:t>self.colBox</w:t>
      </w:r>
      <w:proofErr w:type="spellEnd"/>
      <w:proofErr w:type="gramEnd"/>
      <w:r w:rsidRPr="00BF2A99">
        <w:rPr>
          <w:sz w:val="20"/>
          <w:lang w:val="ru-BY"/>
        </w:rPr>
        <w:t>:=</w:t>
      </w:r>
      <w:proofErr w:type="spellStart"/>
      <w:r w:rsidRPr="00BF2A99">
        <w:rPr>
          <w:sz w:val="20"/>
          <w:lang w:val="ru-BY"/>
        </w:rPr>
        <w:t>TColorBox.Create</w:t>
      </w:r>
      <w:proofErr w:type="spellEnd"/>
      <w:r w:rsidRPr="00BF2A99">
        <w:rPr>
          <w:sz w:val="20"/>
          <w:lang w:val="ru-BY"/>
        </w:rPr>
        <w:t>(</w:t>
      </w:r>
      <w:proofErr w:type="spellStart"/>
      <w:r w:rsidRPr="00BF2A99">
        <w:rPr>
          <w:sz w:val="20"/>
          <w:lang w:val="ru-BY"/>
        </w:rPr>
        <w:t>self</w:t>
      </w:r>
      <w:proofErr w:type="spellEnd"/>
      <w:r w:rsidRPr="00BF2A99">
        <w:rPr>
          <w:sz w:val="20"/>
          <w:lang w:val="ru-BY"/>
        </w:rPr>
        <w:t>);</w:t>
      </w:r>
    </w:p>
    <w:p w14:paraId="43678797" w14:textId="77777777" w:rsidR="00BF2A99" w:rsidRPr="00BF2A99" w:rsidRDefault="00BF2A99" w:rsidP="00BF2A99">
      <w:pPr>
        <w:ind w:firstLine="709"/>
        <w:rPr>
          <w:sz w:val="20"/>
          <w:lang w:val="ru-BY"/>
        </w:rPr>
      </w:pPr>
      <w:proofErr w:type="spellStart"/>
      <w:proofErr w:type="gramStart"/>
      <w:r w:rsidRPr="00BF2A99">
        <w:rPr>
          <w:sz w:val="20"/>
          <w:lang w:val="ru-BY"/>
        </w:rPr>
        <w:t>self.colBox.Parent</w:t>
      </w:r>
      <w:proofErr w:type="spellEnd"/>
      <w:proofErr w:type="gramEnd"/>
      <w:r w:rsidRPr="00BF2A99">
        <w:rPr>
          <w:sz w:val="20"/>
          <w:lang w:val="ru-BY"/>
        </w:rPr>
        <w:t>:=</w:t>
      </w:r>
      <w:proofErr w:type="spellStart"/>
      <w:r w:rsidRPr="00BF2A99">
        <w:rPr>
          <w:sz w:val="20"/>
          <w:lang w:val="ru-BY"/>
        </w:rPr>
        <w:t>self</w:t>
      </w:r>
      <w:proofErr w:type="spellEnd"/>
      <w:r w:rsidRPr="00BF2A99">
        <w:rPr>
          <w:sz w:val="20"/>
          <w:lang w:val="ru-BY"/>
        </w:rPr>
        <w:t>;</w:t>
      </w:r>
    </w:p>
    <w:p w14:paraId="75C983F8" w14:textId="77777777" w:rsidR="00BF2A99" w:rsidRPr="00BF2A99" w:rsidRDefault="00BF2A99" w:rsidP="00BF2A99">
      <w:pPr>
        <w:ind w:firstLine="709"/>
        <w:rPr>
          <w:sz w:val="20"/>
          <w:lang w:val="ru-BY"/>
        </w:rPr>
      </w:pPr>
    </w:p>
    <w:p w14:paraId="4ED8B24F" w14:textId="77777777" w:rsidR="00BF2A99" w:rsidRPr="00BF2A99" w:rsidRDefault="00BF2A99" w:rsidP="00BF2A99">
      <w:pPr>
        <w:ind w:firstLine="709"/>
        <w:rPr>
          <w:sz w:val="20"/>
          <w:lang w:val="ru-BY"/>
        </w:rPr>
      </w:pPr>
      <w:proofErr w:type="spellStart"/>
      <w:proofErr w:type="gramStart"/>
      <w:r w:rsidRPr="00BF2A99">
        <w:rPr>
          <w:sz w:val="20"/>
          <w:lang w:val="ru-BY"/>
        </w:rPr>
        <w:t>self.removeBtn</w:t>
      </w:r>
      <w:proofErr w:type="spellEnd"/>
      <w:proofErr w:type="gramEnd"/>
      <w:r w:rsidRPr="00BF2A99">
        <w:rPr>
          <w:sz w:val="20"/>
          <w:lang w:val="ru-BY"/>
        </w:rPr>
        <w:t>:=</w:t>
      </w:r>
      <w:proofErr w:type="spellStart"/>
      <w:r w:rsidRPr="00BF2A99">
        <w:rPr>
          <w:sz w:val="20"/>
          <w:lang w:val="ru-BY"/>
        </w:rPr>
        <w:t>TButton.Create</w:t>
      </w:r>
      <w:proofErr w:type="spellEnd"/>
      <w:r w:rsidRPr="00BF2A99">
        <w:rPr>
          <w:sz w:val="20"/>
          <w:lang w:val="ru-BY"/>
        </w:rPr>
        <w:t>(</w:t>
      </w:r>
      <w:proofErr w:type="spellStart"/>
      <w:r w:rsidRPr="00BF2A99">
        <w:rPr>
          <w:sz w:val="20"/>
          <w:lang w:val="ru-BY"/>
        </w:rPr>
        <w:t>self</w:t>
      </w:r>
      <w:proofErr w:type="spellEnd"/>
      <w:r w:rsidRPr="00BF2A99">
        <w:rPr>
          <w:sz w:val="20"/>
          <w:lang w:val="ru-BY"/>
        </w:rPr>
        <w:t>);</w:t>
      </w:r>
    </w:p>
    <w:p w14:paraId="6A3D6C38" w14:textId="77777777" w:rsidR="00BF2A99" w:rsidRPr="00BF2A99" w:rsidRDefault="00BF2A99" w:rsidP="00BF2A99">
      <w:pPr>
        <w:ind w:firstLine="709"/>
        <w:rPr>
          <w:sz w:val="20"/>
          <w:lang w:val="ru-BY"/>
        </w:rPr>
      </w:pPr>
      <w:proofErr w:type="spellStart"/>
      <w:proofErr w:type="gramStart"/>
      <w:r w:rsidRPr="00BF2A99">
        <w:rPr>
          <w:sz w:val="20"/>
          <w:lang w:val="ru-BY"/>
        </w:rPr>
        <w:t>self.removeBtn.Parent</w:t>
      </w:r>
      <w:proofErr w:type="spellEnd"/>
      <w:proofErr w:type="gramEnd"/>
      <w:r w:rsidRPr="00BF2A99">
        <w:rPr>
          <w:sz w:val="20"/>
          <w:lang w:val="ru-BY"/>
        </w:rPr>
        <w:t>:=</w:t>
      </w:r>
      <w:proofErr w:type="spellStart"/>
      <w:r w:rsidRPr="00BF2A99">
        <w:rPr>
          <w:sz w:val="20"/>
          <w:lang w:val="ru-BY"/>
        </w:rPr>
        <w:t>self</w:t>
      </w:r>
      <w:proofErr w:type="spellEnd"/>
      <w:r w:rsidRPr="00BF2A99">
        <w:rPr>
          <w:sz w:val="20"/>
          <w:lang w:val="ru-BY"/>
        </w:rPr>
        <w:t>;</w:t>
      </w:r>
    </w:p>
    <w:p w14:paraId="516D9348" w14:textId="77777777" w:rsidR="00BF2A99" w:rsidRPr="00BF2A99" w:rsidRDefault="00BF2A99" w:rsidP="00BF2A99">
      <w:pPr>
        <w:ind w:firstLine="709"/>
        <w:rPr>
          <w:sz w:val="20"/>
          <w:lang w:val="ru-BY"/>
        </w:rPr>
      </w:pPr>
      <w:proofErr w:type="spellStart"/>
      <w:proofErr w:type="gramStart"/>
      <w:r w:rsidRPr="00BF2A99">
        <w:rPr>
          <w:sz w:val="20"/>
          <w:lang w:val="ru-BY"/>
        </w:rPr>
        <w:t>self.removeBtn.Caption</w:t>
      </w:r>
      <w:proofErr w:type="spellEnd"/>
      <w:proofErr w:type="gramEnd"/>
      <w:r w:rsidRPr="00BF2A99">
        <w:rPr>
          <w:sz w:val="20"/>
          <w:lang w:val="ru-BY"/>
        </w:rPr>
        <w:t>:='</w:t>
      </w:r>
      <w:r w:rsidRPr="00BF2A99">
        <w:rPr>
          <w:rFonts w:ascii="Segoe UI Symbol" w:hAnsi="Segoe UI Symbol" w:cs="Segoe UI Symbol"/>
          <w:sz w:val="20"/>
          <w:lang w:val="ru-BY"/>
        </w:rPr>
        <w:t>✕</w:t>
      </w:r>
      <w:r w:rsidRPr="00BF2A99">
        <w:rPr>
          <w:sz w:val="20"/>
          <w:lang w:val="ru-BY"/>
        </w:rPr>
        <w:t>';</w:t>
      </w:r>
    </w:p>
    <w:p w14:paraId="73B8236B" w14:textId="77777777" w:rsidR="00BF2A99" w:rsidRPr="00BF2A99" w:rsidRDefault="00BF2A99" w:rsidP="00BF2A99">
      <w:pPr>
        <w:ind w:firstLine="709"/>
        <w:rPr>
          <w:sz w:val="20"/>
          <w:lang w:val="ru-BY"/>
        </w:rPr>
      </w:pPr>
    </w:p>
    <w:p w14:paraId="7A33C025" w14:textId="77777777" w:rsidR="00BF2A99" w:rsidRPr="00BF2A99" w:rsidRDefault="00BF2A99" w:rsidP="00BF2A99">
      <w:pPr>
        <w:ind w:firstLine="709"/>
        <w:rPr>
          <w:sz w:val="20"/>
          <w:lang w:val="ru-BY"/>
        </w:rPr>
      </w:pPr>
      <w:proofErr w:type="spellStart"/>
      <w:proofErr w:type="gramStart"/>
      <w:r w:rsidRPr="00BF2A99">
        <w:rPr>
          <w:sz w:val="20"/>
          <w:lang w:val="ru-BY"/>
        </w:rPr>
        <w:t>self.visibleBtn</w:t>
      </w:r>
      <w:proofErr w:type="spellEnd"/>
      <w:proofErr w:type="gramEnd"/>
      <w:r w:rsidRPr="00BF2A99">
        <w:rPr>
          <w:sz w:val="20"/>
          <w:lang w:val="ru-BY"/>
        </w:rPr>
        <w:t>:=</w:t>
      </w:r>
      <w:proofErr w:type="spellStart"/>
      <w:r w:rsidRPr="00BF2A99">
        <w:rPr>
          <w:sz w:val="20"/>
          <w:lang w:val="ru-BY"/>
        </w:rPr>
        <w:t>TButton.Create</w:t>
      </w:r>
      <w:proofErr w:type="spellEnd"/>
      <w:r w:rsidRPr="00BF2A99">
        <w:rPr>
          <w:sz w:val="20"/>
          <w:lang w:val="ru-BY"/>
        </w:rPr>
        <w:t>(</w:t>
      </w:r>
      <w:proofErr w:type="spellStart"/>
      <w:r w:rsidRPr="00BF2A99">
        <w:rPr>
          <w:sz w:val="20"/>
          <w:lang w:val="ru-BY"/>
        </w:rPr>
        <w:t>self</w:t>
      </w:r>
      <w:proofErr w:type="spellEnd"/>
      <w:r w:rsidRPr="00BF2A99">
        <w:rPr>
          <w:sz w:val="20"/>
          <w:lang w:val="ru-BY"/>
        </w:rPr>
        <w:t>);</w:t>
      </w:r>
    </w:p>
    <w:p w14:paraId="2E5F4A72" w14:textId="77777777" w:rsidR="00BF2A99" w:rsidRPr="00BF2A99" w:rsidRDefault="00BF2A99" w:rsidP="00BF2A99">
      <w:pPr>
        <w:ind w:firstLine="709"/>
        <w:rPr>
          <w:sz w:val="20"/>
          <w:lang w:val="ru-BY"/>
        </w:rPr>
      </w:pPr>
      <w:proofErr w:type="spellStart"/>
      <w:proofErr w:type="gramStart"/>
      <w:r w:rsidRPr="00BF2A99">
        <w:rPr>
          <w:sz w:val="20"/>
          <w:lang w:val="ru-BY"/>
        </w:rPr>
        <w:t>self.visibleBtn.Parent</w:t>
      </w:r>
      <w:proofErr w:type="spellEnd"/>
      <w:proofErr w:type="gramEnd"/>
      <w:r w:rsidRPr="00BF2A99">
        <w:rPr>
          <w:sz w:val="20"/>
          <w:lang w:val="ru-BY"/>
        </w:rPr>
        <w:t>:=</w:t>
      </w:r>
      <w:proofErr w:type="spellStart"/>
      <w:r w:rsidRPr="00BF2A99">
        <w:rPr>
          <w:sz w:val="20"/>
          <w:lang w:val="ru-BY"/>
        </w:rPr>
        <w:t>self</w:t>
      </w:r>
      <w:proofErr w:type="spellEnd"/>
      <w:r w:rsidRPr="00BF2A99">
        <w:rPr>
          <w:sz w:val="20"/>
          <w:lang w:val="ru-BY"/>
        </w:rPr>
        <w:t>;</w:t>
      </w:r>
    </w:p>
    <w:p w14:paraId="18B7CCC3" w14:textId="77777777" w:rsidR="00BF2A99" w:rsidRPr="00BF2A99" w:rsidRDefault="00BF2A99" w:rsidP="00BF2A99">
      <w:pPr>
        <w:ind w:firstLine="709"/>
        <w:rPr>
          <w:sz w:val="20"/>
          <w:lang w:val="ru-BY"/>
        </w:rPr>
      </w:pPr>
      <w:proofErr w:type="spellStart"/>
      <w:proofErr w:type="gramStart"/>
      <w:r w:rsidRPr="00BF2A99">
        <w:rPr>
          <w:sz w:val="20"/>
          <w:lang w:val="ru-BY"/>
        </w:rPr>
        <w:t>self.visibleBtn.Caption</w:t>
      </w:r>
      <w:proofErr w:type="spellEnd"/>
      <w:proofErr w:type="gramEnd"/>
      <w:r w:rsidRPr="00BF2A99">
        <w:rPr>
          <w:sz w:val="20"/>
          <w:lang w:val="ru-BY"/>
        </w:rPr>
        <w:t>:='</w:t>
      </w:r>
      <w:r w:rsidRPr="00BF2A99">
        <w:rPr>
          <w:rFonts w:ascii="Segoe UI Symbol" w:hAnsi="Segoe UI Symbol" w:cs="Segoe UI Symbol"/>
          <w:sz w:val="20"/>
          <w:lang w:val="ru-BY"/>
        </w:rPr>
        <w:t>👁</w:t>
      </w:r>
      <w:r w:rsidRPr="00BF2A99">
        <w:rPr>
          <w:sz w:val="20"/>
          <w:lang w:val="ru-BY"/>
        </w:rPr>
        <w:t>';</w:t>
      </w:r>
    </w:p>
    <w:p w14:paraId="5E37040B" w14:textId="77777777" w:rsidR="00BF2A99" w:rsidRPr="00BF2A99" w:rsidRDefault="00BF2A99" w:rsidP="00BF2A99">
      <w:pPr>
        <w:ind w:firstLine="709"/>
        <w:rPr>
          <w:sz w:val="20"/>
          <w:lang w:val="ru-BY"/>
        </w:rPr>
      </w:pPr>
    </w:p>
    <w:p w14:paraId="7FA30477" w14:textId="77777777" w:rsidR="00BF2A99" w:rsidRPr="00BF2A99" w:rsidRDefault="00BF2A99" w:rsidP="00BF2A99">
      <w:pPr>
        <w:ind w:firstLine="709"/>
        <w:rPr>
          <w:sz w:val="20"/>
          <w:lang w:val="ru-BY"/>
        </w:rPr>
      </w:pPr>
    </w:p>
    <w:p w14:paraId="2BEF4DB5"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1684D1A1" w14:textId="77777777"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w:t>
      </w:r>
      <w:proofErr w:type="spellStart"/>
      <w:r w:rsidRPr="00BF2A99">
        <w:rPr>
          <w:sz w:val="20"/>
          <w:lang w:val="ru-BY"/>
        </w:rPr>
        <w:t>TExpression.ReSize</w:t>
      </w:r>
      <w:proofErr w:type="spellEnd"/>
      <w:r w:rsidRPr="00BF2A99">
        <w:rPr>
          <w:sz w:val="20"/>
          <w:lang w:val="ru-BY"/>
        </w:rPr>
        <w:t>;</w:t>
      </w:r>
    </w:p>
    <w:p w14:paraId="006ABBCC"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19B33E54" w14:textId="77777777" w:rsidR="00BF2A99" w:rsidRPr="00BF2A99" w:rsidRDefault="00BF2A99" w:rsidP="00BF2A99">
      <w:pPr>
        <w:ind w:firstLine="709"/>
        <w:rPr>
          <w:sz w:val="20"/>
          <w:lang w:val="ru-BY"/>
        </w:rPr>
      </w:pPr>
    </w:p>
    <w:p w14:paraId="0C6ADF5B"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self.Width</w:t>
      </w:r>
      <w:proofErr w:type="spellEnd"/>
      <w:proofErr w:type="gramEnd"/>
      <w:r w:rsidRPr="00BF2A99">
        <w:rPr>
          <w:sz w:val="20"/>
          <w:lang w:val="ru-BY"/>
        </w:rPr>
        <w:t>:=</w:t>
      </w:r>
      <w:proofErr w:type="spellStart"/>
      <w:proofErr w:type="gramStart"/>
      <w:r w:rsidRPr="00BF2A99">
        <w:rPr>
          <w:sz w:val="20"/>
          <w:lang w:val="ru-BY"/>
        </w:rPr>
        <w:t>self.Parent.Width</w:t>
      </w:r>
      <w:proofErr w:type="spellEnd"/>
      <w:proofErr w:type="gramEnd"/>
      <w:r w:rsidRPr="00BF2A99">
        <w:rPr>
          <w:sz w:val="20"/>
          <w:lang w:val="ru-BY"/>
        </w:rPr>
        <w:t>;</w:t>
      </w:r>
    </w:p>
    <w:p w14:paraId="7B0765EF"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self.Height</w:t>
      </w:r>
      <w:proofErr w:type="spellEnd"/>
      <w:proofErr w:type="gramEnd"/>
      <w:r w:rsidRPr="00BF2A99">
        <w:rPr>
          <w:sz w:val="20"/>
          <w:lang w:val="ru-BY"/>
        </w:rPr>
        <w:t>:=50;</w:t>
      </w:r>
    </w:p>
    <w:p w14:paraId="65DE6909" w14:textId="77777777" w:rsidR="00BF2A99" w:rsidRPr="00BF2A99" w:rsidRDefault="00BF2A99" w:rsidP="00BF2A99">
      <w:pPr>
        <w:ind w:firstLine="709"/>
        <w:rPr>
          <w:sz w:val="20"/>
          <w:lang w:val="ru-BY"/>
        </w:rPr>
      </w:pPr>
    </w:p>
    <w:p w14:paraId="20707362"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yLabel.Width</w:t>
      </w:r>
      <w:proofErr w:type="spellEnd"/>
      <w:r w:rsidRPr="00BF2A99">
        <w:rPr>
          <w:sz w:val="20"/>
          <w:lang w:val="ru-BY"/>
        </w:rPr>
        <w:t>:=</w:t>
      </w:r>
      <w:proofErr w:type="spellStart"/>
      <w:proofErr w:type="gramEnd"/>
      <w:r w:rsidRPr="00BF2A99">
        <w:rPr>
          <w:sz w:val="20"/>
          <w:lang w:val="ru-BY"/>
        </w:rPr>
        <w:t>Round</w:t>
      </w:r>
      <w:proofErr w:type="spellEnd"/>
      <w:r w:rsidRPr="00BF2A99">
        <w:rPr>
          <w:sz w:val="20"/>
          <w:lang w:val="ru-BY"/>
        </w:rPr>
        <w:t>(</w:t>
      </w:r>
      <w:proofErr w:type="spellStart"/>
      <w:proofErr w:type="gramStart"/>
      <w:r w:rsidRPr="00BF2A99">
        <w:rPr>
          <w:sz w:val="20"/>
          <w:lang w:val="ru-BY"/>
        </w:rPr>
        <w:t>self.Width</w:t>
      </w:r>
      <w:proofErr w:type="spellEnd"/>
      <w:proofErr w:type="gramEnd"/>
      <w:r w:rsidRPr="00BF2A99">
        <w:rPr>
          <w:sz w:val="20"/>
          <w:lang w:val="ru-BY"/>
        </w:rPr>
        <w:t>*(1/12));</w:t>
      </w:r>
    </w:p>
    <w:p w14:paraId="15074CC6"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ylabel.Height</w:t>
      </w:r>
      <w:proofErr w:type="spellEnd"/>
      <w:proofErr w:type="gramEnd"/>
      <w:r w:rsidRPr="00BF2A99">
        <w:rPr>
          <w:sz w:val="20"/>
          <w:lang w:val="ru-BY"/>
        </w:rPr>
        <w:t>:=</w:t>
      </w:r>
      <w:proofErr w:type="spellStart"/>
      <w:proofErr w:type="gramStart"/>
      <w:r w:rsidRPr="00BF2A99">
        <w:rPr>
          <w:sz w:val="20"/>
          <w:lang w:val="ru-BY"/>
        </w:rPr>
        <w:t>self.Height</w:t>
      </w:r>
      <w:proofErr w:type="spellEnd"/>
      <w:proofErr w:type="gramEnd"/>
      <w:r w:rsidRPr="00BF2A99">
        <w:rPr>
          <w:sz w:val="20"/>
          <w:lang w:val="ru-BY"/>
        </w:rPr>
        <w:t>;</w:t>
      </w:r>
    </w:p>
    <w:p w14:paraId="5418F70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yLabel.Font.</w:t>
      </w:r>
      <w:proofErr w:type="gramStart"/>
      <w:r w:rsidRPr="00BF2A99">
        <w:rPr>
          <w:sz w:val="20"/>
          <w:lang w:val="ru-BY"/>
        </w:rPr>
        <w:t>Size</w:t>
      </w:r>
      <w:proofErr w:type="spellEnd"/>
      <w:r w:rsidRPr="00BF2A99">
        <w:rPr>
          <w:sz w:val="20"/>
          <w:lang w:val="ru-BY"/>
        </w:rPr>
        <w:t>:=</w:t>
      </w:r>
      <w:proofErr w:type="gramEnd"/>
      <w:r w:rsidRPr="00BF2A99">
        <w:rPr>
          <w:sz w:val="20"/>
          <w:lang w:val="ru-BY"/>
        </w:rPr>
        <w:t>14;</w:t>
      </w:r>
    </w:p>
    <w:p w14:paraId="5CCADDF4" w14:textId="77777777" w:rsidR="00BF2A99" w:rsidRPr="00BF2A99" w:rsidRDefault="00BF2A99" w:rsidP="00BF2A99">
      <w:pPr>
        <w:ind w:firstLine="709"/>
        <w:rPr>
          <w:sz w:val="20"/>
          <w:lang w:val="ru-BY"/>
        </w:rPr>
      </w:pPr>
    </w:p>
    <w:p w14:paraId="6DB1BBDF"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Edit.Left</w:t>
      </w:r>
      <w:proofErr w:type="spellEnd"/>
      <w:r w:rsidRPr="00BF2A99">
        <w:rPr>
          <w:sz w:val="20"/>
          <w:lang w:val="ru-BY"/>
        </w:rPr>
        <w:t>:=</w:t>
      </w:r>
      <w:proofErr w:type="spellStart"/>
      <w:r w:rsidRPr="00BF2A99">
        <w:rPr>
          <w:sz w:val="20"/>
          <w:lang w:val="ru-BY"/>
        </w:rPr>
        <w:t>yLabel.Width</w:t>
      </w:r>
      <w:proofErr w:type="spellEnd"/>
      <w:proofErr w:type="gramEnd"/>
      <w:r w:rsidRPr="00BF2A99">
        <w:rPr>
          <w:sz w:val="20"/>
          <w:lang w:val="ru-BY"/>
        </w:rPr>
        <w:t>;</w:t>
      </w:r>
    </w:p>
    <w:p w14:paraId="568138DF"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Edit.Width</w:t>
      </w:r>
      <w:proofErr w:type="spellEnd"/>
      <w:r w:rsidRPr="00BF2A99">
        <w:rPr>
          <w:sz w:val="20"/>
          <w:lang w:val="ru-BY"/>
        </w:rPr>
        <w:t>:=</w:t>
      </w:r>
      <w:proofErr w:type="spellStart"/>
      <w:proofErr w:type="gramEnd"/>
      <w:r w:rsidRPr="00BF2A99">
        <w:rPr>
          <w:sz w:val="20"/>
          <w:lang w:val="ru-BY"/>
        </w:rPr>
        <w:t>Round</w:t>
      </w:r>
      <w:proofErr w:type="spellEnd"/>
      <w:r w:rsidRPr="00BF2A99">
        <w:rPr>
          <w:sz w:val="20"/>
          <w:lang w:val="ru-BY"/>
        </w:rPr>
        <w:t>(</w:t>
      </w:r>
      <w:proofErr w:type="spellStart"/>
      <w:proofErr w:type="gramStart"/>
      <w:r w:rsidRPr="00BF2A99">
        <w:rPr>
          <w:sz w:val="20"/>
          <w:lang w:val="ru-BY"/>
        </w:rPr>
        <w:t>self.Width</w:t>
      </w:r>
      <w:proofErr w:type="spellEnd"/>
      <w:proofErr w:type="gramEnd"/>
      <w:r w:rsidRPr="00BF2A99">
        <w:rPr>
          <w:sz w:val="20"/>
          <w:lang w:val="ru-BY"/>
        </w:rPr>
        <w:t>*(8/12));</w:t>
      </w:r>
    </w:p>
    <w:p w14:paraId="366F9B5A"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Edit.Height</w:t>
      </w:r>
      <w:proofErr w:type="spellEnd"/>
      <w:r w:rsidRPr="00BF2A99">
        <w:rPr>
          <w:sz w:val="20"/>
          <w:lang w:val="ru-BY"/>
        </w:rPr>
        <w:t>:=</w:t>
      </w:r>
      <w:proofErr w:type="spellStart"/>
      <w:r w:rsidRPr="00BF2A99">
        <w:rPr>
          <w:sz w:val="20"/>
          <w:lang w:val="ru-BY"/>
        </w:rPr>
        <w:t>self.Height</w:t>
      </w:r>
      <w:proofErr w:type="spellEnd"/>
      <w:proofErr w:type="gramEnd"/>
      <w:r w:rsidRPr="00BF2A99">
        <w:rPr>
          <w:sz w:val="20"/>
          <w:lang w:val="ru-BY"/>
        </w:rPr>
        <w:t>;</w:t>
      </w:r>
    </w:p>
    <w:p w14:paraId="72A7AB7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Edit.Font.</w:t>
      </w:r>
      <w:proofErr w:type="gramStart"/>
      <w:r w:rsidRPr="00BF2A99">
        <w:rPr>
          <w:sz w:val="20"/>
          <w:lang w:val="ru-BY"/>
        </w:rPr>
        <w:t>Size</w:t>
      </w:r>
      <w:proofErr w:type="spellEnd"/>
      <w:r w:rsidRPr="00BF2A99">
        <w:rPr>
          <w:sz w:val="20"/>
          <w:lang w:val="ru-BY"/>
        </w:rPr>
        <w:t>:=</w:t>
      </w:r>
      <w:proofErr w:type="gramEnd"/>
      <w:r w:rsidRPr="00BF2A99">
        <w:rPr>
          <w:sz w:val="20"/>
          <w:lang w:val="ru-BY"/>
        </w:rPr>
        <w:t>14;</w:t>
      </w:r>
    </w:p>
    <w:p w14:paraId="2569603A" w14:textId="77777777" w:rsidR="00BF2A99" w:rsidRPr="00BF2A99" w:rsidRDefault="00BF2A99" w:rsidP="00BF2A99">
      <w:pPr>
        <w:ind w:firstLine="709"/>
        <w:rPr>
          <w:sz w:val="20"/>
          <w:lang w:val="ru-BY"/>
        </w:rPr>
      </w:pPr>
    </w:p>
    <w:p w14:paraId="569D57E0"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colBox.Width</w:t>
      </w:r>
      <w:proofErr w:type="spellEnd"/>
      <w:r w:rsidRPr="00BF2A99">
        <w:rPr>
          <w:sz w:val="20"/>
          <w:lang w:val="ru-BY"/>
        </w:rPr>
        <w:t>:=</w:t>
      </w:r>
      <w:proofErr w:type="spellStart"/>
      <w:r w:rsidRPr="00BF2A99">
        <w:rPr>
          <w:sz w:val="20"/>
          <w:lang w:val="ru-BY"/>
        </w:rPr>
        <w:t>self.Width</w:t>
      </w:r>
      <w:proofErr w:type="gramEnd"/>
      <w:r w:rsidRPr="00BF2A99">
        <w:rPr>
          <w:sz w:val="20"/>
          <w:lang w:val="ru-BY"/>
        </w:rPr>
        <w:t>-</w:t>
      </w:r>
      <w:proofErr w:type="gramStart"/>
      <w:r w:rsidRPr="00BF2A99">
        <w:rPr>
          <w:sz w:val="20"/>
          <w:lang w:val="ru-BY"/>
        </w:rPr>
        <w:t>self.Edit.Width</w:t>
      </w:r>
      <w:proofErr w:type="spellEnd"/>
      <w:proofErr w:type="gramEnd"/>
      <w:r w:rsidRPr="00BF2A99">
        <w:rPr>
          <w:sz w:val="20"/>
          <w:lang w:val="ru-BY"/>
        </w:rPr>
        <w:t>;</w:t>
      </w:r>
    </w:p>
    <w:p w14:paraId="6D411F2A"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colBox.left</w:t>
      </w:r>
      <w:proofErr w:type="spellEnd"/>
      <w:r w:rsidRPr="00BF2A99">
        <w:rPr>
          <w:sz w:val="20"/>
          <w:lang w:val="ru-BY"/>
        </w:rPr>
        <w:t>:=</w:t>
      </w:r>
      <w:proofErr w:type="spellStart"/>
      <w:proofErr w:type="gramEnd"/>
      <w:r w:rsidRPr="00BF2A99">
        <w:rPr>
          <w:sz w:val="20"/>
          <w:lang w:val="ru-BY"/>
        </w:rPr>
        <w:t>Round</w:t>
      </w:r>
      <w:proofErr w:type="spellEnd"/>
      <w:r w:rsidRPr="00BF2A99">
        <w:rPr>
          <w:sz w:val="20"/>
          <w:lang w:val="ru-BY"/>
        </w:rPr>
        <w:t>(</w:t>
      </w:r>
      <w:proofErr w:type="spellStart"/>
      <w:proofErr w:type="gramStart"/>
      <w:r w:rsidRPr="00BF2A99">
        <w:rPr>
          <w:sz w:val="20"/>
          <w:lang w:val="ru-BY"/>
        </w:rPr>
        <w:t>self.Width</w:t>
      </w:r>
      <w:proofErr w:type="spellEnd"/>
      <w:proofErr w:type="gramEnd"/>
      <w:r w:rsidRPr="00BF2A99">
        <w:rPr>
          <w:sz w:val="20"/>
          <w:lang w:val="ru-BY"/>
        </w:rPr>
        <w:t>*(3/4));</w:t>
      </w:r>
    </w:p>
    <w:p w14:paraId="76557295"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colBox.Height</w:t>
      </w:r>
      <w:proofErr w:type="spellEnd"/>
      <w:r w:rsidRPr="00BF2A99">
        <w:rPr>
          <w:sz w:val="20"/>
          <w:lang w:val="ru-BY"/>
        </w:rPr>
        <w:t>:=</w:t>
      </w:r>
      <w:proofErr w:type="spellStart"/>
      <w:proofErr w:type="gramEnd"/>
      <w:r w:rsidRPr="00BF2A99">
        <w:rPr>
          <w:sz w:val="20"/>
          <w:lang w:val="ru-BY"/>
        </w:rPr>
        <w:t>round</w:t>
      </w:r>
      <w:proofErr w:type="spellEnd"/>
      <w:r w:rsidRPr="00BF2A99">
        <w:rPr>
          <w:sz w:val="20"/>
          <w:lang w:val="ru-BY"/>
        </w:rPr>
        <w:t>(</w:t>
      </w:r>
      <w:proofErr w:type="spellStart"/>
      <w:proofErr w:type="gramStart"/>
      <w:r w:rsidRPr="00BF2A99">
        <w:rPr>
          <w:sz w:val="20"/>
          <w:lang w:val="ru-BY"/>
        </w:rPr>
        <w:t>self.Height</w:t>
      </w:r>
      <w:proofErr w:type="spellEnd"/>
      <w:proofErr w:type="gramEnd"/>
      <w:r w:rsidRPr="00BF2A99">
        <w:rPr>
          <w:sz w:val="20"/>
          <w:lang w:val="ru-BY"/>
        </w:rPr>
        <w:t>/2);</w:t>
      </w:r>
    </w:p>
    <w:p w14:paraId="4719C6B9"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colBox.Top</w:t>
      </w:r>
      <w:proofErr w:type="spellEnd"/>
      <w:r w:rsidRPr="00BF2A99">
        <w:rPr>
          <w:sz w:val="20"/>
          <w:lang w:val="ru-BY"/>
        </w:rPr>
        <w:t>:=</w:t>
      </w:r>
      <w:proofErr w:type="spellStart"/>
      <w:r w:rsidRPr="00BF2A99">
        <w:rPr>
          <w:sz w:val="20"/>
          <w:lang w:val="ru-BY"/>
        </w:rPr>
        <w:t>self.Height</w:t>
      </w:r>
      <w:proofErr w:type="gramEnd"/>
      <w:r w:rsidRPr="00BF2A99">
        <w:rPr>
          <w:sz w:val="20"/>
          <w:lang w:val="ru-BY"/>
        </w:rPr>
        <w:t>-colBox.Height</w:t>
      </w:r>
      <w:proofErr w:type="spellEnd"/>
      <w:r w:rsidRPr="00BF2A99">
        <w:rPr>
          <w:sz w:val="20"/>
          <w:lang w:val="ru-BY"/>
        </w:rPr>
        <w:t>;</w:t>
      </w:r>
    </w:p>
    <w:p w14:paraId="42E98624" w14:textId="77777777" w:rsidR="00BF2A99" w:rsidRPr="00BF2A99" w:rsidRDefault="00BF2A99" w:rsidP="00BF2A99">
      <w:pPr>
        <w:ind w:firstLine="709"/>
        <w:rPr>
          <w:sz w:val="20"/>
          <w:lang w:val="ru-BY"/>
        </w:rPr>
      </w:pPr>
    </w:p>
    <w:p w14:paraId="13CBF23D"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visibleBtn.Height</w:t>
      </w:r>
      <w:proofErr w:type="spellEnd"/>
      <w:r w:rsidRPr="00BF2A99">
        <w:rPr>
          <w:sz w:val="20"/>
          <w:lang w:val="ru-BY"/>
        </w:rPr>
        <w:t>:=</w:t>
      </w:r>
      <w:proofErr w:type="spellStart"/>
      <w:r w:rsidRPr="00BF2A99">
        <w:rPr>
          <w:sz w:val="20"/>
          <w:lang w:val="ru-BY"/>
        </w:rPr>
        <w:t>colbox.Top</w:t>
      </w:r>
      <w:proofErr w:type="spellEnd"/>
      <w:proofErr w:type="gramEnd"/>
      <w:r w:rsidRPr="00BF2A99">
        <w:rPr>
          <w:sz w:val="20"/>
          <w:lang w:val="ru-BY"/>
        </w:rPr>
        <w:t>;</w:t>
      </w:r>
    </w:p>
    <w:p w14:paraId="1218DBDD"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visibleBtn.Width</w:t>
      </w:r>
      <w:proofErr w:type="spellEnd"/>
      <w:r w:rsidRPr="00BF2A99">
        <w:rPr>
          <w:sz w:val="20"/>
          <w:lang w:val="ru-BY"/>
        </w:rPr>
        <w:t>:=</w:t>
      </w:r>
      <w:proofErr w:type="spellStart"/>
      <w:r w:rsidRPr="00BF2A99">
        <w:rPr>
          <w:sz w:val="20"/>
          <w:lang w:val="ru-BY"/>
        </w:rPr>
        <w:t>removeBtn.Height</w:t>
      </w:r>
      <w:proofErr w:type="spellEnd"/>
      <w:proofErr w:type="gramEnd"/>
      <w:r w:rsidRPr="00BF2A99">
        <w:rPr>
          <w:sz w:val="20"/>
          <w:lang w:val="ru-BY"/>
        </w:rPr>
        <w:t>;</w:t>
      </w:r>
    </w:p>
    <w:p w14:paraId="5EB76E9F"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visibleBtn.Left:=colBox.Left</w:t>
      </w:r>
      <w:proofErr w:type="gramEnd"/>
      <w:r w:rsidRPr="00BF2A99">
        <w:rPr>
          <w:sz w:val="20"/>
          <w:lang w:val="ru-BY"/>
        </w:rPr>
        <w:t>+round((</w:t>
      </w:r>
      <w:proofErr w:type="gramStart"/>
      <w:r w:rsidRPr="00BF2A99">
        <w:rPr>
          <w:sz w:val="20"/>
          <w:lang w:val="ru-BY"/>
        </w:rPr>
        <w:t>colbox.Width</w:t>
      </w:r>
      <w:proofErr w:type="gramEnd"/>
      <w:r w:rsidRPr="00BF2A99">
        <w:rPr>
          <w:sz w:val="20"/>
          <w:lang w:val="ru-BY"/>
        </w:rPr>
        <w:t>-visibleBtn.Width*2)/2);</w:t>
      </w:r>
    </w:p>
    <w:p w14:paraId="3E1BB296" w14:textId="77777777" w:rsidR="00BF2A99" w:rsidRPr="00BF2A99" w:rsidRDefault="00BF2A99" w:rsidP="00BF2A99">
      <w:pPr>
        <w:ind w:firstLine="709"/>
        <w:rPr>
          <w:sz w:val="20"/>
          <w:lang w:val="ru-BY"/>
        </w:rPr>
      </w:pPr>
    </w:p>
    <w:p w14:paraId="479F02C0"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removeBtn.Height</w:t>
      </w:r>
      <w:proofErr w:type="spellEnd"/>
      <w:r w:rsidRPr="00BF2A99">
        <w:rPr>
          <w:sz w:val="20"/>
          <w:lang w:val="ru-BY"/>
        </w:rPr>
        <w:t>:=</w:t>
      </w:r>
      <w:proofErr w:type="spellStart"/>
      <w:r w:rsidRPr="00BF2A99">
        <w:rPr>
          <w:sz w:val="20"/>
          <w:lang w:val="ru-BY"/>
        </w:rPr>
        <w:t>visibleBtn.Height</w:t>
      </w:r>
      <w:proofErr w:type="spellEnd"/>
      <w:proofErr w:type="gramEnd"/>
      <w:r w:rsidRPr="00BF2A99">
        <w:rPr>
          <w:sz w:val="20"/>
          <w:lang w:val="ru-BY"/>
        </w:rPr>
        <w:t>;</w:t>
      </w:r>
    </w:p>
    <w:p w14:paraId="3A396CEC"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removeBtn.Width</w:t>
      </w:r>
      <w:proofErr w:type="spellEnd"/>
      <w:r w:rsidRPr="00BF2A99">
        <w:rPr>
          <w:sz w:val="20"/>
          <w:lang w:val="ru-BY"/>
        </w:rPr>
        <w:t>:=</w:t>
      </w:r>
      <w:proofErr w:type="spellStart"/>
      <w:r w:rsidRPr="00BF2A99">
        <w:rPr>
          <w:sz w:val="20"/>
          <w:lang w:val="ru-BY"/>
        </w:rPr>
        <w:t>visibleBtn.Width</w:t>
      </w:r>
      <w:proofErr w:type="spellEnd"/>
      <w:proofErr w:type="gramEnd"/>
      <w:r w:rsidRPr="00BF2A99">
        <w:rPr>
          <w:sz w:val="20"/>
          <w:lang w:val="ru-BY"/>
        </w:rPr>
        <w:t>;</w:t>
      </w:r>
    </w:p>
    <w:p w14:paraId="48146629"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removeBtn.Left</w:t>
      </w:r>
      <w:proofErr w:type="spellEnd"/>
      <w:r w:rsidRPr="00BF2A99">
        <w:rPr>
          <w:sz w:val="20"/>
          <w:lang w:val="ru-BY"/>
        </w:rPr>
        <w:t>:=</w:t>
      </w:r>
      <w:proofErr w:type="spellStart"/>
      <w:r w:rsidRPr="00BF2A99">
        <w:rPr>
          <w:sz w:val="20"/>
          <w:lang w:val="ru-BY"/>
        </w:rPr>
        <w:t>visibleBtn.Left</w:t>
      </w:r>
      <w:proofErr w:type="gramEnd"/>
      <w:r w:rsidRPr="00BF2A99">
        <w:rPr>
          <w:sz w:val="20"/>
          <w:lang w:val="ru-BY"/>
        </w:rPr>
        <w:t>+visibleBtn.Width</w:t>
      </w:r>
      <w:proofErr w:type="spellEnd"/>
      <w:r w:rsidRPr="00BF2A99">
        <w:rPr>
          <w:sz w:val="20"/>
          <w:lang w:val="ru-BY"/>
        </w:rPr>
        <w:t>;</w:t>
      </w:r>
    </w:p>
    <w:p w14:paraId="51A01739" w14:textId="77777777" w:rsidR="00BF2A99" w:rsidRPr="00BF2A99" w:rsidRDefault="00BF2A99" w:rsidP="00BF2A99">
      <w:pPr>
        <w:ind w:firstLine="709"/>
        <w:rPr>
          <w:sz w:val="20"/>
          <w:lang w:val="ru-BY"/>
        </w:rPr>
      </w:pPr>
    </w:p>
    <w:p w14:paraId="05A7C7DE" w14:textId="77777777" w:rsidR="00BF2A99" w:rsidRPr="00BF2A99" w:rsidRDefault="00BF2A99" w:rsidP="00BF2A99">
      <w:pPr>
        <w:ind w:firstLine="709"/>
        <w:rPr>
          <w:sz w:val="20"/>
          <w:lang w:val="ru-BY"/>
        </w:rPr>
      </w:pPr>
    </w:p>
    <w:p w14:paraId="10AB412E" w14:textId="77777777" w:rsidR="00BF2A99" w:rsidRPr="00BF2A99" w:rsidRDefault="00BF2A99" w:rsidP="00BF2A99">
      <w:pPr>
        <w:ind w:firstLine="709"/>
        <w:rPr>
          <w:sz w:val="20"/>
          <w:lang w:val="ru-BY"/>
        </w:rPr>
      </w:pPr>
    </w:p>
    <w:p w14:paraId="14F037AA" w14:textId="77777777" w:rsidR="00BF2A99" w:rsidRPr="00BF2A99" w:rsidRDefault="00BF2A99" w:rsidP="00BF2A99">
      <w:pPr>
        <w:ind w:firstLine="709"/>
        <w:rPr>
          <w:sz w:val="20"/>
          <w:lang w:val="ru-BY"/>
        </w:rPr>
      </w:pPr>
    </w:p>
    <w:p w14:paraId="5E941FD7"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739665F3" w14:textId="77777777" w:rsidR="00BF2A99" w:rsidRPr="00BF2A99" w:rsidRDefault="00BF2A99" w:rsidP="00BF2A99">
      <w:pPr>
        <w:ind w:firstLine="709"/>
        <w:rPr>
          <w:sz w:val="20"/>
          <w:lang w:val="ru-BY"/>
        </w:rPr>
      </w:pPr>
    </w:p>
    <w:p w14:paraId="6BD21C3A" w14:textId="77777777" w:rsidR="00BF2A99" w:rsidRPr="00BF2A99" w:rsidRDefault="00BF2A99" w:rsidP="00BF2A99">
      <w:pPr>
        <w:ind w:firstLine="709"/>
        <w:rPr>
          <w:sz w:val="20"/>
          <w:lang w:val="ru-BY"/>
        </w:rPr>
      </w:pPr>
    </w:p>
    <w:p w14:paraId="7691CE22" w14:textId="77777777" w:rsidR="00BF2A99" w:rsidRPr="00BF2A99" w:rsidRDefault="00BF2A99" w:rsidP="00BF2A99">
      <w:pPr>
        <w:ind w:firstLine="709"/>
        <w:rPr>
          <w:sz w:val="20"/>
          <w:lang w:val="ru-BY"/>
        </w:rPr>
      </w:pPr>
    </w:p>
    <w:p w14:paraId="529DF24D" w14:textId="77777777" w:rsidR="00BF2A99" w:rsidRPr="00BF2A99" w:rsidRDefault="00BF2A99" w:rsidP="00BF2A99">
      <w:pPr>
        <w:ind w:firstLine="709"/>
        <w:rPr>
          <w:sz w:val="20"/>
          <w:lang w:val="ru-BY"/>
        </w:rPr>
      </w:pPr>
    </w:p>
    <w:p w14:paraId="106548DF" w14:textId="77777777" w:rsidR="00BF2A99" w:rsidRPr="00BF2A99" w:rsidRDefault="00BF2A99" w:rsidP="00BF2A99">
      <w:pPr>
        <w:ind w:firstLine="709"/>
        <w:rPr>
          <w:sz w:val="20"/>
          <w:lang w:val="ru-BY"/>
        </w:rPr>
      </w:pPr>
    </w:p>
    <w:p w14:paraId="483B5B93" w14:textId="18A93EC6"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sectPr w:rsidR="00BF2A99" w:rsidRPr="00BF2A99" w:rsidSect="00A84480">
      <w:footerReference w:type="even" r:id="rId33"/>
      <w:footerReference w:type="default" r:id="rId34"/>
      <w:pgSz w:w="11906" w:h="16838" w:code="9"/>
      <w:pgMar w:top="1134" w:right="851"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61C0F8" w14:textId="77777777" w:rsidR="004A15DB" w:rsidRDefault="004A15DB" w:rsidP="00660A97">
      <w:r>
        <w:separator/>
      </w:r>
    </w:p>
  </w:endnote>
  <w:endnote w:type="continuationSeparator" w:id="0">
    <w:p w14:paraId="05C79026" w14:textId="77777777" w:rsidR="004A15DB" w:rsidRDefault="004A15DB" w:rsidP="00660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96664058"/>
      <w:docPartObj>
        <w:docPartGallery w:val="Page Numbers (Bottom of Page)"/>
        <w:docPartUnique/>
      </w:docPartObj>
    </w:sdtPr>
    <w:sdtContent>
      <w:p w14:paraId="0282DBCE" w14:textId="160700E1" w:rsidR="00A84480" w:rsidRDefault="00A84480" w:rsidP="00A84480">
        <w:pPr>
          <w:pStyle w:val="ae"/>
          <w:jc w:val="right"/>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99823064"/>
      <w:docPartObj>
        <w:docPartGallery w:val="Page Numbers (Bottom of Page)"/>
        <w:docPartUnique/>
      </w:docPartObj>
    </w:sdtPr>
    <w:sdtContent>
      <w:p w14:paraId="6CE02D64" w14:textId="11A22F8D" w:rsidR="00A84480" w:rsidRDefault="00A84480" w:rsidP="00A84480">
        <w:pPr>
          <w:pStyle w:val="ae"/>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140FCC" w14:textId="77777777" w:rsidR="004A15DB" w:rsidRDefault="004A15DB" w:rsidP="00660A97">
      <w:r>
        <w:separator/>
      </w:r>
    </w:p>
  </w:footnote>
  <w:footnote w:type="continuationSeparator" w:id="0">
    <w:p w14:paraId="07EE2A7D" w14:textId="77777777" w:rsidR="004A15DB" w:rsidRDefault="004A15DB" w:rsidP="00660A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C5270"/>
    <w:multiLevelType w:val="multilevel"/>
    <w:tmpl w:val="552CDB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1229A7"/>
    <w:multiLevelType w:val="multilevel"/>
    <w:tmpl w:val="087262B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2A770A7"/>
    <w:multiLevelType w:val="multilevel"/>
    <w:tmpl w:val="2000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02DD1953"/>
    <w:multiLevelType w:val="multilevel"/>
    <w:tmpl w:val="D71C02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46F4FB1"/>
    <w:multiLevelType w:val="multilevel"/>
    <w:tmpl w:val="087262B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72309C2"/>
    <w:multiLevelType w:val="hybridMultilevel"/>
    <w:tmpl w:val="F6CA6C40"/>
    <w:lvl w:ilvl="0" w:tplc="20000001">
      <w:start w:val="1"/>
      <w:numFmt w:val="bullet"/>
      <w:lvlText w:val=""/>
      <w:lvlJc w:val="left"/>
      <w:pPr>
        <w:ind w:left="720" w:hanging="360"/>
      </w:pPr>
      <w:rPr>
        <w:rFonts w:ascii="Symbol" w:hAnsi="Symbol"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07A50066"/>
    <w:multiLevelType w:val="hybridMultilevel"/>
    <w:tmpl w:val="DE76E1A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07ED35ED"/>
    <w:multiLevelType w:val="hybridMultilevel"/>
    <w:tmpl w:val="E4E82E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08BF2A37"/>
    <w:multiLevelType w:val="hybridMultilevel"/>
    <w:tmpl w:val="80CCAFC4"/>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 w15:restartNumberingAfterBreak="0">
    <w:nsid w:val="09CA42C5"/>
    <w:multiLevelType w:val="hybridMultilevel"/>
    <w:tmpl w:val="9EE8D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0C0A065A"/>
    <w:multiLevelType w:val="hybridMultilevel"/>
    <w:tmpl w:val="93127D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0C221E66"/>
    <w:multiLevelType w:val="hybridMultilevel"/>
    <w:tmpl w:val="92A8E0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0E8248CC"/>
    <w:multiLevelType w:val="hybridMultilevel"/>
    <w:tmpl w:val="0F34AB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0F072AD6"/>
    <w:multiLevelType w:val="multilevel"/>
    <w:tmpl w:val="88CA27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26B5885"/>
    <w:multiLevelType w:val="multilevel"/>
    <w:tmpl w:val="52E0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5823A8"/>
    <w:multiLevelType w:val="multilevel"/>
    <w:tmpl w:val="4C04B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650EE6"/>
    <w:multiLevelType w:val="hybridMultilevel"/>
    <w:tmpl w:val="6D2230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14F1077C"/>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6562036"/>
    <w:multiLevelType w:val="hybridMultilevel"/>
    <w:tmpl w:val="D908AB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169E58D0"/>
    <w:multiLevelType w:val="multilevel"/>
    <w:tmpl w:val="DC8ED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BF45BE"/>
    <w:multiLevelType w:val="hybridMultilevel"/>
    <w:tmpl w:val="B6289A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177C320F"/>
    <w:multiLevelType w:val="hybridMultilevel"/>
    <w:tmpl w:val="57F8489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17AF4E2E"/>
    <w:multiLevelType w:val="hybridMultilevel"/>
    <w:tmpl w:val="003EB7F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189532D1"/>
    <w:multiLevelType w:val="multilevel"/>
    <w:tmpl w:val="6890E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B8B4BDC"/>
    <w:multiLevelType w:val="multilevel"/>
    <w:tmpl w:val="D71C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4D2AC2"/>
    <w:multiLevelType w:val="hybridMultilevel"/>
    <w:tmpl w:val="5D52A44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1E513533"/>
    <w:multiLevelType w:val="multilevel"/>
    <w:tmpl w:val="F398985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1EF25603"/>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1EF97DC0"/>
    <w:multiLevelType w:val="hybridMultilevel"/>
    <w:tmpl w:val="E3A4B3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20B564B3"/>
    <w:multiLevelType w:val="multilevel"/>
    <w:tmpl w:val="0CF689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18B1418"/>
    <w:multiLevelType w:val="multilevel"/>
    <w:tmpl w:val="97343E44"/>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21A564C9"/>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1ED3183"/>
    <w:multiLevelType w:val="multilevel"/>
    <w:tmpl w:val="6EAAE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2723AB0"/>
    <w:multiLevelType w:val="multilevel"/>
    <w:tmpl w:val="431A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4323A89"/>
    <w:multiLevelType w:val="hybridMultilevel"/>
    <w:tmpl w:val="A0428FA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24714299"/>
    <w:multiLevelType w:val="multilevel"/>
    <w:tmpl w:val="F622009E"/>
    <w:lvl w:ilvl="0">
      <w:start w:val="1"/>
      <w:numFmt w:val="decimal"/>
      <w:pStyle w:val="1"/>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258E65BC"/>
    <w:multiLevelType w:val="multilevel"/>
    <w:tmpl w:val="97343E44"/>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25E62A5A"/>
    <w:multiLevelType w:val="hybridMultilevel"/>
    <w:tmpl w:val="192614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28D944E1"/>
    <w:multiLevelType w:val="hybridMultilevel"/>
    <w:tmpl w:val="512C8A0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291B2C1F"/>
    <w:multiLevelType w:val="multilevel"/>
    <w:tmpl w:val="5A8E5CE4"/>
    <w:lvl w:ilvl="0">
      <w:start w:val="1"/>
      <w:numFmt w:val="decimal"/>
      <w:lvlText w:val="%1."/>
      <w:lvlJc w:val="left"/>
      <w:pPr>
        <w:ind w:left="360" w:hanging="360"/>
      </w:pPr>
    </w:lvl>
    <w:lvl w:ilvl="1">
      <w:start w:val="1"/>
      <w:numFmt w:val="decimal"/>
      <w:lvlText w:val="%1.%2."/>
      <w:lvlJc w:val="left"/>
      <w:pPr>
        <w:ind w:left="1142" w:hanging="432"/>
      </w:pPr>
    </w:lvl>
    <w:lvl w:ilvl="2">
      <w:start w:val="1"/>
      <w:numFmt w:val="decimal"/>
      <w:lvlText w:val="%1.%2.%3."/>
      <w:lvlJc w:val="left"/>
      <w:pPr>
        <w:ind w:left="2206"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294904B9"/>
    <w:multiLevelType w:val="multilevel"/>
    <w:tmpl w:val="A6AE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95A2351"/>
    <w:multiLevelType w:val="multilevel"/>
    <w:tmpl w:val="33E8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9B53817"/>
    <w:multiLevelType w:val="multilevel"/>
    <w:tmpl w:val="F9561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A4424A6"/>
    <w:multiLevelType w:val="multilevel"/>
    <w:tmpl w:val="6812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A92503A"/>
    <w:multiLevelType w:val="multilevel"/>
    <w:tmpl w:val="A8A2FA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2CD23E71"/>
    <w:multiLevelType w:val="multilevel"/>
    <w:tmpl w:val="51E060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2EFA723C"/>
    <w:multiLevelType w:val="hybridMultilevel"/>
    <w:tmpl w:val="788E4E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7" w15:restartNumberingAfterBreak="0">
    <w:nsid w:val="314F6B60"/>
    <w:multiLevelType w:val="multilevel"/>
    <w:tmpl w:val="210C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29663E4"/>
    <w:multiLevelType w:val="multilevel"/>
    <w:tmpl w:val="BC745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3E51D58"/>
    <w:multiLevelType w:val="hybridMultilevel"/>
    <w:tmpl w:val="8826847A"/>
    <w:lvl w:ilvl="0" w:tplc="CDB8B210">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0" w15:restartNumberingAfterBreak="0">
    <w:nsid w:val="359C5EA2"/>
    <w:multiLevelType w:val="multilevel"/>
    <w:tmpl w:val="477602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36A05C6C"/>
    <w:multiLevelType w:val="multilevel"/>
    <w:tmpl w:val="B2700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7131BD4"/>
    <w:multiLevelType w:val="hybridMultilevel"/>
    <w:tmpl w:val="7B469A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3" w15:restartNumberingAfterBreak="0">
    <w:nsid w:val="374213C8"/>
    <w:multiLevelType w:val="hybridMultilevel"/>
    <w:tmpl w:val="0C2C4F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4" w15:restartNumberingAfterBreak="0">
    <w:nsid w:val="386E21AD"/>
    <w:multiLevelType w:val="hybridMultilevel"/>
    <w:tmpl w:val="2E780E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5" w15:restartNumberingAfterBreak="0">
    <w:nsid w:val="3928680F"/>
    <w:multiLevelType w:val="hybridMultilevel"/>
    <w:tmpl w:val="06A41A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6" w15:restartNumberingAfterBreak="0">
    <w:nsid w:val="3A2026EE"/>
    <w:multiLevelType w:val="hybridMultilevel"/>
    <w:tmpl w:val="6F8EF4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7" w15:restartNumberingAfterBreak="0">
    <w:nsid w:val="3A255DBA"/>
    <w:multiLevelType w:val="multilevel"/>
    <w:tmpl w:val="FA20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A551EDA"/>
    <w:multiLevelType w:val="multilevel"/>
    <w:tmpl w:val="7E1A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B5E56F3"/>
    <w:multiLevelType w:val="hybridMultilevel"/>
    <w:tmpl w:val="EB268E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0" w15:restartNumberingAfterBreak="0">
    <w:nsid w:val="3CF41703"/>
    <w:multiLevelType w:val="multilevel"/>
    <w:tmpl w:val="087262B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1" w15:restartNumberingAfterBreak="0">
    <w:nsid w:val="3E8F3E3C"/>
    <w:multiLevelType w:val="hybridMultilevel"/>
    <w:tmpl w:val="86FE49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2" w15:restartNumberingAfterBreak="0">
    <w:nsid w:val="411B59B8"/>
    <w:multiLevelType w:val="hybridMultilevel"/>
    <w:tmpl w:val="76342E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3" w15:restartNumberingAfterBreak="0">
    <w:nsid w:val="41924C41"/>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15:restartNumberingAfterBreak="0">
    <w:nsid w:val="46295F68"/>
    <w:multiLevelType w:val="multilevel"/>
    <w:tmpl w:val="D4C64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6754132"/>
    <w:multiLevelType w:val="multilevel"/>
    <w:tmpl w:val="C12C2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6894A2E"/>
    <w:multiLevelType w:val="multilevel"/>
    <w:tmpl w:val="35AC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7C93D48"/>
    <w:multiLevelType w:val="hybridMultilevel"/>
    <w:tmpl w:val="0D1E7C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8" w15:restartNumberingAfterBreak="0">
    <w:nsid w:val="48D436A5"/>
    <w:multiLevelType w:val="hybridMultilevel"/>
    <w:tmpl w:val="FF0639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9" w15:restartNumberingAfterBreak="0">
    <w:nsid w:val="49033960"/>
    <w:multiLevelType w:val="hybridMultilevel"/>
    <w:tmpl w:val="AE8CB8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0" w15:restartNumberingAfterBreak="0">
    <w:nsid w:val="496D1835"/>
    <w:multiLevelType w:val="multilevel"/>
    <w:tmpl w:val="DB9C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9C00E9A"/>
    <w:multiLevelType w:val="multilevel"/>
    <w:tmpl w:val="372012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4A4D2658"/>
    <w:multiLevelType w:val="hybridMultilevel"/>
    <w:tmpl w:val="84065C1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3" w15:restartNumberingAfterBreak="0">
    <w:nsid w:val="4A810BD1"/>
    <w:multiLevelType w:val="hybridMultilevel"/>
    <w:tmpl w:val="0BD89E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4" w15:restartNumberingAfterBreak="0">
    <w:nsid w:val="4C011233"/>
    <w:multiLevelType w:val="multilevel"/>
    <w:tmpl w:val="A08E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C407F6D"/>
    <w:multiLevelType w:val="multilevel"/>
    <w:tmpl w:val="A818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C983976"/>
    <w:multiLevelType w:val="multilevel"/>
    <w:tmpl w:val="087262B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7" w15:restartNumberingAfterBreak="0">
    <w:nsid w:val="508718CA"/>
    <w:multiLevelType w:val="multilevel"/>
    <w:tmpl w:val="5DE6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4295D81"/>
    <w:multiLevelType w:val="multilevel"/>
    <w:tmpl w:val="BAB4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7657C54"/>
    <w:multiLevelType w:val="multilevel"/>
    <w:tmpl w:val="CF42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B5C139A"/>
    <w:multiLevelType w:val="multilevel"/>
    <w:tmpl w:val="783ABB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1" w15:restartNumberingAfterBreak="0">
    <w:nsid w:val="5D915E10"/>
    <w:multiLevelType w:val="hybridMultilevel"/>
    <w:tmpl w:val="986C08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2" w15:restartNumberingAfterBreak="0">
    <w:nsid w:val="5E4B2A11"/>
    <w:multiLevelType w:val="hybridMultilevel"/>
    <w:tmpl w:val="D4FA19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3" w15:restartNumberingAfterBreak="0">
    <w:nsid w:val="600E48B1"/>
    <w:multiLevelType w:val="hybridMultilevel"/>
    <w:tmpl w:val="D73E1A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4" w15:restartNumberingAfterBreak="0">
    <w:nsid w:val="60463B52"/>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5" w15:restartNumberingAfterBreak="0">
    <w:nsid w:val="60D23323"/>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6" w15:restartNumberingAfterBreak="0">
    <w:nsid w:val="62FE6C97"/>
    <w:multiLevelType w:val="multilevel"/>
    <w:tmpl w:val="4536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3092B89"/>
    <w:multiLevelType w:val="hybridMultilevel"/>
    <w:tmpl w:val="B30C88C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8" w15:restartNumberingAfterBreak="0">
    <w:nsid w:val="636619D5"/>
    <w:multiLevelType w:val="hybridMultilevel"/>
    <w:tmpl w:val="6C322A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9" w15:restartNumberingAfterBreak="0">
    <w:nsid w:val="669D7514"/>
    <w:multiLevelType w:val="hybridMultilevel"/>
    <w:tmpl w:val="92844A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0" w15:restartNumberingAfterBreak="0">
    <w:nsid w:val="66DE27EE"/>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1" w15:restartNumberingAfterBreak="0">
    <w:nsid w:val="67E636A4"/>
    <w:multiLevelType w:val="hybridMultilevel"/>
    <w:tmpl w:val="E806E754"/>
    <w:lvl w:ilvl="0" w:tplc="20000001">
      <w:start w:val="1"/>
      <w:numFmt w:val="bullet"/>
      <w:lvlText w:val=""/>
      <w:lvlJc w:val="left"/>
      <w:pPr>
        <w:ind w:left="1429" w:hanging="360"/>
      </w:pPr>
      <w:rPr>
        <w:rFonts w:ascii="Symbol" w:hAnsi="Symbol" w:hint="default"/>
      </w:rPr>
    </w:lvl>
    <w:lvl w:ilvl="1" w:tplc="20000003">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92" w15:restartNumberingAfterBreak="0">
    <w:nsid w:val="689F710E"/>
    <w:multiLevelType w:val="multilevel"/>
    <w:tmpl w:val="10F29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9D73BF5"/>
    <w:multiLevelType w:val="hybridMultilevel"/>
    <w:tmpl w:val="BA1EA7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4" w15:restartNumberingAfterBreak="0">
    <w:nsid w:val="6CB1066A"/>
    <w:multiLevelType w:val="multilevel"/>
    <w:tmpl w:val="087262B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5" w15:restartNumberingAfterBreak="0">
    <w:nsid w:val="6CEC7683"/>
    <w:multiLevelType w:val="hybridMultilevel"/>
    <w:tmpl w:val="ADB6CC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6" w15:restartNumberingAfterBreak="0">
    <w:nsid w:val="6F8C1E8B"/>
    <w:multiLevelType w:val="hybridMultilevel"/>
    <w:tmpl w:val="07521DEC"/>
    <w:lvl w:ilvl="0" w:tplc="20000011">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7" w15:restartNumberingAfterBreak="0">
    <w:nsid w:val="7006569D"/>
    <w:multiLevelType w:val="hybridMultilevel"/>
    <w:tmpl w:val="27986054"/>
    <w:lvl w:ilvl="0" w:tplc="2000000F">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8" w15:restartNumberingAfterBreak="0">
    <w:nsid w:val="702B0285"/>
    <w:multiLevelType w:val="multilevel"/>
    <w:tmpl w:val="087262B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9" w15:restartNumberingAfterBreak="0">
    <w:nsid w:val="713723EA"/>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0" w15:restartNumberingAfterBreak="0">
    <w:nsid w:val="741E04FB"/>
    <w:multiLevelType w:val="hybridMultilevel"/>
    <w:tmpl w:val="8D5802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1" w15:restartNumberingAfterBreak="0">
    <w:nsid w:val="748A316E"/>
    <w:multiLevelType w:val="hybridMultilevel"/>
    <w:tmpl w:val="054EDD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2" w15:restartNumberingAfterBreak="0">
    <w:nsid w:val="75382949"/>
    <w:multiLevelType w:val="multilevel"/>
    <w:tmpl w:val="1E22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77B0902"/>
    <w:multiLevelType w:val="multilevel"/>
    <w:tmpl w:val="6510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7B23741"/>
    <w:multiLevelType w:val="multilevel"/>
    <w:tmpl w:val="783ABB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5" w15:restartNumberingAfterBreak="0">
    <w:nsid w:val="786E6857"/>
    <w:multiLevelType w:val="multilevel"/>
    <w:tmpl w:val="3D1A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78A80F84"/>
    <w:multiLevelType w:val="multilevel"/>
    <w:tmpl w:val="06AE8C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78B04A95"/>
    <w:multiLevelType w:val="multilevel"/>
    <w:tmpl w:val="E474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8C86916"/>
    <w:multiLevelType w:val="multilevel"/>
    <w:tmpl w:val="087262B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9" w15:restartNumberingAfterBreak="0">
    <w:nsid w:val="791310A5"/>
    <w:multiLevelType w:val="multilevel"/>
    <w:tmpl w:val="84505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9A325FD"/>
    <w:multiLevelType w:val="multilevel"/>
    <w:tmpl w:val="97343E44"/>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1" w15:restartNumberingAfterBreak="0">
    <w:nsid w:val="79CA11A2"/>
    <w:multiLevelType w:val="multilevel"/>
    <w:tmpl w:val="2CFAC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9E47195"/>
    <w:multiLevelType w:val="multilevel"/>
    <w:tmpl w:val="087262B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3" w15:restartNumberingAfterBreak="0">
    <w:nsid w:val="7A6420D8"/>
    <w:multiLevelType w:val="multilevel"/>
    <w:tmpl w:val="7408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B40114D"/>
    <w:multiLevelType w:val="multilevel"/>
    <w:tmpl w:val="DEB4435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15:restartNumberingAfterBreak="0">
    <w:nsid w:val="7C4A652E"/>
    <w:multiLevelType w:val="hybridMultilevel"/>
    <w:tmpl w:val="B91E4F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6" w15:restartNumberingAfterBreak="0">
    <w:nsid w:val="7D8E0968"/>
    <w:multiLevelType w:val="hybridMultilevel"/>
    <w:tmpl w:val="FFACFF6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20351452">
    <w:abstractNumId w:val="46"/>
  </w:num>
  <w:num w:numId="2" w16cid:durableId="556206721">
    <w:abstractNumId w:val="20"/>
  </w:num>
  <w:num w:numId="3" w16cid:durableId="1143275749">
    <w:abstractNumId w:val="30"/>
  </w:num>
  <w:num w:numId="4" w16cid:durableId="254480373">
    <w:abstractNumId w:val="36"/>
  </w:num>
  <w:num w:numId="5" w16cid:durableId="1261641176">
    <w:abstractNumId w:val="110"/>
  </w:num>
  <w:num w:numId="6" w16cid:durableId="575483135">
    <w:abstractNumId w:val="101"/>
  </w:num>
  <w:num w:numId="7" w16cid:durableId="1813865540">
    <w:abstractNumId w:val="52"/>
  </w:num>
  <w:num w:numId="8" w16cid:durableId="2057469222">
    <w:abstractNumId w:val="81"/>
  </w:num>
  <w:num w:numId="9" w16cid:durableId="1112168312">
    <w:abstractNumId w:val="62"/>
  </w:num>
  <w:num w:numId="10" w16cid:durableId="1132792144">
    <w:abstractNumId w:val="69"/>
  </w:num>
  <w:num w:numId="11" w16cid:durableId="504200575">
    <w:abstractNumId w:val="76"/>
  </w:num>
  <w:num w:numId="12" w16cid:durableId="99686679">
    <w:abstractNumId w:val="32"/>
  </w:num>
  <w:num w:numId="13" w16cid:durableId="1982608713">
    <w:abstractNumId w:val="97"/>
  </w:num>
  <w:num w:numId="14" w16cid:durableId="1161966205">
    <w:abstractNumId w:val="5"/>
  </w:num>
  <w:num w:numId="15" w16cid:durableId="1465582599">
    <w:abstractNumId w:val="38"/>
  </w:num>
  <w:num w:numId="16" w16cid:durableId="1491944109">
    <w:abstractNumId w:val="49"/>
  </w:num>
  <w:num w:numId="17" w16cid:durableId="2007783646">
    <w:abstractNumId w:val="49"/>
    <w:lvlOverride w:ilvl="0">
      <w:startOverride w:val="1"/>
    </w:lvlOverride>
  </w:num>
  <w:num w:numId="18" w16cid:durableId="611131176">
    <w:abstractNumId w:val="2"/>
  </w:num>
  <w:num w:numId="19" w16cid:durableId="1032606357">
    <w:abstractNumId w:val="80"/>
  </w:num>
  <w:num w:numId="20" w16cid:durableId="798841945">
    <w:abstractNumId w:val="0"/>
  </w:num>
  <w:num w:numId="21" w16cid:durableId="1274247640">
    <w:abstractNumId w:val="39"/>
  </w:num>
  <w:num w:numId="22" w16cid:durableId="514416584">
    <w:abstractNumId w:val="50"/>
  </w:num>
  <w:num w:numId="23" w16cid:durableId="1384672764">
    <w:abstractNumId w:val="44"/>
  </w:num>
  <w:num w:numId="24" w16cid:durableId="76829991">
    <w:abstractNumId w:val="100"/>
  </w:num>
  <w:num w:numId="25" w16cid:durableId="1405253484">
    <w:abstractNumId w:val="72"/>
  </w:num>
  <w:num w:numId="26" w16cid:durableId="1565021728">
    <w:abstractNumId w:val="83"/>
  </w:num>
  <w:num w:numId="27" w16cid:durableId="511799333">
    <w:abstractNumId w:val="11"/>
  </w:num>
  <w:num w:numId="28" w16cid:durableId="156843055">
    <w:abstractNumId w:val="16"/>
  </w:num>
  <w:num w:numId="29" w16cid:durableId="314144810">
    <w:abstractNumId w:val="55"/>
  </w:num>
  <w:num w:numId="30" w16cid:durableId="150410620">
    <w:abstractNumId w:val="115"/>
  </w:num>
  <w:num w:numId="31" w16cid:durableId="272522185">
    <w:abstractNumId w:val="9"/>
  </w:num>
  <w:num w:numId="32" w16cid:durableId="826167562">
    <w:abstractNumId w:val="61"/>
  </w:num>
  <w:num w:numId="33" w16cid:durableId="901722162">
    <w:abstractNumId w:val="54"/>
  </w:num>
  <w:num w:numId="34" w16cid:durableId="859515466">
    <w:abstractNumId w:val="28"/>
  </w:num>
  <w:num w:numId="35" w16cid:durableId="2031569603">
    <w:abstractNumId w:val="88"/>
  </w:num>
  <w:num w:numId="36" w16cid:durableId="427889181">
    <w:abstractNumId w:val="66"/>
  </w:num>
  <w:num w:numId="37" w16cid:durableId="907613251">
    <w:abstractNumId w:val="41"/>
  </w:num>
  <w:num w:numId="38" w16cid:durableId="912357304">
    <w:abstractNumId w:val="15"/>
  </w:num>
  <w:num w:numId="39" w16cid:durableId="462891101">
    <w:abstractNumId w:val="23"/>
  </w:num>
  <w:num w:numId="40" w16cid:durableId="26109068">
    <w:abstractNumId w:val="29"/>
  </w:num>
  <w:num w:numId="41" w16cid:durableId="903490525">
    <w:abstractNumId w:val="14"/>
  </w:num>
  <w:num w:numId="42" w16cid:durableId="26373379">
    <w:abstractNumId w:val="109"/>
  </w:num>
  <w:num w:numId="43" w16cid:durableId="139539454">
    <w:abstractNumId w:val="105"/>
  </w:num>
  <w:num w:numId="44" w16cid:durableId="1839269608">
    <w:abstractNumId w:val="92"/>
  </w:num>
  <w:num w:numId="45" w16cid:durableId="517239418">
    <w:abstractNumId w:val="3"/>
  </w:num>
  <w:num w:numId="46" w16cid:durableId="755321583">
    <w:abstractNumId w:val="95"/>
  </w:num>
  <w:num w:numId="47" w16cid:durableId="1328486034">
    <w:abstractNumId w:val="25"/>
  </w:num>
  <w:num w:numId="48" w16cid:durableId="1698114945">
    <w:abstractNumId w:val="87"/>
  </w:num>
  <w:num w:numId="49" w16cid:durableId="561059319">
    <w:abstractNumId w:val="67"/>
  </w:num>
  <w:num w:numId="50" w16cid:durableId="2050304320">
    <w:abstractNumId w:val="37"/>
  </w:num>
  <w:num w:numId="51" w16cid:durableId="325673566">
    <w:abstractNumId w:val="93"/>
  </w:num>
  <w:num w:numId="52" w16cid:durableId="19596116">
    <w:abstractNumId w:val="89"/>
  </w:num>
  <w:num w:numId="53" w16cid:durableId="699282485">
    <w:abstractNumId w:val="22"/>
  </w:num>
  <w:num w:numId="54" w16cid:durableId="445319511">
    <w:abstractNumId w:val="107"/>
  </w:num>
  <w:num w:numId="55" w16cid:durableId="1429934373">
    <w:abstractNumId w:val="33"/>
  </w:num>
  <w:num w:numId="56" w16cid:durableId="68508184">
    <w:abstractNumId w:val="13"/>
  </w:num>
  <w:num w:numId="57" w16cid:durableId="399405297">
    <w:abstractNumId w:val="27"/>
  </w:num>
  <w:num w:numId="58" w16cid:durableId="570428741">
    <w:abstractNumId w:val="71"/>
  </w:num>
  <w:num w:numId="59" w16cid:durableId="1354649202">
    <w:abstractNumId w:val="53"/>
  </w:num>
  <w:num w:numId="60" w16cid:durableId="1932277417">
    <w:abstractNumId w:val="34"/>
  </w:num>
  <w:num w:numId="61" w16cid:durableId="2016373436">
    <w:abstractNumId w:val="114"/>
  </w:num>
  <w:num w:numId="62" w16cid:durableId="1023750612">
    <w:abstractNumId w:val="42"/>
  </w:num>
  <w:num w:numId="63" w16cid:durableId="494803891">
    <w:abstractNumId w:val="70"/>
  </w:num>
  <w:num w:numId="64" w16cid:durableId="2022316666">
    <w:abstractNumId w:val="65"/>
  </w:num>
  <w:num w:numId="65" w16cid:durableId="767845447">
    <w:abstractNumId w:val="103"/>
  </w:num>
  <w:num w:numId="66" w16cid:durableId="1001012064">
    <w:abstractNumId w:val="8"/>
  </w:num>
  <w:num w:numId="67" w16cid:durableId="128019683">
    <w:abstractNumId w:val="116"/>
  </w:num>
  <w:num w:numId="68" w16cid:durableId="330833777">
    <w:abstractNumId w:val="85"/>
  </w:num>
  <w:num w:numId="69" w16cid:durableId="1248805807">
    <w:abstractNumId w:val="84"/>
  </w:num>
  <w:num w:numId="70" w16cid:durableId="63963934">
    <w:abstractNumId w:val="63"/>
  </w:num>
  <w:num w:numId="71" w16cid:durableId="2074739607">
    <w:abstractNumId w:val="96"/>
  </w:num>
  <w:num w:numId="72" w16cid:durableId="300968185">
    <w:abstractNumId w:val="90"/>
  </w:num>
  <w:num w:numId="73" w16cid:durableId="709569889">
    <w:abstractNumId w:val="31"/>
  </w:num>
  <w:num w:numId="74" w16cid:durableId="1842238800">
    <w:abstractNumId w:val="99"/>
  </w:num>
  <w:num w:numId="75" w16cid:durableId="1755131606">
    <w:abstractNumId w:val="106"/>
  </w:num>
  <w:num w:numId="76" w16cid:durableId="1505781874">
    <w:abstractNumId w:val="45"/>
  </w:num>
  <w:num w:numId="77" w16cid:durableId="236132990">
    <w:abstractNumId w:val="17"/>
  </w:num>
  <w:num w:numId="78" w16cid:durableId="492261607">
    <w:abstractNumId w:val="1"/>
  </w:num>
  <w:num w:numId="79" w16cid:durableId="1479304445">
    <w:abstractNumId w:val="4"/>
  </w:num>
  <w:num w:numId="80" w16cid:durableId="1319655475">
    <w:abstractNumId w:val="104"/>
  </w:num>
  <w:num w:numId="81" w16cid:durableId="1126194581">
    <w:abstractNumId w:val="94"/>
  </w:num>
  <w:num w:numId="82" w16cid:durableId="607391457">
    <w:abstractNumId w:val="98"/>
  </w:num>
  <w:num w:numId="83" w16cid:durableId="1768623752">
    <w:abstractNumId w:val="24"/>
  </w:num>
  <w:num w:numId="84" w16cid:durableId="610866937">
    <w:abstractNumId w:val="78"/>
  </w:num>
  <w:num w:numId="85" w16cid:durableId="77555356">
    <w:abstractNumId w:val="19"/>
  </w:num>
  <w:num w:numId="86" w16cid:durableId="1089036845">
    <w:abstractNumId w:val="40"/>
  </w:num>
  <w:num w:numId="87" w16cid:durableId="2078823064">
    <w:abstractNumId w:val="111"/>
  </w:num>
  <w:num w:numId="88" w16cid:durableId="53820281">
    <w:abstractNumId w:val="75"/>
  </w:num>
  <w:num w:numId="89" w16cid:durableId="1498567843">
    <w:abstractNumId w:val="79"/>
  </w:num>
  <w:num w:numId="90" w16cid:durableId="1841963818">
    <w:abstractNumId w:val="57"/>
  </w:num>
  <w:num w:numId="91" w16cid:durableId="695355426">
    <w:abstractNumId w:val="43"/>
  </w:num>
  <w:num w:numId="92" w16cid:durableId="2073843632">
    <w:abstractNumId w:val="102"/>
  </w:num>
  <w:num w:numId="93" w16cid:durableId="1927768448">
    <w:abstractNumId w:val="74"/>
  </w:num>
  <w:num w:numId="94" w16cid:durableId="325671706">
    <w:abstractNumId w:val="47"/>
  </w:num>
  <w:num w:numId="95" w16cid:durableId="1038512038">
    <w:abstractNumId w:val="77"/>
  </w:num>
  <w:num w:numId="96" w16cid:durableId="689917298">
    <w:abstractNumId w:val="113"/>
  </w:num>
  <w:num w:numId="97" w16cid:durableId="1600870623">
    <w:abstractNumId w:val="86"/>
  </w:num>
  <w:num w:numId="98" w16cid:durableId="1198473404">
    <w:abstractNumId w:val="48"/>
  </w:num>
  <w:num w:numId="99" w16cid:durableId="1764688630">
    <w:abstractNumId w:val="51"/>
  </w:num>
  <w:num w:numId="100" w16cid:durableId="154879022">
    <w:abstractNumId w:val="58"/>
  </w:num>
  <w:num w:numId="101" w16cid:durableId="1334987856">
    <w:abstractNumId w:val="91"/>
  </w:num>
  <w:num w:numId="102" w16cid:durableId="255359601">
    <w:abstractNumId w:val="21"/>
  </w:num>
  <w:num w:numId="103" w16cid:durableId="1794053663">
    <w:abstractNumId w:val="73"/>
  </w:num>
  <w:num w:numId="104" w16cid:durableId="835191243">
    <w:abstractNumId w:val="7"/>
  </w:num>
  <w:num w:numId="105" w16cid:durableId="1261720481">
    <w:abstractNumId w:val="18"/>
  </w:num>
  <w:num w:numId="106" w16cid:durableId="2087258432">
    <w:abstractNumId w:val="10"/>
  </w:num>
  <w:num w:numId="107" w16cid:durableId="1990477741">
    <w:abstractNumId w:val="6"/>
  </w:num>
  <w:num w:numId="108" w16cid:durableId="1522939914">
    <w:abstractNumId w:val="12"/>
  </w:num>
  <w:num w:numId="109" w16cid:durableId="2100903058">
    <w:abstractNumId w:val="82"/>
  </w:num>
  <w:num w:numId="110" w16cid:durableId="1047756666">
    <w:abstractNumId w:val="56"/>
  </w:num>
  <w:num w:numId="111" w16cid:durableId="906376847">
    <w:abstractNumId w:val="59"/>
  </w:num>
  <w:num w:numId="112" w16cid:durableId="1858226431">
    <w:abstractNumId w:val="64"/>
  </w:num>
  <w:num w:numId="113" w16cid:durableId="242447678">
    <w:abstractNumId w:val="26"/>
  </w:num>
  <w:num w:numId="114" w16cid:durableId="57166061">
    <w:abstractNumId w:val="112"/>
  </w:num>
  <w:num w:numId="115" w16cid:durableId="1397633433">
    <w:abstractNumId w:val="108"/>
  </w:num>
  <w:num w:numId="116" w16cid:durableId="1070730751">
    <w:abstractNumId w:val="35"/>
  </w:num>
  <w:num w:numId="117" w16cid:durableId="939533302">
    <w:abstractNumId w:val="60"/>
  </w:num>
  <w:num w:numId="118" w16cid:durableId="1800875606">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attachedTemplate r:id="rId1"/>
  <w:defaultTabStop w:val="708"/>
  <w:evenAndOddHeaders/>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8CD"/>
    <w:rsid w:val="00007F84"/>
    <w:rsid w:val="0001152B"/>
    <w:rsid w:val="000307B5"/>
    <w:rsid w:val="000411EA"/>
    <w:rsid w:val="000442FA"/>
    <w:rsid w:val="000522BE"/>
    <w:rsid w:val="000539AD"/>
    <w:rsid w:val="00066504"/>
    <w:rsid w:val="00070EFF"/>
    <w:rsid w:val="00075970"/>
    <w:rsid w:val="0007600A"/>
    <w:rsid w:val="00077007"/>
    <w:rsid w:val="00095ECC"/>
    <w:rsid w:val="000B76D6"/>
    <w:rsid w:val="000D57AC"/>
    <w:rsid w:val="000F0FF3"/>
    <w:rsid w:val="0010042B"/>
    <w:rsid w:val="0010208B"/>
    <w:rsid w:val="00102559"/>
    <w:rsid w:val="00110567"/>
    <w:rsid w:val="00112C3B"/>
    <w:rsid w:val="00115C6A"/>
    <w:rsid w:val="001238CB"/>
    <w:rsid w:val="001243FB"/>
    <w:rsid w:val="00137796"/>
    <w:rsid w:val="001531C2"/>
    <w:rsid w:val="00156939"/>
    <w:rsid w:val="00174340"/>
    <w:rsid w:val="001748AE"/>
    <w:rsid w:val="00174DC4"/>
    <w:rsid w:val="001A4639"/>
    <w:rsid w:val="001A69B9"/>
    <w:rsid w:val="001A6FCE"/>
    <w:rsid w:val="001C4583"/>
    <w:rsid w:val="001C567F"/>
    <w:rsid w:val="001C58B9"/>
    <w:rsid w:val="001C5EEC"/>
    <w:rsid w:val="001D5AA1"/>
    <w:rsid w:val="001E162D"/>
    <w:rsid w:val="001E57F6"/>
    <w:rsid w:val="00201086"/>
    <w:rsid w:val="00215632"/>
    <w:rsid w:val="00217FAF"/>
    <w:rsid w:val="00224834"/>
    <w:rsid w:val="00232F98"/>
    <w:rsid w:val="002634BD"/>
    <w:rsid w:val="00264114"/>
    <w:rsid w:val="00280E74"/>
    <w:rsid w:val="002861C4"/>
    <w:rsid w:val="002A006B"/>
    <w:rsid w:val="002A4E75"/>
    <w:rsid w:val="002A55A3"/>
    <w:rsid w:val="002B072E"/>
    <w:rsid w:val="002B368C"/>
    <w:rsid w:val="002C129D"/>
    <w:rsid w:val="002E04D1"/>
    <w:rsid w:val="002F4BB5"/>
    <w:rsid w:val="00306AB8"/>
    <w:rsid w:val="00312026"/>
    <w:rsid w:val="00312558"/>
    <w:rsid w:val="00312705"/>
    <w:rsid w:val="00356184"/>
    <w:rsid w:val="003A0BC7"/>
    <w:rsid w:val="003B6528"/>
    <w:rsid w:val="003B7AC3"/>
    <w:rsid w:val="003C3AE4"/>
    <w:rsid w:val="003D29EC"/>
    <w:rsid w:val="003D345C"/>
    <w:rsid w:val="003F293E"/>
    <w:rsid w:val="003F36E5"/>
    <w:rsid w:val="0041140A"/>
    <w:rsid w:val="004118B2"/>
    <w:rsid w:val="00424FDD"/>
    <w:rsid w:val="0042781E"/>
    <w:rsid w:val="0045460F"/>
    <w:rsid w:val="004708CE"/>
    <w:rsid w:val="004723AB"/>
    <w:rsid w:val="00482843"/>
    <w:rsid w:val="004A1333"/>
    <w:rsid w:val="004A15DB"/>
    <w:rsid w:val="004C177B"/>
    <w:rsid w:val="004E0A85"/>
    <w:rsid w:val="004E4414"/>
    <w:rsid w:val="004E6F60"/>
    <w:rsid w:val="004F2FD4"/>
    <w:rsid w:val="004F43B2"/>
    <w:rsid w:val="005020BD"/>
    <w:rsid w:val="005250A4"/>
    <w:rsid w:val="00527240"/>
    <w:rsid w:val="00570536"/>
    <w:rsid w:val="005A2FCD"/>
    <w:rsid w:val="005B0B6A"/>
    <w:rsid w:val="005B463D"/>
    <w:rsid w:val="005E2DB7"/>
    <w:rsid w:val="00605329"/>
    <w:rsid w:val="00632D2D"/>
    <w:rsid w:val="00634BE6"/>
    <w:rsid w:val="00645090"/>
    <w:rsid w:val="00660A97"/>
    <w:rsid w:val="006657BE"/>
    <w:rsid w:val="00676471"/>
    <w:rsid w:val="00687CC6"/>
    <w:rsid w:val="00695944"/>
    <w:rsid w:val="006A76C3"/>
    <w:rsid w:val="006C5A5E"/>
    <w:rsid w:val="006E796B"/>
    <w:rsid w:val="006F3B0D"/>
    <w:rsid w:val="006F4783"/>
    <w:rsid w:val="00727450"/>
    <w:rsid w:val="007337D7"/>
    <w:rsid w:val="00783D31"/>
    <w:rsid w:val="007871FC"/>
    <w:rsid w:val="007949B9"/>
    <w:rsid w:val="007B1DFD"/>
    <w:rsid w:val="007C2441"/>
    <w:rsid w:val="007C28CD"/>
    <w:rsid w:val="007D1133"/>
    <w:rsid w:val="008138BB"/>
    <w:rsid w:val="008173A9"/>
    <w:rsid w:val="00825686"/>
    <w:rsid w:val="00825BA3"/>
    <w:rsid w:val="00841418"/>
    <w:rsid w:val="00850D3F"/>
    <w:rsid w:val="008542E6"/>
    <w:rsid w:val="0085574C"/>
    <w:rsid w:val="00880547"/>
    <w:rsid w:val="008828ED"/>
    <w:rsid w:val="00885218"/>
    <w:rsid w:val="008B6391"/>
    <w:rsid w:val="008F1D41"/>
    <w:rsid w:val="008F6906"/>
    <w:rsid w:val="00914997"/>
    <w:rsid w:val="00927F01"/>
    <w:rsid w:val="00931AF8"/>
    <w:rsid w:val="009329BB"/>
    <w:rsid w:val="00943ADD"/>
    <w:rsid w:val="00951431"/>
    <w:rsid w:val="00960347"/>
    <w:rsid w:val="00975629"/>
    <w:rsid w:val="00980A8A"/>
    <w:rsid w:val="009A5237"/>
    <w:rsid w:val="009C46CA"/>
    <w:rsid w:val="009D7F9F"/>
    <w:rsid w:val="009F4233"/>
    <w:rsid w:val="00A1338C"/>
    <w:rsid w:val="00A2041D"/>
    <w:rsid w:val="00A84480"/>
    <w:rsid w:val="00A85F36"/>
    <w:rsid w:val="00AB5572"/>
    <w:rsid w:val="00AC584A"/>
    <w:rsid w:val="00AE1B2B"/>
    <w:rsid w:val="00AE7FDD"/>
    <w:rsid w:val="00AF27C7"/>
    <w:rsid w:val="00B15381"/>
    <w:rsid w:val="00B15697"/>
    <w:rsid w:val="00B3174A"/>
    <w:rsid w:val="00B35653"/>
    <w:rsid w:val="00B370DE"/>
    <w:rsid w:val="00B40B25"/>
    <w:rsid w:val="00B432FE"/>
    <w:rsid w:val="00B4419B"/>
    <w:rsid w:val="00B467D8"/>
    <w:rsid w:val="00B51C86"/>
    <w:rsid w:val="00B8529D"/>
    <w:rsid w:val="00B9126E"/>
    <w:rsid w:val="00B92038"/>
    <w:rsid w:val="00BB2108"/>
    <w:rsid w:val="00BB73FF"/>
    <w:rsid w:val="00BF2A99"/>
    <w:rsid w:val="00C1788D"/>
    <w:rsid w:val="00C27167"/>
    <w:rsid w:val="00C34B29"/>
    <w:rsid w:val="00C56D49"/>
    <w:rsid w:val="00C60514"/>
    <w:rsid w:val="00C827AE"/>
    <w:rsid w:val="00C97D01"/>
    <w:rsid w:val="00CB21F4"/>
    <w:rsid w:val="00CB71C0"/>
    <w:rsid w:val="00CC1CEA"/>
    <w:rsid w:val="00CD206C"/>
    <w:rsid w:val="00CF2FA2"/>
    <w:rsid w:val="00CF5C9E"/>
    <w:rsid w:val="00D22018"/>
    <w:rsid w:val="00D22F7A"/>
    <w:rsid w:val="00D33A4F"/>
    <w:rsid w:val="00D348BD"/>
    <w:rsid w:val="00D375BF"/>
    <w:rsid w:val="00D51D7E"/>
    <w:rsid w:val="00D6776C"/>
    <w:rsid w:val="00D705E5"/>
    <w:rsid w:val="00D72266"/>
    <w:rsid w:val="00DB41B3"/>
    <w:rsid w:val="00DD3652"/>
    <w:rsid w:val="00DE7CB4"/>
    <w:rsid w:val="00E108A3"/>
    <w:rsid w:val="00E10D8B"/>
    <w:rsid w:val="00E26FF4"/>
    <w:rsid w:val="00E33CAC"/>
    <w:rsid w:val="00E44A2B"/>
    <w:rsid w:val="00E6450F"/>
    <w:rsid w:val="00E739E0"/>
    <w:rsid w:val="00E806F7"/>
    <w:rsid w:val="00E8383F"/>
    <w:rsid w:val="00E843CF"/>
    <w:rsid w:val="00E84BCF"/>
    <w:rsid w:val="00EA08AA"/>
    <w:rsid w:val="00EA529A"/>
    <w:rsid w:val="00EB50A4"/>
    <w:rsid w:val="00EB7698"/>
    <w:rsid w:val="00ED51FC"/>
    <w:rsid w:val="00EE6B85"/>
    <w:rsid w:val="00EF460E"/>
    <w:rsid w:val="00F00FAC"/>
    <w:rsid w:val="00F1213D"/>
    <w:rsid w:val="00F13579"/>
    <w:rsid w:val="00F15294"/>
    <w:rsid w:val="00F31DB9"/>
    <w:rsid w:val="00F31DDA"/>
    <w:rsid w:val="00F44B07"/>
    <w:rsid w:val="00F55843"/>
    <w:rsid w:val="00F57661"/>
    <w:rsid w:val="00F91E21"/>
    <w:rsid w:val="00FB4BDC"/>
    <w:rsid w:val="00FB5693"/>
    <w:rsid w:val="00FB7CFD"/>
    <w:rsid w:val="00FC715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9A49A5"/>
  <w15:docId w15:val="{9962F24C-D314-465D-8D8E-408E01291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1AF8"/>
    <w:pPr>
      <w:spacing w:after="0" w:line="240" w:lineRule="auto"/>
    </w:pPr>
    <w:rPr>
      <w:rFonts w:ascii="Times New Roman" w:eastAsia="Times New Roman" w:hAnsi="Times New Roman" w:cs="Times New Roman"/>
      <w:sz w:val="28"/>
      <w:szCs w:val="20"/>
      <w:lang w:eastAsia="ru-RU"/>
    </w:rPr>
  </w:style>
  <w:style w:type="paragraph" w:styleId="1">
    <w:name w:val="heading 1"/>
    <w:basedOn w:val="a"/>
    <w:next w:val="a"/>
    <w:link w:val="10"/>
    <w:autoRedefine/>
    <w:uiPriority w:val="9"/>
    <w:qFormat/>
    <w:rsid w:val="007C2441"/>
    <w:pPr>
      <w:keepNext/>
      <w:keepLines/>
      <w:numPr>
        <w:numId w:val="116"/>
      </w:numPr>
      <w:tabs>
        <w:tab w:val="right" w:leader="dot" w:pos="9344"/>
      </w:tabs>
      <w:jc w:val="both"/>
      <w:outlineLvl w:val="0"/>
    </w:pPr>
    <w:rPr>
      <w:rFonts w:eastAsiaTheme="minorEastAsia"/>
      <w:b/>
      <w:noProof/>
      <w:kern w:val="2"/>
      <w:szCs w:val="28"/>
      <w:lang w:val="ru-BY" w:eastAsia="ru-BY"/>
      <w14:ligatures w14:val="standardContextual"/>
    </w:rPr>
  </w:style>
  <w:style w:type="paragraph" w:styleId="2">
    <w:name w:val="heading 2"/>
    <w:basedOn w:val="a"/>
    <w:next w:val="a"/>
    <w:link w:val="20"/>
    <w:uiPriority w:val="9"/>
    <w:unhideWhenUsed/>
    <w:qFormat/>
    <w:rsid w:val="00AE1B2B"/>
    <w:pPr>
      <w:keepNext/>
      <w:keepLines/>
      <w:spacing w:before="40" w:line="259" w:lineRule="auto"/>
      <w:outlineLvl w:val="1"/>
    </w:pPr>
    <w:rPr>
      <w:rFonts w:eastAsiaTheme="majorEastAsia" w:cstheme="majorBidi"/>
      <w:b/>
      <w:color w:val="000000" w:themeColor="text1"/>
      <w:szCs w:val="26"/>
      <w:lang w:val="ru-BY" w:eastAsia="en-US"/>
    </w:rPr>
  </w:style>
  <w:style w:type="paragraph" w:styleId="3">
    <w:name w:val="heading 3"/>
    <w:basedOn w:val="a"/>
    <w:link w:val="30"/>
    <w:uiPriority w:val="9"/>
    <w:qFormat/>
    <w:rsid w:val="00F44B07"/>
    <w:pPr>
      <w:outlineLvl w:val="2"/>
    </w:pPr>
    <w:rPr>
      <w:bCs/>
      <w:szCs w:val="27"/>
      <w:lang w:val="ru-BY" w:eastAsia="ru-BY"/>
    </w:rPr>
  </w:style>
  <w:style w:type="paragraph" w:styleId="4">
    <w:name w:val="heading 4"/>
    <w:basedOn w:val="a"/>
    <w:link w:val="40"/>
    <w:uiPriority w:val="9"/>
    <w:qFormat/>
    <w:rsid w:val="003F36E5"/>
    <w:pPr>
      <w:spacing w:before="100" w:beforeAutospacing="1" w:after="100" w:afterAutospacing="1"/>
      <w:ind w:left="864" w:hanging="864"/>
      <w:outlineLvl w:val="3"/>
    </w:pPr>
    <w:rPr>
      <w:bCs/>
      <w:szCs w:val="24"/>
      <w:lang w:val="ru-BY" w:eastAsia="ru-BY"/>
    </w:rPr>
  </w:style>
  <w:style w:type="paragraph" w:styleId="5">
    <w:name w:val="heading 5"/>
    <w:basedOn w:val="a"/>
    <w:link w:val="50"/>
    <w:uiPriority w:val="9"/>
    <w:qFormat/>
    <w:rsid w:val="003F36E5"/>
    <w:pPr>
      <w:spacing w:before="100" w:beforeAutospacing="1" w:after="100" w:afterAutospacing="1"/>
      <w:ind w:left="1008" w:hanging="1008"/>
      <w:outlineLvl w:val="4"/>
    </w:pPr>
    <w:rPr>
      <w:b/>
      <w:bCs/>
      <w:lang w:val="ru-BY" w:eastAsia="ru-BY"/>
    </w:rPr>
  </w:style>
  <w:style w:type="paragraph" w:styleId="6">
    <w:name w:val="heading 6"/>
    <w:basedOn w:val="a"/>
    <w:next w:val="a"/>
    <w:link w:val="60"/>
    <w:uiPriority w:val="9"/>
    <w:semiHidden/>
    <w:unhideWhenUsed/>
    <w:qFormat/>
    <w:rsid w:val="003F36E5"/>
    <w:pPr>
      <w:keepNext/>
      <w:keepLines/>
      <w:spacing w:before="40" w:line="259" w:lineRule="auto"/>
      <w:ind w:left="1152" w:hanging="1152"/>
      <w:outlineLvl w:val="5"/>
    </w:pPr>
    <w:rPr>
      <w:rFonts w:asciiTheme="majorHAnsi" w:eastAsiaTheme="majorEastAsia" w:hAnsiTheme="majorHAnsi" w:cstheme="majorBidi"/>
      <w:color w:val="243F60" w:themeColor="accent1" w:themeShade="7F"/>
      <w:szCs w:val="28"/>
      <w:lang w:val="ru-BY" w:eastAsia="en-US"/>
    </w:rPr>
  </w:style>
  <w:style w:type="paragraph" w:styleId="7">
    <w:name w:val="heading 7"/>
    <w:basedOn w:val="a"/>
    <w:next w:val="a"/>
    <w:link w:val="70"/>
    <w:uiPriority w:val="9"/>
    <w:semiHidden/>
    <w:unhideWhenUsed/>
    <w:qFormat/>
    <w:rsid w:val="003F36E5"/>
    <w:pPr>
      <w:keepNext/>
      <w:keepLines/>
      <w:spacing w:before="40" w:line="259" w:lineRule="auto"/>
      <w:ind w:left="1296" w:hanging="1296"/>
      <w:outlineLvl w:val="6"/>
    </w:pPr>
    <w:rPr>
      <w:rFonts w:asciiTheme="majorHAnsi" w:eastAsiaTheme="majorEastAsia" w:hAnsiTheme="majorHAnsi" w:cstheme="majorBidi"/>
      <w:i/>
      <w:iCs/>
      <w:color w:val="243F60" w:themeColor="accent1" w:themeShade="7F"/>
      <w:szCs w:val="28"/>
      <w:lang w:val="ru-BY" w:eastAsia="en-US"/>
    </w:rPr>
  </w:style>
  <w:style w:type="paragraph" w:styleId="8">
    <w:name w:val="heading 8"/>
    <w:basedOn w:val="a"/>
    <w:next w:val="a"/>
    <w:link w:val="80"/>
    <w:uiPriority w:val="9"/>
    <w:semiHidden/>
    <w:unhideWhenUsed/>
    <w:qFormat/>
    <w:rsid w:val="003F36E5"/>
    <w:pPr>
      <w:keepNext/>
      <w:keepLines/>
      <w:spacing w:before="40" w:line="259" w:lineRule="auto"/>
      <w:ind w:left="1440" w:hanging="1440"/>
      <w:outlineLvl w:val="7"/>
    </w:pPr>
    <w:rPr>
      <w:rFonts w:asciiTheme="majorHAnsi" w:eastAsiaTheme="majorEastAsia" w:hAnsiTheme="majorHAnsi" w:cstheme="majorBidi"/>
      <w:color w:val="272727" w:themeColor="text1" w:themeTint="D8"/>
      <w:sz w:val="21"/>
      <w:szCs w:val="21"/>
      <w:lang w:val="ru-BY" w:eastAsia="en-US"/>
    </w:rPr>
  </w:style>
  <w:style w:type="paragraph" w:styleId="9">
    <w:name w:val="heading 9"/>
    <w:basedOn w:val="a"/>
    <w:next w:val="a"/>
    <w:link w:val="90"/>
    <w:uiPriority w:val="9"/>
    <w:semiHidden/>
    <w:unhideWhenUsed/>
    <w:qFormat/>
    <w:rsid w:val="003F36E5"/>
    <w:pPr>
      <w:keepNext/>
      <w:keepLines/>
      <w:spacing w:before="40" w:line="259" w:lineRule="auto"/>
      <w:ind w:left="1584" w:hanging="1584"/>
      <w:outlineLvl w:val="8"/>
    </w:pPr>
    <w:rPr>
      <w:rFonts w:asciiTheme="majorHAnsi" w:eastAsiaTheme="majorEastAsia" w:hAnsiTheme="majorHAnsi" w:cstheme="majorBidi"/>
      <w:i/>
      <w:iCs/>
      <w:color w:val="272727" w:themeColor="text1" w:themeTint="D8"/>
      <w:sz w:val="21"/>
      <w:szCs w:val="21"/>
      <w:lang w:val="ru-BY"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8173A9"/>
    <w:pPr>
      <w:jc w:val="both"/>
    </w:pPr>
    <w:rPr>
      <w:sz w:val="24"/>
    </w:rPr>
  </w:style>
  <w:style w:type="character" w:customStyle="1" w:styleId="a4">
    <w:name w:val="Основной текст с отступом Знак"/>
    <w:basedOn w:val="a0"/>
    <w:link w:val="a3"/>
    <w:rsid w:val="008173A9"/>
    <w:rPr>
      <w:rFonts w:ascii="Times New Roman" w:eastAsia="Times New Roman" w:hAnsi="Times New Roman" w:cs="Times New Roman"/>
      <w:sz w:val="24"/>
      <w:szCs w:val="20"/>
      <w:lang w:eastAsia="ru-RU"/>
    </w:rPr>
  </w:style>
  <w:style w:type="paragraph" w:styleId="a5">
    <w:name w:val="Body Text"/>
    <w:basedOn w:val="a"/>
    <w:link w:val="a6"/>
    <w:rsid w:val="008173A9"/>
    <w:pPr>
      <w:spacing w:before="240"/>
      <w:jc w:val="both"/>
    </w:pPr>
  </w:style>
  <w:style w:type="character" w:customStyle="1" w:styleId="a6">
    <w:name w:val="Основной текст Знак"/>
    <w:basedOn w:val="a0"/>
    <w:link w:val="a5"/>
    <w:rsid w:val="008173A9"/>
    <w:rPr>
      <w:rFonts w:ascii="Times New Roman" w:eastAsia="Times New Roman" w:hAnsi="Times New Roman" w:cs="Times New Roman"/>
      <w:sz w:val="28"/>
      <w:szCs w:val="20"/>
      <w:lang w:eastAsia="ru-RU"/>
    </w:rPr>
  </w:style>
  <w:style w:type="paragraph" w:styleId="a7">
    <w:name w:val="Title"/>
    <w:basedOn w:val="a"/>
    <w:link w:val="a8"/>
    <w:qFormat/>
    <w:rsid w:val="008173A9"/>
    <w:pPr>
      <w:spacing w:line="288" w:lineRule="auto"/>
      <w:jc w:val="center"/>
    </w:pPr>
    <w:rPr>
      <w:rFonts w:ascii="Arial" w:hAnsi="Arial"/>
      <w:b/>
      <w:sz w:val="38"/>
    </w:rPr>
  </w:style>
  <w:style w:type="character" w:customStyle="1" w:styleId="a8">
    <w:name w:val="Заголовок Знак"/>
    <w:basedOn w:val="a0"/>
    <w:link w:val="a7"/>
    <w:rsid w:val="008173A9"/>
    <w:rPr>
      <w:rFonts w:ascii="Arial" w:eastAsia="Times New Roman" w:hAnsi="Arial" w:cs="Times New Roman"/>
      <w:b/>
      <w:sz w:val="38"/>
      <w:szCs w:val="20"/>
      <w:lang w:eastAsia="ru-RU"/>
    </w:rPr>
  </w:style>
  <w:style w:type="paragraph" w:styleId="a9">
    <w:name w:val="Subtitle"/>
    <w:basedOn w:val="a"/>
    <w:link w:val="aa"/>
    <w:qFormat/>
    <w:rsid w:val="008173A9"/>
    <w:pPr>
      <w:spacing w:line="288" w:lineRule="auto"/>
      <w:jc w:val="center"/>
    </w:pPr>
    <w:rPr>
      <w:rFonts w:ascii="Arial" w:hAnsi="Arial"/>
      <w:sz w:val="30"/>
    </w:rPr>
  </w:style>
  <w:style w:type="character" w:customStyle="1" w:styleId="aa">
    <w:name w:val="Подзаголовок Знак"/>
    <w:basedOn w:val="a0"/>
    <w:link w:val="a9"/>
    <w:rsid w:val="008173A9"/>
    <w:rPr>
      <w:rFonts w:ascii="Arial" w:eastAsia="Times New Roman" w:hAnsi="Arial" w:cs="Times New Roman"/>
      <w:sz w:val="30"/>
      <w:szCs w:val="20"/>
      <w:lang w:eastAsia="ru-RU"/>
    </w:rPr>
  </w:style>
  <w:style w:type="table" w:styleId="ab">
    <w:name w:val="Table Grid"/>
    <w:basedOn w:val="a1"/>
    <w:uiPriority w:val="59"/>
    <w:rsid w:val="001238C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c">
    <w:name w:val="header"/>
    <w:basedOn w:val="a"/>
    <w:link w:val="ad"/>
    <w:uiPriority w:val="99"/>
    <w:unhideWhenUsed/>
    <w:rsid w:val="00660A97"/>
    <w:pPr>
      <w:tabs>
        <w:tab w:val="center" w:pos="4677"/>
        <w:tab w:val="right" w:pos="9355"/>
      </w:tabs>
    </w:pPr>
  </w:style>
  <w:style w:type="character" w:customStyle="1" w:styleId="ad">
    <w:name w:val="Верхний колонтитул Знак"/>
    <w:basedOn w:val="a0"/>
    <w:link w:val="ac"/>
    <w:uiPriority w:val="99"/>
    <w:rsid w:val="00660A97"/>
    <w:rPr>
      <w:rFonts w:ascii="Times New Roman" w:eastAsia="Times New Roman" w:hAnsi="Times New Roman" w:cs="Times New Roman"/>
      <w:sz w:val="20"/>
      <w:szCs w:val="20"/>
      <w:lang w:eastAsia="ru-RU"/>
    </w:rPr>
  </w:style>
  <w:style w:type="paragraph" w:styleId="ae">
    <w:name w:val="footer"/>
    <w:basedOn w:val="a"/>
    <w:link w:val="af"/>
    <w:uiPriority w:val="99"/>
    <w:unhideWhenUsed/>
    <w:rsid w:val="00660A97"/>
    <w:pPr>
      <w:tabs>
        <w:tab w:val="center" w:pos="4677"/>
        <w:tab w:val="right" w:pos="9355"/>
      </w:tabs>
    </w:pPr>
  </w:style>
  <w:style w:type="character" w:customStyle="1" w:styleId="af">
    <w:name w:val="Нижний колонтитул Знак"/>
    <w:basedOn w:val="a0"/>
    <w:link w:val="ae"/>
    <w:uiPriority w:val="99"/>
    <w:rsid w:val="00660A97"/>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7C2441"/>
    <w:rPr>
      <w:rFonts w:ascii="Times New Roman" w:eastAsiaTheme="minorEastAsia" w:hAnsi="Times New Roman" w:cs="Times New Roman"/>
      <w:b/>
      <w:noProof/>
      <w:kern w:val="2"/>
      <w:sz w:val="28"/>
      <w:szCs w:val="28"/>
      <w:lang w:val="ru-BY" w:eastAsia="ru-BY"/>
      <w14:ligatures w14:val="standardContextual"/>
    </w:rPr>
  </w:style>
  <w:style w:type="paragraph" w:styleId="af0">
    <w:name w:val="TOC Heading"/>
    <w:basedOn w:val="1"/>
    <w:next w:val="a"/>
    <w:uiPriority w:val="39"/>
    <w:unhideWhenUsed/>
    <w:qFormat/>
    <w:rsid w:val="002C129D"/>
    <w:pPr>
      <w:numPr>
        <w:numId w:val="0"/>
      </w:numPr>
      <w:spacing w:line="259" w:lineRule="auto"/>
      <w:ind w:left="360" w:hanging="360"/>
      <w:outlineLvl w:val="9"/>
    </w:pPr>
    <w:rPr>
      <w:rFonts w:eastAsiaTheme="majorEastAsia"/>
      <w:lang w:val="ru-RU"/>
    </w:rPr>
  </w:style>
  <w:style w:type="character" w:customStyle="1" w:styleId="20">
    <w:name w:val="Заголовок 2 Знак"/>
    <w:basedOn w:val="a0"/>
    <w:link w:val="2"/>
    <w:uiPriority w:val="9"/>
    <w:rsid w:val="00AE1B2B"/>
    <w:rPr>
      <w:rFonts w:ascii="Times New Roman" w:eastAsiaTheme="majorEastAsia" w:hAnsi="Times New Roman" w:cstheme="majorBidi"/>
      <w:b/>
      <w:color w:val="000000" w:themeColor="text1"/>
      <w:sz w:val="28"/>
      <w:szCs w:val="26"/>
      <w:lang w:val="ru-BY"/>
    </w:rPr>
  </w:style>
  <w:style w:type="character" w:customStyle="1" w:styleId="30">
    <w:name w:val="Заголовок 3 Знак"/>
    <w:basedOn w:val="a0"/>
    <w:link w:val="3"/>
    <w:uiPriority w:val="9"/>
    <w:rsid w:val="00F44B07"/>
    <w:rPr>
      <w:rFonts w:ascii="Times New Roman" w:eastAsia="Times New Roman" w:hAnsi="Times New Roman" w:cs="Times New Roman"/>
      <w:bCs/>
      <w:sz w:val="28"/>
      <w:szCs w:val="27"/>
      <w:lang w:val="ru-BY" w:eastAsia="ru-BY"/>
    </w:rPr>
  </w:style>
  <w:style w:type="character" w:customStyle="1" w:styleId="40">
    <w:name w:val="Заголовок 4 Знак"/>
    <w:basedOn w:val="a0"/>
    <w:link w:val="4"/>
    <w:uiPriority w:val="9"/>
    <w:rsid w:val="003F36E5"/>
    <w:rPr>
      <w:rFonts w:ascii="Times New Roman" w:eastAsia="Times New Roman" w:hAnsi="Times New Roman" w:cs="Times New Roman"/>
      <w:bCs/>
      <w:sz w:val="28"/>
      <w:szCs w:val="24"/>
      <w:lang w:val="ru-BY" w:eastAsia="ru-BY"/>
    </w:rPr>
  </w:style>
  <w:style w:type="character" w:customStyle="1" w:styleId="50">
    <w:name w:val="Заголовок 5 Знак"/>
    <w:basedOn w:val="a0"/>
    <w:link w:val="5"/>
    <w:uiPriority w:val="9"/>
    <w:rsid w:val="003F36E5"/>
    <w:rPr>
      <w:rFonts w:ascii="Times New Roman" w:eastAsia="Times New Roman" w:hAnsi="Times New Roman" w:cs="Times New Roman"/>
      <w:b/>
      <w:bCs/>
      <w:sz w:val="20"/>
      <w:szCs w:val="20"/>
      <w:lang w:val="ru-BY" w:eastAsia="ru-BY"/>
    </w:rPr>
  </w:style>
  <w:style w:type="character" w:customStyle="1" w:styleId="60">
    <w:name w:val="Заголовок 6 Знак"/>
    <w:basedOn w:val="a0"/>
    <w:link w:val="6"/>
    <w:uiPriority w:val="9"/>
    <w:semiHidden/>
    <w:rsid w:val="003F36E5"/>
    <w:rPr>
      <w:rFonts w:asciiTheme="majorHAnsi" w:eastAsiaTheme="majorEastAsia" w:hAnsiTheme="majorHAnsi" w:cstheme="majorBidi"/>
      <w:color w:val="243F60" w:themeColor="accent1" w:themeShade="7F"/>
      <w:sz w:val="28"/>
      <w:szCs w:val="28"/>
      <w:lang w:val="ru-BY"/>
    </w:rPr>
  </w:style>
  <w:style w:type="character" w:customStyle="1" w:styleId="70">
    <w:name w:val="Заголовок 7 Знак"/>
    <w:basedOn w:val="a0"/>
    <w:link w:val="7"/>
    <w:uiPriority w:val="9"/>
    <w:semiHidden/>
    <w:rsid w:val="003F36E5"/>
    <w:rPr>
      <w:rFonts w:asciiTheme="majorHAnsi" w:eastAsiaTheme="majorEastAsia" w:hAnsiTheme="majorHAnsi" w:cstheme="majorBidi"/>
      <w:i/>
      <w:iCs/>
      <w:color w:val="243F60" w:themeColor="accent1" w:themeShade="7F"/>
      <w:sz w:val="28"/>
      <w:szCs w:val="28"/>
      <w:lang w:val="ru-BY"/>
    </w:rPr>
  </w:style>
  <w:style w:type="character" w:customStyle="1" w:styleId="80">
    <w:name w:val="Заголовок 8 Знак"/>
    <w:basedOn w:val="a0"/>
    <w:link w:val="8"/>
    <w:uiPriority w:val="9"/>
    <w:semiHidden/>
    <w:rsid w:val="003F36E5"/>
    <w:rPr>
      <w:rFonts w:asciiTheme="majorHAnsi" w:eastAsiaTheme="majorEastAsia" w:hAnsiTheme="majorHAnsi" w:cstheme="majorBidi"/>
      <w:color w:val="272727" w:themeColor="text1" w:themeTint="D8"/>
      <w:sz w:val="21"/>
      <w:szCs w:val="21"/>
      <w:lang w:val="ru-BY"/>
    </w:rPr>
  </w:style>
  <w:style w:type="character" w:customStyle="1" w:styleId="90">
    <w:name w:val="Заголовок 9 Знак"/>
    <w:basedOn w:val="a0"/>
    <w:link w:val="9"/>
    <w:uiPriority w:val="9"/>
    <w:semiHidden/>
    <w:rsid w:val="003F36E5"/>
    <w:rPr>
      <w:rFonts w:asciiTheme="majorHAnsi" w:eastAsiaTheme="majorEastAsia" w:hAnsiTheme="majorHAnsi" w:cstheme="majorBidi"/>
      <w:i/>
      <w:iCs/>
      <w:color w:val="272727" w:themeColor="text1" w:themeTint="D8"/>
      <w:sz w:val="21"/>
      <w:szCs w:val="21"/>
      <w:lang w:val="ru-BY"/>
    </w:rPr>
  </w:style>
  <w:style w:type="character" w:styleId="af1">
    <w:name w:val="Strong"/>
    <w:basedOn w:val="a0"/>
    <w:uiPriority w:val="22"/>
    <w:qFormat/>
    <w:rsid w:val="003F36E5"/>
    <w:rPr>
      <w:b/>
      <w:bCs/>
    </w:rPr>
  </w:style>
  <w:style w:type="paragraph" w:styleId="af2">
    <w:name w:val="List Paragraph"/>
    <w:basedOn w:val="a"/>
    <w:uiPriority w:val="34"/>
    <w:qFormat/>
    <w:rsid w:val="003F36E5"/>
    <w:pPr>
      <w:spacing w:after="160" w:line="259" w:lineRule="auto"/>
      <w:ind w:left="720"/>
      <w:contextualSpacing/>
    </w:pPr>
    <w:rPr>
      <w:rFonts w:eastAsiaTheme="minorHAnsi"/>
      <w:szCs w:val="28"/>
      <w:lang w:val="ru-BY" w:eastAsia="en-US"/>
    </w:rPr>
  </w:style>
  <w:style w:type="paragraph" w:styleId="11">
    <w:name w:val="toc 1"/>
    <w:basedOn w:val="a"/>
    <w:next w:val="a"/>
    <w:autoRedefine/>
    <w:uiPriority w:val="39"/>
    <w:unhideWhenUsed/>
    <w:rsid w:val="003B6528"/>
    <w:pPr>
      <w:tabs>
        <w:tab w:val="left" w:pos="720"/>
        <w:tab w:val="right" w:leader="dot" w:pos="9344"/>
      </w:tabs>
      <w:spacing w:after="100"/>
      <w:jc w:val="both"/>
    </w:pPr>
    <w:rPr>
      <w:rFonts w:eastAsiaTheme="majorEastAsia"/>
      <w:b/>
      <w:bCs/>
      <w:noProof/>
    </w:rPr>
  </w:style>
  <w:style w:type="paragraph" w:styleId="21">
    <w:name w:val="toc 2"/>
    <w:basedOn w:val="a"/>
    <w:next w:val="a"/>
    <w:autoRedefine/>
    <w:uiPriority w:val="39"/>
    <w:unhideWhenUsed/>
    <w:rsid w:val="003B6528"/>
    <w:pPr>
      <w:tabs>
        <w:tab w:val="left" w:pos="960"/>
        <w:tab w:val="right" w:leader="dot" w:pos="9344"/>
      </w:tabs>
      <w:spacing w:after="100"/>
      <w:ind w:left="200"/>
      <w:jc w:val="both"/>
    </w:pPr>
  </w:style>
  <w:style w:type="paragraph" w:styleId="31">
    <w:name w:val="toc 3"/>
    <w:basedOn w:val="a"/>
    <w:next w:val="a"/>
    <w:autoRedefine/>
    <w:uiPriority w:val="39"/>
    <w:unhideWhenUsed/>
    <w:rsid w:val="00E33CAC"/>
    <w:pPr>
      <w:spacing w:after="100"/>
      <w:ind w:left="400"/>
    </w:pPr>
  </w:style>
  <w:style w:type="character" w:styleId="af3">
    <w:name w:val="Hyperlink"/>
    <w:basedOn w:val="a0"/>
    <w:uiPriority w:val="99"/>
    <w:unhideWhenUsed/>
    <w:rsid w:val="00E33CAC"/>
    <w:rPr>
      <w:color w:val="0000FF" w:themeColor="hyperlink"/>
      <w:u w:val="single"/>
    </w:rPr>
  </w:style>
  <w:style w:type="paragraph" w:styleId="af4">
    <w:name w:val="No Spacing"/>
    <w:uiPriority w:val="1"/>
    <w:qFormat/>
    <w:rsid w:val="00F15294"/>
    <w:pPr>
      <w:spacing w:after="0" w:line="240" w:lineRule="auto"/>
    </w:pPr>
    <w:rPr>
      <w:rFonts w:ascii="Times New Roman" w:eastAsia="Times New Roman" w:hAnsi="Times New Roman" w:cs="Times New Roman"/>
      <w:sz w:val="20"/>
      <w:szCs w:val="20"/>
      <w:lang w:eastAsia="ru-RU"/>
    </w:rPr>
  </w:style>
  <w:style w:type="paragraph" w:styleId="af5">
    <w:name w:val="caption"/>
    <w:basedOn w:val="a"/>
    <w:next w:val="a"/>
    <w:uiPriority w:val="35"/>
    <w:unhideWhenUsed/>
    <w:qFormat/>
    <w:rsid w:val="00C97D01"/>
    <w:pPr>
      <w:spacing w:after="200"/>
    </w:pPr>
    <w:rPr>
      <w:i/>
      <w:iCs/>
      <w:color w:val="1F497D" w:themeColor="text2"/>
      <w:sz w:val="18"/>
      <w:szCs w:val="18"/>
    </w:rPr>
  </w:style>
  <w:style w:type="paragraph" w:styleId="af6">
    <w:name w:val="Normal (Web)"/>
    <w:basedOn w:val="a"/>
    <w:uiPriority w:val="99"/>
    <w:semiHidden/>
    <w:unhideWhenUsed/>
    <w:rsid w:val="00CC1CEA"/>
    <w:pPr>
      <w:spacing w:before="100" w:beforeAutospacing="1" w:after="100" w:afterAutospacing="1"/>
    </w:pPr>
    <w:rPr>
      <w:sz w:val="24"/>
      <w:szCs w:val="24"/>
      <w:lang w:val="ru-BY" w:eastAsia="ru-BY"/>
    </w:rPr>
  </w:style>
  <w:style w:type="character" w:styleId="af7">
    <w:name w:val="Unresolved Mention"/>
    <w:basedOn w:val="a0"/>
    <w:uiPriority w:val="99"/>
    <w:semiHidden/>
    <w:unhideWhenUsed/>
    <w:rsid w:val="000539AD"/>
    <w:rPr>
      <w:color w:val="605E5C"/>
      <w:shd w:val="clear" w:color="auto" w:fill="E1DFDD"/>
    </w:rPr>
  </w:style>
  <w:style w:type="character" w:styleId="af8">
    <w:name w:val="FollowedHyperlink"/>
    <w:basedOn w:val="a0"/>
    <w:uiPriority w:val="99"/>
    <w:semiHidden/>
    <w:unhideWhenUsed/>
    <w:rsid w:val="0057053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61941">
      <w:bodyDiv w:val="1"/>
      <w:marLeft w:val="0"/>
      <w:marRight w:val="0"/>
      <w:marTop w:val="0"/>
      <w:marBottom w:val="0"/>
      <w:divBdr>
        <w:top w:val="none" w:sz="0" w:space="0" w:color="auto"/>
        <w:left w:val="none" w:sz="0" w:space="0" w:color="auto"/>
        <w:bottom w:val="none" w:sz="0" w:space="0" w:color="auto"/>
        <w:right w:val="none" w:sz="0" w:space="0" w:color="auto"/>
      </w:divBdr>
    </w:div>
    <w:div w:id="68621181">
      <w:bodyDiv w:val="1"/>
      <w:marLeft w:val="0"/>
      <w:marRight w:val="0"/>
      <w:marTop w:val="0"/>
      <w:marBottom w:val="0"/>
      <w:divBdr>
        <w:top w:val="none" w:sz="0" w:space="0" w:color="auto"/>
        <w:left w:val="none" w:sz="0" w:space="0" w:color="auto"/>
        <w:bottom w:val="none" w:sz="0" w:space="0" w:color="auto"/>
        <w:right w:val="none" w:sz="0" w:space="0" w:color="auto"/>
      </w:divBdr>
    </w:div>
    <w:div w:id="106775927">
      <w:bodyDiv w:val="1"/>
      <w:marLeft w:val="0"/>
      <w:marRight w:val="0"/>
      <w:marTop w:val="0"/>
      <w:marBottom w:val="0"/>
      <w:divBdr>
        <w:top w:val="none" w:sz="0" w:space="0" w:color="auto"/>
        <w:left w:val="none" w:sz="0" w:space="0" w:color="auto"/>
        <w:bottom w:val="none" w:sz="0" w:space="0" w:color="auto"/>
        <w:right w:val="none" w:sz="0" w:space="0" w:color="auto"/>
      </w:divBdr>
    </w:div>
    <w:div w:id="120467834">
      <w:bodyDiv w:val="1"/>
      <w:marLeft w:val="0"/>
      <w:marRight w:val="0"/>
      <w:marTop w:val="0"/>
      <w:marBottom w:val="0"/>
      <w:divBdr>
        <w:top w:val="none" w:sz="0" w:space="0" w:color="auto"/>
        <w:left w:val="none" w:sz="0" w:space="0" w:color="auto"/>
        <w:bottom w:val="none" w:sz="0" w:space="0" w:color="auto"/>
        <w:right w:val="none" w:sz="0" w:space="0" w:color="auto"/>
      </w:divBdr>
    </w:div>
    <w:div w:id="154534169">
      <w:bodyDiv w:val="1"/>
      <w:marLeft w:val="0"/>
      <w:marRight w:val="0"/>
      <w:marTop w:val="0"/>
      <w:marBottom w:val="0"/>
      <w:divBdr>
        <w:top w:val="none" w:sz="0" w:space="0" w:color="auto"/>
        <w:left w:val="none" w:sz="0" w:space="0" w:color="auto"/>
        <w:bottom w:val="none" w:sz="0" w:space="0" w:color="auto"/>
        <w:right w:val="none" w:sz="0" w:space="0" w:color="auto"/>
      </w:divBdr>
      <w:divsChild>
        <w:div w:id="703135968">
          <w:marLeft w:val="0"/>
          <w:marRight w:val="0"/>
          <w:marTop w:val="0"/>
          <w:marBottom w:val="0"/>
          <w:divBdr>
            <w:top w:val="single" w:sz="2" w:space="0" w:color="auto"/>
            <w:left w:val="single" w:sz="2" w:space="0" w:color="auto"/>
            <w:bottom w:val="single" w:sz="2" w:space="0" w:color="auto"/>
            <w:right w:val="single" w:sz="2" w:space="0" w:color="auto"/>
          </w:divBdr>
        </w:div>
      </w:divsChild>
    </w:div>
    <w:div w:id="156842406">
      <w:bodyDiv w:val="1"/>
      <w:marLeft w:val="0"/>
      <w:marRight w:val="0"/>
      <w:marTop w:val="0"/>
      <w:marBottom w:val="0"/>
      <w:divBdr>
        <w:top w:val="none" w:sz="0" w:space="0" w:color="auto"/>
        <w:left w:val="none" w:sz="0" w:space="0" w:color="auto"/>
        <w:bottom w:val="none" w:sz="0" w:space="0" w:color="auto"/>
        <w:right w:val="none" w:sz="0" w:space="0" w:color="auto"/>
      </w:divBdr>
    </w:div>
    <w:div w:id="160853509">
      <w:bodyDiv w:val="1"/>
      <w:marLeft w:val="0"/>
      <w:marRight w:val="0"/>
      <w:marTop w:val="0"/>
      <w:marBottom w:val="0"/>
      <w:divBdr>
        <w:top w:val="none" w:sz="0" w:space="0" w:color="auto"/>
        <w:left w:val="none" w:sz="0" w:space="0" w:color="auto"/>
        <w:bottom w:val="none" w:sz="0" w:space="0" w:color="auto"/>
        <w:right w:val="none" w:sz="0" w:space="0" w:color="auto"/>
      </w:divBdr>
    </w:div>
    <w:div w:id="212885263">
      <w:bodyDiv w:val="1"/>
      <w:marLeft w:val="0"/>
      <w:marRight w:val="0"/>
      <w:marTop w:val="0"/>
      <w:marBottom w:val="0"/>
      <w:divBdr>
        <w:top w:val="none" w:sz="0" w:space="0" w:color="auto"/>
        <w:left w:val="none" w:sz="0" w:space="0" w:color="auto"/>
        <w:bottom w:val="none" w:sz="0" w:space="0" w:color="auto"/>
        <w:right w:val="none" w:sz="0" w:space="0" w:color="auto"/>
      </w:divBdr>
    </w:div>
    <w:div w:id="259067536">
      <w:bodyDiv w:val="1"/>
      <w:marLeft w:val="0"/>
      <w:marRight w:val="0"/>
      <w:marTop w:val="0"/>
      <w:marBottom w:val="0"/>
      <w:divBdr>
        <w:top w:val="none" w:sz="0" w:space="0" w:color="auto"/>
        <w:left w:val="none" w:sz="0" w:space="0" w:color="auto"/>
        <w:bottom w:val="none" w:sz="0" w:space="0" w:color="auto"/>
        <w:right w:val="none" w:sz="0" w:space="0" w:color="auto"/>
      </w:divBdr>
      <w:divsChild>
        <w:div w:id="476000273">
          <w:marLeft w:val="0"/>
          <w:marRight w:val="0"/>
          <w:marTop w:val="0"/>
          <w:marBottom w:val="0"/>
          <w:divBdr>
            <w:top w:val="none" w:sz="0" w:space="0" w:color="auto"/>
            <w:left w:val="none" w:sz="0" w:space="0" w:color="auto"/>
            <w:bottom w:val="none" w:sz="0" w:space="0" w:color="auto"/>
            <w:right w:val="none" w:sz="0" w:space="0" w:color="auto"/>
          </w:divBdr>
        </w:div>
      </w:divsChild>
    </w:div>
    <w:div w:id="328483935">
      <w:bodyDiv w:val="1"/>
      <w:marLeft w:val="0"/>
      <w:marRight w:val="0"/>
      <w:marTop w:val="0"/>
      <w:marBottom w:val="0"/>
      <w:divBdr>
        <w:top w:val="none" w:sz="0" w:space="0" w:color="auto"/>
        <w:left w:val="none" w:sz="0" w:space="0" w:color="auto"/>
        <w:bottom w:val="none" w:sz="0" w:space="0" w:color="auto"/>
        <w:right w:val="none" w:sz="0" w:space="0" w:color="auto"/>
      </w:divBdr>
    </w:div>
    <w:div w:id="495146173">
      <w:bodyDiv w:val="1"/>
      <w:marLeft w:val="0"/>
      <w:marRight w:val="0"/>
      <w:marTop w:val="0"/>
      <w:marBottom w:val="0"/>
      <w:divBdr>
        <w:top w:val="none" w:sz="0" w:space="0" w:color="auto"/>
        <w:left w:val="none" w:sz="0" w:space="0" w:color="auto"/>
        <w:bottom w:val="none" w:sz="0" w:space="0" w:color="auto"/>
        <w:right w:val="none" w:sz="0" w:space="0" w:color="auto"/>
      </w:divBdr>
    </w:div>
    <w:div w:id="563637138">
      <w:bodyDiv w:val="1"/>
      <w:marLeft w:val="0"/>
      <w:marRight w:val="0"/>
      <w:marTop w:val="0"/>
      <w:marBottom w:val="0"/>
      <w:divBdr>
        <w:top w:val="none" w:sz="0" w:space="0" w:color="auto"/>
        <w:left w:val="none" w:sz="0" w:space="0" w:color="auto"/>
        <w:bottom w:val="none" w:sz="0" w:space="0" w:color="auto"/>
        <w:right w:val="none" w:sz="0" w:space="0" w:color="auto"/>
      </w:divBdr>
    </w:div>
    <w:div w:id="586694174">
      <w:bodyDiv w:val="1"/>
      <w:marLeft w:val="0"/>
      <w:marRight w:val="0"/>
      <w:marTop w:val="0"/>
      <w:marBottom w:val="0"/>
      <w:divBdr>
        <w:top w:val="none" w:sz="0" w:space="0" w:color="auto"/>
        <w:left w:val="none" w:sz="0" w:space="0" w:color="auto"/>
        <w:bottom w:val="none" w:sz="0" w:space="0" w:color="auto"/>
        <w:right w:val="none" w:sz="0" w:space="0" w:color="auto"/>
      </w:divBdr>
    </w:div>
    <w:div w:id="594359920">
      <w:bodyDiv w:val="1"/>
      <w:marLeft w:val="0"/>
      <w:marRight w:val="0"/>
      <w:marTop w:val="0"/>
      <w:marBottom w:val="0"/>
      <w:divBdr>
        <w:top w:val="none" w:sz="0" w:space="0" w:color="auto"/>
        <w:left w:val="none" w:sz="0" w:space="0" w:color="auto"/>
        <w:bottom w:val="none" w:sz="0" w:space="0" w:color="auto"/>
        <w:right w:val="none" w:sz="0" w:space="0" w:color="auto"/>
      </w:divBdr>
    </w:div>
    <w:div w:id="595017184">
      <w:bodyDiv w:val="1"/>
      <w:marLeft w:val="0"/>
      <w:marRight w:val="0"/>
      <w:marTop w:val="0"/>
      <w:marBottom w:val="0"/>
      <w:divBdr>
        <w:top w:val="none" w:sz="0" w:space="0" w:color="auto"/>
        <w:left w:val="none" w:sz="0" w:space="0" w:color="auto"/>
        <w:bottom w:val="none" w:sz="0" w:space="0" w:color="auto"/>
        <w:right w:val="none" w:sz="0" w:space="0" w:color="auto"/>
      </w:divBdr>
    </w:div>
    <w:div w:id="601451358">
      <w:bodyDiv w:val="1"/>
      <w:marLeft w:val="0"/>
      <w:marRight w:val="0"/>
      <w:marTop w:val="0"/>
      <w:marBottom w:val="0"/>
      <w:divBdr>
        <w:top w:val="none" w:sz="0" w:space="0" w:color="auto"/>
        <w:left w:val="none" w:sz="0" w:space="0" w:color="auto"/>
        <w:bottom w:val="none" w:sz="0" w:space="0" w:color="auto"/>
        <w:right w:val="none" w:sz="0" w:space="0" w:color="auto"/>
      </w:divBdr>
    </w:div>
    <w:div w:id="604728561">
      <w:bodyDiv w:val="1"/>
      <w:marLeft w:val="0"/>
      <w:marRight w:val="0"/>
      <w:marTop w:val="0"/>
      <w:marBottom w:val="0"/>
      <w:divBdr>
        <w:top w:val="none" w:sz="0" w:space="0" w:color="auto"/>
        <w:left w:val="none" w:sz="0" w:space="0" w:color="auto"/>
        <w:bottom w:val="none" w:sz="0" w:space="0" w:color="auto"/>
        <w:right w:val="none" w:sz="0" w:space="0" w:color="auto"/>
      </w:divBdr>
    </w:div>
    <w:div w:id="640816906">
      <w:bodyDiv w:val="1"/>
      <w:marLeft w:val="0"/>
      <w:marRight w:val="0"/>
      <w:marTop w:val="0"/>
      <w:marBottom w:val="0"/>
      <w:divBdr>
        <w:top w:val="none" w:sz="0" w:space="0" w:color="auto"/>
        <w:left w:val="none" w:sz="0" w:space="0" w:color="auto"/>
        <w:bottom w:val="none" w:sz="0" w:space="0" w:color="auto"/>
        <w:right w:val="none" w:sz="0" w:space="0" w:color="auto"/>
      </w:divBdr>
    </w:div>
    <w:div w:id="678969635">
      <w:bodyDiv w:val="1"/>
      <w:marLeft w:val="0"/>
      <w:marRight w:val="0"/>
      <w:marTop w:val="0"/>
      <w:marBottom w:val="0"/>
      <w:divBdr>
        <w:top w:val="none" w:sz="0" w:space="0" w:color="auto"/>
        <w:left w:val="none" w:sz="0" w:space="0" w:color="auto"/>
        <w:bottom w:val="none" w:sz="0" w:space="0" w:color="auto"/>
        <w:right w:val="none" w:sz="0" w:space="0" w:color="auto"/>
      </w:divBdr>
    </w:div>
    <w:div w:id="715281775">
      <w:bodyDiv w:val="1"/>
      <w:marLeft w:val="0"/>
      <w:marRight w:val="0"/>
      <w:marTop w:val="0"/>
      <w:marBottom w:val="0"/>
      <w:divBdr>
        <w:top w:val="none" w:sz="0" w:space="0" w:color="auto"/>
        <w:left w:val="none" w:sz="0" w:space="0" w:color="auto"/>
        <w:bottom w:val="none" w:sz="0" w:space="0" w:color="auto"/>
        <w:right w:val="none" w:sz="0" w:space="0" w:color="auto"/>
      </w:divBdr>
      <w:divsChild>
        <w:div w:id="1200237492">
          <w:marLeft w:val="0"/>
          <w:marRight w:val="0"/>
          <w:marTop w:val="0"/>
          <w:marBottom w:val="0"/>
          <w:divBdr>
            <w:top w:val="single" w:sz="2" w:space="0" w:color="auto"/>
            <w:left w:val="single" w:sz="2" w:space="0" w:color="auto"/>
            <w:bottom w:val="single" w:sz="2" w:space="0" w:color="auto"/>
            <w:right w:val="single" w:sz="2" w:space="0" w:color="auto"/>
          </w:divBdr>
        </w:div>
      </w:divsChild>
    </w:div>
    <w:div w:id="747072118">
      <w:bodyDiv w:val="1"/>
      <w:marLeft w:val="0"/>
      <w:marRight w:val="0"/>
      <w:marTop w:val="0"/>
      <w:marBottom w:val="0"/>
      <w:divBdr>
        <w:top w:val="none" w:sz="0" w:space="0" w:color="auto"/>
        <w:left w:val="none" w:sz="0" w:space="0" w:color="auto"/>
        <w:bottom w:val="none" w:sz="0" w:space="0" w:color="auto"/>
        <w:right w:val="none" w:sz="0" w:space="0" w:color="auto"/>
      </w:divBdr>
    </w:div>
    <w:div w:id="794369372">
      <w:bodyDiv w:val="1"/>
      <w:marLeft w:val="0"/>
      <w:marRight w:val="0"/>
      <w:marTop w:val="0"/>
      <w:marBottom w:val="0"/>
      <w:divBdr>
        <w:top w:val="none" w:sz="0" w:space="0" w:color="auto"/>
        <w:left w:val="none" w:sz="0" w:space="0" w:color="auto"/>
        <w:bottom w:val="none" w:sz="0" w:space="0" w:color="auto"/>
        <w:right w:val="none" w:sz="0" w:space="0" w:color="auto"/>
      </w:divBdr>
    </w:div>
    <w:div w:id="843277298">
      <w:bodyDiv w:val="1"/>
      <w:marLeft w:val="0"/>
      <w:marRight w:val="0"/>
      <w:marTop w:val="0"/>
      <w:marBottom w:val="0"/>
      <w:divBdr>
        <w:top w:val="none" w:sz="0" w:space="0" w:color="auto"/>
        <w:left w:val="none" w:sz="0" w:space="0" w:color="auto"/>
        <w:bottom w:val="none" w:sz="0" w:space="0" w:color="auto"/>
        <w:right w:val="none" w:sz="0" w:space="0" w:color="auto"/>
      </w:divBdr>
    </w:div>
    <w:div w:id="865145431">
      <w:bodyDiv w:val="1"/>
      <w:marLeft w:val="0"/>
      <w:marRight w:val="0"/>
      <w:marTop w:val="0"/>
      <w:marBottom w:val="0"/>
      <w:divBdr>
        <w:top w:val="none" w:sz="0" w:space="0" w:color="auto"/>
        <w:left w:val="none" w:sz="0" w:space="0" w:color="auto"/>
        <w:bottom w:val="none" w:sz="0" w:space="0" w:color="auto"/>
        <w:right w:val="none" w:sz="0" w:space="0" w:color="auto"/>
      </w:divBdr>
    </w:div>
    <w:div w:id="867524122">
      <w:bodyDiv w:val="1"/>
      <w:marLeft w:val="0"/>
      <w:marRight w:val="0"/>
      <w:marTop w:val="0"/>
      <w:marBottom w:val="0"/>
      <w:divBdr>
        <w:top w:val="none" w:sz="0" w:space="0" w:color="auto"/>
        <w:left w:val="none" w:sz="0" w:space="0" w:color="auto"/>
        <w:bottom w:val="none" w:sz="0" w:space="0" w:color="auto"/>
        <w:right w:val="none" w:sz="0" w:space="0" w:color="auto"/>
      </w:divBdr>
      <w:divsChild>
        <w:div w:id="43798369">
          <w:marLeft w:val="0"/>
          <w:marRight w:val="0"/>
          <w:marTop w:val="0"/>
          <w:marBottom w:val="0"/>
          <w:divBdr>
            <w:top w:val="none" w:sz="0" w:space="0" w:color="auto"/>
            <w:left w:val="none" w:sz="0" w:space="0" w:color="auto"/>
            <w:bottom w:val="none" w:sz="0" w:space="0" w:color="auto"/>
            <w:right w:val="none" w:sz="0" w:space="0" w:color="auto"/>
          </w:divBdr>
        </w:div>
      </w:divsChild>
    </w:div>
    <w:div w:id="896819608">
      <w:bodyDiv w:val="1"/>
      <w:marLeft w:val="0"/>
      <w:marRight w:val="0"/>
      <w:marTop w:val="0"/>
      <w:marBottom w:val="0"/>
      <w:divBdr>
        <w:top w:val="none" w:sz="0" w:space="0" w:color="auto"/>
        <w:left w:val="none" w:sz="0" w:space="0" w:color="auto"/>
        <w:bottom w:val="none" w:sz="0" w:space="0" w:color="auto"/>
        <w:right w:val="none" w:sz="0" w:space="0" w:color="auto"/>
      </w:divBdr>
    </w:div>
    <w:div w:id="944113953">
      <w:bodyDiv w:val="1"/>
      <w:marLeft w:val="0"/>
      <w:marRight w:val="0"/>
      <w:marTop w:val="0"/>
      <w:marBottom w:val="0"/>
      <w:divBdr>
        <w:top w:val="none" w:sz="0" w:space="0" w:color="auto"/>
        <w:left w:val="none" w:sz="0" w:space="0" w:color="auto"/>
        <w:bottom w:val="none" w:sz="0" w:space="0" w:color="auto"/>
        <w:right w:val="none" w:sz="0" w:space="0" w:color="auto"/>
      </w:divBdr>
    </w:div>
    <w:div w:id="949122836">
      <w:bodyDiv w:val="1"/>
      <w:marLeft w:val="0"/>
      <w:marRight w:val="0"/>
      <w:marTop w:val="0"/>
      <w:marBottom w:val="0"/>
      <w:divBdr>
        <w:top w:val="none" w:sz="0" w:space="0" w:color="auto"/>
        <w:left w:val="none" w:sz="0" w:space="0" w:color="auto"/>
        <w:bottom w:val="none" w:sz="0" w:space="0" w:color="auto"/>
        <w:right w:val="none" w:sz="0" w:space="0" w:color="auto"/>
      </w:divBdr>
    </w:div>
    <w:div w:id="991907211">
      <w:bodyDiv w:val="1"/>
      <w:marLeft w:val="0"/>
      <w:marRight w:val="0"/>
      <w:marTop w:val="0"/>
      <w:marBottom w:val="0"/>
      <w:divBdr>
        <w:top w:val="none" w:sz="0" w:space="0" w:color="auto"/>
        <w:left w:val="none" w:sz="0" w:space="0" w:color="auto"/>
        <w:bottom w:val="none" w:sz="0" w:space="0" w:color="auto"/>
        <w:right w:val="none" w:sz="0" w:space="0" w:color="auto"/>
      </w:divBdr>
    </w:div>
    <w:div w:id="1074813822">
      <w:bodyDiv w:val="1"/>
      <w:marLeft w:val="0"/>
      <w:marRight w:val="0"/>
      <w:marTop w:val="0"/>
      <w:marBottom w:val="0"/>
      <w:divBdr>
        <w:top w:val="none" w:sz="0" w:space="0" w:color="auto"/>
        <w:left w:val="none" w:sz="0" w:space="0" w:color="auto"/>
        <w:bottom w:val="none" w:sz="0" w:space="0" w:color="auto"/>
        <w:right w:val="none" w:sz="0" w:space="0" w:color="auto"/>
      </w:divBdr>
      <w:divsChild>
        <w:div w:id="201096034">
          <w:marLeft w:val="0"/>
          <w:marRight w:val="0"/>
          <w:marTop w:val="100"/>
          <w:marBottom w:val="100"/>
          <w:divBdr>
            <w:top w:val="none" w:sz="0" w:space="0" w:color="auto"/>
            <w:left w:val="none" w:sz="0" w:space="0" w:color="auto"/>
            <w:bottom w:val="none" w:sz="0" w:space="0" w:color="auto"/>
            <w:right w:val="none" w:sz="0" w:space="0" w:color="auto"/>
          </w:divBdr>
          <w:divsChild>
            <w:div w:id="1281840361">
              <w:marLeft w:val="0"/>
              <w:marRight w:val="0"/>
              <w:marTop w:val="0"/>
              <w:marBottom w:val="0"/>
              <w:divBdr>
                <w:top w:val="none" w:sz="0" w:space="0" w:color="auto"/>
                <w:left w:val="none" w:sz="0" w:space="0" w:color="auto"/>
                <w:bottom w:val="none" w:sz="0" w:space="0" w:color="auto"/>
                <w:right w:val="none" w:sz="0" w:space="0" w:color="auto"/>
              </w:divBdr>
              <w:divsChild>
                <w:div w:id="348214286">
                  <w:marLeft w:val="0"/>
                  <w:marRight w:val="0"/>
                  <w:marTop w:val="0"/>
                  <w:marBottom w:val="0"/>
                  <w:divBdr>
                    <w:top w:val="none" w:sz="0" w:space="0" w:color="auto"/>
                    <w:left w:val="none" w:sz="0" w:space="0" w:color="auto"/>
                    <w:bottom w:val="none" w:sz="0" w:space="0" w:color="auto"/>
                    <w:right w:val="none" w:sz="0" w:space="0" w:color="auto"/>
                  </w:divBdr>
                  <w:divsChild>
                    <w:div w:id="753357652">
                      <w:marLeft w:val="0"/>
                      <w:marRight w:val="0"/>
                      <w:marTop w:val="0"/>
                      <w:marBottom w:val="0"/>
                      <w:divBdr>
                        <w:top w:val="none" w:sz="0" w:space="0" w:color="auto"/>
                        <w:left w:val="none" w:sz="0" w:space="0" w:color="auto"/>
                        <w:bottom w:val="none" w:sz="0" w:space="0" w:color="auto"/>
                        <w:right w:val="none" w:sz="0" w:space="0" w:color="auto"/>
                      </w:divBdr>
                    </w:div>
                    <w:div w:id="1140994691">
                      <w:marLeft w:val="0"/>
                      <w:marRight w:val="0"/>
                      <w:marTop w:val="0"/>
                      <w:marBottom w:val="0"/>
                      <w:divBdr>
                        <w:top w:val="none" w:sz="0" w:space="0" w:color="auto"/>
                        <w:left w:val="none" w:sz="0" w:space="0" w:color="auto"/>
                        <w:bottom w:val="none" w:sz="0" w:space="0" w:color="auto"/>
                        <w:right w:val="none" w:sz="0" w:space="0" w:color="auto"/>
                      </w:divBdr>
                    </w:div>
                    <w:div w:id="1617366775">
                      <w:marLeft w:val="0"/>
                      <w:marRight w:val="0"/>
                      <w:marTop w:val="0"/>
                      <w:marBottom w:val="0"/>
                      <w:divBdr>
                        <w:top w:val="none" w:sz="0" w:space="0" w:color="auto"/>
                        <w:left w:val="none" w:sz="0" w:space="0" w:color="auto"/>
                        <w:bottom w:val="none" w:sz="0" w:space="0" w:color="auto"/>
                        <w:right w:val="none" w:sz="0" w:space="0" w:color="auto"/>
                      </w:divBdr>
                    </w:div>
                    <w:div w:id="372847273">
                      <w:blockQuote w:val="1"/>
                      <w:marLeft w:val="0"/>
                      <w:marRight w:val="0"/>
                      <w:marTop w:val="0"/>
                      <w:marBottom w:val="0"/>
                      <w:divBdr>
                        <w:top w:val="none" w:sz="0" w:space="0" w:color="auto"/>
                        <w:left w:val="single" w:sz="8" w:space="14" w:color="A3A3A3"/>
                        <w:bottom w:val="none" w:sz="0" w:space="0" w:color="auto"/>
                        <w:right w:val="none" w:sz="0" w:space="0" w:color="auto"/>
                      </w:divBdr>
                    </w:div>
                  </w:divsChild>
                </w:div>
              </w:divsChild>
            </w:div>
          </w:divsChild>
        </w:div>
      </w:divsChild>
    </w:div>
    <w:div w:id="1099062993">
      <w:bodyDiv w:val="1"/>
      <w:marLeft w:val="0"/>
      <w:marRight w:val="0"/>
      <w:marTop w:val="0"/>
      <w:marBottom w:val="0"/>
      <w:divBdr>
        <w:top w:val="none" w:sz="0" w:space="0" w:color="auto"/>
        <w:left w:val="none" w:sz="0" w:space="0" w:color="auto"/>
        <w:bottom w:val="none" w:sz="0" w:space="0" w:color="auto"/>
        <w:right w:val="none" w:sz="0" w:space="0" w:color="auto"/>
      </w:divBdr>
    </w:div>
    <w:div w:id="1143539820">
      <w:bodyDiv w:val="1"/>
      <w:marLeft w:val="0"/>
      <w:marRight w:val="0"/>
      <w:marTop w:val="0"/>
      <w:marBottom w:val="0"/>
      <w:divBdr>
        <w:top w:val="none" w:sz="0" w:space="0" w:color="auto"/>
        <w:left w:val="none" w:sz="0" w:space="0" w:color="auto"/>
        <w:bottom w:val="none" w:sz="0" w:space="0" w:color="auto"/>
        <w:right w:val="none" w:sz="0" w:space="0" w:color="auto"/>
      </w:divBdr>
    </w:div>
    <w:div w:id="1216743962">
      <w:bodyDiv w:val="1"/>
      <w:marLeft w:val="0"/>
      <w:marRight w:val="0"/>
      <w:marTop w:val="0"/>
      <w:marBottom w:val="0"/>
      <w:divBdr>
        <w:top w:val="none" w:sz="0" w:space="0" w:color="auto"/>
        <w:left w:val="none" w:sz="0" w:space="0" w:color="auto"/>
        <w:bottom w:val="none" w:sz="0" w:space="0" w:color="auto"/>
        <w:right w:val="none" w:sz="0" w:space="0" w:color="auto"/>
      </w:divBdr>
    </w:div>
    <w:div w:id="1218858021">
      <w:bodyDiv w:val="1"/>
      <w:marLeft w:val="0"/>
      <w:marRight w:val="0"/>
      <w:marTop w:val="0"/>
      <w:marBottom w:val="0"/>
      <w:divBdr>
        <w:top w:val="none" w:sz="0" w:space="0" w:color="auto"/>
        <w:left w:val="none" w:sz="0" w:space="0" w:color="auto"/>
        <w:bottom w:val="none" w:sz="0" w:space="0" w:color="auto"/>
        <w:right w:val="none" w:sz="0" w:space="0" w:color="auto"/>
      </w:divBdr>
    </w:div>
    <w:div w:id="1236165943">
      <w:bodyDiv w:val="1"/>
      <w:marLeft w:val="0"/>
      <w:marRight w:val="0"/>
      <w:marTop w:val="0"/>
      <w:marBottom w:val="0"/>
      <w:divBdr>
        <w:top w:val="none" w:sz="0" w:space="0" w:color="auto"/>
        <w:left w:val="none" w:sz="0" w:space="0" w:color="auto"/>
        <w:bottom w:val="none" w:sz="0" w:space="0" w:color="auto"/>
        <w:right w:val="none" w:sz="0" w:space="0" w:color="auto"/>
      </w:divBdr>
    </w:div>
    <w:div w:id="1377974088">
      <w:bodyDiv w:val="1"/>
      <w:marLeft w:val="0"/>
      <w:marRight w:val="0"/>
      <w:marTop w:val="0"/>
      <w:marBottom w:val="0"/>
      <w:divBdr>
        <w:top w:val="none" w:sz="0" w:space="0" w:color="auto"/>
        <w:left w:val="none" w:sz="0" w:space="0" w:color="auto"/>
        <w:bottom w:val="none" w:sz="0" w:space="0" w:color="auto"/>
        <w:right w:val="none" w:sz="0" w:space="0" w:color="auto"/>
      </w:divBdr>
    </w:div>
    <w:div w:id="1426221569">
      <w:bodyDiv w:val="1"/>
      <w:marLeft w:val="0"/>
      <w:marRight w:val="0"/>
      <w:marTop w:val="0"/>
      <w:marBottom w:val="0"/>
      <w:divBdr>
        <w:top w:val="none" w:sz="0" w:space="0" w:color="auto"/>
        <w:left w:val="none" w:sz="0" w:space="0" w:color="auto"/>
        <w:bottom w:val="none" w:sz="0" w:space="0" w:color="auto"/>
        <w:right w:val="none" w:sz="0" w:space="0" w:color="auto"/>
      </w:divBdr>
    </w:div>
    <w:div w:id="1436559515">
      <w:bodyDiv w:val="1"/>
      <w:marLeft w:val="0"/>
      <w:marRight w:val="0"/>
      <w:marTop w:val="0"/>
      <w:marBottom w:val="0"/>
      <w:divBdr>
        <w:top w:val="none" w:sz="0" w:space="0" w:color="auto"/>
        <w:left w:val="none" w:sz="0" w:space="0" w:color="auto"/>
        <w:bottom w:val="none" w:sz="0" w:space="0" w:color="auto"/>
        <w:right w:val="none" w:sz="0" w:space="0" w:color="auto"/>
      </w:divBdr>
      <w:divsChild>
        <w:div w:id="880165392">
          <w:marLeft w:val="0"/>
          <w:marRight w:val="0"/>
          <w:marTop w:val="100"/>
          <w:marBottom w:val="100"/>
          <w:divBdr>
            <w:top w:val="none" w:sz="0" w:space="0" w:color="auto"/>
            <w:left w:val="none" w:sz="0" w:space="0" w:color="auto"/>
            <w:bottom w:val="none" w:sz="0" w:space="0" w:color="auto"/>
            <w:right w:val="none" w:sz="0" w:space="0" w:color="auto"/>
          </w:divBdr>
          <w:divsChild>
            <w:div w:id="871307634">
              <w:marLeft w:val="0"/>
              <w:marRight w:val="0"/>
              <w:marTop w:val="0"/>
              <w:marBottom w:val="0"/>
              <w:divBdr>
                <w:top w:val="none" w:sz="0" w:space="0" w:color="auto"/>
                <w:left w:val="none" w:sz="0" w:space="0" w:color="auto"/>
                <w:bottom w:val="none" w:sz="0" w:space="0" w:color="auto"/>
                <w:right w:val="none" w:sz="0" w:space="0" w:color="auto"/>
              </w:divBdr>
              <w:divsChild>
                <w:div w:id="833885794">
                  <w:marLeft w:val="0"/>
                  <w:marRight w:val="0"/>
                  <w:marTop w:val="0"/>
                  <w:marBottom w:val="0"/>
                  <w:divBdr>
                    <w:top w:val="none" w:sz="0" w:space="0" w:color="auto"/>
                    <w:left w:val="none" w:sz="0" w:space="0" w:color="auto"/>
                    <w:bottom w:val="none" w:sz="0" w:space="0" w:color="auto"/>
                    <w:right w:val="none" w:sz="0" w:space="0" w:color="auto"/>
                  </w:divBdr>
                  <w:divsChild>
                    <w:div w:id="873081815">
                      <w:marLeft w:val="0"/>
                      <w:marRight w:val="0"/>
                      <w:marTop w:val="0"/>
                      <w:marBottom w:val="0"/>
                      <w:divBdr>
                        <w:top w:val="none" w:sz="0" w:space="0" w:color="auto"/>
                        <w:left w:val="none" w:sz="0" w:space="0" w:color="auto"/>
                        <w:bottom w:val="none" w:sz="0" w:space="0" w:color="auto"/>
                        <w:right w:val="none" w:sz="0" w:space="0" w:color="auto"/>
                      </w:divBdr>
                    </w:div>
                    <w:div w:id="558128084">
                      <w:marLeft w:val="0"/>
                      <w:marRight w:val="0"/>
                      <w:marTop w:val="0"/>
                      <w:marBottom w:val="0"/>
                      <w:divBdr>
                        <w:top w:val="none" w:sz="0" w:space="0" w:color="auto"/>
                        <w:left w:val="none" w:sz="0" w:space="0" w:color="auto"/>
                        <w:bottom w:val="none" w:sz="0" w:space="0" w:color="auto"/>
                        <w:right w:val="none" w:sz="0" w:space="0" w:color="auto"/>
                      </w:divBdr>
                    </w:div>
                    <w:div w:id="1035808468">
                      <w:marLeft w:val="0"/>
                      <w:marRight w:val="0"/>
                      <w:marTop w:val="0"/>
                      <w:marBottom w:val="0"/>
                      <w:divBdr>
                        <w:top w:val="none" w:sz="0" w:space="0" w:color="auto"/>
                        <w:left w:val="none" w:sz="0" w:space="0" w:color="auto"/>
                        <w:bottom w:val="none" w:sz="0" w:space="0" w:color="auto"/>
                        <w:right w:val="none" w:sz="0" w:space="0" w:color="auto"/>
                      </w:divBdr>
                    </w:div>
                    <w:div w:id="191841009">
                      <w:blockQuote w:val="1"/>
                      <w:marLeft w:val="0"/>
                      <w:marRight w:val="0"/>
                      <w:marTop w:val="0"/>
                      <w:marBottom w:val="0"/>
                      <w:divBdr>
                        <w:top w:val="none" w:sz="0" w:space="0" w:color="auto"/>
                        <w:left w:val="single" w:sz="8" w:space="14" w:color="A3A3A3"/>
                        <w:bottom w:val="none" w:sz="0" w:space="0" w:color="auto"/>
                        <w:right w:val="none" w:sz="0" w:space="0" w:color="auto"/>
                      </w:divBdr>
                    </w:div>
                  </w:divsChild>
                </w:div>
              </w:divsChild>
            </w:div>
          </w:divsChild>
        </w:div>
      </w:divsChild>
    </w:div>
    <w:div w:id="1493839977">
      <w:bodyDiv w:val="1"/>
      <w:marLeft w:val="0"/>
      <w:marRight w:val="0"/>
      <w:marTop w:val="0"/>
      <w:marBottom w:val="0"/>
      <w:divBdr>
        <w:top w:val="none" w:sz="0" w:space="0" w:color="auto"/>
        <w:left w:val="none" w:sz="0" w:space="0" w:color="auto"/>
        <w:bottom w:val="none" w:sz="0" w:space="0" w:color="auto"/>
        <w:right w:val="none" w:sz="0" w:space="0" w:color="auto"/>
      </w:divBdr>
    </w:div>
    <w:div w:id="1534809932">
      <w:bodyDiv w:val="1"/>
      <w:marLeft w:val="0"/>
      <w:marRight w:val="0"/>
      <w:marTop w:val="0"/>
      <w:marBottom w:val="0"/>
      <w:divBdr>
        <w:top w:val="none" w:sz="0" w:space="0" w:color="auto"/>
        <w:left w:val="none" w:sz="0" w:space="0" w:color="auto"/>
        <w:bottom w:val="none" w:sz="0" w:space="0" w:color="auto"/>
        <w:right w:val="none" w:sz="0" w:space="0" w:color="auto"/>
      </w:divBdr>
    </w:div>
    <w:div w:id="1543134597">
      <w:bodyDiv w:val="1"/>
      <w:marLeft w:val="0"/>
      <w:marRight w:val="0"/>
      <w:marTop w:val="0"/>
      <w:marBottom w:val="0"/>
      <w:divBdr>
        <w:top w:val="none" w:sz="0" w:space="0" w:color="auto"/>
        <w:left w:val="none" w:sz="0" w:space="0" w:color="auto"/>
        <w:bottom w:val="none" w:sz="0" w:space="0" w:color="auto"/>
        <w:right w:val="none" w:sz="0" w:space="0" w:color="auto"/>
      </w:divBdr>
    </w:div>
    <w:div w:id="1545365951">
      <w:bodyDiv w:val="1"/>
      <w:marLeft w:val="0"/>
      <w:marRight w:val="0"/>
      <w:marTop w:val="0"/>
      <w:marBottom w:val="0"/>
      <w:divBdr>
        <w:top w:val="none" w:sz="0" w:space="0" w:color="auto"/>
        <w:left w:val="none" w:sz="0" w:space="0" w:color="auto"/>
        <w:bottom w:val="none" w:sz="0" w:space="0" w:color="auto"/>
        <w:right w:val="none" w:sz="0" w:space="0" w:color="auto"/>
      </w:divBdr>
    </w:div>
    <w:div w:id="1545874276">
      <w:bodyDiv w:val="1"/>
      <w:marLeft w:val="0"/>
      <w:marRight w:val="0"/>
      <w:marTop w:val="0"/>
      <w:marBottom w:val="0"/>
      <w:divBdr>
        <w:top w:val="none" w:sz="0" w:space="0" w:color="auto"/>
        <w:left w:val="none" w:sz="0" w:space="0" w:color="auto"/>
        <w:bottom w:val="none" w:sz="0" w:space="0" w:color="auto"/>
        <w:right w:val="none" w:sz="0" w:space="0" w:color="auto"/>
      </w:divBdr>
    </w:div>
    <w:div w:id="1586839789">
      <w:bodyDiv w:val="1"/>
      <w:marLeft w:val="0"/>
      <w:marRight w:val="0"/>
      <w:marTop w:val="0"/>
      <w:marBottom w:val="0"/>
      <w:divBdr>
        <w:top w:val="none" w:sz="0" w:space="0" w:color="auto"/>
        <w:left w:val="none" w:sz="0" w:space="0" w:color="auto"/>
        <w:bottom w:val="none" w:sz="0" w:space="0" w:color="auto"/>
        <w:right w:val="none" w:sz="0" w:space="0" w:color="auto"/>
      </w:divBdr>
    </w:div>
    <w:div w:id="1619413494">
      <w:bodyDiv w:val="1"/>
      <w:marLeft w:val="0"/>
      <w:marRight w:val="0"/>
      <w:marTop w:val="0"/>
      <w:marBottom w:val="0"/>
      <w:divBdr>
        <w:top w:val="none" w:sz="0" w:space="0" w:color="auto"/>
        <w:left w:val="none" w:sz="0" w:space="0" w:color="auto"/>
        <w:bottom w:val="none" w:sz="0" w:space="0" w:color="auto"/>
        <w:right w:val="none" w:sz="0" w:space="0" w:color="auto"/>
      </w:divBdr>
    </w:div>
    <w:div w:id="1695375114">
      <w:bodyDiv w:val="1"/>
      <w:marLeft w:val="0"/>
      <w:marRight w:val="0"/>
      <w:marTop w:val="0"/>
      <w:marBottom w:val="0"/>
      <w:divBdr>
        <w:top w:val="none" w:sz="0" w:space="0" w:color="auto"/>
        <w:left w:val="none" w:sz="0" w:space="0" w:color="auto"/>
        <w:bottom w:val="none" w:sz="0" w:space="0" w:color="auto"/>
        <w:right w:val="none" w:sz="0" w:space="0" w:color="auto"/>
      </w:divBdr>
    </w:div>
    <w:div w:id="1818956966">
      <w:bodyDiv w:val="1"/>
      <w:marLeft w:val="0"/>
      <w:marRight w:val="0"/>
      <w:marTop w:val="0"/>
      <w:marBottom w:val="0"/>
      <w:divBdr>
        <w:top w:val="none" w:sz="0" w:space="0" w:color="auto"/>
        <w:left w:val="none" w:sz="0" w:space="0" w:color="auto"/>
        <w:bottom w:val="none" w:sz="0" w:space="0" w:color="auto"/>
        <w:right w:val="none" w:sz="0" w:space="0" w:color="auto"/>
      </w:divBdr>
    </w:div>
    <w:div w:id="1827623757">
      <w:bodyDiv w:val="1"/>
      <w:marLeft w:val="0"/>
      <w:marRight w:val="0"/>
      <w:marTop w:val="0"/>
      <w:marBottom w:val="0"/>
      <w:divBdr>
        <w:top w:val="none" w:sz="0" w:space="0" w:color="auto"/>
        <w:left w:val="none" w:sz="0" w:space="0" w:color="auto"/>
        <w:bottom w:val="none" w:sz="0" w:space="0" w:color="auto"/>
        <w:right w:val="none" w:sz="0" w:space="0" w:color="auto"/>
      </w:divBdr>
    </w:div>
    <w:div w:id="1840654937">
      <w:bodyDiv w:val="1"/>
      <w:marLeft w:val="0"/>
      <w:marRight w:val="0"/>
      <w:marTop w:val="0"/>
      <w:marBottom w:val="0"/>
      <w:divBdr>
        <w:top w:val="none" w:sz="0" w:space="0" w:color="auto"/>
        <w:left w:val="none" w:sz="0" w:space="0" w:color="auto"/>
        <w:bottom w:val="none" w:sz="0" w:space="0" w:color="auto"/>
        <w:right w:val="none" w:sz="0" w:space="0" w:color="auto"/>
      </w:divBdr>
    </w:div>
    <w:div w:id="1870145240">
      <w:bodyDiv w:val="1"/>
      <w:marLeft w:val="0"/>
      <w:marRight w:val="0"/>
      <w:marTop w:val="0"/>
      <w:marBottom w:val="0"/>
      <w:divBdr>
        <w:top w:val="none" w:sz="0" w:space="0" w:color="auto"/>
        <w:left w:val="none" w:sz="0" w:space="0" w:color="auto"/>
        <w:bottom w:val="none" w:sz="0" w:space="0" w:color="auto"/>
        <w:right w:val="none" w:sz="0" w:space="0" w:color="auto"/>
      </w:divBdr>
    </w:div>
    <w:div w:id="1912303170">
      <w:bodyDiv w:val="1"/>
      <w:marLeft w:val="0"/>
      <w:marRight w:val="0"/>
      <w:marTop w:val="0"/>
      <w:marBottom w:val="0"/>
      <w:divBdr>
        <w:top w:val="none" w:sz="0" w:space="0" w:color="auto"/>
        <w:left w:val="none" w:sz="0" w:space="0" w:color="auto"/>
        <w:bottom w:val="none" w:sz="0" w:space="0" w:color="auto"/>
        <w:right w:val="none" w:sz="0" w:space="0" w:color="auto"/>
      </w:divBdr>
    </w:div>
    <w:div w:id="1996448308">
      <w:bodyDiv w:val="1"/>
      <w:marLeft w:val="0"/>
      <w:marRight w:val="0"/>
      <w:marTop w:val="0"/>
      <w:marBottom w:val="0"/>
      <w:divBdr>
        <w:top w:val="none" w:sz="0" w:space="0" w:color="auto"/>
        <w:left w:val="none" w:sz="0" w:space="0" w:color="auto"/>
        <w:bottom w:val="none" w:sz="0" w:space="0" w:color="auto"/>
        <w:right w:val="none" w:sz="0" w:space="0" w:color="auto"/>
      </w:divBdr>
    </w:div>
    <w:div w:id="2009556237">
      <w:bodyDiv w:val="1"/>
      <w:marLeft w:val="0"/>
      <w:marRight w:val="0"/>
      <w:marTop w:val="0"/>
      <w:marBottom w:val="0"/>
      <w:divBdr>
        <w:top w:val="none" w:sz="0" w:space="0" w:color="auto"/>
        <w:left w:val="none" w:sz="0" w:space="0" w:color="auto"/>
        <w:bottom w:val="none" w:sz="0" w:space="0" w:color="auto"/>
        <w:right w:val="none" w:sz="0" w:space="0" w:color="auto"/>
      </w:divBdr>
    </w:div>
    <w:div w:id="2013995269">
      <w:bodyDiv w:val="1"/>
      <w:marLeft w:val="0"/>
      <w:marRight w:val="0"/>
      <w:marTop w:val="0"/>
      <w:marBottom w:val="0"/>
      <w:divBdr>
        <w:top w:val="none" w:sz="0" w:space="0" w:color="auto"/>
        <w:left w:val="none" w:sz="0" w:space="0" w:color="auto"/>
        <w:bottom w:val="none" w:sz="0" w:space="0" w:color="auto"/>
        <w:right w:val="none" w:sz="0" w:space="0" w:color="auto"/>
      </w:divBdr>
    </w:div>
    <w:div w:id="2075276064">
      <w:bodyDiv w:val="1"/>
      <w:marLeft w:val="0"/>
      <w:marRight w:val="0"/>
      <w:marTop w:val="0"/>
      <w:marBottom w:val="0"/>
      <w:divBdr>
        <w:top w:val="none" w:sz="0" w:space="0" w:color="auto"/>
        <w:left w:val="none" w:sz="0" w:space="0" w:color="auto"/>
        <w:bottom w:val="none" w:sz="0" w:space="0" w:color="auto"/>
        <w:right w:val="none" w:sz="0" w:space="0" w:color="auto"/>
      </w:divBdr>
    </w:div>
    <w:div w:id="213412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18" Type="http://schemas.openxmlformats.org/officeDocument/2006/relationships/image" Target="media/image7.emf"/><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package" Target="embeddings/Microsoft_Visio_Drawing5.vsdx"/><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package" Target="embeddings/Microsoft_Visio_Drawing3.vsdx"/><Relationship Id="rId25" Type="http://schemas.openxmlformats.org/officeDocument/2006/relationships/image" Target="media/image12.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image" Target="media/image11.png"/><Relationship Id="rId32" Type="http://schemas.openxmlformats.org/officeDocument/2006/relationships/hyperlink" Target="https://mathsoft.ru/docs/delphi_math_apps.pdf" TargetMode="External"/><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package" Target="embeddings/Microsoft_Visio_Drawing4.vsdx"/><Relationship Id="rId31" Type="http://schemas.openxmlformats.org/officeDocument/2006/relationships/hyperlink" Target="https://top-technologies.ru/ru/article/view?id=3502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scienceforum.ru/2025/article/2025060201"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niver\kursach\&#1055;&#1047;\&#1055;&#1086;&#1103;&#1089;&#1085;&#1080;&#1090;&#1077;&#1083;&#1100;&#1085;&#1072;%20&#1079;&#1072;&#1087;&#1080;&#1089;&#1082;&#1072;.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8E956-3D7D-40CD-A47E-09438D7D5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Пояснительна записка.dotx</Template>
  <TotalTime>0</TotalTime>
  <Pages>45</Pages>
  <Words>8354</Words>
  <Characters>47622</Characters>
  <Application>Microsoft Office Word</Application>
  <DocSecurity>0</DocSecurity>
  <Lines>396</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B</Company>
  <LinksUpToDate>false</LinksUpToDate>
  <CharactersWithSpaces>55865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Pavel</dc:creator>
  <cp:lastModifiedBy>Pavel avyva</cp:lastModifiedBy>
  <cp:revision>2</cp:revision>
  <cp:lastPrinted>2025-06-02T15:19:00Z</cp:lastPrinted>
  <dcterms:created xsi:type="dcterms:W3CDTF">2025-06-02T15:20:00Z</dcterms:created>
  <dcterms:modified xsi:type="dcterms:W3CDTF">2025-06-02T15:20:00Z</dcterms:modified>
</cp:coreProperties>
</file>