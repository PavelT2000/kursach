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012"/>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77777777" w:rsidR="001238CB" w:rsidRPr="00E33CAC" w:rsidRDefault="001238CB" w:rsidP="0045460F">
            <w:pPr>
              <w:rPr>
                <w:i/>
                <w:szCs w:val="28"/>
              </w:rPr>
            </w:pPr>
            <w:r w:rsidRPr="00E33CAC">
              <w:rPr>
                <w:i/>
                <w:szCs w:val="28"/>
              </w:rPr>
              <w:t>К защите допустить:</w:t>
            </w: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7C452098" w:rsidR="001238CB" w:rsidRPr="00E33CAC" w:rsidRDefault="001238CB" w:rsidP="00825686">
            <w:pPr>
              <w:rPr>
                <w:szCs w:val="28"/>
                <w:lang w:val="en-US"/>
              </w:rPr>
            </w:pPr>
            <w:r w:rsidRPr="00E33CAC">
              <w:rPr>
                <w:szCs w:val="28"/>
              </w:rPr>
              <w:t>Заведующий кафедрой</w:t>
            </w:r>
            <w:r w:rsidR="00312705" w:rsidRPr="00E33CAC">
              <w:rPr>
                <w:szCs w:val="28"/>
              </w:rPr>
              <w:t xml:space="preserve"> </w:t>
            </w:r>
            <w:r w:rsidR="001E57F6" w:rsidRPr="00E33CAC">
              <w:rPr>
                <w:szCs w:val="28"/>
              </w:rPr>
              <w:t>ПОИТ</w:t>
            </w: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68E9BB5F" w:rsidR="001238CB" w:rsidRPr="00E33CAC" w:rsidRDefault="001238CB" w:rsidP="001531C2">
            <w:pPr>
              <w:rPr>
                <w:szCs w:val="28"/>
              </w:rPr>
            </w:pPr>
            <w:r w:rsidRPr="00E33CAC">
              <w:rPr>
                <w:szCs w:val="28"/>
              </w:rPr>
              <w:t xml:space="preserve">____________ </w:t>
            </w:r>
            <w:r w:rsidR="00174DC4" w:rsidRPr="00E33CAC">
              <w:rPr>
                <w:szCs w:val="28"/>
              </w:rPr>
              <w:t>Н.В. Лапицкая</w:t>
            </w: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proofErr w:type="gramStart"/>
      <w:r w:rsidRPr="00E33CAC">
        <w:rPr>
          <w:szCs w:val="28"/>
        </w:rPr>
        <w:t xml:space="preserve">БГУИР  </w:t>
      </w:r>
      <w:r w:rsidR="00356184" w:rsidRPr="00E33CAC">
        <w:rPr>
          <w:szCs w:val="28"/>
        </w:rPr>
        <w:t>КР</w:t>
      </w:r>
      <w:proofErr w:type="gramEnd"/>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 xml:space="preserve">П.А. </w:t>
            </w:r>
            <w:proofErr w:type="spellStart"/>
            <w:r w:rsidRPr="00E33CAC">
              <w:rPr>
                <w:szCs w:val="28"/>
              </w:rPr>
              <w:t>Забелич</w:t>
            </w:r>
            <w:proofErr w:type="spellEnd"/>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C56D49" w:rsidRDefault="00F57661" w:rsidP="00137796">
      <w:pPr>
        <w:jc w:val="center"/>
        <w:rPr>
          <w:b/>
          <w:bCs/>
        </w:rPr>
      </w:pPr>
      <w:r w:rsidRPr="00C56D49">
        <w:rPr>
          <w:b/>
          <w:bCs/>
        </w:rPr>
        <w:lastRenderedPageBreak/>
        <w:t>СОДЕРЖАНИЕ</w:t>
      </w:r>
    </w:p>
    <w:sdt>
      <w:sdtPr>
        <w:rPr>
          <w:rFonts w:eastAsia="Times New Roman"/>
          <w:b w:val="0"/>
          <w:bCs w:val="0"/>
          <w:noProof w:val="0"/>
          <w:szCs w:val="28"/>
        </w:rPr>
        <w:id w:val="1564062790"/>
        <w:docPartObj>
          <w:docPartGallery w:val="Table of Contents"/>
          <w:docPartUnique/>
        </w:docPartObj>
      </w:sdtPr>
      <w:sdtContent>
        <w:p w14:paraId="2C43445A" w14:textId="4DA4956D" w:rsidR="00DB1502" w:rsidRPr="00DB1502" w:rsidRDefault="00E33CAC">
          <w:pPr>
            <w:pStyle w:val="11"/>
            <w:rPr>
              <w:rFonts w:asciiTheme="minorHAnsi" w:eastAsiaTheme="minorEastAsia" w:hAnsiTheme="minorHAnsi" w:cstheme="minorBidi"/>
              <w:b w:val="0"/>
              <w:bCs w:val="0"/>
              <w:kern w:val="2"/>
              <w:sz w:val="24"/>
              <w:szCs w:val="24"/>
              <w:lang w:val="ru-BY" w:eastAsia="ru-BY"/>
              <w14:ligatures w14:val="standardContextual"/>
            </w:rPr>
          </w:pPr>
          <w:r w:rsidRPr="00DB1502">
            <w:rPr>
              <w:b w:val="0"/>
              <w:bCs w:val="0"/>
              <w:szCs w:val="28"/>
            </w:rPr>
            <w:fldChar w:fldCharType="begin"/>
          </w:r>
          <w:r w:rsidRPr="00DB1502">
            <w:rPr>
              <w:b w:val="0"/>
              <w:bCs w:val="0"/>
              <w:szCs w:val="28"/>
            </w:rPr>
            <w:instrText xml:space="preserve"> TOC \o "1-3" \h \z \u </w:instrText>
          </w:r>
          <w:r w:rsidRPr="00DB1502">
            <w:rPr>
              <w:b w:val="0"/>
              <w:bCs w:val="0"/>
              <w:szCs w:val="28"/>
            </w:rPr>
            <w:fldChar w:fldCharType="separate"/>
          </w:r>
          <w:hyperlink w:anchor="_Toc199778076" w:history="1">
            <w:r w:rsidR="00DB1502" w:rsidRPr="00DB1502">
              <w:rPr>
                <w:rStyle w:val="af3"/>
                <w:b w:val="0"/>
                <w:bCs w:val="0"/>
              </w:rPr>
              <w:t>ВВЕДЕНИЕ</w:t>
            </w:r>
            <w:r w:rsidR="00DB1502" w:rsidRPr="00DB1502">
              <w:rPr>
                <w:b w:val="0"/>
                <w:bCs w:val="0"/>
                <w:webHidden/>
              </w:rPr>
              <w:tab/>
            </w:r>
            <w:r w:rsidR="00DB1502" w:rsidRPr="00DB1502">
              <w:rPr>
                <w:b w:val="0"/>
                <w:bCs w:val="0"/>
                <w:webHidden/>
              </w:rPr>
              <w:fldChar w:fldCharType="begin"/>
            </w:r>
            <w:r w:rsidR="00DB1502" w:rsidRPr="00DB1502">
              <w:rPr>
                <w:b w:val="0"/>
                <w:bCs w:val="0"/>
                <w:webHidden/>
              </w:rPr>
              <w:instrText xml:space="preserve"> PAGEREF _Toc199778076 \h </w:instrText>
            </w:r>
            <w:r w:rsidR="00DB1502" w:rsidRPr="00DB1502">
              <w:rPr>
                <w:b w:val="0"/>
                <w:bCs w:val="0"/>
                <w:webHidden/>
              </w:rPr>
            </w:r>
            <w:r w:rsidR="00DB1502" w:rsidRPr="00DB1502">
              <w:rPr>
                <w:b w:val="0"/>
                <w:bCs w:val="0"/>
                <w:webHidden/>
              </w:rPr>
              <w:fldChar w:fldCharType="separate"/>
            </w:r>
            <w:r w:rsidR="00DB1502" w:rsidRPr="00DB1502">
              <w:rPr>
                <w:b w:val="0"/>
                <w:bCs w:val="0"/>
                <w:webHidden/>
              </w:rPr>
              <w:t>2</w:t>
            </w:r>
            <w:r w:rsidR="00DB1502" w:rsidRPr="00DB1502">
              <w:rPr>
                <w:b w:val="0"/>
                <w:bCs w:val="0"/>
                <w:webHidden/>
              </w:rPr>
              <w:fldChar w:fldCharType="end"/>
            </w:r>
          </w:hyperlink>
        </w:p>
        <w:p w14:paraId="2BA209A3" w14:textId="2A4649DF" w:rsidR="00DB1502" w:rsidRPr="00DB1502" w:rsidRDefault="00DB1502">
          <w:pPr>
            <w:pStyle w:val="11"/>
            <w:tabs>
              <w:tab w:val="left" w:pos="960"/>
            </w:tabs>
            <w:rPr>
              <w:rFonts w:asciiTheme="minorHAnsi" w:eastAsiaTheme="minorEastAsia" w:hAnsiTheme="minorHAnsi" w:cstheme="minorBidi"/>
              <w:b w:val="0"/>
              <w:bCs w:val="0"/>
              <w:kern w:val="2"/>
              <w:sz w:val="24"/>
              <w:szCs w:val="24"/>
              <w:lang w:val="ru-BY" w:eastAsia="ru-BY"/>
              <w14:ligatures w14:val="standardContextual"/>
            </w:rPr>
          </w:pPr>
          <w:hyperlink w:anchor="_Toc199778077" w:history="1">
            <w:r w:rsidRPr="00DB1502">
              <w:rPr>
                <w:rStyle w:val="af3"/>
                <w:b w:val="0"/>
                <w:bCs w:val="0"/>
              </w:rPr>
              <w:t>1.АНАЛИЗ ПРОТОТИПОВ, ЛИТЕРАТУРНЫХ ИСТОЧНИКОВ И ФОРМИРОВАНИЕ ТРЕБОВАНИЙ К ПРОЕКТИРУЕМОМУ</w:t>
            </w:r>
            <w:r w:rsidRPr="00DB1502">
              <w:rPr>
                <w:b w:val="0"/>
                <w:bCs w:val="0"/>
                <w:webHidden/>
              </w:rPr>
              <w:tab/>
            </w:r>
            <w:r w:rsidRPr="00DB1502">
              <w:rPr>
                <w:b w:val="0"/>
                <w:bCs w:val="0"/>
                <w:webHidden/>
              </w:rPr>
              <w:fldChar w:fldCharType="begin"/>
            </w:r>
            <w:r w:rsidRPr="00DB1502">
              <w:rPr>
                <w:b w:val="0"/>
                <w:bCs w:val="0"/>
                <w:webHidden/>
              </w:rPr>
              <w:instrText xml:space="preserve"> PAGEREF _Toc199778077 \h </w:instrText>
            </w:r>
            <w:r w:rsidRPr="00DB1502">
              <w:rPr>
                <w:b w:val="0"/>
                <w:bCs w:val="0"/>
                <w:webHidden/>
              </w:rPr>
            </w:r>
            <w:r w:rsidRPr="00DB1502">
              <w:rPr>
                <w:b w:val="0"/>
                <w:bCs w:val="0"/>
                <w:webHidden/>
              </w:rPr>
              <w:fldChar w:fldCharType="separate"/>
            </w:r>
            <w:r w:rsidRPr="00DB1502">
              <w:rPr>
                <w:b w:val="0"/>
                <w:bCs w:val="0"/>
                <w:webHidden/>
              </w:rPr>
              <w:t>3</w:t>
            </w:r>
            <w:r w:rsidRPr="00DB1502">
              <w:rPr>
                <w:b w:val="0"/>
                <w:bCs w:val="0"/>
                <w:webHidden/>
              </w:rPr>
              <w:fldChar w:fldCharType="end"/>
            </w:r>
          </w:hyperlink>
        </w:p>
        <w:p w14:paraId="02587CFF" w14:textId="66379FA6"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78" w:history="1">
            <w:r w:rsidRPr="00DB1502">
              <w:rPr>
                <w:rStyle w:val="af3"/>
                <w:noProof/>
              </w:rPr>
              <w:t>1.1</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Графический калькулятор</w:t>
            </w:r>
            <w:r w:rsidRPr="00DB1502">
              <w:rPr>
                <w:noProof/>
                <w:webHidden/>
              </w:rPr>
              <w:tab/>
            </w:r>
            <w:r w:rsidRPr="00DB1502">
              <w:rPr>
                <w:noProof/>
                <w:webHidden/>
              </w:rPr>
              <w:fldChar w:fldCharType="begin"/>
            </w:r>
            <w:r w:rsidRPr="00DB1502">
              <w:rPr>
                <w:noProof/>
                <w:webHidden/>
              </w:rPr>
              <w:instrText xml:space="preserve"> PAGEREF _Toc199778078 \h </w:instrText>
            </w:r>
            <w:r w:rsidRPr="00DB1502">
              <w:rPr>
                <w:noProof/>
                <w:webHidden/>
              </w:rPr>
            </w:r>
            <w:r w:rsidRPr="00DB1502">
              <w:rPr>
                <w:noProof/>
                <w:webHidden/>
              </w:rPr>
              <w:fldChar w:fldCharType="separate"/>
            </w:r>
            <w:r w:rsidRPr="00DB1502">
              <w:rPr>
                <w:noProof/>
                <w:webHidden/>
              </w:rPr>
              <w:t>3</w:t>
            </w:r>
            <w:r w:rsidRPr="00DB1502">
              <w:rPr>
                <w:noProof/>
                <w:webHidden/>
              </w:rPr>
              <w:fldChar w:fldCharType="end"/>
            </w:r>
          </w:hyperlink>
        </w:p>
        <w:p w14:paraId="17C000C1" w14:textId="062F5212"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79" w:history="1">
            <w:r w:rsidRPr="00DB1502">
              <w:rPr>
                <w:rStyle w:val="af3"/>
                <w:noProof/>
              </w:rPr>
              <w:t>1.2</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Функциональные возможности:</w:t>
            </w:r>
            <w:r w:rsidRPr="00DB1502">
              <w:rPr>
                <w:noProof/>
                <w:webHidden/>
              </w:rPr>
              <w:tab/>
            </w:r>
            <w:r w:rsidRPr="00DB1502">
              <w:rPr>
                <w:noProof/>
                <w:webHidden/>
              </w:rPr>
              <w:fldChar w:fldCharType="begin"/>
            </w:r>
            <w:r w:rsidRPr="00DB1502">
              <w:rPr>
                <w:noProof/>
                <w:webHidden/>
              </w:rPr>
              <w:instrText xml:space="preserve"> PAGEREF _Toc199778079 \h </w:instrText>
            </w:r>
            <w:r w:rsidRPr="00DB1502">
              <w:rPr>
                <w:noProof/>
                <w:webHidden/>
              </w:rPr>
            </w:r>
            <w:r w:rsidRPr="00DB1502">
              <w:rPr>
                <w:noProof/>
                <w:webHidden/>
              </w:rPr>
              <w:fldChar w:fldCharType="separate"/>
            </w:r>
            <w:r w:rsidRPr="00DB1502">
              <w:rPr>
                <w:noProof/>
                <w:webHidden/>
              </w:rPr>
              <w:t>4</w:t>
            </w:r>
            <w:r w:rsidRPr="00DB1502">
              <w:rPr>
                <w:noProof/>
                <w:webHidden/>
              </w:rPr>
              <w:fldChar w:fldCharType="end"/>
            </w:r>
          </w:hyperlink>
        </w:p>
        <w:p w14:paraId="3BE9B5D8" w14:textId="336F04A0"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0" w:history="1">
            <w:r w:rsidRPr="00DB1502">
              <w:rPr>
                <w:rStyle w:val="af3"/>
                <w:noProof/>
              </w:rPr>
              <w:t>1.3</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Литературные источники</w:t>
            </w:r>
            <w:r w:rsidRPr="00DB1502">
              <w:rPr>
                <w:noProof/>
                <w:webHidden/>
              </w:rPr>
              <w:tab/>
            </w:r>
            <w:r w:rsidRPr="00DB1502">
              <w:rPr>
                <w:noProof/>
                <w:webHidden/>
              </w:rPr>
              <w:fldChar w:fldCharType="begin"/>
            </w:r>
            <w:r w:rsidRPr="00DB1502">
              <w:rPr>
                <w:noProof/>
                <w:webHidden/>
              </w:rPr>
              <w:instrText xml:space="preserve"> PAGEREF _Toc199778080 \h </w:instrText>
            </w:r>
            <w:r w:rsidRPr="00DB1502">
              <w:rPr>
                <w:noProof/>
                <w:webHidden/>
              </w:rPr>
            </w:r>
            <w:r w:rsidRPr="00DB1502">
              <w:rPr>
                <w:noProof/>
                <w:webHidden/>
              </w:rPr>
              <w:fldChar w:fldCharType="separate"/>
            </w:r>
            <w:r w:rsidRPr="00DB1502">
              <w:rPr>
                <w:noProof/>
                <w:webHidden/>
              </w:rPr>
              <w:t>4</w:t>
            </w:r>
            <w:r w:rsidRPr="00DB1502">
              <w:rPr>
                <w:noProof/>
                <w:webHidden/>
              </w:rPr>
              <w:fldChar w:fldCharType="end"/>
            </w:r>
          </w:hyperlink>
        </w:p>
        <w:p w14:paraId="0FF20620" w14:textId="3EF7CEF6"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1" w:history="1">
            <w:r w:rsidRPr="00DB1502">
              <w:rPr>
                <w:rStyle w:val="af3"/>
                <w:noProof/>
              </w:rPr>
              <w:t>1.4</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Формирование требований к программному средству</w:t>
            </w:r>
            <w:r w:rsidRPr="00DB1502">
              <w:rPr>
                <w:noProof/>
                <w:webHidden/>
              </w:rPr>
              <w:tab/>
            </w:r>
            <w:r w:rsidRPr="00DB1502">
              <w:rPr>
                <w:noProof/>
                <w:webHidden/>
              </w:rPr>
              <w:fldChar w:fldCharType="begin"/>
            </w:r>
            <w:r w:rsidRPr="00DB1502">
              <w:rPr>
                <w:noProof/>
                <w:webHidden/>
              </w:rPr>
              <w:instrText xml:space="preserve"> PAGEREF _Toc199778081 \h </w:instrText>
            </w:r>
            <w:r w:rsidRPr="00DB1502">
              <w:rPr>
                <w:noProof/>
                <w:webHidden/>
              </w:rPr>
            </w:r>
            <w:r w:rsidRPr="00DB1502">
              <w:rPr>
                <w:noProof/>
                <w:webHidden/>
              </w:rPr>
              <w:fldChar w:fldCharType="separate"/>
            </w:r>
            <w:r w:rsidRPr="00DB1502">
              <w:rPr>
                <w:noProof/>
                <w:webHidden/>
              </w:rPr>
              <w:t>4</w:t>
            </w:r>
            <w:r w:rsidRPr="00DB1502">
              <w:rPr>
                <w:noProof/>
                <w:webHidden/>
              </w:rPr>
              <w:fldChar w:fldCharType="end"/>
            </w:r>
          </w:hyperlink>
        </w:p>
        <w:p w14:paraId="52E1A741" w14:textId="7100D26D" w:rsidR="00DB1502" w:rsidRPr="00DB1502" w:rsidRDefault="00DB1502">
          <w:pPr>
            <w:pStyle w:val="11"/>
            <w:tabs>
              <w:tab w:val="left" w:pos="1200"/>
            </w:tabs>
            <w:rPr>
              <w:rFonts w:asciiTheme="minorHAnsi" w:eastAsiaTheme="minorEastAsia" w:hAnsiTheme="minorHAnsi" w:cstheme="minorBidi"/>
              <w:b w:val="0"/>
              <w:bCs w:val="0"/>
              <w:kern w:val="2"/>
              <w:sz w:val="24"/>
              <w:szCs w:val="24"/>
              <w:lang w:val="ru-BY" w:eastAsia="ru-BY"/>
              <w14:ligatures w14:val="standardContextual"/>
            </w:rPr>
          </w:pPr>
          <w:hyperlink w:anchor="_Toc199778082" w:history="1">
            <w:r w:rsidRPr="00DB1502">
              <w:rPr>
                <w:rStyle w:val="af3"/>
                <w:b w:val="0"/>
                <w:bCs w:val="0"/>
              </w:rPr>
              <w:t>2.</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АНАЛИЗ ТРЕБОВАНИЙ К ПРОГРАММНОМУ СРЕДСТВУ И РАЗРАБОТКА ФУНКЦИОНАЛЬНЫХ ТРЕБОВАНИЙ</w:t>
            </w:r>
            <w:r w:rsidRPr="00DB1502">
              <w:rPr>
                <w:b w:val="0"/>
                <w:bCs w:val="0"/>
                <w:webHidden/>
              </w:rPr>
              <w:tab/>
            </w:r>
            <w:r w:rsidRPr="00DB1502">
              <w:rPr>
                <w:b w:val="0"/>
                <w:bCs w:val="0"/>
                <w:webHidden/>
              </w:rPr>
              <w:fldChar w:fldCharType="begin"/>
            </w:r>
            <w:r w:rsidRPr="00DB1502">
              <w:rPr>
                <w:b w:val="0"/>
                <w:bCs w:val="0"/>
                <w:webHidden/>
              </w:rPr>
              <w:instrText xml:space="preserve"> PAGEREF _Toc199778082 \h </w:instrText>
            </w:r>
            <w:r w:rsidRPr="00DB1502">
              <w:rPr>
                <w:b w:val="0"/>
                <w:bCs w:val="0"/>
                <w:webHidden/>
              </w:rPr>
            </w:r>
            <w:r w:rsidRPr="00DB1502">
              <w:rPr>
                <w:b w:val="0"/>
                <w:bCs w:val="0"/>
                <w:webHidden/>
              </w:rPr>
              <w:fldChar w:fldCharType="separate"/>
            </w:r>
            <w:r w:rsidRPr="00DB1502">
              <w:rPr>
                <w:b w:val="0"/>
                <w:bCs w:val="0"/>
                <w:webHidden/>
              </w:rPr>
              <w:t>6</w:t>
            </w:r>
            <w:r w:rsidRPr="00DB1502">
              <w:rPr>
                <w:b w:val="0"/>
                <w:bCs w:val="0"/>
                <w:webHidden/>
              </w:rPr>
              <w:fldChar w:fldCharType="end"/>
            </w:r>
          </w:hyperlink>
        </w:p>
        <w:p w14:paraId="35DA5A35" w14:textId="5048E26E"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3" w:history="1">
            <w:r w:rsidRPr="00DB1502">
              <w:rPr>
                <w:rStyle w:val="af3"/>
                <w:noProof/>
              </w:rPr>
              <w:t>2.1</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Теоретический анализ и математическое обоснование</w:t>
            </w:r>
            <w:r w:rsidRPr="00DB1502">
              <w:rPr>
                <w:noProof/>
                <w:webHidden/>
              </w:rPr>
              <w:tab/>
            </w:r>
            <w:r w:rsidRPr="00DB1502">
              <w:rPr>
                <w:noProof/>
                <w:webHidden/>
              </w:rPr>
              <w:fldChar w:fldCharType="begin"/>
            </w:r>
            <w:r w:rsidRPr="00DB1502">
              <w:rPr>
                <w:noProof/>
                <w:webHidden/>
              </w:rPr>
              <w:instrText xml:space="preserve"> PAGEREF _Toc199778083 \h </w:instrText>
            </w:r>
            <w:r w:rsidRPr="00DB1502">
              <w:rPr>
                <w:noProof/>
                <w:webHidden/>
              </w:rPr>
            </w:r>
            <w:r w:rsidRPr="00DB1502">
              <w:rPr>
                <w:noProof/>
                <w:webHidden/>
              </w:rPr>
              <w:fldChar w:fldCharType="separate"/>
            </w:r>
            <w:r w:rsidRPr="00DB1502">
              <w:rPr>
                <w:noProof/>
                <w:webHidden/>
              </w:rPr>
              <w:t>6</w:t>
            </w:r>
            <w:r w:rsidRPr="00DB1502">
              <w:rPr>
                <w:noProof/>
                <w:webHidden/>
              </w:rPr>
              <w:fldChar w:fldCharType="end"/>
            </w:r>
          </w:hyperlink>
        </w:p>
        <w:p w14:paraId="14C364D2" w14:textId="444B8B3E"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4" w:history="1">
            <w:r w:rsidRPr="00DB1502">
              <w:rPr>
                <w:rStyle w:val="af3"/>
                <w:noProof/>
              </w:rPr>
              <w:t>2.2</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Описание функциональности ПС</w:t>
            </w:r>
            <w:r w:rsidRPr="00DB1502">
              <w:rPr>
                <w:noProof/>
                <w:webHidden/>
              </w:rPr>
              <w:tab/>
            </w:r>
            <w:r w:rsidRPr="00DB1502">
              <w:rPr>
                <w:noProof/>
                <w:webHidden/>
              </w:rPr>
              <w:fldChar w:fldCharType="begin"/>
            </w:r>
            <w:r w:rsidRPr="00DB1502">
              <w:rPr>
                <w:noProof/>
                <w:webHidden/>
              </w:rPr>
              <w:instrText xml:space="preserve"> PAGEREF _Toc199778084 \h </w:instrText>
            </w:r>
            <w:r w:rsidRPr="00DB1502">
              <w:rPr>
                <w:noProof/>
                <w:webHidden/>
              </w:rPr>
            </w:r>
            <w:r w:rsidRPr="00DB1502">
              <w:rPr>
                <w:noProof/>
                <w:webHidden/>
              </w:rPr>
              <w:fldChar w:fldCharType="separate"/>
            </w:r>
            <w:r w:rsidRPr="00DB1502">
              <w:rPr>
                <w:noProof/>
                <w:webHidden/>
              </w:rPr>
              <w:t>7</w:t>
            </w:r>
            <w:r w:rsidRPr="00DB1502">
              <w:rPr>
                <w:noProof/>
                <w:webHidden/>
              </w:rPr>
              <w:fldChar w:fldCharType="end"/>
            </w:r>
          </w:hyperlink>
        </w:p>
        <w:p w14:paraId="26FF7D4B" w14:textId="53AF6C80"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5" w:history="1">
            <w:r w:rsidRPr="00DB1502">
              <w:rPr>
                <w:rStyle w:val="af3"/>
                <w:noProof/>
              </w:rPr>
              <w:t>2.3</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Спецификация функциональных требований</w:t>
            </w:r>
            <w:r w:rsidRPr="00DB1502">
              <w:rPr>
                <w:noProof/>
                <w:webHidden/>
              </w:rPr>
              <w:tab/>
            </w:r>
            <w:r w:rsidRPr="00DB1502">
              <w:rPr>
                <w:noProof/>
                <w:webHidden/>
              </w:rPr>
              <w:fldChar w:fldCharType="begin"/>
            </w:r>
            <w:r w:rsidRPr="00DB1502">
              <w:rPr>
                <w:noProof/>
                <w:webHidden/>
              </w:rPr>
              <w:instrText xml:space="preserve"> PAGEREF _Toc199778085 \h </w:instrText>
            </w:r>
            <w:r w:rsidRPr="00DB1502">
              <w:rPr>
                <w:noProof/>
                <w:webHidden/>
              </w:rPr>
            </w:r>
            <w:r w:rsidRPr="00DB1502">
              <w:rPr>
                <w:noProof/>
                <w:webHidden/>
              </w:rPr>
              <w:fldChar w:fldCharType="separate"/>
            </w:r>
            <w:r w:rsidRPr="00DB1502">
              <w:rPr>
                <w:noProof/>
                <w:webHidden/>
              </w:rPr>
              <w:t>7</w:t>
            </w:r>
            <w:r w:rsidRPr="00DB1502">
              <w:rPr>
                <w:noProof/>
                <w:webHidden/>
              </w:rPr>
              <w:fldChar w:fldCharType="end"/>
            </w:r>
          </w:hyperlink>
        </w:p>
        <w:p w14:paraId="32767825" w14:textId="061084FE" w:rsidR="00DB1502" w:rsidRPr="00DB1502" w:rsidRDefault="00DB1502">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8086" w:history="1">
            <w:r w:rsidRPr="00DB1502">
              <w:rPr>
                <w:rStyle w:val="af3"/>
                <w:b w:val="0"/>
                <w:bCs w:val="0"/>
              </w:rPr>
              <w:t>3.</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ПРОЕКТИРОВАНИЕ ПРОГРАММНОГО СРЕДСТВА</w:t>
            </w:r>
            <w:r w:rsidRPr="00DB1502">
              <w:rPr>
                <w:b w:val="0"/>
                <w:bCs w:val="0"/>
                <w:webHidden/>
              </w:rPr>
              <w:tab/>
            </w:r>
            <w:r w:rsidRPr="00DB1502">
              <w:rPr>
                <w:b w:val="0"/>
                <w:bCs w:val="0"/>
                <w:webHidden/>
              </w:rPr>
              <w:fldChar w:fldCharType="begin"/>
            </w:r>
            <w:r w:rsidRPr="00DB1502">
              <w:rPr>
                <w:b w:val="0"/>
                <w:bCs w:val="0"/>
                <w:webHidden/>
              </w:rPr>
              <w:instrText xml:space="preserve"> PAGEREF _Toc199778086 \h </w:instrText>
            </w:r>
            <w:r w:rsidRPr="00DB1502">
              <w:rPr>
                <w:b w:val="0"/>
                <w:bCs w:val="0"/>
                <w:webHidden/>
              </w:rPr>
            </w:r>
            <w:r w:rsidRPr="00DB1502">
              <w:rPr>
                <w:b w:val="0"/>
                <w:bCs w:val="0"/>
                <w:webHidden/>
              </w:rPr>
              <w:fldChar w:fldCharType="separate"/>
            </w:r>
            <w:r w:rsidRPr="00DB1502">
              <w:rPr>
                <w:b w:val="0"/>
                <w:bCs w:val="0"/>
                <w:webHidden/>
              </w:rPr>
              <w:t>10</w:t>
            </w:r>
            <w:r w:rsidRPr="00DB1502">
              <w:rPr>
                <w:b w:val="0"/>
                <w:bCs w:val="0"/>
                <w:webHidden/>
              </w:rPr>
              <w:fldChar w:fldCharType="end"/>
            </w:r>
          </w:hyperlink>
        </w:p>
        <w:p w14:paraId="05EBEB60" w14:textId="752BFB9A" w:rsidR="00DB1502" w:rsidRPr="00DB1502" w:rsidRDefault="00DB1502">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8087" w:history="1">
            <w:r w:rsidRPr="00DB1502">
              <w:rPr>
                <w:rStyle w:val="af3"/>
                <w:b w:val="0"/>
                <w:bCs w:val="0"/>
              </w:rPr>
              <w:t>4.</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СОЗД</w:t>
            </w:r>
            <w:r w:rsidRPr="00DB1502">
              <w:rPr>
                <w:rStyle w:val="af3"/>
                <w:b w:val="0"/>
                <w:bCs w:val="0"/>
              </w:rPr>
              <w:t>А</w:t>
            </w:r>
            <w:r w:rsidRPr="00DB1502">
              <w:rPr>
                <w:rStyle w:val="af3"/>
                <w:b w:val="0"/>
                <w:bCs w:val="0"/>
              </w:rPr>
              <w:t>НИЕ (КОНСТРУИРОВАНИЕ) ПРОГРАММНОГО СРЕДСТВА</w:t>
            </w:r>
            <w:r w:rsidRPr="00DB1502">
              <w:rPr>
                <w:b w:val="0"/>
                <w:bCs w:val="0"/>
                <w:webHidden/>
              </w:rPr>
              <w:tab/>
            </w:r>
            <w:r w:rsidRPr="00DB1502">
              <w:rPr>
                <w:b w:val="0"/>
                <w:bCs w:val="0"/>
                <w:webHidden/>
              </w:rPr>
              <w:fldChar w:fldCharType="begin"/>
            </w:r>
            <w:r w:rsidRPr="00DB1502">
              <w:rPr>
                <w:b w:val="0"/>
                <w:bCs w:val="0"/>
                <w:webHidden/>
              </w:rPr>
              <w:instrText xml:space="preserve"> PAGEREF _Toc199778087 \h </w:instrText>
            </w:r>
            <w:r w:rsidRPr="00DB1502">
              <w:rPr>
                <w:b w:val="0"/>
                <w:bCs w:val="0"/>
                <w:webHidden/>
              </w:rPr>
            </w:r>
            <w:r w:rsidRPr="00DB1502">
              <w:rPr>
                <w:b w:val="0"/>
                <w:bCs w:val="0"/>
                <w:webHidden/>
              </w:rPr>
              <w:fldChar w:fldCharType="separate"/>
            </w:r>
            <w:r w:rsidRPr="00DB1502">
              <w:rPr>
                <w:b w:val="0"/>
                <w:bCs w:val="0"/>
                <w:webHidden/>
              </w:rPr>
              <w:t>16</w:t>
            </w:r>
            <w:r w:rsidRPr="00DB1502">
              <w:rPr>
                <w:b w:val="0"/>
                <w:bCs w:val="0"/>
                <w:webHidden/>
              </w:rPr>
              <w:fldChar w:fldCharType="end"/>
            </w:r>
          </w:hyperlink>
        </w:p>
        <w:p w14:paraId="46B183BD" w14:textId="0CC6941B"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8" w:history="1">
            <w:r w:rsidRPr="00DB1502">
              <w:rPr>
                <w:rStyle w:val="af3"/>
                <w:noProof/>
              </w:rPr>
              <w:t>4.1</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Разработка программных интерфейсов и структуры модулей</w:t>
            </w:r>
            <w:r w:rsidRPr="00DB1502">
              <w:rPr>
                <w:noProof/>
                <w:webHidden/>
              </w:rPr>
              <w:tab/>
            </w:r>
            <w:r w:rsidRPr="00DB1502">
              <w:rPr>
                <w:noProof/>
                <w:webHidden/>
              </w:rPr>
              <w:fldChar w:fldCharType="begin"/>
            </w:r>
            <w:r w:rsidRPr="00DB1502">
              <w:rPr>
                <w:noProof/>
                <w:webHidden/>
              </w:rPr>
              <w:instrText xml:space="preserve"> PAGEREF _Toc199778088 \h </w:instrText>
            </w:r>
            <w:r w:rsidRPr="00DB1502">
              <w:rPr>
                <w:noProof/>
                <w:webHidden/>
              </w:rPr>
            </w:r>
            <w:r w:rsidRPr="00DB1502">
              <w:rPr>
                <w:noProof/>
                <w:webHidden/>
              </w:rPr>
              <w:fldChar w:fldCharType="separate"/>
            </w:r>
            <w:r w:rsidRPr="00DB1502">
              <w:rPr>
                <w:noProof/>
                <w:webHidden/>
              </w:rPr>
              <w:t>16</w:t>
            </w:r>
            <w:r w:rsidRPr="00DB1502">
              <w:rPr>
                <w:noProof/>
                <w:webHidden/>
              </w:rPr>
              <w:fldChar w:fldCharType="end"/>
            </w:r>
          </w:hyperlink>
        </w:p>
        <w:p w14:paraId="2317B68A" w14:textId="7EA9572D"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89" w:history="1">
            <w:r w:rsidRPr="00DB1502">
              <w:rPr>
                <w:rStyle w:val="af3"/>
                <w:noProof/>
              </w:rPr>
              <w:t>4.2</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Программирование и отладка</w:t>
            </w:r>
            <w:r w:rsidRPr="00DB1502">
              <w:rPr>
                <w:noProof/>
                <w:webHidden/>
              </w:rPr>
              <w:tab/>
            </w:r>
            <w:r w:rsidRPr="00DB1502">
              <w:rPr>
                <w:noProof/>
                <w:webHidden/>
              </w:rPr>
              <w:fldChar w:fldCharType="begin"/>
            </w:r>
            <w:r w:rsidRPr="00DB1502">
              <w:rPr>
                <w:noProof/>
                <w:webHidden/>
              </w:rPr>
              <w:instrText xml:space="preserve"> PAGEREF _Toc199778089 \h </w:instrText>
            </w:r>
            <w:r w:rsidRPr="00DB1502">
              <w:rPr>
                <w:noProof/>
                <w:webHidden/>
              </w:rPr>
            </w:r>
            <w:r w:rsidRPr="00DB1502">
              <w:rPr>
                <w:noProof/>
                <w:webHidden/>
              </w:rPr>
              <w:fldChar w:fldCharType="separate"/>
            </w:r>
            <w:r w:rsidRPr="00DB1502">
              <w:rPr>
                <w:noProof/>
                <w:webHidden/>
              </w:rPr>
              <w:t>16</w:t>
            </w:r>
            <w:r w:rsidRPr="00DB1502">
              <w:rPr>
                <w:noProof/>
                <w:webHidden/>
              </w:rPr>
              <w:fldChar w:fldCharType="end"/>
            </w:r>
          </w:hyperlink>
        </w:p>
        <w:p w14:paraId="5FC28D8B" w14:textId="3F2E395B"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0" w:history="1">
            <w:r w:rsidRPr="00DB1502">
              <w:rPr>
                <w:rStyle w:val="af3"/>
                <w:noProof/>
              </w:rPr>
              <w:t>4.3</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Сборка проекта</w:t>
            </w:r>
            <w:r w:rsidRPr="00DB1502">
              <w:rPr>
                <w:noProof/>
                <w:webHidden/>
              </w:rPr>
              <w:tab/>
            </w:r>
            <w:r w:rsidRPr="00DB1502">
              <w:rPr>
                <w:noProof/>
                <w:webHidden/>
              </w:rPr>
              <w:fldChar w:fldCharType="begin"/>
            </w:r>
            <w:r w:rsidRPr="00DB1502">
              <w:rPr>
                <w:noProof/>
                <w:webHidden/>
              </w:rPr>
              <w:instrText xml:space="preserve"> PAGEREF _Toc199778090 \h </w:instrText>
            </w:r>
            <w:r w:rsidRPr="00DB1502">
              <w:rPr>
                <w:noProof/>
                <w:webHidden/>
              </w:rPr>
            </w:r>
            <w:r w:rsidRPr="00DB1502">
              <w:rPr>
                <w:noProof/>
                <w:webHidden/>
              </w:rPr>
              <w:fldChar w:fldCharType="separate"/>
            </w:r>
            <w:r w:rsidRPr="00DB1502">
              <w:rPr>
                <w:noProof/>
                <w:webHidden/>
              </w:rPr>
              <w:t>17</w:t>
            </w:r>
            <w:r w:rsidRPr="00DB1502">
              <w:rPr>
                <w:noProof/>
                <w:webHidden/>
              </w:rPr>
              <w:fldChar w:fldCharType="end"/>
            </w:r>
          </w:hyperlink>
        </w:p>
        <w:p w14:paraId="45BCFD4A" w14:textId="21A7D7FC"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1" w:history="1">
            <w:r w:rsidRPr="00DB1502">
              <w:rPr>
                <w:rStyle w:val="af3"/>
                <w:noProof/>
              </w:rPr>
              <w:t>4.4</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Результат</w:t>
            </w:r>
            <w:r w:rsidRPr="00DB1502">
              <w:rPr>
                <w:noProof/>
                <w:webHidden/>
              </w:rPr>
              <w:tab/>
            </w:r>
            <w:r w:rsidRPr="00DB1502">
              <w:rPr>
                <w:noProof/>
                <w:webHidden/>
              </w:rPr>
              <w:fldChar w:fldCharType="begin"/>
            </w:r>
            <w:r w:rsidRPr="00DB1502">
              <w:rPr>
                <w:noProof/>
                <w:webHidden/>
              </w:rPr>
              <w:instrText xml:space="preserve"> PAGEREF _Toc199778091 \h </w:instrText>
            </w:r>
            <w:r w:rsidRPr="00DB1502">
              <w:rPr>
                <w:noProof/>
                <w:webHidden/>
              </w:rPr>
            </w:r>
            <w:r w:rsidRPr="00DB1502">
              <w:rPr>
                <w:noProof/>
                <w:webHidden/>
              </w:rPr>
              <w:fldChar w:fldCharType="separate"/>
            </w:r>
            <w:r w:rsidRPr="00DB1502">
              <w:rPr>
                <w:noProof/>
                <w:webHidden/>
              </w:rPr>
              <w:t>17</w:t>
            </w:r>
            <w:r w:rsidRPr="00DB1502">
              <w:rPr>
                <w:noProof/>
                <w:webHidden/>
              </w:rPr>
              <w:fldChar w:fldCharType="end"/>
            </w:r>
          </w:hyperlink>
        </w:p>
        <w:p w14:paraId="7E4DDA05" w14:textId="39B8000B" w:rsidR="00DB1502" w:rsidRPr="00DB1502" w:rsidRDefault="00DB1502">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8092" w:history="1">
            <w:r w:rsidRPr="00DB1502">
              <w:rPr>
                <w:rStyle w:val="af3"/>
                <w:b w:val="0"/>
                <w:bCs w:val="0"/>
              </w:rPr>
              <w:t>5.</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ТЕСТИРОВАНИЕ ПРОГРАММНОГО СРЕДСТВА</w:t>
            </w:r>
            <w:r w:rsidRPr="00DB1502">
              <w:rPr>
                <w:b w:val="0"/>
                <w:bCs w:val="0"/>
                <w:webHidden/>
              </w:rPr>
              <w:tab/>
            </w:r>
            <w:r w:rsidRPr="00DB1502">
              <w:rPr>
                <w:b w:val="0"/>
                <w:bCs w:val="0"/>
                <w:webHidden/>
              </w:rPr>
              <w:fldChar w:fldCharType="begin"/>
            </w:r>
            <w:r w:rsidRPr="00DB1502">
              <w:rPr>
                <w:b w:val="0"/>
                <w:bCs w:val="0"/>
                <w:webHidden/>
              </w:rPr>
              <w:instrText xml:space="preserve"> PAGEREF _Toc199778092 \h </w:instrText>
            </w:r>
            <w:r w:rsidRPr="00DB1502">
              <w:rPr>
                <w:b w:val="0"/>
                <w:bCs w:val="0"/>
                <w:webHidden/>
              </w:rPr>
            </w:r>
            <w:r w:rsidRPr="00DB1502">
              <w:rPr>
                <w:b w:val="0"/>
                <w:bCs w:val="0"/>
                <w:webHidden/>
              </w:rPr>
              <w:fldChar w:fldCharType="separate"/>
            </w:r>
            <w:r w:rsidRPr="00DB1502">
              <w:rPr>
                <w:b w:val="0"/>
                <w:bCs w:val="0"/>
                <w:webHidden/>
              </w:rPr>
              <w:t>18</w:t>
            </w:r>
            <w:r w:rsidRPr="00DB1502">
              <w:rPr>
                <w:b w:val="0"/>
                <w:bCs w:val="0"/>
                <w:webHidden/>
              </w:rPr>
              <w:fldChar w:fldCharType="end"/>
            </w:r>
          </w:hyperlink>
        </w:p>
        <w:p w14:paraId="0BB1DF5D" w14:textId="3CCC288E"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3" w:history="1">
            <w:r w:rsidRPr="00DB1502">
              <w:rPr>
                <w:rStyle w:val="af3"/>
                <w:noProof/>
              </w:rPr>
              <w:t>5.1</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Методика тестирования</w:t>
            </w:r>
            <w:r w:rsidRPr="00DB1502">
              <w:rPr>
                <w:noProof/>
                <w:webHidden/>
              </w:rPr>
              <w:tab/>
            </w:r>
            <w:r w:rsidRPr="00DB1502">
              <w:rPr>
                <w:noProof/>
                <w:webHidden/>
              </w:rPr>
              <w:fldChar w:fldCharType="begin"/>
            </w:r>
            <w:r w:rsidRPr="00DB1502">
              <w:rPr>
                <w:noProof/>
                <w:webHidden/>
              </w:rPr>
              <w:instrText xml:space="preserve"> PAGEREF _Toc199778093 \h </w:instrText>
            </w:r>
            <w:r w:rsidRPr="00DB1502">
              <w:rPr>
                <w:noProof/>
                <w:webHidden/>
              </w:rPr>
            </w:r>
            <w:r w:rsidRPr="00DB1502">
              <w:rPr>
                <w:noProof/>
                <w:webHidden/>
              </w:rPr>
              <w:fldChar w:fldCharType="separate"/>
            </w:r>
            <w:r w:rsidRPr="00DB1502">
              <w:rPr>
                <w:noProof/>
                <w:webHidden/>
              </w:rPr>
              <w:t>18</w:t>
            </w:r>
            <w:r w:rsidRPr="00DB1502">
              <w:rPr>
                <w:noProof/>
                <w:webHidden/>
              </w:rPr>
              <w:fldChar w:fldCharType="end"/>
            </w:r>
          </w:hyperlink>
        </w:p>
        <w:p w14:paraId="41D2BBD7" w14:textId="573C3540"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4" w:history="1">
            <w:r w:rsidRPr="00DB1502">
              <w:rPr>
                <w:rStyle w:val="af3"/>
                <w:noProof/>
              </w:rPr>
              <w:t>5.2</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Тестовые случаи</w:t>
            </w:r>
            <w:r w:rsidRPr="00DB1502">
              <w:rPr>
                <w:noProof/>
                <w:webHidden/>
              </w:rPr>
              <w:tab/>
            </w:r>
            <w:r w:rsidRPr="00DB1502">
              <w:rPr>
                <w:noProof/>
                <w:webHidden/>
              </w:rPr>
              <w:fldChar w:fldCharType="begin"/>
            </w:r>
            <w:r w:rsidRPr="00DB1502">
              <w:rPr>
                <w:noProof/>
                <w:webHidden/>
              </w:rPr>
              <w:instrText xml:space="preserve"> PAGEREF _Toc199778094 \h </w:instrText>
            </w:r>
            <w:r w:rsidRPr="00DB1502">
              <w:rPr>
                <w:noProof/>
                <w:webHidden/>
              </w:rPr>
            </w:r>
            <w:r w:rsidRPr="00DB1502">
              <w:rPr>
                <w:noProof/>
                <w:webHidden/>
              </w:rPr>
              <w:fldChar w:fldCharType="separate"/>
            </w:r>
            <w:r w:rsidRPr="00DB1502">
              <w:rPr>
                <w:noProof/>
                <w:webHidden/>
              </w:rPr>
              <w:t>18</w:t>
            </w:r>
            <w:r w:rsidRPr="00DB1502">
              <w:rPr>
                <w:noProof/>
                <w:webHidden/>
              </w:rPr>
              <w:fldChar w:fldCharType="end"/>
            </w:r>
          </w:hyperlink>
        </w:p>
        <w:p w14:paraId="4C7D04C4" w14:textId="42A076D2"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5" w:history="1">
            <w:r w:rsidRPr="00DB1502">
              <w:rPr>
                <w:rStyle w:val="af3"/>
                <w:noProof/>
              </w:rPr>
              <w:t>5.3</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Результаты тестирования</w:t>
            </w:r>
            <w:r w:rsidRPr="00DB1502">
              <w:rPr>
                <w:noProof/>
                <w:webHidden/>
              </w:rPr>
              <w:tab/>
            </w:r>
            <w:r w:rsidRPr="00DB1502">
              <w:rPr>
                <w:noProof/>
                <w:webHidden/>
              </w:rPr>
              <w:fldChar w:fldCharType="begin"/>
            </w:r>
            <w:r w:rsidRPr="00DB1502">
              <w:rPr>
                <w:noProof/>
                <w:webHidden/>
              </w:rPr>
              <w:instrText xml:space="preserve"> PAGEREF _Toc199778095 \h </w:instrText>
            </w:r>
            <w:r w:rsidRPr="00DB1502">
              <w:rPr>
                <w:noProof/>
                <w:webHidden/>
              </w:rPr>
            </w:r>
            <w:r w:rsidRPr="00DB1502">
              <w:rPr>
                <w:noProof/>
                <w:webHidden/>
              </w:rPr>
              <w:fldChar w:fldCharType="separate"/>
            </w:r>
            <w:r w:rsidRPr="00DB1502">
              <w:rPr>
                <w:noProof/>
                <w:webHidden/>
              </w:rPr>
              <w:t>19</w:t>
            </w:r>
            <w:r w:rsidRPr="00DB1502">
              <w:rPr>
                <w:noProof/>
                <w:webHidden/>
              </w:rPr>
              <w:fldChar w:fldCharType="end"/>
            </w:r>
          </w:hyperlink>
        </w:p>
        <w:p w14:paraId="732CAEFD" w14:textId="61216042"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6" w:history="1">
            <w:r w:rsidRPr="00DB1502">
              <w:rPr>
                <w:rStyle w:val="af3"/>
                <w:noProof/>
              </w:rPr>
              <w:t>5.4</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Заключение по тестированию</w:t>
            </w:r>
            <w:r w:rsidRPr="00DB1502">
              <w:rPr>
                <w:noProof/>
                <w:webHidden/>
              </w:rPr>
              <w:tab/>
            </w:r>
            <w:r w:rsidRPr="00DB1502">
              <w:rPr>
                <w:noProof/>
                <w:webHidden/>
              </w:rPr>
              <w:fldChar w:fldCharType="begin"/>
            </w:r>
            <w:r w:rsidRPr="00DB1502">
              <w:rPr>
                <w:noProof/>
                <w:webHidden/>
              </w:rPr>
              <w:instrText xml:space="preserve"> PAGEREF _Toc199778096 \h </w:instrText>
            </w:r>
            <w:r w:rsidRPr="00DB1502">
              <w:rPr>
                <w:noProof/>
                <w:webHidden/>
              </w:rPr>
            </w:r>
            <w:r w:rsidRPr="00DB1502">
              <w:rPr>
                <w:noProof/>
                <w:webHidden/>
              </w:rPr>
              <w:fldChar w:fldCharType="separate"/>
            </w:r>
            <w:r w:rsidRPr="00DB1502">
              <w:rPr>
                <w:noProof/>
                <w:webHidden/>
              </w:rPr>
              <w:t>19</w:t>
            </w:r>
            <w:r w:rsidRPr="00DB1502">
              <w:rPr>
                <w:noProof/>
                <w:webHidden/>
              </w:rPr>
              <w:fldChar w:fldCharType="end"/>
            </w:r>
          </w:hyperlink>
        </w:p>
        <w:p w14:paraId="14420D4F" w14:textId="5E98F2A8" w:rsidR="00DB1502" w:rsidRPr="00DB1502" w:rsidRDefault="00DB1502">
          <w:pPr>
            <w:pStyle w:val="11"/>
            <w:tabs>
              <w:tab w:val="left" w:pos="1200"/>
            </w:tabs>
            <w:rPr>
              <w:rFonts w:asciiTheme="minorHAnsi" w:eastAsiaTheme="minorEastAsia" w:hAnsiTheme="minorHAnsi" w:cstheme="minorBidi"/>
              <w:b w:val="0"/>
              <w:bCs w:val="0"/>
              <w:kern w:val="2"/>
              <w:sz w:val="24"/>
              <w:szCs w:val="24"/>
              <w:lang w:val="ru-BY" w:eastAsia="ru-BY"/>
              <w14:ligatures w14:val="standardContextual"/>
            </w:rPr>
          </w:pPr>
          <w:hyperlink w:anchor="_Toc199778097" w:history="1">
            <w:r w:rsidRPr="00DB1502">
              <w:rPr>
                <w:rStyle w:val="af3"/>
                <w:b w:val="0"/>
                <w:bCs w:val="0"/>
              </w:rPr>
              <w:t>6.</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РУКОВОДСТВО ПО УСТАНОВКЕ И ИСПОЛЬЗОВАНИЮ ПРОГРАММНОГО СРЕДСТВА</w:t>
            </w:r>
            <w:r w:rsidRPr="00DB1502">
              <w:rPr>
                <w:b w:val="0"/>
                <w:bCs w:val="0"/>
                <w:webHidden/>
              </w:rPr>
              <w:tab/>
            </w:r>
            <w:r w:rsidRPr="00DB1502">
              <w:rPr>
                <w:b w:val="0"/>
                <w:bCs w:val="0"/>
                <w:webHidden/>
              </w:rPr>
              <w:fldChar w:fldCharType="begin"/>
            </w:r>
            <w:r w:rsidRPr="00DB1502">
              <w:rPr>
                <w:b w:val="0"/>
                <w:bCs w:val="0"/>
                <w:webHidden/>
              </w:rPr>
              <w:instrText xml:space="preserve"> PAGEREF _Toc199778097 \h </w:instrText>
            </w:r>
            <w:r w:rsidRPr="00DB1502">
              <w:rPr>
                <w:b w:val="0"/>
                <w:bCs w:val="0"/>
                <w:webHidden/>
              </w:rPr>
            </w:r>
            <w:r w:rsidRPr="00DB1502">
              <w:rPr>
                <w:b w:val="0"/>
                <w:bCs w:val="0"/>
                <w:webHidden/>
              </w:rPr>
              <w:fldChar w:fldCharType="separate"/>
            </w:r>
            <w:r w:rsidRPr="00DB1502">
              <w:rPr>
                <w:b w:val="0"/>
                <w:bCs w:val="0"/>
                <w:webHidden/>
              </w:rPr>
              <w:t>20</w:t>
            </w:r>
            <w:r w:rsidRPr="00DB1502">
              <w:rPr>
                <w:b w:val="0"/>
                <w:bCs w:val="0"/>
                <w:webHidden/>
              </w:rPr>
              <w:fldChar w:fldCharType="end"/>
            </w:r>
          </w:hyperlink>
        </w:p>
        <w:p w14:paraId="45054AAB" w14:textId="6098F385"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8" w:history="1">
            <w:r w:rsidRPr="00DB1502">
              <w:rPr>
                <w:rStyle w:val="af3"/>
                <w:noProof/>
              </w:rPr>
              <w:t>6.1</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Общие сведения</w:t>
            </w:r>
            <w:r w:rsidRPr="00DB1502">
              <w:rPr>
                <w:noProof/>
                <w:webHidden/>
              </w:rPr>
              <w:tab/>
            </w:r>
            <w:r w:rsidRPr="00DB1502">
              <w:rPr>
                <w:noProof/>
                <w:webHidden/>
              </w:rPr>
              <w:fldChar w:fldCharType="begin"/>
            </w:r>
            <w:r w:rsidRPr="00DB1502">
              <w:rPr>
                <w:noProof/>
                <w:webHidden/>
              </w:rPr>
              <w:instrText xml:space="preserve"> PAGEREF _Toc199778098 \h </w:instrText>
            </w:r>
            <w:r w:rsidRPr="00DB1502">
              <w:rPr>
                <w:noProof/>
                <w:webHidden/>
              </w:rPr>
            </w:r>
            <w:r w:rsidRPr="00DB1502">
              <w:rPr>
                <w:noProof/>
                <w:webHidden/>
              </w:rPr>
              <w:fldChar w:fldCharType="separate"/>
            </w:r>
            <w:r w:rsidRPr="00DB1502">
              <w:rPr>
                <w:noProof/>
                <w:webHidden/>
              </w:rPr>
              <w:t>20</w:t>
            </w:r>
            <w:r w:rsidRPr="00DB1502">
              <w:rPr>
                <w:noProof/>
                <w:webHidden/>
              </w:rPr>
              <w:fldChar w:fldCharType="end"/>
            </w:r>
          </w:hyperlink>
        </w:p>
        <w:p w14:paraId="770E5A15" w14:textId="6714A194"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099" w:history="1">
            <w:r w:rsidRPr="00DB1502">
              <w:rPr>
                <w:rStyle w:val="af3"/>
                <w:noProof/>
              </w:rPr>
              <w:t>6.2</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Системные требования</w:t>
            </w:r>
            <w:r w:rsidRPr="00DB1502">
              <w:rPr>
                <w:noProof/>
                <w:webHidden/>
              </w:rPr>
              <w:tab/>
            </w:r>
            <w:r w:rsidRPr="00DB1502">
              <w:rPr>
                <w:noProof/>
                <w:webHidden/>
              </w:rPr>
              <w:fldChar w:fldCharType="begin"/>
            </w:r>
            <w:r w:rsidRPr="00DB1502">
              <w:rPr>
                <w:noProof/>
                <w:webHidden/>
              </w:rPr>
              <w:instrText xml:space="preserve"> PAGEREF _Toc199778099 \h </w:instrText>
            </w:r>
            <w:r w:rsidRPr="00DB1502">
              <w:rPr>
                <w:noProof/>
                <w:webHidden/>
              </w:rPr>
            </w:r>
            <w:r w:rsidRPr="00DB1502">
              <w:rPr>
                <w:noProof/>
                <w:webHidden/>
              </w:rPr>
              <w:fldChar w:fldCharType="separate"/>
            </w:r>
            <w:r w:rsidRPr="00DB1502">
              <w:rPr>
                <w:noProof/>
                <w:webHidden/>
              </w:rPr>
              <w:t>20</w:t>
            </w:r>
            <w:r w:rsidRPr="00DB1502">
              <w:rPr>
                <w:noProof/>
                <w:webHidden/>
              </w:rPr>
              <w:fldChar w:fldCharType="end"/>
            </w:r>
          </w:hyperlink>
        </w:p>
        <w:p w14:paraId="7CA2E145" w14:textId="734D3C19"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100" w:history="1">
            <w:r w:rsidRPr="00DB1502">
              <w:rPr>
                <w:rStyle w:val="af3"/>
                <w:noProof/>
              </w:rPr>
              <w:t>6.3</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Установка программного средства</w:t>
            </w:r>
            <w:r w:rsidRPr="00DB1502">
              <w:rPr>
                <w:noProof/>
                <w:webHidden/>
              </w:rPr>
              <w:tab/>
            </w:r>
            <w:r w:rsidRPr="00DB1502">
              <w:rPr>
                <w:noProof/>
                <w:webHidden/>
              </w:rPr>
              <w:fldChar w:fldCharType="begin"/>
            </w:r>
            <w:r w:rsidRPr="00DB1502">
              <w:rPr>
                <w:noProof/>
                <w:webHidden/>
              </w:rPr>
              <w:instrText xml:space="preserve"> PAGEREF _Toc199778100 \h </w:instrText>
            </w:r>
            <w:r w:rsidRPr="00DB1502">
              <w:rPr>
                <w:noProof/>
                <w:webHidden/>
              </w:rPr>
            </w:r>
            <w:r w:rsidRPr="00DB1502">
              <w:rPr>
                <w:noProof/>
                <w:webHidden/>
              </w:rPr>
              <w:fldChar w:fldCharType="separate"/>
            </w:r>
            <w:r w:rsidRPr="00DB1502">
              <w:rPr>
                <w:noProof/>
                <w:webHidden/>
              </w:rPr>
              <w:t>20</w:t>
            </w:r>
            <w:r w:rsidRPr="00DB1502">
              <w:rPr>
                <w:noProof/>
                <w:webHidden/>
              </w:rPr>
              <w:fldChar w:fldCharType="end"/>
            </w:r>
          </w:hyperlink>
        </w:p>
        <w:p w14:paraId="0FA907D5" w14:textId="3C1E50C9" w:rsidR="00DB1502" w:rsidRPr="00DB1502" w:rsidRDefault="00DB1502">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78101" w:history="1">
            <w:r w:rsidRPr="00DB1502">
              <w:rPr>
                <w:rStyle w:val="af3"/>
                <w:noProof/>
              </w:rPr>
              <w:t>6.4</w:t>
            </w:r>
            <w:r w:rsidRPr="00DB1502">
              <w:rPr>
                <w:rFonts w:asciiTheme="minorHAnsi" w:eastAsiaTheme="minorEastAsia" w:hAnsiTheme="minorHAnsi" w:cstheme="minorBidi"/>
                <w:noProof/>
                <w:kern w:val="2"/>
                <w:sz w:val="24"/>
                <w:szCs w:val="24"/>
                <w:lang w:val="ru-BY" w:eastAsia="ru-BY"/>
                <w14:ligatures w14:val="standardContextual"/>
              </w:rPr>
              <w:tab/>
            </w:r>
            <w:r w:rsidRPr="00DB1502">
              <w:rPr>
                <w:rStyle w:val="af3"/>
                <w:noProof/>
              </w:rPr>
              <w:t>Инструкция по использованию</w:t>
            </w:r>
            <w:r w:rsidRPr="00DB1502">
              <w:rPr>
                <w:noProof/>
                <w:webHidden/>
              </w:rPr>
              <w:tab/>
            </w:r>
            <w:r w:rsidRPr="00DB1502">
              <w:rPr>
                <w:noProof/>
                <w:webHidden/>
              </w:rPr>
              <w:fldChar w:fldCharType="begin"/>
            </w:r>
            <w:r w:rsidRPr="00DB1502">
              <w:rPr>
                <w:noProof/>
                <w:webHidden/>
              </w:rPr>
              <w:instrText xml:space="preserve"> PAGEREF _Toc199778101 \h </w:instrText>
            </w:r>
            <w:r w:rsidRPr="00DB1502">
              <w:rPr>
                <w:noProof/>
                <w:webHidden/>
              </w:rPr>
            </w:r>
            <w:r w:rsidRPr="00DB1502">
              <w:rPr>
                <w:noProof/>
                <w:webHidden/>
              </w:rPr>
              <w:fldChar w:fldCharType="separate"/>
            </w:r>
            <w:r w:rsidRPr="00DB1502">
              <w:rPr>
                <w:noProof/>
                <w:webHidden/>
              </w:rPr>
              <w:t>20</w:t>
            </w:r>
            <w:r w:rsidRPr="00DB1502">
              <w:rPr>
                <w:noProof/>
                <w:webHidden/>
              </w:rPr>
              <w:fldChar w:fldCharType="end"/>
            </w:r>
          </w:hyperlink>
        </w:p>
        <w:p w14:paraId="629E4248" w14:textId="1FD2AD75" w:rsidR="00DB1502" w:rsidRPr="00DB1502" w:rsidRDefault="00DB1502">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8102" w:history="1">
            <w:r w:rsidRPr="00DB1502">
              <w:rPr>
                <w:rStyle w:val="af3"/>
                <w:b w:val="0"/>
                <w:bCs w:val="0"/>
              </w:rPr>
              <w:t>7.</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b w:val="0"/>
                <w:bCs w:val="0"/>
              </w:rPr>
              <w:t>ЗАКЛЮЧЕ</w:t>
            </w:r>
            <w:r w:rsidRPr="00DB1502">
              <w:rPr>
                <w:rStyle w:val="af3"/>
                <w:b w:val="0"/>
                <w:bCs w:val="0"/>
              </w:rPr>
              <w:t>Н</w:t>
            </w:r>
            <w:r w:rsidRPr="00DB1502">
              <w:rPr>
                <w:rStyle w:val="af3"/>
                <w:b w:val="0"/>
                <w:bCs w:val="0"/>
              </w:rPr>
              <w:t>ИЕ</w:t>
            </w:r>
            <w:r w:rsidRPr="00DB1502">
              <w:rPr>
                <w:b w:val="0"/>
                <w:bCs w:val="0"/>
                <w:webHidden/>
              </w:rPr>
              <w:tab/>
            </w:r>
            <w:r w:rsidRPr="00DB1502">
              <w:rPr>
                <w:b w:val="0"/>
                <w:bCs w:val="0"/>
                <w:webHidden/>
              </w:rPr>
              <w:fldChar w:fldCharType="begin"/>
            </w:r>
            <w:r w:rsidRPr="00DB1502">
              <w:rPr>
                <w:b w:val="0"/>
                <w:bCs w:val="0"/>
                <w:webHidden/>
              </w:rPr>
              <w:instrText xml:space="preserve"> PAGEREF _Toc199778102 \h </w:instrText>
            </w:r>
            <w:r w:rsidRPr="00DB1502">
              <w:rPr>
                <w:b w:val="0"/>
                <w:bCs w:val="0"/>
                <w:webHidden/>
              </w:rPr>
            </w:r>
            <w:r w:rsidRPr="00DB1502">
              <w:rPr>
                <w:b w:val="0"/>
                <w:bCs w:val="0"/>
                <w:webHidden/>
              </w:rPr>
              <w:fldChar w:fldCharType="separate"/>
            </w:r>
            <w:r w:rsidRPr="00DB1502">
              <w:rPr>
                <w:b w:val="0"/>
                <w:bCs w:val="0"/>
                <w:webHidden/>
              </w:rPr>
              <w:t>24</w:t>
            </w:r>
            <w:r w:rsidRPr="00DB1502">
              <w:rPr>
                <w:b w:val="0"/>
                <w:bCs w:val="0"/>
                <w:webHidden/>
              </w:rPr>
              <w:fldChar w:fldCharType="end"/>
            </w:r>
          </w:hyperlink>
        </w:p>
        <w:p w14:paraId="6C619E11" w14:textId="0E430E21" w:rsidR="00DB1502" w:rsidRPr="00DB1502" w:rsidRDefault="00DB1502">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78103" w:history="1">
            <w:r w:rsidRPr="00DB1502">
              <w:rPr>
                <w:rStyle w:val="af3"/>
                <w:rFonts w:eastAsia="Times New Roman"/>
                <w:b w:val="0"/>
                <w:bCs w:val="0"/>
              </w:rPr>
              <w:t>8.</w:t>
            </w:r>
            <w:r w:rsidRPr="00DB1502">
              <w:rPr>
                <w:rFonts w:asciiTheme="minorHAnsi" w:eastAsiaTheme="minorEastAsia" w:hAnsiTheme="minorHAnsi" w:cstheme="minorBidi"/>
                <w:b w:val="0"/>
                <w:bCs w:val="0"/>
                <w:kern w:val="2"/>
                <w:sz w:val="24"/>
                <w:szCs w:val="24"/>
                <w:lang w:val="ru-BY" w:eastAsia="ru-BY"/>
                <w14:ligatures w14:val="standardContextual"/>
              </w:rPr>
              <w:tab/>
            </w:r>
            <w:r w:rsidRPr="00DB1502">
              <w:rPr>
                <w:rStyle w:val="af3"/>
                <w:rFonts w:eastAsia="Times New Roman"/>
                <w:b w:val="0"/>
                <w:bCs w:val="0"/>
              </w:rPr>
              <w:t>СПИСОК ИСПОЛЬЗУЕМЫХ ИСТОЧНИКОВ</w:t>
            </w:r>
            <w:r w:rsidRPr="00DB1502">
              <w:rPr>
                <w:b w:val="0"/>
                <w:bCs w:val="0"/>
                <w:webHidden/>
              </w:rPr>
              <w:tab/>
            </w:r>
            <w:r w:rsidRPr="00DB1502">
              <w:rPr>
                <w:b w:val="0"/>
                <w:bCs w:val="0"/>
                <w:webHidden/>
              </w:rPr>
              <w:fldChar w:fldCharType="begin"/>
            </w:r>
            <w:r w:rsidRPr="00DB1502">
              <w:rPr>
                <w:b w:val="0"/>
                <w:bCs w:val="0"/>
                <w:webHidden/>
              </w:rPr>
              <w:instrText xml:space="preserve"> PAGEREF _Toc199778103 \h </w:instrText>
            </w:r>
            <w:r w:rsidRPr="00DB1502">
              <w:rPr>
                <w:b w:val="0"/>
                <w:bCs w:val="0"/>
                <w:webHidden/>
              </w:rPr>
            </w:r>
            <w:r w:rsidRPr="00DB1502">
              <w:rPr>
                <w:b w:val="0"/>
                <w:bCs w:val="0"/>
                <w:webHidden/>
              </w:rPr>
              <w:fldChar w:fldCharType="separate"/>
            </w:r>
            <w:r w:rsidRPr="00DB1502">
              <w:rPr>
                <w:b w:val="0"/>
                <w:bCs w:val="0"/>
                <w:webHidden/>
              </w:rPr>
              <w:t>25</w:t>
            </w:r>
            <w:r w:rsidRPr="00DB1502">
              <w:rPr>
                <w:b w:val="0"/>
                <w:bCs w:val="0"/>
                <w:webHidden/>
              </w:rPr>
              <w:fldChar w:fldCharType="end"/>
            </w:r>
          </w:hyperlink>
        </w:p>
        <w:p w14:paraId="6EDC7627" w14:textId="77F9F12D" w:rsidR="00F57661" w:rsidRPr="00137796" w:rsidRDefault="00E33CAC" w:rsidP="00137796">
          <w:pPr>
            <w:rPr>
              <w:szCs w:val="28"/>
            </w:rPr>
          </w:pPr>
          <w:r w:rsidRPr="00DB1502">
            <w:rPr>
              <w:szCs w:val="28"/>
            </w:rPr>
            <w:fldChar w:fldCharType="end"/>
          </w:r>
        </w:p>
      </w:sdtContent>
    </w:sdt>
    <w:p w14:paraId="257FCBE9" w14:textId="77777777" w:rsidR="00F57661" w:rsidRPr="00A84480" w:rsidRDefault="00F57661" w:rsidP="0002687E">
      <w:pPr>
        <w:pStyle w:val="1"/>
        <w:rPr>
          <w:rFonts w:eastAsiaTheme="majorEastAsia"/>
        </w:rPr>
      </w:pPr>
      <w:bookmarkStart w:id="1" w:name="_Toc199745812"/>
      <w:bookmarkStart w:id="2" w:name="_Toc199778076"/>
      <w:r w:rsidRPr="00A84480">
        <w:rPr>
          <w:rFonts w:eastAsiaTheme="majorEastAsia"/>
        </w:rPr>
        <w:lastRenderedPageBreak/>
        <w:t>ВВЕДЕНИЕ</w:t>
      </w:r>
      <w:bookmarkEnd w:id="1"/>
      <w:bookmarkEnd w:id="2"/>
    </w:p>
    <w:p w14:paraId="32BE76D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w:t>
      </w:r>
      <w:proofErr w:type="spellStart"/>
      <w:r w:rsidRPr="00A84480">
        <w:rPr>
          <w:rFonts w:eastAsiaTheme="majorEastAsia"/>
          <w:szCs w:val="28"/>
          <w:lang w:val="ru-BY"/>
        </w:rPr>
        <w:t>Desmos</w:t>
      </w:r>
      <w:proofErr w:type="spellEnd"/>
      <w:r w:rsidRPr="00A84480">
        <w:rPr>
          <w:rFonts w:eastAsiaTheme="majorEastAsia"/>
          <w:szCs w:val="28"/>
          <w:lang w:val="ru-BY"/>
        </w:rPr>
        <w:t xml:space="preserve"> и </w:t>
      </w:r>
      <w:proofErr w:type="spellStart"/>
      <w:r w:rsidRPr="00A84480">
        <w:rPr>
          <w:rFonts w:eastAsiaTheme="majorEastAsia"/>
          <w:szCs w:val="28"/>
          <w:lang w:val="ru-BY"/>
        </w:rPr>
        <w:t>Mathway</w:t>
      </w:r>
      <w:proofErr w:type="spellEnd"/>
      <w:r w:rsidRPr="00A84480">
        <w:rPr>
          <w:rFonts w:eastAsiaTheme="majorEastAsia"/>
          <w:szCs w:val="28"/>
          <w:lang w:val="ru-BY"/>
        </w:rPr>
        <w:t>,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 xml:space="preserve">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 для платформы Windows.</w:t>
      </w:r>
    </w:p>
    <w:p w14:paraId="2C71BAC2" w14:textId="77777777" w:rsidR="00F57661" w:rsidRPr="00A84480" w:rsidRDefault="00F57661" w:rsidP="00676471">
      <w:pPr>
        <w:ind w:firstLine="709"/>
        <w:rPr>
          <w:rFonts w:eastAsiaTheme="majorEastAsia"/>
          <w:szCs w:val="28"/>
          <w:lang w:val="ru-BY"/>
        </w:rPr>
      </w:pPr>
      <w:r w:rsidRPr="00A84480">
        <w:rPr>
          <w:rFonts w:eastAsiaTheme="majorEastAsia"/>
          <w:szCs w:val="28"/>
          <w:lang w:val="ru-BY"/>
        </w:rPr>
        <w:t>Курсовая работа включает:</w:t>
      </w:r>
    </w:p>
    <w:p w14:paraId="22165D93"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Анализ прототипов, литературы и формирование требований.</w:t>
      </w:r>
    </w:p>
    <w:p w14:paraId="4F10939D"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Разработку функциональных требований.</w:t>
      </w:r>
    </w:p>
    <w:p w14:paraId="49FBC540"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Проектирование с созданием алгоритмов и схем.</w:t>
      </w:r>
    </w:p>
    <w:p w14:paraId="5ACB1292"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Реализацию и отладку программного средства.</w:t>
      </w:r>
    </w:p>
    <w:p w14:paraId="3B946194" w14:textId="77777777" w:rsidR="00F57661" w:rsidRPr="00A84480" w:rsidRDefault="00F57661" w:rsidP="00676471">
      <w:pPr>
        <w:pStyle w:val="af2"/>
        <w:numPr>
          <w:ilvl w:val="0"/>
          <w:numId w:val="59"/>
        </w:numPr>
        <w:ind w:left="0" w:firstLine="709"/>
        <w:rPr>
          <w:rFonts w:eastAsiaTheme="majorEastAsia"/>
        </w:rPr>
      </w:pPr>
      <w:r w:rsidRPr="00A84480">
        <w:rPr>
          <w:rFonts w:eastAsiaTheme="majorEastAsia"/>
        </w:rPr>
        <w:t>Тестирование и анализ результатов.</w:t>
      </w:r>
    </w:p>
    <w:p w14:paraId="46702BE1" w14:textId="77777777" w:rsidR="00F57661" w:rsidRPr="00A84480" w:rsidRDefault="00F57661" w:rsidP="00676471">
      <w:pPr>
        <w:pStyle w:val="af2"/>
        <w:numPr>
          <w:ilvl w:val="0"/>
          <w:numId w:val="59"/>
        </w:numPr>
        <w:spacing w:after="0"/>
        <w:ind w:left="0" w:firstLine="709"/>
        <w:rPr>
          <w:rFonts w:eastAsiaTheme="majorEastAsia"/>
        </w:rPr>
      </w:pPr>
      <w:r w:rsidRPr="00A84480">
        <w:rPr>
          <w:rFonts w:eastAsiaTheme="majorEastAsia"/>
        </w:rPr>
        <w:t>Руководство по установке и использованию.</w:t>
      </w:r>
    </w:p>
    <w:p w14:paraId="58502AA8" w14:textId="2DAACB98" w:rsidR="002C129D" w:rsidRPr="00A84480" w:rsidRDefault="00F57661" w:rsidP="00676471">
      <w:pPr>
        <w:ind w:firstLine="709"/>
        <w:rPr>
          <w:rFonts w:eastAsiaTheme="majorEastAsia"/>
          <w:szCs w:val="28"/>
          <w:lang w:val="ru-BY"/>
        </w:rPr>
      </w:pPr>
      <w:r w:rsidRPr="00A84480">
        <w:rPr>
          <w:rFonts w:eastAsiaTheme="majorEastAsia"/>
          <w:szCs w:val="28"/>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Pr="00A84480" w:rsidRDefault="002C129D" w:rsidP="00676471">
      <w:pPr>
        <w:spacing w:after="200" w:line="276" w:lineRule="auto"/>
        <w:ind w:firstLine="709"/>
        <w:rPr>
          <w:rFonts w:eastAsiaTheme="majorEastAsia"/>
          <w:szCs w:val="28"/>
          <w:lang w:val="ru-BY"/>
        </w:rPr>
      </w:pPr>
      <w:r w:rsidRPr="00A84480">
        <w:rPr>
          <w:rFonts w:eastAsiaTheme="majorEastAsia"/>
          <w:szCs w:val="28"/>
          <w:lang w:val="ru-BY"/>
        </w:rPr>
        <w:br w:type="page"/>
      </w:r>
    </w:p>
    <w:p w14:paraId="49CE72BE" w14:textId="4E513292" w:rsidR="003F36E5" w:rsidRPr="00A84480" w:rsidRDefault="00312026" w:rsidP="0002687E">
      <w:pPr>
        <w:pStyle w:val="1"/>
      </w:pPr>
      <w:bookmarkStart w:id="3" w:name="_Toc199778077"/>
      <w:r w:rsidRPr="00A84480">
        <w:lastRenderedPageBreak/>
        <w:t>АНАЛИЗ ПРОТОТИПОВ, ЛИТЕРАТУРНЫХ ИСТОЧНИКОВ И ФОРМИРОВАНИЕ ТРЕБОВАНИЙ К ПРОЕКТИРУЕМОМУ</w:t>
      </w:r>
      <w:bookmarkEnd w:id="3"/>
    </w:p>
    <w:p w14:paraId="1014C974" w14:textId="08A68106" w:rsidR="003F36E5" w:rsidRPr="00A84480" w:rsidRDefault="005B463D" w:rsidP="00B92038">
      <w:pPr>
        <w:pStyle w:val="2"/>
        <w:numPr>
          <w:ilvl w:val="1"/>
          <w:numId w:val="116"/>
        </w:numPr>
        <w:rPr>
          <w:rFonts w:cs="Times New Roman"/>
          <w:szCs w:val="28"/>
        </w:rPr>
      </w:pPr>
      <w:bookmarkStart w:id="4" w:name="_Toc199778078"/>
      <w:r w:rsidRPr="00A84480">
        <w:rPr>
          <w:rFonts w:cs="Times New Roman"/>
          <w:szCs w:val="28"/>
        </w:rPr>
        <w:t>Графический калькулятор</w:t>
      </w:r>
      <w:bookmarkEnd w:id="4"/>
    </w:p>
    <w:p w14:paraId="658E62B2" w14:textId="39CDDCF3" w:rsidR="005B463D" w:rsidRPr="00A84480" w:rsidRDefault="005B463D" w:rsidP="00676471">
      <w:pPr>
        <w:ind w:firstLine="709"/>
        <w:jc w:val="both"/>
        <w:rPr>
          <w:szCs w:val="28"/>
          <w:lang w:eastAsia="en-US"/>
        </w:rPr>
      </w:pPr>
      <w:r w:rsidRPr="00A84480">
        <w:rPr>
          <w:szCs w:val="28"/>
          <w:lang w:eastAsia="en-US"/>
        </w:rPr>
        <w:t xml:space="preserve">Программное средство (далее ПС) “Графический калькулятор” предназначено для графической визуализации математических выражений. Данный вариант калькулятора должен позволять </w:t>
      </w:r>
      <w:proofErr w:type="spellStart"/>
      <w:r w:rsidRPr="00A84480">
        <w:rPr>
          <w:szCs w:val="28"/>
          <w:lang w:eastAsia="en-US"/>
        </w:rPr>
        <w:t>отрисовывать</w:t>
      </w:r>
      <w:proofErr w:type="spellEnd"/>
      <w:r w:rsidRPr="00A84480">
        <w:rPr>
          <w:szCs w:val="28"/>
          <w:lang w:eastAsia="en-US"/>
        </w:rPr>
        <w:t xml:space="preserve"> графики функций вида </w:t>
      </w:r>
      <w:r w:rsidRPr="00A84480">
        <w:rPr>
          <w:szCs w:val="28"/>
          <w:lang w:val="en-US" w:eastAsia="en-US"/>
        </w:rPr>
        <w:t>y</w:t>
      </w:r>
      <w:r w:rsidRPr="00A84480">
        <w:rPr>
          <w:szCs w:val="28"/>
          <w:lang w:eastAsia="en-US"/>
        </w:rPr>
        <w:t>=</w:t>
      </w:r>
      <w:r w:rsidRPr="00A84480">
        <w:rPr>
          <w:szCs w:val="28"/>
          <w:lang w:val="en-US" w:eastAsia="en-US"/>
        </w:rPr>
        <w:t>F</w:t>
      </w:r>
      <w:r w:rsidRPr="00A84480">
        <w:rPr>
          <w:szCs w:val="28"/>
          <w:lang w:eastAsia="en-US"/>
        </w:rPr>
        <w:t>(</w:t>
      </w:r>
      <w:r w:rsidRPr="00A84480">
        <w:rPr>
          <w:szCs w:val="28"/>
          <w:lang w:val="en-US" w:eastAsia="en-US"/>
        </w:rPr>
        <w:t>x</w:t>
      </w:r>
      <w:r w:rsidRPr="00A84480">
        <w:rPr>
          <w:szCs w:val="28"/>
          <w:lang w:eastAsia="en-US"/>
        </w:rPr>
        <w:t>).</w:t>
      </w:r>
      <w:bookmarkStart w:id="5" w:name="_Toc191238018"/>
    </w:p>
    <w:p w14:paraId="5F1C4BCC" w14:textId="7486CF87" w:rsidR="00E44A2B" w:rsidRPr="00A84480" w:rsidRDefault="003F36E5" w:rsidP="00676471">
      <w:pPr>
        <w:ind w:firstLine="709"/>
        <w:jc w:val="both"/>
        <w:rPr>
          <w:szCs w:val="28"/>
        </w:rPr>
      </w:pPr>
      <w:r w:rsidRPr="00A84480">
        <w:rPr>
          <w:szCs w:val="28"/>
        </w:rPr>
        <w:t>Примеры прототипов:</w:t>
      </w:r>
      <w:bookmarkEnd w:id="5"/>
    </w:p>
    <w:p w14:paraId="0A5D35FC" w14:textId="77777777" w:rsidR="003F36E5" w:rsidRPr="00A84480" w:rsidRDefault="003F36E5" w:rsidP="00676471">
      <w:pPr>
        <w:ind w:firstLine="709"/>
        <w:jc w:val="both"/>
        <w:rPr>
          <w:szCs w:val="28"/>
        </w:rPr>
      </w:pPr>
      <w:r w:rsidRPr="00A84480">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A84480" w:rsidRDefault="000B76D6" w:rsidP="00676471">
      <w:pPr>
        <w:ind w:firstLine="709"/>
        <w:jc w:val="both"/>
        <w:rPr>
          <w:szCs w:val="28"/>
          <w:lang w:val="ru-BY"/>
        </w:rPr>
      </w:pPr>
      <w:proofErr w:type="spellStart"/>
      <w:r w:rsidRPr="00A84480">
        <w:rPr>
          <w:b/>
          <w:bCs/>
          <w:szCs w:val="28"/>
          <w:lang w:val="ru-BY"/>
        </w:rPr>
        <w:t>Mathway</w:t>
      </w:r>
      <w:proofErr w:type="spellEnd"/>
      <w:r w:rsidRPr="00A84480">
        <w:rPr>
          <w:szCs w:val="28"/>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A84480" w:rsidRDefault="000B76D6" w:rsidP="00676471">
      <w:pPr>
        <w:ind w:firstLine="709"/>
        <w:jc w:val="both"/>
        <w:rPr>
          <w:szCs w:val="28"/>
          <w:lang w:val="ru-BY"/>
        </w:rPr>
      </w:pPr>
      <w:r w:rsidRPr="00A84480">
        <w:rPr>
          <w:szCs w:val="28"/>
          <w:lang w:val="ru-BY"/>
        </w:rPr>
        <w:t>Функциональные возможности:</w:t>
      </w:r>
    </w:p>
    <w:p w14:paraId="32D54F7C" w14:textId="29A22CF9" w:rsidR="000B76D6" w:rsidRPr="00A84480" w:rsidRDefault="000B76D6" w:rsidP="00676471">
      <w:pPr>
        <w:pStyle w:val="af2"/>
        <w:numPr>
          <w:ilvl w:val="0"/>
          <w:numId w:val="30"/>
        </w:numPr>
        <w:ind w:left="0" w:firstLine="709"/>
        <w:jc w:val="both"/>
      </w:pPr>
      <w:r w:rsidRPr="00A84480">
        <w:t xml:space="preserve">Решение алгебраических, тригонометрических, логарифмических и экспоненциальных выражений. </w:t>
      </w:r>
    </w:p>
    <w:p w14:paraId="53F5B2C4" w14:textId="11FD3458" w:rsidR="000B76D6" w:rsidRPr="00A84480" w:rsidRDefault="000B76D6" w:rsidP="00841418">
      <w:pPr>
        <w:pStyle w:val="af2"/>
        <w:numPr>
          <w:ilvl w:val="0"/>
          <w:numId w:val="30"/>
        </w:numPr>
        <w:spacing w:after="0"/>
        <w:ind w:left="0" w:firstLine="709"/>
        <w:jc w:val="both"/>
      </w:pPr>
      <w:r w:rsidRPr="00A84480">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A84480" w:rsidRDefault="000B76D6" w:rsidP="00676471">
      <w:pPr>
        <w:pStyle w:val="af2"/>
        <w:numPr>
          <w:ilvl w:val="0"/>
          <w:numId w:val="30"/>
        </w:numPr>
        <w:ind w:left="0" w:firstLine="709"/>
        <w:jc w:val="both"/>
      </w:pPr>
      <w:r w:rsidRPr="00A84480">
        <w:t xml:space="preserve">Поддержка различных математических дисциплин, включая статистику и линейную алгебру. </w:t>
      </w:r>
    </w:p>
    <w:p w14:paraId="61E065E0" w14:textId="08911964" w:rsidR="000B76D6" w:rsidRPr="00A84480" w:rsidRDefault="000B76D6" w:rsidP="00676471">
      <w:pPr>
        <w:pStyle w:val="af2"/>
        <w:numPr>
          <w:ilvl w:val="0"/>
          <w:numId w:val="30"/>
        </w:numPr>
        <w:ind w:left="0" w:firstLine="709"/>
        <w:jc w:val="both"/>
      </w:pPr>
      <w:r w:rsidRPr="00A84480">
        <w:t>Интерактивный интерфейс с возможностью ввода выражений вручную или с помощью виртуальной клавиатуры.</w:t>
      </w:r>
    </w:p>
    <w:p w14:paraId="4ED6317F" w14:textId="77777777" w:rsidR="00E44A2B" w:rsidRPr="00A84480" w:rsidRDefault="00E44A2B" w:rsidP="00B92038">
      <w:pPr>
        <w:keepNext/>
        <w:jc w:val="center"/>
        <w:rPr>
          <w:szCs w:val="28"/>
        </w:rPr>
      </w:pPr>
      <w:r w:rsidRPr="00A84480">
        <w:rPr>
          <w:noProof/>
          <w:szCs w:val="28"/>
        </w:rPr>
        <w:drawing>
          <wp:inline distT="0" distB="0" distL="0" distR="0" wp14:anchorId="604D50A2" wp14:editId="6A7B6F72">
            <wp:extent cx="5465135" cy="2665730"/>
            <wp:effectExtent l="0" t="0" r="254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466848" cy="2666566"/>
                    </a:xfrm>
                    <a:prstGeom prst="rect">
                      <a:avLst/>
                    </a:prstGeom>
                  </pic:spPr>
                </pic:pic>
              </a:graphicData>
            </a:graphic>
          </wp:inline>
        </w:drawing>
      </w:r>
    </w:p>
    <w:p w14:paraId="7DA21337" w14:textId="2C3FE782" w:rsidR="00E44A2B" w:rsidRPr="009A5237" w:rsidRDefault="00E44A2B" w:rsidP="009A5237">
      <w:pPr>
        <w:pStyle w:val="af5"/>
        <w:ind w:firstLine="709"/>
        <w:jc w:val="center"/>
        <w:rPr>
          <w:i w:val="0"/>
          <w:iCs w:val="0"/>
          <w:color w:val="auto"/>
          <w:sz w:val="28"/>
          <w:szCs w:val="28"/>
        </w:rPr>
      </w:pPr>
      <w:r w:rsidRPr="009A5237">
        <w:rPr>
          <w:i w:val="0"/>
          <w:iCs w:val="0"/>
          <w:color w:val="auto"/>
          <w:sz w:val="28"/>
          <w:szCs w:val="28"/>
        </w:rPr>
        <w:t xml:space="preserve">Рисунок </w:t>
      </w:r>
      <w:r w:rsidRPr="009A5237">
        <w:rPr>
          <w:i w:val="0"/>
          <w:iCs w:val="0"/>
          <w:color w:val="auto"/>
          <w:sz w:val="28"/>
          <w:szCs w:val="28"/>
        </w:rPr>
        <w:fldChar w:fldCharType="begin"/>
      </w:r>
      <w:r w:rsidRPr="009A5237">
        <w:rPr>
          <w:i w:val="0"/>
          <w:iCs w:val="0"/>
          <w:color w:val="auto"/>
          <w:sz w:val="28"/>
          <w:szCs w:val="28"/>
        </w:rPr>
        <w:instrText xml:space="preserve"> SEQ Рисунок \* ARABIC </w:instrText>
      </w:r>
      <w:r w:rsidRPr="009A5237">
        <w:rPr>
          <w:i w:val="0"/>
          <w:iCs w:val="0"/>
          <w:color w:val="auto"/>
          <w:sz w:val="28"/>
          <w:szCs w:val="28"/>
        </w:rPr>
        <w:fldChar w:fldCharType="separate"/>
      </w:r>
      <w:r w:rsidR="00C56D49">
        <w:rPr>
          <w:i w:val="0"/>
          <w:iCs w:val="0"/>
          <w:noProof/>
          <w:color w:val="auto"/>
          <w:sz w:val="28"/>
          <w:szCs w:val="28"/>
        </w:rPr>
        <w:t>1</w:t>
      </w:r>
      <w:r w:rsidRPr="009A5237">
        <w:rPr>
          <w:i w:val="0"/>
          <w:iCs w:val="0"/>
          <w:color w:val="auto"/>
          <w:sz w:val="28"/>
          <w:szCs w:val="28"/>
        </w:rPr>
        <w:fldChar w:fldCharType="end"/>
      </w:r>
      <w:r w:rsidRPr="009A5237">
        <w:rPr>
          <w:i w:val="0"/>
          <w:iCs w:val="0"/>
          <w:color w:val="auto"/>
          <w:sz w:val="28"/>
          <w:szCs w:val="28"/>
        </w:rPr>
        <w:t>–</w:t>
      </w:r>
      <w:proofErr w:type="spellStart"/>
      <w:r w:rsidRPr="009A5237">
        <w:rPr>
          <w:i w:val="0"/>
          <w:iCs w:val="0"/>
          <w:color w:val="auto"/>
          <w:sz w:val="28"/>
          <w:szCs w:val="28"/>
          <w:lang w:val="en-US"/>
        </w:rPr>
        <w:t>MathWay</w:t>
      </w:r>
      <w:proofErr w:type="spellEnd"/>
    </w:p>
    <w:p w14:paraId="498CA52F" w14:textId="77777777" w:rsidR="000B76D6" w:rsidRPr="00A84480" w:rsidRDefault="000B76D6" w:rsidP="00676471">
      <w:pPr>
        <w:ind w:firstLine="709"/>
        <w:jc w:val="both"/>
        <w:rPr>
          <w:szCs w:val="28"/>
          <w:lang w:val="ru-BY"/>
        </w:rPr>
      </w:pPr>
      <w:bookmarkStart w:id="6" w:name="_Toc191238019"/>
      <w:proofErr w:type="spellStart"/>
      <w:r w:rsidRPr="00A84480">
        <w:rPr>
          <w:b/>
          <w:bCs/>
          <w:szCs w:val="28"/>
          <w:lang w:val="ru-BY"/>
        </w:rPr>
        <w:t>Desmos</w:t>
      </w:r>
      <w:proofErr w:type="spellEnd"/>
      <w:r w:rsidRPr="00A84480">
        <w:rPr>
          <w:szCs w:val="28"/>
          <w:lang w:val="ru-BY"/>
        </w:rPr>
        <w:t xml:space="preserve"> – это мощное программное средство для визуализации математических функций и выполнения вычислений. Оно представляет собой </w:t>
      </w:r>
      <w:r w:rsidRPr="00A84480">
        <w:rPr>
          <w:szCs w:val="28"/>
          <w:lang w:val="ru-BY"/>
        </w:rPr>
        <w:lastRenderedPageBreak/>
        <w:t>интерактивный графический калькулятор, который позволяет пользователям строить графики, анализировать математические выражения и проводить моделирование различных процессов.</w:t>
      </w:r>
    </w:p>
    <w:p w14:paraId="33A9E427" w14:textId="77777777" w:rsidR="000B76D6" w:rsidRPr="004F2FD4" w:rsidRDefault="000B76D6" w:rsidP="00B92038">
      <w:pPr>
        <w:pStyle w:val="2"/>
        <w:numPr>
          <w:ilvl w:val="1"/>
          <w:numId w:val="116"/>
        </w:numPr>
      </w:pPr>
      <w:bookmarkStart w:id="7" w:name="_Toc199778079"/>
      <w:r w:rsidRPr="004F2FD4">
        <w:t>Функциональные возможности:</w:t>
      </w:r>
      <w:bookmarkEnd w:id="7"/>
    </w:p>
    <w:p w14:paraId="20841471" w14:textId="77777777" w:rsidR="000B76D6" w:rsidRPr="00A84480" w:rsidRDefault="000B76D6" w:rsidP="00676471">
      <w:pPr>
        <w:pStyle w:val="af2"/>
        <w:numPr>
          <w:ilvl w:val="0"/>
          <w:numId w:val="31"/>
        </w:numPr>
        <w:ind w:left="0" w:firstLine="709"/>
        <w:jc w:val="both"/>
      </w:pPr>
      <w:r w:rsidRPr="00A84480">
        <w:t>Построение графиков функций в реальном времени.</w:t>
      </w:r>
    </w:p>
    <w:p w14:paraId="481B6FF0" w14:textId="77777777" w:rsidR="000B76D6" w:rsidRPr="00A84480" w:rsidRDefault="000B76D6" w:rsidP="00676471">
      <w:pPr>
        <w:pStyle w:val="af2"/>
        <w:numPr>
          <w:ilvl w:val="0"/>
          <w:numId w:val="31"/>
        </w:numPr>
        <w:ind w:left="0" w:firstLine="709"/>
        <w:jc w:val="both"/>
      </w:pPr>
      <w:r w:rsidRPr="00A84480">
        <w:t>Поддержка параметрических и полярных уравнений.</w:t>
      </w:r>
    </w:p>
    <w:p w14:paraId="349E7C08" w14:textId="77777777" w:rsidR="000B76D6" w:rsidRPr="00A84480" w:rsidRDefault="000B76D6" w:rsidP="00676471">
      <w:pPr>
        <w:pStyle w:val="af2"/>
        <w:numPr>
          <w:ilvl w:val="0"/>
          <w:numId w:val="31"/>
        </w:numPr>
        <w:ind w:left="0" w:firstLine="709"/>
        <w:jc w:val="both"/>
      </w:pPr>
      <w:r w:rsidRPr="00A84480">
        <w:t>Возможность анимации графиков для динамического анализа.</w:t>
      </w:r>
    </w:p>
    <w:p w14:paraId="1B139894" w14:textId="41AFE340" w:rsidR="000B76D6" w:rsidRPr="00A84480" w:rsidRDefault="000B76D6" w:rsidP="00676471">
      <w:pPr>
        <w:pStyle w:val="af2"/>
        <w:numPr>
          <w:ilvl w:val="0"/>
          <w:numId w:val="31"/>
        </w:numPr>
        <w:ind w:left="0" w:firstLine="709"/>
        <w:jc w:val="both"/>
      </w:pPr>
      <w:r w:rsidRPr="00A84480">
        <w:t>Работа с таблицами данных и их визуализация.</w:t>
      </w:r>
    </w:p>
    <w:p w14:paraId="17A26B1C" w14:textId="751C909A" w:rsidR="000B76D6" w:rsidRPr="00A84480" w:rsidRDefault="000B76D6" w:rsidP="00676471">
      <w:pPr>
        <w:pStyle w:val="af2"/>
        <w:numPr>
          <w:ilvl w:val="0"/>
          <w:numId w:val="31"/>
        </w:numPr>
        <w:ind w:left="0" w:firstLine="709"/>
        <w:jc w:val="both"/>
      </w:pPr>
      <w:r w:rsidRPr="00A84480">
        <w:t>Интерактивные инструменты для геометрических построений.</w:t>
      </w:r>
    </w:p>
    <w:p w14:paraId="7488032A" w14:textId="77777777" w:rsidR="00C97D01" w:rsidRPr="00A84480" w:rsidRDefault="00C97D01" w:rsidP="00B92038">
      <w:pPr>
        <w:keepNext/>
        <w:jc w:val="center"/>
        <w:rPr>
          <w:szCs w:val="28"/>
        </w:rPr>
      </w:pPr>
      <w:r w:rsidRPr="00A84480">
        <w:rPr>
          <w:noProof/>
          <w:szCs w:val="28"/>
        </w:rPr>
        <w:drawing>
          <wp:inline distT="0" distB="0" distL="0" distR="0" wp14:anchorId="576367C8" wp14:editId="100987ED">
            <wp:extent cx="5475738" cy="2618725"/>
            <wp:effectExtent l="0" t="0" r="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504465" cy="2632463"/>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32C4FC46" w:rsidR="00C97D01" w:rsidRPr="00A84480" w:rsidRDefault="00C97D01" w:rsidP="009A5237">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2</w:t>
      </w:r>
      <w:r w:rsidRPr="00A84480">
        <w:rPr>
          <w:i w:val="0"/>
          <w:iCs w:val="0"/>
          <w:color w:val="auto"/>
          <w:sz w:val="28"/>
          <w:szCs w:val="28"/>
        </w:rPr>
        <w:fldChar w:fldCharType="end"/>
      </w:r>
      <w:r w:rsidR="00E44A2B" w:rsidRPr="00A84480">
        <w:rPr>
          <w:i w:val="0"/>
          <w:iCs w:val="0"/>
          <w:sz w:val="28"/>
          <w:szCs w:val="28"/>
        </w:rPr>
        <w:t>–</w:t>
      </w:r>
      <w:r w:rsidR="00E44A2B" w:rsidRPr="00A84480">
        <w:rPr>
          <w:i w:val="0"/>
          <w:iCs w:val="0"/>
          <w:color w:val="auto"/>
          <w:sz w:val="28"/>
          <w:szCs w:val="28"/>
          <w:lang w:val="en-US"/>
        </w:rPr>
        <w:t>Desmos</w:t>
      </w:r>
    </w:p>
    <w:p w14:paraId="27B559B1" w14:textId="6B692704" w:rsidR="003F36E5" w:rsidRPr="00A84480" w:rsidRDefault="003F36E5" w:rsidP="00B92038">
      <w:pPr>
        <w:pStyle w:val="2"/>
        <w:numPr>
          <w:ilvl w:val="1"/>
          <w:numId w:val="116"/>
        </w:numPr>
        <w:rPr>
          <w:rFonts w:cs="Times New Roman"/>
          <w:szCs w:val="28"/>
          <w:lang w:val="ru-RU"/>
        </w:rPr>
      </w:pPr>
      <w:bookmarkStart w:id="8" w:name="_Toc191238020"/>
      <w:bookmarkStart w:id="9" w:name="_Toc199778080"/>
      <w:bookmarkEnd w:id="6"/>
      <w:r w:rsidRPr="00A84480">
        <w:rPr>
          <w:rFonts w:cs="Times New Roman"/>
          <w:szCs w:val="28"/>
        </w:rPr>
        <w:t>Литературные источники</w:t>
      </w:r>
      <w:bookmarkEnd w:id="8"/>
      <w:bookmarkEnd w:id="9"/>
      <w:r w:rsidR="00CC1CEA" w:rsidRPr="00A84480">
        <w:rPr>
          <w:rFonts w:cs="Times New Roman"/>
          <w:szCs w:val="28"/>
          <w:lang w:val="ru-RU"/>
        </w:rPr>
        <w:tab/>
      </w:r>
    </w:p>
    <w:p w14:paraId="2CB0F0B3" w14:textId="77777777" w:rsidR="00CC1CEA" w:rsidRPr="00A84480" w:rsidRDefault="00CC1CEA" w:rsidP="00676471">
      <w:pPr>
        <w:pStyle w:val="af2"/>
        <w:numPr>
          <w:ilvl w:val="0"/>
          <w:numId w:val="32"/>
        </w:numPr>
        <w:ind w:left="0" w:firstLine="709"/>
        <w:jc w:val="both"/>
        <w:rPr>
          <w:lang w:eastAsia="ru-BY"/>
        </w:rPr>
      </w:pPr>
      <w:r w:rsidRPr="00A84480">
        <w:rPr>
          <w:rStyle w:val="af1"/>
        </w:rPr>
        <w:t>"</w:t>
      </w:r>
      <w:proofErr w:type="spellStart"/>
      <w:r w:rsidRPr="00A84480">
        <w:rPr>
          <w:rStyle w:val="af1"/>
        </w:rPr>
        <w:t>Algebra</w:t>
      </w:r>
      <w:proofErr w:type="spellEnd"/>
      <w:r w:rsidRPr="00A84480">
        <w:rPr>
          <w:rStyle w:val="af1"/>
        </w:rPr>
        <w:t xml:space="preserve"> </w:t>
      </w:r>
      <w:proofErr w:type="spellStart"/>
      <w:r w:rsidRPr="00A84480">
        <w:rPr>
          <w:rStyle w:val="af1"/>
        </w:rPr>
        <w:t>and</w:t>
      </w:r>
      <w:proofErr w:type="spellEnd"/>
      <w:r w:rsidRPr="00A84480">
        <w:rPr>
          <w:rStyle w:val="af1"/>
        </w:rPr>
        <w:t xml:space="preserve"> </w:t>
      </w:r>
      <w:proofErr w:type="spellStart"/>
      <w:r w:rsidRPr="00A84480">
        <w:rPr>
          <w:rStyle w:val="af1"/>
        </w:rPr>
        <w:t>Trigonometry</w:t>
      </w:r>
      <w:proofErr w:type="spellEnd"/>
      <w:r w:rsidRPr="00A84480">
        <w:rPr>
          <w:rStyle w:val="af1"/>
        </w:rPr>
        <w:t xml:space="preserve">" – </w:t>
      </w:r>
      <w:proofErr w:type="spellStart"/>
      <w:r w:rsidRPr="00A84480">
        <w:rPr>
          <w:rStyle w:val="af1"/>
        </w:rPr>
        <w:t>Jay</w:t>
      </w:r>
      <w:proofErr w:type="spellEnd"/>
      <w:r w:rsidRPr="00A84480">
        <w:rPr>
          <w:rStyle w:val="af1"/>
        </w:rPr>
        <w:t xml:space="preserve"> </w:t>
      </w:r>
      <w:proofErr w:type="spellStart"/>
      <w:r w:rsidRPr="00A84480">
        <w:rPr>
          <w:rStyle w:val="af1"/>
        </w:rPr>
        <w:t>Abramson</w:t>
      </w:r>
      <w:proofErr w:type="spellEnd"/>
      <w:r w:rsidRPr="00A84480">
        <w:t xml:space="preserve"> Книга охватывает основные аспекты алгебры и тригонометрии, включая примеры и упражнения.</w:t>
      </w:r>
    </w:p>
    <w:p w14:paraId="5E604CCC" w14:textId="77777777" w:rsidR="00CC1CEA" w:rsidRPr="00A84480" w:rsidRDefault="00CC1CEA" w:rsidP="00676471">
      <w:pPr>
        <w:pStyle w:val="af2"/>
        <w:numPr>
          <w:ilvl w:val="0"/>
          <w:numId w:val="32"/>
        </w:numPr>
        <w:ind w:left="0" w:firstLine="709"/>
        <w:jc w:val="both"/>
      </w:pPr>
      <w:r w:rsidRPr="00A84480">
        <w:rPr>
          <w:rStyle w:val="af1"/>
        </w:rPr>
        <w:t xml:space="preserve">"The Matrix </w:t>
      </w:r>
      <w:proofErr w:type="spellStart"/>
      <w:r w:rsidRPr="00A84480">
        <w:rPr>
          <w:rStyle w:val="af1"/>
        </w:rPr>
        <w:t>Cookbook</w:t>
      </w:r>
      <w:proofErr w:type="spellEnd"/>
      <w:r w:rsidRPr="00A84480">
        <w:rPr>
          <w:rStyle w:val="af1"/>
        </w:rPr>
        <w:t>"</w:t>
      </w:r>
      <w:r w:rsidRPr="00A84480">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Pr="00A84480" w:rsidRDefault="00CC1CEA" w:rsidP="00676471">
      <w:pPr>
        <w:pStyle w:val="af2"/>
        <w:numPr>
          <w:ilvl w:val="0"/>
          <w:numId w:val="32"/>
        </w:numPr>
        <w:ind w:left="0" w:firstLine="709"/>
        <w:jc w:val="both"/>
      </w:pPr>
      <w:r w:rsidRPr="00A84480">
        <w:rPr>
          <w:rStyle w:val="af1"/>
        </w:rPr>
        <w:t>"</w:t>
      </w:r>
      <w:proofErr w:type="spellStart"/>
      <w:r w:rsidRPr="00A84480">
        <w:rPr>
          <w:rStyle w:val="af1"/>
        </w:rPr>
        <w:t>Probability</w:t>
      </w:r>
      <w:proofErr w:type="spellEnd"/>
      <w:r w:rsidRPr="00A84480">
        <w:rPr>
          <w:rStyle w:val="af1"/>
        </w:rPr>
        <w:t xml:space="preserve"> </w:t>
      </w:r>
      <w:proofErr w:type="spellStart"/>
      <w:r w:rsidRPr="00A84480">
        <w:rPr>
          <w:rStyle w:val="af1"/>
        </w:rPr>
        <w:t>Theory</w:t>
      </w:r>
      <w:proofErr w:type="spellEnd"/>
      <w:r w:rsidRPr="00A84480">
        <w:rPr>
          <w:rStyle w:val="af1"/>
        </w:rPr>
        <w:t xml:space="preserve">" – E. T. </w:t>
      </w:r>
      <w:proofErr w:type="spellStart"/>
      <w:r w:rsidRPr="00A84480">
        <w:rPr>
          <w:rStyle w:val="af1"/>
        </w:rPr>
        <w:t>Jaynes</w:t>
      </w:r>
      <w:proofErr w:type="spellEnd"/>
      <w:r w:rsidRPr="00A84480">
        <w:t xml:space="preserve"> Фундаментальная книга по теории вероятностей, которая может пригодиться при разработке аналитических функций.</w:t>
      </w:r>
    </w:p>
    <w:p w14:paraId="01727206" w14:textId="79596F31" w:rsidR="00CC1CEA" w:rsidRPr="009A5237" w:rsidRDefault="00CC1CEA" w:rsidP="00841418">
      <w:pPr>
        <w:pStyle w:val="af2"/>
        <w:numPr>
          <w:ilvl w:val="0"/>
          <w:numId w:val="32"/>
        </w:numPr>
        <w:spacing w:after="0"/>
        <w:ind w:left="0" w:firstLine="709"/>
        <w:jc w:val="both"/>
      </w:pPr>
      <w:r w:rsidRPr="00A84480">
        <w:rPr>
          <w:rStyle w:val="af1"/>
        </w:rPr>
        <w:t>"35 лучших книг для программистов" – DEVGUIDE.RU</w:t>
      </w:r>
      <w:r w:rsidRPr="00A84480">
        <w:t xml:space="preserve"> Список рекомендованных книг по программированию, включая материалы по алгоритмам и математическим вычислениям.</w:t>
      </w:r>
    </w:p>
    <w:p w14:paraId="7C2F07A2" w14:textId="77777777" w:rsidR="003F36E5" w:rsidRPr="00A84480" w:rsidRDefault="003F36E5" w:rsidP="00B92038">
      <w:pPr>
        <w:pStyle w:val="2"/>
        <w:numPr>
          <w:ilvl w:val="1"/>
          <w:numId w:val="116"/>
        </w:numPr>
        <w:rPr>
          <w:rFonts w:cs="Times New Roman"/>
          <w:szCs w:val="28"/>
        </w:rPr>
      </w:pPr>
      <w:bookmarkStart w:id="10" w:name="_Toc191238021"/>
      <w:bookmarkStart w:id="11" w:name="_Toc199778081"/>
      <w:r w:rsidRPr="00A84480">
        <w:rPr>
          <w:rFonts w:cs="Times New Roman"/>
          <w:szCs w:val="28"/>
        </w:rPr>
        <w:t>Формирование требований к программному средству</w:t>
      </w:r>
      <w:bookmarkEnd w:id="10"/>
      <w:bookmarkEnd w:id="11"/>
    </w:p>
    <w:p w14:paraId="3344BD99" w14:textId="77777777" w:rsidR="003F36E5" w:rsidRPr="00A84480" w:rsidRDefault="003F36E5" w:rsidP="00676471">
      <w:pPr>
        <w:ind w:firstLine="709"/>
        <w:jc w:val="both"/>
        <w:rPr>
          <w:szCs w:val="28"/>
        </w:rPr>
      </w:pPr>
      <w:r w:rsidRPr="00A84480">
        <w:rPr>
          <w:szCs w:val="28"/>
        </w:rPr>
        <w:t>На основе анализа прототипов и изучения литературы сформированы требования к проектируемому программному средству.</w:t>
      </w:r>
      <w:bookmarkStart w:id="12" w:name="_Toc191238022"/>
    </w:p>
    <w:p w14:paraId="3721B14E" w14:textId="350E3092" w:rsidR="00E6450F" w:rsidRPr="00A84480" w:rsidRDefault="003F36E5" w:rsidP="00676471">
      <w:pPr>
        <w:ind w:firstLine="709"/>
        <w:jc w:val="both"/>
        <w:rPr>
          <w:b/>
          <w:bCs/>
          <w:szCs w:val="28"/>
        </w:rPr>
      </w:pPr>
      <w:r w:rsidRPr="00A84480">
        <w:rPr>
          <w:b/>
          <w:bCs/>
          <w:szCs w:val="28"/>
        </w:rPr>
        <w:t>Функциональные требования</w:t>
      </w:r>
      <w:bookmarkEnd w:id="12"/>
    </w:p>
    <w:p w14:paraId="7FC24A28" w14:textId="5BA3DDF6" w:rsidR="00E6450F" w:rsidRPr="00A84480" w:rsidRDefault="003F36E5" w:rsidP="00676471">
      <w:pPr>
        <w:ind w:firstLine="709"/>
        <w:jc w:val="both"/>
        <w:rPr>
          <w:szCs w:val="28"/>
        </w:rPr>
      </w:pPr>
      <w:r w:rsidRPr="00A84480">
        <w:rPr>
          <w:szCs w:val="28"/>
        </w:rPr>
        <w:t>Обработка математических выражений:</w:t>
      </w:r>
    </w:p>
    <w:p w14:paraId="7F5B9D1D" w14:textId="1722BDCE" w:rsidR="00E6450F" w:rsidRPr="00A84480" w:rsidRDefault="00E6450F" w:rsidP="00676471">
      <w:pPr>
        <w:pStyle w:val="af2"/>
        <w:numPr>
          <w:ilvl w:val="0"/>
          <w:numId w:val="26"/>
        </w:numPr>
        <w:spacing w:line="240" w:lineRule="auto"/>
        <w:ind w:left="0" w:firstLine="709"/>
        <w:jc w:val="both"/>
      </w:pPr>
      <w:r w:rsidRPr="00A84480">
        <w:t>Поддержка базовых математических операций (</w:t>
      </w:r>
      <w:proofErr w:type="gramStart"/>
      <w:r w:rsidRPr="00A84480">
        <w:t>+,-</w:t>
      </w:r>
      <w:proofErr w:type="gramEnd"/>
      <w:r w:rsidRPr="00A84480">
        <w:t>,</w:t>
      </w:r>
      <w:proofErr w:type="gramStart"/>
      <w:r w:rsidRPr="00A84480">
        <w:rPr>
          <w:lang w:val="en-US"/>
        </w:rPr>
        <w:t>/</w:t>
      </w:r>
      <w:r w:rsidRPr="00A84480">
        <w:t>,*</w:t>
      </w:r>
      <w:proofErr w:type="gramEnd"/>
      <w:r w:rsidRPr="00A84480">
        <w:t>,</w:t>
      </w:r>
      <w:r w:rsidRPr="00A84480">
        <w:rPr>
          <w:lang w:val="en-US"/>
        </w:rPr>
        <w:t>^</w:t>
      </w:r>
      <w:r w:rsidRPr="00A84480">
        <w:t>)</w:t>
      </w:r>
    </w:p>
    <w:p w14:paraId="463FA886" w14:textId="55CE97DA" w:rsidR="00E6450F" w:rsidRPr="00A84480" w:rsidRDefault="00E6450F" w:rsidP="00676471">
      <w:pPr>
        <w:pStyle w:val="af2"/>
        <w:numPr>
          <w:ilvl w:val="0"/>
          <w:numId w:val="26"/>
        </w:numPr>
        <w:spacing w:line="240" w:lineRule="auto"/>
        <w:ind w:left="0" w:firstLine="709"/>
        <w:jc w:val="both"/>
      </w:pPr>
      <w:r w:rsidRPr="00A84480">
        <w:lastRenderedPageBreak/>
        <w:t>Поддержка унарных функций (</w:t>
      </w:r>
      <w:proofErr w:type="spellStart"/>
      <w:proofErr w:type="gramStart"/>
      <w:r w:rsidRPr="00A84480">
        <w:t>sin,sinh</w:t>
      </w:r>
      <w:proofErr w:type="gramEnd"/>
      <w:r w:rsidRPr="00A84480">
        <w:t>,</w:t>
      </w:r>
      <w:proofErr w:type="gramStart"/>
      <w:r w:rsidRPr="00A84480">
        <w:t>arcsin,exp</w:t>
      </w:r>
      <w:proofErr w:type="gramEnd"/>
      <w:r w:rsidRPr="00A84480">
        <w:t>,sqrt</w:t>
      </w:r>
      <w:proofErr w:type="spellEnd"/>
      <w:r w:rsidRPr="00A84480">
        <w:t xml:space="preserve"> и др.)</w:t>
      </w:r>
    </w:p>
    <w:p w14:paraId="4A0ACAAF" w14:textId="3318DEDF" w:rsidR="00E6450F" w:rsidRPr="00A84480" w:rsidRDefault="00201086" w:rsidP="00676471">
      <w:pPr>
        <w:pStyle w:val="af2"/>
        <w:numPr>
          <w:ilvl w:val="0"/>
          <w:numId w:val="26"/>
        </w:numPr>
        <w:spacing w:line="240" w:lineRule="auto"/>
        <w:ind w:left="0" w:firstLine="709"/>
        <w:jc w:val="both"/>
      </w:pPr>
      <w:r w:rsidRPr="00A84480">
        <w:rPr>
          <w:lang w:val="ru-RU"/>
        </w:rPr>
        <w:t>Поддержка бинарных функций (</w:t>
      </w:r>
      <w:r w:rsidRPr="00A84480">
        <w:rPr>
          <w:lang w:val="en-US"/>
        </w:rPr>
        <w:t>log</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 xml:space="preserve">), </w:t>
      </w:r>
      <w:r w:rsidRPr="00A84480">
        <w:rPr>
          <w:lang w:val="en-US"/>
        </w:rPr>
        <w:t>pow</w:t>
      </w:r>
      <w:r w:rsidRPr="00A84480">
        <w:rPr>
          <w:lang w:val="ru-RU"/>
        </w:rPr>
        <w:t>(</w:t>
      </w:r>
      <w:proofErr w:type="gramStart"/>
      <w:r w:rsidRPr="00A84480">
        <w:rPr>
          <w:lang w:val="en-US"/>
        </w:rPr>
        <w:t>a</w:t>
      </w:r>
      <w:r w:rsidRPr="00A84480">
        <w:rPr>
          <w:lang w:val="ru-RU"/>
        </w:rPr>
        <w:t>,</w:t>
      </w:r>
      <w:r w:rsidRPr="00A84480">
        <w:rPr>
          <w:lang w:val="en-US"/>
        </w:rPr>
        <w:t>b</w:t>
      </w:r>
      <w:proofErr w:type="gramEnd"/>
      <w:r w:rsidRPr="00A84480">
        <w:rPr>
          <w:lang w:val="ru-RU"/>
        </w:rPr>
        <w:t>))</w:t>
      </w:r>
    </w:p>
    <w:p w14:paraId="4BCD47D0" w14:textId="6C401D39" w:rsidR="00174340" w:rsidRPr="00A84480" w:rsidRDefault="00201086" w:rsidP="00676471">
      <w:pPr>
        <w:pStyle w:val="af2"/>
        <w:numPr>
          <w:ilvl w:val="0"/>
          <w:numId w:val="26"/>
        </w:numPr>
        <w:spacing w:after="0" w:line="240" w:lineRule="auto"/>
        <w:ind w:left="0" w:firstLine="709"/>
        <w:jc w:val="both"/>
      </w:pPr>
      <w:r w:rsidRPr="00A84480">
        <w:rPr>
          <w:lang w:val="ru-RU"/>
        </w:rPr>
        <w:t xml:space="preserve">Поддержка переменной </w:t>
      </w:r>
      <w:r w:rsidRPr="00A84480">
        <w:rPr>
          <w:lang w:val="en-US"/>
        </w:rPr>
        <w:t>x</w:t>
      </w:r>
    </w:p>
    <w:p w14:paraId="081B8199" w14:textId="77777777" w:rsidR="003F36E5" w:rsidRPr="009A5237" w:rsidRDefault="003F36E5" w:rsidP="00676471">
      <w:pPr>
        <w:ind w:firstLine="709"/>
        <w:jc w:val="both"/>
        <w:rPr>
          <w:b/>
          <w:bCs/>
          <w:szCs w:val="28"/>
        </w:rPr>
      </w:pPr>
      <w:r w:rsidRPr="009A5237">
        <w:rPr>
          <w:b/>
          <w:bCs/>
          <w:szCs w:val="28"/>
        </w:rPr>
        <w:t>Построение графиков функций:</w:t>
      </w:r>
    </w:p>
    <w:p w14:paraId="22478015" w14:textId="335CD112" w:rsidR="003F36E5" w:rsidRPr="00A84480" w:rsidRDefault="002A55A3" w:rsidP="00676471">
      <w:pPr>
        <w:pStyle w:val="af2"/>
        <w:numPr>
          <w:ilvl w:val="0"/>
          <w:numId w:val="1"/>
        </w:numPr>
        <w:spacing w:line="240" w:lineRule="auto"/>
        <w:ind w:left="0" w:firstLine="709"/>
        <w:jc w:val="both"/>
      </w:pPr>
      <w:r w:rsidRPr="00A84480">
        <w:rPr>
          <w:lang w:val="ru-RU"/>
        </w:rPr>
        <w:t xml:space="preserve">Построение графиков функций одной переменно, вида </w:t>
      </w:r>
      <w:r w:rsidRPr="00A84480">
        <w:rPr>
          <w:lang w:val="en-US"/>
        </w:rPr>
        <w:t>y</w:t>
      </w:r>
      <w:r w:rsidRPr="00A84480">
        <w:rPr>
          <w:lang w:val="ru-RU"/>
        </w:rPr>
        <w:t>=</w:t>
      </w:r>
      <w:r w:rsidRPr="00A84480">
        <w:rPr>
          <w:lang w:val="en-US"/>
        </w:rPr>
        <w:t>f</w:t>
      </w:r>
      <w:r w:rsidRPr="00A84480">
        <w:rPr>
          <w:lang w:val="ru-RU"/>
        </w:rPr>
        <w:t>(</w:t>
      </w:r>
      <w:r w:rsidRPr="00A84480">
        <w:rPr>
          <w:lang w:val="en-US"/>
        </w:rPr>
        <w:t>x</w:t>
      </w:r>
      <w:r w:rsidRPr="00A84480">
        <w:rPr>
          <w:lang w:val="ru-RU"/>
        </w:rPr>
        <w:t>)</w:t>
      </w:r>
    </w:p>
    <w:p w14:paraId="279BC5C7" w14:textId="6355B8F4" w:rsidR="00E44A2B" w:rsidRPr="00A84480" w:rsidRDefault="003F36E5" w:rsidP="00676471">
      <w:pPr>
        <w:pStyle w:val="af2"/>
        <w:keepNext/>
        <w:numPr>
          <w:ilvl w:val="0"/>
          <w:numId w:val="1"/>
        </w:numPr>
        <w:spacing w:line="240" w:lineRule="auto"/>
        <w:ind w:left="0" w:firstLine="709"/>
        <w:jc w:val="both"/>
      </w:pPr>
      <w:r w:rsidRPr="00A84480">
        <w:t>Настройка диапазона значений</w:t>
      </w:r>
    </w:p>
    <w:p w14:paraId="2C0973A1" w14:textId="63611E6B" w:rsidR="003F36E5" w:rsidRPr="00A84480" w:rsidRDefault="003F36E5" w:rsidP="00676471">
      <w:pPr>
        <w:pStyle w:val="af2"/>
        <w:numPr>
          <w:ilvl w:val="0"/>
          <w:numId w:val="1"/>
        </w:numPr>
        <w:spacing w:line="240" w:lineRule="auto"/>
        <w:ind w:left="0" w:firstLine="709"/>
        <w:jc w:val="both"/>
      </w:pPr>
      <w:r w:rsidRPr="00A84480">
        <w:t>по осям X и Y.</w:t>
      </w:r>
    </w:p>
    <w:p w14:paraId="01A5C4B4" w14:textId="77777777" w:rsidR="003F36E5" w:rsidRPr="00A84480" w:rsidRDefault="003F36E5" w:rsidP="00676471">
      <w:pPr>
        <w:pStyle w:val="af2"/>
        <w:numPr>
          <w:ilvl w:val="0"/>
          <w:numId w:val="1"/>
        </w:numPr>
        <w:spacing w:line="240" w:lineRule="auto"/>
        <w:ind w:left="0" w:firstLine="709"/>
        <w:jc w:val="both"/>
      </w:pPr>
      <w:r w:rsidRPr="00A84480">
        <w:t>Отображение сетки на графике.</w:t>
      </w:r>
    </w:p>
    <w:p w14:paraId="17872E20" w14:textId="6EAE3978" w:rsidR="00174340" w:rsidRPr="00A84480" w:rsidRDefault="00174340" w:rsidP="00676471">
      <w:pPr>
        <w:pStyle w:val="af2"/>
        <w:numPr>
          <w:ilvl w:val="0"/>
          <w:numId w:val="1"/>
        </w:numPr>
        <w:spacing w:after="0" w:line="240" w:lineRule="auto"/>
        <w:ind w:left="0" w:firstLine="709"/>
        <w:jc w:val="both"/>
      </w:pPr>
      <w:r w:rsidRPr="00A84480">
        <w:rPr>
          <w:lang w:val="ru-RU"/>
        </w:rPr>
        <w:t>Возможность отображения графиков множества функций</w:t>
      </w:r>
    </w:p>
    <w:p w14:paraId="3A19C6D4" w14:textId="28019A26" w:rsidR="003F36E5" w:rsidRPr="009A5237" w:rsidRDefault="002A55A3" w:rsidP="00676471">
      <w:pPr>
        <w:ind w:firstLine="709"/>
        <w:jc w:val="both"/>
        <w:rPr>
          <w:b/>
          <w:bCs/>
          <w:szCs w:val="28"/>
        </w:rPr>
      </w:pPr>
      <w:r w:rsidRPr="009A5237">
        <w:rPr>
          <w:b/>
          <w:bCs/>
          <w:szCs w:val="28"/>
        </w:rPr>
        <w:t>Копирование графика</w:t>
      </w:r>
    </w:p>
    <w:p w14:paraId="24FF529E" w14:textId="3BBFE07B" w:rsidR="00FB4BDC" w:rsidRPr="00A84480" w:rsidRDefault="00424FDD" w:rsidP="00676471">
      <w:pPr>
        <w:pStyle w:val="af2"/>
        <w:numPr>
          <w:ilvl w:val="0"/>
          <w:numId w:val="27"/>
        </w:numPr>
        <w:spacing w:after="0" w:line="240" w:lineRule="auto"/>
        <w:ind w:left="0" w:firstLine="709"/>
        <w:jc w:val="both"/>
      </w:pPr>
      <w:r w:rsidRPr="00A84480">
        <w:rPr>
          <w:lang w:val="ru-RU"/>
        </w:rPr>
        <w:t>Возможность сохранения</w:t>
      </w:r>
      <w:r w:rsidR="002A55A3" w:rsidRPr="00A84480">
        <w:rPr>
          <w:lang w:val="ru-RU"/>
        </w:rPr>
        <w:t xml:space="preserve"> изображени</w:t>
      </w:r>
      <w:r w:rsidRPr="00A84480">
        <w:rPr>
          <w:lang w:val="ru-RU"/>
        </w:rPr>
        <w:t>я</w:t>
      </w:r>
      <w:r w:rsidR="002A55A3" w:rsidRPr="00A84480">
        <w:rPr>
          <w:lang w:val="ru-RU"/>
        </w:rPr>
        <w:t xml:space="preserve"> графика вместе с координатной плоскостью в буфер обмена</w:t>
      </w:r>
    </w:p>
    <w:p w14:paraId="42117BC9" w14:textId="54102E5B" w:rsidR="003F36E5" w:rsidRPr="00A84480" w:rsidRDefault="00FB4BDC" w:rsidP="00676471">
      <w:pPr>
        <w:ind w:firstLine="709"/>
        <w:jc w:val="both"/>
        <w:rPr>
          <w:szCs w:val="28"/>
        </w:rPr>
      </w:pPr>
      <w:r w:rsidRPr="00A84480">
        <w:rPr>
          <w:szCs w:val="28"/>
        </w:rPr>
        <w:t>Требования к надёжности</w:t>
      </w:r>
    </w:p>
    <w:p w14:paraId="29AEB6BC" w14:textId="6A4C73F6" w:rsidR="00FB4BDC"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A84480" w:rsidRDefault="00FB4BDC" w:rsidP="00676471">
      <w:pPr>
        <w:pStyle w:val="af2"/>
        <w:numPr>
          <w:ilvl w:val="0"/>
          <w:numId w:val="27"/>
        </w:numPr>
        <w:spacing w:after="0" w:line="240" w:lineRule="auto"/>
        <w:ind w:left="0" w:firstLine="709"/>
        <w:jc w:val="both"/>
      </w:pPr>
      <w:r w:rsidRPr="00A84480">
        <w:rPr>
          <w:lang w:val="ru-RU"/>
        </w:rPr>
        <w:t>Программа должна оставаться работоспособной даже при некорректном её использовании</w:t>
      </w:r>
    </w:p>
    <w:p w14:paraId="393B8FD1" w14:textId="009589A9" w:rsidR="00914997" w:rsidRPr="00A84480" w:rsidRDefault="00914997" w:rsidP="00676471">
      <w:pPr>
        <w:ind w:firstLine="709"/>
        <w:jc w:val="both"/>
        <w:rPr>
          <w:szCs w:val="28"/>
        </w:rPr>
      </w:pPr>
      <w:r w:rsidRPr="00A84480">
        <w:rPr>
          <w:szCs w:val="28"/>
        </w:rPr>
        <w:t xml:space="preserve">Входные данные </w:t>
      </w:r>
    </w:p>
    <w:p w14:paraId="2F467D87" w14:textId="36C5DB69" w:rsidR="00914997" w:rsidRPr="00A84480" w:rsidRDefault="00914997" w:rsidP="00676471">
      <w:pPr>
        <w:pStyle w:val="af2"/>
        <w:numPr>
          <w:ilvl w:val="0"/>
          <w:numId w:val="28"/>
        </w:numPr>
        <w:spacing w:line="240" w:lineRule="auto"/>
        <w:ind w:left="0" w:firstLine="709"/>
        <w:jc w:val="both"/>
      </w:pPr>
      <w:r w:rsidRPr="00A84480">
        <w:rPr>
          <w:lang w:val="ru-RU"/>
        </w:rPr>
        <w:t>Выражение в формате строк</w:t>
      </w:r>
    </w:p>
    <w:p w14:paraId="2F253F0C" w14:textId="2C76E34E" w:rsidR="00914997" w:rsidRPr="00A84480" w:rsidRDefault="00D348BD" w:rsidP="00676471">
      <w:pPr>
        <w:pStyle w:val="af2"/>
        <w:numPr>
          <w:ilvl w:val="0"/>
          <w:numId w:val="28"/>
        </w:numPr>
        <w:spacing w:after="0" w:line="240" w:lineRule="auto"/>
        <w:ind w:left="0" w:firstLine="709"/>
        <w:jc w:val="both"/>
      </w:pPr>
      <w:r w:rsidRPr="00A84480">
        <w:rPr>
          <w:lang w:val="ru-RU"/>
        </w:rPr>
        <w:t xml:space="preserve">Промежутки отображения по </w:t>
      </w:r>
      <w:r w:rsidRPr="00A84480">
        <w:rPr>
          <w:lang w:val="en-US"/>
        </w:rPr>
        <w:t>X</w:t>
      </w:r>
      <w:r w:rsidRPr="00A84480">
        <w:rPr>
          <w:lang w:val="ru-RU"/>
        </w:rPr>
        <w:t xml:space="preserve"> и </w:t>
      </w:r>
      <w:r w:rsidRPr="00A84480">
        <w:rPr>
          <w:lang w:val="en-US"/>
        </w:rPr>
        <w:t>Y</w:t>
      </w:r>
      <w:r w:rsidRPr="00A84480">
        <w:rPr>
          <w:lang w:val="ru-RU"/>
        </w:rPr>
        <w:t xml:space="preserve"> </w:t>
      </w:r>
    </w:p>
    <w:p w14:paraId="214357D4" w14:textId="6BC83B69" w:rsidR="00914997" w:rsidRPr="009A5237" w:rsidRDefault="00914997" w:rsidP="00676471">
      <w:pPr>
        <w:ind w:firstLine="709"/>
        <w:jc w:val="both"/>
        <w:rPr>
          <w:b/>
          <w:bCs/>
          <w:szCs w:val="28"/>
        </w:rPr>
      </w:pPr>
      <w:r w:rsidRPr="009A5237">
        <w:rPr>
          <w:b/>
          <w:bCs/>
          <w:szCs w:val="28"/>
        </w:rPr>
        <w:t>Выходные данные</w:t>
      </w:r>
    </w:p>
    <w:p w14:paraId="671A9EED" w14:textId="6FD90A76" w:rsidR="00FB4BDC" w:rsidRPr="00A84480" w:rsidRDefault="00D348BD" w:rsidP="00676471">
      <w:pPr>
        <w:pStyle w:val="af2"/>
        <w:numPr>
          <w:ilvl w:val="0"/>
          <w:numId w:val="29"/>
        </w:numPr>
        <w:spacing w:after="0" w:line="240" w:lineRule="auto"/>
        <w:ind w:left="0" w:firstLine="709"/>
        <w:jc w:val="both"/>
      </w:pPr>
      <w:r w:rsidRPr="00A84480">
        <w:rPr>
          <w:lang w:val="ru-RU"/>
        </w:rPr>
        <w:t>График с сеткой координат в заданных промежутках</w:t>
      </w:r>
    </w:p>
    <w:p w14:paraId="2542E235" w14:textId="77777777" w:rsidR="003F36E5" w:rsidRPr="009A5237" w:rsidRDefault="003F36E5" w:rsidP="00676471">
      <w:pPr>
        <w:ind w:firstLine="709"/>
        <w:jc w:val="both"/>
        <w:rPr>
          <w:b/>
          <w:bCs/>
          <w:szCs w:val="28"/>
        </w:rPr>
      </w:pPr>
      <w:bookmarkStart w:id="13" w:name="_Toc191238024"/>
      <w:r w:rsidRPr="009A5237">
        <w:rPr>
          <w:b/>
          <w:bCs/>
          <w:szCs w:val="28"/>
        </w:rPr>
        <w:t>Технические требования</w:t>
      </w:r>
      <w:bookmarkEnd w:id="13"/>
    </w:p>
    <w:p w14:paraId="11ECCFE4" w14:textId="77777777" w:rsidR="003F36E5" w:rsidRPr="00A84480" w:rsidRDefault="003F36E5" w:rsidP="00676471">
      <w:pPr>
        <w:pStyle w:val="af2"/>
        <w:numPr>
          <w:ilvl w:val="0"/>
          <w:numId w:val="4"/>
        </w:numPr>
        <w:spacing w:line="240" w:lineRule="auto"/>
        <w:ind w:left="0" w:firstLine="709"/>
        <w:jc w:val="both"/>
      </w:pPr>
      <w:r w:rsidRPr="00A84480">
        <w:t>Язык программирования: Delphi.</w:t>
      </w:r>
    </w:p>
    <w:p w14:paraId="44F01FFD" w14:textId="77777777" w:rsidR="003F36E5" w:rsidRPr="00A84480" w:rsidRDefault="003F36E5" w:rsidP="00676471">
      <w:pPr>
        <w:pStyle w:val="af2"/>
        <w:numPr>
          <w:ilvl w:val="0"/>
          <w:numId w:val="4"/>
        </w:numPr>
        <w:spacing w:line="240" w:lineRule="auto"/>
        <w:ind w:left="0" w:firstLine="709"/>
        <w:jc w:val="both"/>
      </w:pPr>
      <w:r w:rsidRPr="00A84480">
        <w:t xml:space="preserve">Среда разработки: </w:t>
      </w:r>
      <w:proofErr w:type="spellStart"/>
      <w:r w:rsidRPr="00A84480">
        <w:t>Embarcadero</w:t>
      </w:r>
      <w:proofErr w:type="spellEnd"/>
      <w:r w:rsidRPr="00A84480">
        <w:t xml:space="preserve"> RAD.</w:t>
      </w:r>
    </w:p>
    <w:p w14:paraId="09F1A986" w14:textId="43CF10C5" w:rsidR="00914997" w:rsidRPr="00A84480" w:rsidRDefault="00914997" w:rsidP="009329BB">
      <w:pPr>
        <w:pStyle w:val="af2"/>
        <w:numPr>
          <w:ilvl w:val="0"/>
          <w:numId w:val="4"/>
        </w:numPr>
        <w:spacing w:after="0" w:line="240" w:lineRule="auto"/>
        <w:ind w:left="0" w:firstLine="709"/>
        <w:jc w:val="both"/>
      </w:pPr>
      <w:r w:rsidRPr="00A84480">
        <w:rPr>
          <w:lang w:val="ru-RU"/>
        </w:rPr>
        <w:t xml:space="preserve">Платформа </w:t>
      </w:r>
      <w:r w:rsidRPr="00A84480">
        <w:rPr>
          <w:lang w:val="en-US"/>
        </w:rPr>
        <w:t>Windows</w:t>
      </w:r>
    </w:p>
    <w:p w14:paraId="4B0815A9" w14:textId="77777777" w:rsidR="003F36E5" w:rsidRPr="009329BB" w:rsidRDefault="003F36E5" w:rsidP="009329BB">
      <w:pPr>
        <w:ind w:firstLine="708"/>
        <w:rPr>
          <w:b/>
          <w:bCs/>
          <w:szCs w:val="28"/>
        </w:rPr>
      </w:pPr>
      <w:r w:rsidRPr="009329BB">
        <w:rPr>
          <w:b/>
          <w:bCs/>
        </w:rPr>
        <w:t>Библиотеки</w:t>
      </w:r>
      <w:r w:rsidRPr="009329BB">
        <w:rPr>
          <w:b/>
          <w:bCs/>
          <w:szCs w:val="28"/>
        </w:rPr>
        <w:t>:</w:t>
      </w:r>
    </w:p>
    <w:p w14:paraId="1033CBB0" w14:textId="77777777" w:rsidR="003F36E5" w:rsidRPr="00A84480" w:rsidRDefault="003F36E5" w:rsidP="00676471">
      <w:pPr>
        <w:pStyle w:val="af2"/>
        <w:numPr>
          <w:ilvl w:val="0"/>
          <w:numId w:val="5"/>
        </w:numPr>
        <w:spacing w:line="240" w:lineRule="auto"/>
        <w:ind w:left="0" w:firstLine="709"/>
        <w:jc w:val="both"/>
      </w:pPr>
      <w:r w:rsidRPr="00A84480">
        <w:t>Для математических вычислений: стандартные функции Delphi.</w:t>
      </w:r>
    </w:p>
    <w:p w14:paraId="4ECAE9C1" w14:textId="5154DD1F" w:rsidR="0041140A" w:rsidRPr="00A84480" w:rsidRDefault="00CC1CEA" w:rsidP="00676471">
      <w:pPr>
        <w:pStyle w:val="af2"/>
        <w:numPr>
          <w:ilvl w:val="0"/>
          <w:numId w:val="5"/>
        </w:numPr>
        <w:spacing w:line="240" w:lineRule="auto"/>
        <w:ind w:left="0" w:firstLine="709"/>
        <w:jc w:val="both"/>
        <w:rPr>
          <w:lang w:val="ru-RU"/>
        </w:rPr>
      </w:pPr>
      <w:r w:rsidRPr="00A84480">
        <w:rPr>
          <w:lang w:val="ru-RU"/>
        </w:rPr>
        <w:t>Для сохранения в буфер обмена: С</w:t>
      </w:r>
      <w:proofErr w:type="spellStart"/>
      <w:r w:rsidRPr="00A84480">
        <w:rPr>
          <w:lang w:val="en-US"/>
        </w:rPr>
        <w:t>lipboard</w:t>
      </w:r>
      <w:proofErr w:type="spellEnd"/>
    </w:p>
    <w:p w14:paraId="4AB44103" w14:textId="27EC6D13" w:rsidR="00C60514" w:rsidRPr="00A84480" w:rsidRDefault="0041140A" w:rsidP="0002687E">
      <w:pPr>
        <w:pStyle w:val="1"/>
      </w:pPr>
      <w:r w:rsidRPr="00A84480">
        <w:br w:type="page"/>
      </w:r>
      <w:bookmarkStart w:id="14" w:name="_Toc199778082"/>
      <w:r w:rsidR="00215632" w:rsidRPr="00A84480">
        <w:lastRenderedPageBreak/>
        <w:t>АНАЛИЗ ТРЕБОВАНИЙ</w:t>
      </w:r>
      <w:r w:rsidR="00C60514" w:rsidRPr="00A84480">
        <w:t xml:space="preserve"> </w:t>
      </w:r>
      <w:r w:rsidR="00215632" w:rsidRPr="00A84480">
        <w:t>К ПРОГРАММНОМУ СРЕДСТВУ</w:t>
      </w:r>
      <w:r w:rsidR="00C60514" w:rsidRPr="00A84480">
        <w:t xml:space="preserve"> </w:t>
      </w:r>
      <w:r w:rsidR="00215632" w:rsidRPr="00A84480">
        <w:t>И РАЗРАБОТКА ФУНКЦИОНАЛЬНЫХ ТРЕБОВАНИЙ</w:t>
      </w:r>
      <w:bookmarkEnd w:id="14"/>
    </w:p>
    <w:p w14:paraId="002EFE5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A84480" w:rsidRDefault="00C60514" w:rsidP="00B92038">
      <w:pPr>
        <w:pStyle w:val="2"/>
        <w:numPr>
          <w:ilvl w:val="1"/>
          <w:numId w:val="116"/>
        </w:numPr>
        <w:rPr>
          <w:rFonts w:cs="Times New Roman"/>
          <w:szCs w:val="28"/>
        </w:rPr>
      </w:pPr>
      <w:bookmarkStart w:id="15" w:name="_Toc199778083"/>
      <w:r w:rsidRPr="00A84480">
        <w:rPr>
          <w:rFonts w:cs="Times New Roman"/>
          <w:szCs w:val="28"/>
        </w:rPr>
        <w:t>Теоретический анализ и математическое обоснование</w:t>
      </w:r>
      <w:bookmarkEnd w:id="15"/>
    </w:p>
    <w:p w14:paraId="76C17100"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Лексический и синтаксический анализ выражений</w:t>
      </w:r>
      <w:r w:rsidRPr="00A84480">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w:t>
      </w:r>
      <w:proofErr w:type="spellStart"/>
      <w:r w:rsidRPr="00A84480">
        <w:rPr>
          <w:rFonts w:eastAsiaTheme="majorEastAsia"/>
        </w:rPr>
        <w:t>sin</w:t>
      </w:r>
      <w:proofErr w:type="spellEnd"/>
      <w:r w:rsidRPr="00A84480">
        <w:rPr>
          <w:rFonts w:eastAsiaTheme="majorEastAsia"/>
        </w:rPr>
        <w:t xml:space="preserve">, </w:t>
      </w:r>
      <w:proofErr w:type="spellStart"/>
      <w:r w:rsidRPr="00A84480">
        <w:rPr>
          <w:rFonts w:eastAsiaTheme="majorEastAsia"/>
        </w:rPr>
        <w:t>cos</w:t>
      </w:r>
      <w:proofErr w:type="spellEnd"/>
      <w:r w:rsidRPr="00A84480">
        <w:rPr>
          <w:rFonts w:eastAsiaTheme="majorEastAsia"/>
        </w:rPr>
        <w:t xml:space="preserve">, </w:t>
      </w:r>
      <w:proofErr w:type="spellStart"/>
      <w:r w:rsidRPr="00A84480">
        <w:rPr>
          <w:rFonts w:eastAsiaTheme="majorEastAsia"/>
        </w:rPr>
        <w:t>sinh</w:t>
      </w:r>
      <w:proofErr w:type="spellEnd"/>
      <w:r w:rsidRPr="00A84480">
        <w:rPr>
          <w:rFonts w:eastAsiaTheme="majorEastAsia"/>
        </w:rPr>
        <w:t xml:space="preserve">, </w:t>
      </w:r>
      <w:proofErr w:type="spellStart"/>
      <w:r w:rsidRPr="00A84480">
        <w:rPr>
          <w:rFonts w:eastAsiaTheme="majorEastAsia"/>
        </w:rPr>
        <w:t>arcsin</w:t>
      </w:r>
      <w:proofErr w:type="spellEnd"/>
      <w:r w:rsidRPr="00A84480">
        <w:rPr>
          <w:rFonts w:eastAsiaTheme="majorEastAsia"/>
        </w:rPr>
        <w:t xml:space="preserve">, </w:t>
      </w:r>
      <w:proofErr w:type="spellStart"/>
      <w:r w:rsidRPr="00A84480">
        <w:rPr>
          <w:rFonts w:eastAsiaTheme="majorEastAsia"/>
        </w:rPr>
        <w:t>exp</w:t>
      </w:r>
      <w:proofErr w:type="spellEnd"/>
      <w:r w:rsidRPr="00A84480">
        <w:rPr>
          <w:rFonts w:eastAsiaTheme="majorEastAsia"/>
        </w:rPr>
        <w:t xml:space="preserve">, </w:t>
      </w:r>
      <w:proofErr w:type="spellStart"/>
      <w:r w:rsidRPr="00A84480">
        <w:rPr>
          <w:rFonts w:eastAsiaTheme="majorEastAsia"/>
        </w:rPr>
        <w:t>ln</w:t>
      </w:r>
      <w:proofErr w:type="spellEnd"/>
      <w:r w:rsidRPr="00A84480">
        <w:rPr>
          <w:rFonts w:eastAsiaTheme="majorEastAsia"/>
        </w:rPr>
        <w:t xml:space="preserve">, </w:t>
      </w:r>
      <w:proofErr w:type="spellStart"/>
      <w:r w:rsidRPr="00A84480">
        <w:rPr>
          <w:rFonts w:eastAsiaTheme="majorEastAsia"/>
        </w:rPr>
        <w:t>lg</w:t>
      </w:r>
      <w:proofErr w:type="spellEnd"/>
      <w:r w:rsidRPr="00A84480">
        <w:rPr>
          <w:rFonts w:eastAsiaTheme="majorEastAsia"/>
        </w:rPr>
        <w:t xml:space="preserve">, </w:t>
      </w:r>
      <w:proofErr w:type="spellStart"/>
      <w:r w:rsidRPr="00A84480">
        <w:rPr>
          <w:rFonts w:eastAsiaTheme="majorEastAsia"/>
        </w:rPr>
        <w:t>abs</w:t>
      </w:r>
      <w:proofErr w:type="spellEnd"/>
      <w:r w:rsidRPr="00A84480">
        <w:rPr>
          <w:rFonts w:eastAsiaTheme="majorEastAsia"/>
        </w:rPr>
        <w:t xml:space="preserve">, </w:t>
      </w:r>
      <w:proofErr w:type="spellStart"/>
      <w:r w:rsidRPr="00A84480">
        <w:rPr>
          <w:rFonts w:eastAsiaTheme="majorEastAsia"/>
        </w:rPr>
        <w:t>sqrt</w:t>
      </w:r>
      <w:proofErr w:type="spellEnd"/>
      <w:r w:rsidRPr="00A84480">
        <w:rPr>
          <w:rFonts w:eastAsiaTheme="majorEastAsia"/>
        </w:rPr>
        <w:t>) и бинарные функции (</w:t>
      </w:r>
      <w:proofErr w:type="spellStart"/>
      <w:r w:rsidRPr="00A84480">
        <w:rPr>
          <w:rFonts w:eastAsiaTheme="majorEastAsia"/>
        </w:rPr>
        <w:t>log</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 xml:space="preserve">), </w:t>
      </w:r>
      <w:proofErr w:type="spellStart"/>
      <w:r w:rsidRPr="00A84480">
        <w:rPr>
          <w:rFonts w:eastAsiaTheme="majorEastAsia"/>
        </w:rPr>
        <w:t>pow</w:t>
      </w:r>
      <w:proofErr w:type="spellEnd"/>
      <w:r w:rsidRPr="00A84480">
        <w:rPr>
          <w:rFonts w:eastAsiaTheme="majorEastAsia"/>
        </w:rPr>
        <w:t>(</w:t>
      </w:r>
      <w:proofErr w:type="spellStart"/>
      <w:proofErr w:type="gramStart"/>
      <w:r w:rsidRPr="00A84480">
        <w:rPr>
          <w:rFonts w:eastAsiaTheme="majorEastAsia"/>
        </w:rPr>
        <w:t>a,b</w:t>
      </w:r>
      <w:proofErr w:type="spellEnd"/>
      <w:proofErr w:type="gramEnd"/>
      <w:r w:rsidRPr="00A84480">
        <w:rPr>
          <w:rFonts w:eastAsiaTheme="majorEastAsia"/>
        </w:rPr>
        <w:t>)).</w:t>
      </w:r>
    </w:p>
    <w:p w14:paraId="388CC78A" w14:textId="77777777"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Построение графиков</w:t>
      </w:r>
      <w:r w:rsidRPr="00A84480">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A84480" w:rsidRDefault="00C60514" w:rsidP="00676471">
      <w:pPr>
        <w:pStyle w:val="af2"/>
        <w:numPr>
          <w:ilvl w:val="0"/>
          <w:numId w:val="29"/>
        </w:numPr>
        <w:ind w:left="0" w:firstLine="709"/>
        <w:jc w:val="both"/>
        <w:rPr>
          <w:rFonts w:eastAsiaTheme="majorEastAsia"/>
        </w:rPr>
      </w:pPr>
      <w:r w:rsidRPr="00A84480">
        <w:rPr>
          <w:rFonts w:eastAsiaTheme="majorEastAsia"/>
          <w:b/>
          <w:bCs/>
        </w:rPr>
        <w:t>Обработка ошибок</w:t>
      </w:r>
      <w:r w:rsidRPr="00A84480">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A84480" w:rsidRDefault="00C60514" w:rsidP="00841418">
      <w:pPr>
        <w:pStyle w:val="af2"/>
        <w:numPr>
          <w:ilvl w:val="0"/>
          <w:numId w:val="29"/>
        </w:numPr>
        <w:spacing w:after="0"/>
        <w:ind w:left="0" w:firstLine="709"/>
        <w:jc w:val="both"/>
        <w:rPr>
          <w:rFonts w:eastAsiaTheme="majorEastAsia"/>
        </w:rPr>
      </w:pPr>
      <w:r w:rsidRPr="00A84480">
        <w:rPr>
          <w:rFonts w:eastAsiaTheme="majorEastAsia"/>
          <w:b/>
          <w:bCs/>
        </w:rPr>
        <w:t>Математическое обоснование</w:t>
      </w:r>
      <w:r w:rsidRPr="00A84480">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 xml:space="preserve">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w:t>
      </w:r>
      <w:proofErr w:type="spellStart"/>
      <w:r w:rsidRPr="00A84480">
        <w:rPr>
          <w:rFonts w:eastAsiaTheme="majorEastAsia"/>
          <w:szCs w:val="28"/>
          <w:lang w:val="ru-BY"/>
        </w:rPr>
        <w:t>Embarcadero</w:t>
      </w:r>
      <w:proofErr w:type="spellEnd"/>
      <w:r w:rsidRPr="00A84480">
        <w:rPr>
          <w:rFonts w:eastAsiaTheme="majorEastAsia"/>
          <w:szCs w:val="28"/>
          <w:lang w:val="ru-BY"/>
        </w:rPr>
        <w:t xml:space="preserve"> RAD Studio.</w:t>
      </w:r>
    </w:p>
    <w:p w14:paraId="795D5A59" w14:textId="628F1329" w:rsidR="00C60514" w:rsidRPr="00A84480" w:rsidRDefault="00C60514" w:rsidP="00B92038">
      <w:pPr>
        <w:pStyle w:val="2"/>
        <w:numPr>
          <w:ilvl w:val="1"/>
          <w:numId w:val="116"/>
        </w:numPr>
        <w:rPr>
          <w:rFonts w:cs="Times New Roman"/>
          <w:szCs w:val="28"/>
        </w:rPr>
      </w:pPr>
      <w:bookmarkStart w:id="16" w:name="_Toc199778084"/>
      <w:r w:rsidRPr="00A84480">
        <w:rPr>
          <w:rFonts w:cs="Times New Roman"/>
          <w:szCs w:val="28"/>
        </w:rPr>
        <w:lastRenderedPageBreak/>
        <w:t>Описание функциональности ПС</w:t>
      </w:r>
      <w:bookmarkEnd w:id="16"/>
    </w:p>
    <w:p w14:paraId="39F4AD58" w14:textId="3C5BF59D"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Функциональность программного средства описывается с использованием диаграммы вариантов использования (</w:t>
      </w:r>
      <w:proofErr w:type="spellStart"/>
      <w:r w:rsidRPr="00A84480">
        <w:rPr>
          <w:rFonts w:eastAsiaTheme="majorEastAsia"/>
          <w:szCs w:val="28"/>
          <w:lang w:val="ru-BY"/>
        </w:rPr>
        <w:t>Use</w:t>
      </w:r>
      <w:proofErr w:type="spellEnd"/>
      <w:r w:rsidRPr="00A84480">
        <w:rPr>
          <w:rFonts w:eastAsiaTheme="majorEastAsia"/>
          <w:szCs w:val="28"/>
          <w:lang w:val="ru-BY"/>
        </w:rPr>
        <w:t xml:space="preserv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A84480"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A84480" w:rsidRDefault="00C60514" w:rsidP="00676471">
            <w:pPr>
              <w:ind w:firstLine="709"/>
              <w:jc w:val="both"/>
              <w:rPr>
                <w:rFonts w:eastAsiaTheme="majorEastAsia"/>
                <w:b/>
                <w:bCs/>
                <w:szCs w:val="28"/>
                <w:lang w:val="ru-BY"/>
              </w:rPr>
            </w:pPr>
            <w:r w:rsidRPr="00A84480">
              <w:rPr>
                <w:rFonts w:eastAsiaTheme="majorEastAsia"/>
                <w:b/>
                <w:bCs/>
                <w:szCs w:val="28"/>
                <w:lang w:val="ru-BY"/>
              </w:rPr>
              <w:t>Описание</w:t>
            </w:r>
          </w:p>
        </w:tc>
      </w:tr>
      <w:tr w:rsidR="00C60514" w:rsidRPr="00A84480"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A84480" w:rsidRDefault="00C60514" w:rsidP="001A6FCE">
            <w:pPr>
              <w:rPr>
                <w:rFonts w:eastAsiaTheme="majorEastAsia"/>
                <w:lang w:val="ru-BY"/>
              </w:rPr>
            </w:pPr>
            <w:r w:rsidRPr="00A84480">
              <w:rPr>
                <w:rFonts w:eastAsiaTheme="majorEastAsia"/>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вводит математическое выражение (например, y = 2*</w:t>
            </w:r>
            <w:proofErr w:type="spellStart"/>
            <w:r w:rsidRPr="00A84480">
              <w:rPr>
                <w:rFonts w:eastAsiaTheme="majorEastAsia"/>
                <w:szCs w:val="28"/>
                <w:lang w:val="ru-BY"/>
              </w:rPr>
              <w:t>sin</w:t>
            </w:r>
            <w:proofErr w:type="spellEnd"/>
            <w:r w:rsidRPr="00A84480">
              <w:rPr>
                <w:rFonts w:eastAsiaTheme="majorEastAsia"/>
                <w:szCs w:val="28"/>
                <w:lang w:val="ru-BY"/>
              </w:rPr>
              <w:t xml:space="preserve">(x) + x^2) в текстовое поле. Система выполняет </w:t>
            </w:r>
            <w:proofErr w:type="spellStart"/>
            <w:r w:rsidRPr="00A84480">
              <w:rPr>
                <w:rFonts w:eastAsiaTheme="majorEastAsia"/>
                <w:szCs w:val="28"/>
                <w:lang w:val="ru-BY"/>
              </w:rPr>
              <w:t>парсинг</w:t>
            </w:r>
            <w:proofErr w:type="spellEnd"/>
            <w:r w:rsidRPr="00A84480">
              <w:rPr>
                <w:rFonts w:eastAsiaTheme="majorEastAsia"/>
                <w:szCs w:val="28"/>
                <w:lang w:val="ru-BY"/>
              </w:rPr>
              <w:t xml:space="preserve"> выражения в реальном времени, проверяет его корректность и, если выражение валидно, отображает результат или график.</w:t>
            </w:r>
          </w:p>
        </w:tc>
      </w:tr>
      <w:tr w:rsidR="00C60514" w:rsidRPr="00A84480"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A84480" w:rsidRDefault="00C60514" w:rsidP="001A6FCE">
            <w:pPr>
              <w:rPr>
                <w:rFonts w:eastAsiaTheme="majorEastAsia"/>
                <w:lang w:val="ru-BY"/>
              </w:rPr>
            </w:pPr>
            <w:r w:rsidRPr="00A84480">
              <w:rPr>
                <w:rFonts w:eastAsiaTheme="majorEastAsia"/>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A84480"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A84480" w:rsidRDefault="00C60514" w:rsidP="001A6FCE">
            <w:pPr>
              <w:rPr>
                <w:rFonts w:eastAsiaTheme="majorEastAsia"/>
                <w:lang w:val="ru-BY"/>
              </w:rPr>
            </w:pPr>
            <w:r w:rsidRPr="00A84480">
              <w:rPr>
                <w:rFonts w:eastAsiaTheme="majorEastAsia"/>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нажимает кнопку «</w:t>
            </w:r>
            <w:proofErr w:type="spellStart"/>
            <w:r w:rsidRPr="00A84480">
              <w:rPr>
                <w:rFonts w:eastAsiaTheme="majorEastAsia"/>
                <w:szCs w:val="28"/>
                <w:lang w:val="ru-BY"/>
              </w:rPr>
              <w:t>Copy</w:t>
            </w:r>
            <w:proofErr w:type="spellEnd"/>
            <w:r w:rsidRPr="00A84480">
              <w:rPr>
                <w:rFonts w:eastAsiaTheme="majorEastAsia"/>
                <w:szCs w:val="28"/>
                <w:lang w:val="ru-BY"/>
              </w:rPr>
              <w:t>», и график сохраняется в буфер обмена в формате изображения (PNG/JPEG).</w:t>
            </w:r>
          </w:p>
        </w:tc>
      </w:tr>
      <w:tr w:rsidR="00C60514" w:rsidRPr="00A84480"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A84480" w:rsidRDefault="00C60514" w:rsidP="001A6FCE">
            <w:pPr>
              <w:rPr>
                <w:rFonts w:eastAsiaTheme="majorEastAsia"/>
                <w:lang w:val="ru-BY"/>
              </w:rPr>
            </w:pPr>
            <w:r w:rsidRPr="00A84480">
              <w:rPr>
                <w:rFonts w:eastAsiaTheme="majorEastAsia"/>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Пользователь может масштабировать (приближать/удалять) и перемещать координатную плоскость для анализа графика.</w:t>
            </w:r>
          </w:p>
        </w:tc>
      </w:tr>
      <w:tr w:rsidR="00C60514" w:rsidRPr="00A84480"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A84480" w:rsidRDefault="00C60514" w:rsidP="001A6FCE">
            <w:pPr>
              <w:jc w:val="both"/>
              <w:rPr>
                <w:rFonts w:eastAsiaTheme="majorEastAsia"/>
                <w:lang w:val="ru-BY"/>
              </w:rPr>
            </w:pPr>
            <w:r w:rsidRPr="00A84480">
              <w:rPr>
                <w:rFonts w:eastAsiaTheme="majorEastAsia"/>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A84480" w:rsidRDefault="00C60514" w:rsidP="00676471">
            <w:pPr>
              <w:ind w:firstLine="709"/>
              <w:jc w:val="both"/>
              <w:rPr>
                <w:rFonts w:eastAsiaTheme="majorEastAsia"/>
                <w:szCs w:val="28"/>
                <w:lang w:val="ru-BY"/>
              </w:rPr>
            </w:pPr>
            <w:r w:rsidRPr="00A84480">
              <w:rPr>
                <w:rFonts w:eastAsiaTheme="majorEastAsia"/>
                <w:szCs w:val="28"/>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466BE0E8" w:rsidR="00C60514" w:rsidRPr="00A84480" w:rsidRDefault="006E796B" w:rsidP="00676471">
      <w:pPr>
        <w:pStyle w:val="af5"/>
        <w:ind w:firstLine="709"/>
        <w:jc w:val="center"/>
        <w:rPr>
          <w:sz w:val="28"/>
          <w:szCs w:val="28"/>
        </w:rPr>
      </w:pPr>
      <w:r w:rsidRPr="00A84480">
        <w:rPr>
          <w:i w:val="0"/>
          <w:iCs w:val="0"/>
          <w:color w:val="auto"/>
          <w:sz w:val="28"/>
          <w:szCs w:val="28"/>
        </w:rPr>
        <w:t xml:space="preserve">Таблица </w:t>
      </w:r>
      <w:r w:rsidRPr="00A84480">
        <w:rPr>
          <w:i w:val="0"/>
          <w:iCs w:val="0"/>
          <w:color w:val="auto"/>
          <w:sz w:val="28"/>
          <w:szCs w:val="28"/>
        </w:rPr>
        <w:fldChar w:fldCharType="begin"/>
      </w:r>
      <w:r w:rsidRPr="00A84480">
        <w:rPr>
          <w:i w:val="0"/>
          <w:iCs w:val="0"/>
          <w:color w:val="auto"/>
          <w:sz w:val="28"/>
          <w:szCs w:val="28"/>
        </w:rPr>
        <w:instrText xml:space="preserve"> SEQ Таблица \* ARABIC </w:instrText>
      </w:r>
      <w:r w:rsidRPr="00A84480">
        <w:rPr>
          <w:i w:val="0"/>
          <w:iCs w:val="0"/>
          <w:color w:val="auto"/>
          <w:sz w:val="28"/>
          <w:szCs w:val="28"/>
        </w:rPr>
        <w:fldChar w:fldCharType="separate"/>
      </w:r>
      <w:r w:rsidR="00C56D49">
        <w:rPr>
          <w:i w:val="0"/>
          <w:iCs w:val="0"/>
          <w:noProof/>
          <w:color w:val="auto"/>
          <w:sz w:val="28"/>
          <w:szCs w:val="28"/>
        </w:rPr>
        <w:t>1</w:t>
      </w:r>
      <w:r w:rsidRPr="00A84480">
        <w:rPr>
          <w:i w:val="0"/>
          <w:iCs w:val="0"/>
          <w:color w:val="auto"/>
          <w:sz w:val="28"/>
          <w:szCs w:val="28"/>
        </w:rPr>
        <w:fldChar w:fldCharType="end"/>
      </w:r>
      <w:r w:rsidRPr="00A84480">
        <w:rPr>
          <w:i w:val="0"/>
          <w:iCs w:val="0"/>
          <w:color w:val="auto"/>
          <w:sz w:val="28"/>
          <w:szCs w:val="28"/>
        </w:rPr>
        <w:t>-Варианты использования</w:t>
      </w:r>
    </w:p>
    <w:p w14:paraId="22337DCE" w14:textId="51954358" w:rsidR="00C60514" w:rsidRPr="00A84480" w:rsidRDefault="00C60514" w:rsidP="00B92038">
      <w:pPr>
        <w:pStyle w:val="2"/>
        <w:numPr>
          <w:ilvl w:val="1"/>
          <w:numId w:val="116"/>
        </w:numPr>
        <w:rPr>
          <w:rFonts w:cs="Times New Roman"/>
          <w:szCs w:val="28"/>
        </w:rPr>
      </w:pPr>
      <w:bookmarkStart w:id="17" w:name="_Toc199778085"/>
      <w:r w:rsidRPr="00A84480">
        <w:rPr>
          <w:rFonts w:cs="Times New Roman"/>
          <w:szCs w:val="28"/>
        </w:rPr>
        <w:t>Спецификация функциональных требований</w:t>
      </w:r>
      <w:bookmarkEnd w:id="17"/>
    </w:p>
    <w:p w14:paraId="2C6E1889" w14:textId="77777777" w:rsidR="00C60514" w:rsidRPr="00A84480" w:rsidRDefault="00C60514" w:rsidP="00676471">
      <w:pPr>
        <w:ind w:firstLine="709"/>
        <w:jc w:val="both"/>
        <w:rPr>
          <w:szCs w:val="28"/>
          <w:lang w:val="ru-BY"/>
        </w:rPr>
      </w:pPr>
      <w:r w:rsidRPr="00A84480">
        <w:rPr>
          <w:szCs w:val="28"/>
          <w:lang w:val="ru-BY"/>
        </w:rPr>
        <w:t>На основе технического задания и анализа прототипов (</w:t>
      </w:r>
      <w:proofErr w:type="spellStart"/>
      <w:r w:rsidRPr="00A84480">
        <w:rPr>
          <w:szCs w:val="28"/>
          <w:lang w:val="ru-BY"/>
        </w:rPr>
        <w:t>Mathway</w:t>
      </w:r>
      <w:proofErr w:type="spellEnd"/>
      <w:r w:rsidRPr="00A84480">
        <w:rPr>
          <w:szCs w:val="28"/>
          <w:lang w:val="ru-BY"/>
        </w:rPr>
        <w:t xml:space="preserve">, </w:t>
      </w:r>
      <w:proofErr w:type="spellStart"/>
      <w:r w:rsidRPr="00A84480">
        <w:rPr>
          <w:szCs w:val="28"/>
          <w:lang w:val="ru-BY"/>
        </w:rPr>
        <w:t>Desmos</w:t>
      </w:r>
      <w:proofErr w:type="spellEnd"/>
      <w:r w:rsidRPr="00A84480">
        <w:rPr>
          <w:szCs w:val="28"/>
          <w:lang w:val="ru-BY"/>
        </w:rPr>
        <w:t>) сформулированы следующие функциональные требования к программному средству:</w:t>
      </w:r>
    </w:p>
    <w:p w14:paraId="16B00B4D" w14:textId="5448DDA3" w:rsidR="00C60514" w:rsidRPr="00A84480" w:rsidRDefault="00C60514" w:rsidP="00676471">
      <w:pPr>
        <w:ind w:firstLine="709"/>
        <w:rPr>
          <w:b/>
          <w:bCs/>
          <w:szCs w:val="28"/>
        </w:rPr>
      </w:pPr>
      <w:r w:rsidRPr="00A84480">
        <w:rPr>
          <w:b/>
          <w:bCs/>
          <w:szCs w:val="28"/>
        </w:rPr>
        <w:t xml:space="preserve">Обработка математических выражений: </w:t>
      </w:r>
    </w:p>
    <w:p w14:paraId="7AAE400B" w14:textId="77777777" w:rsidR="00C60514" w:rsidRPr="00A84480" w:rsidRDefault="00C60514" w:rsidP="001A6FCE">
      <w:pPr>
        <w:pStyle w:val="af2"/>
        <w:numPr>
          <w:ilvl w:val="0"/>
          <w:numId w:val="102"/>
        </w:numPr>
        <w:jc w:val="both"/>
      </w:pPr>
      <w:r w:rsidRPr="00A84480">
        <w:t>Пользователь вводит выражение в текстовое поле интерфейса в формате строки (например, y = 2*</w:t>
      </w:r>
      <w:proofErr w:type="spellStart"/>
      <w:r w:rsidRPr="00A84480">
        <w:t>sin</w:t>
      </w:r>
      <w:proofErr w:type="spellEnd"/>
      <w:r w:rsidRPr="00A84480">
        <w:t>(x) + x^2).</w:t>
      </w:r>
    </w:p>
    <w:p w14:paraId="09DBD33F" w14:textId="77777777" w:rsidR="00C60514" w:rsidRPr="00A84480" w:rsidRDefault="00C60514" w:rsidP="001A6FCE">
      <w:pPr>
        <w:pStyle w:val="af2"/>
        <w:numPr>
          <w:ilvl w:val="0"/>
          <w:numId w:val="102"/>
        </w:numPr>
        <w:jc w:val="both"/>
      </w:pPr>
      <w:r w:rsidRPr="00A84480">
        <w:t xml:space="preserve">Поддерживаемые операции и функции: </w:t>
      </w:r>
    </w:p>
    <w:p w14:paraId="5143C511" w14:textId="77777777" w:rsidR="00C60514" w:rsidRPr="00A84480" w:rsidRDefault="00C60514" w:rsidP="001A6FCE">
      <w:pPr>
        <w:pStyle w:val="af2"/>
        <w:numPr>
          <w:ilvl w:val="1"/>
          <w:numId w:val="102"/>
        </w:numPr>
        <w:jc w:val="both"/>
      </w:pPr>
      <w:r w:rsidRPr="00A84480">
        <w:t>Базовые операции: +, -, *, /, ^ (степень).</w:t>
      </w:r>
    </w:p>
    <w:p w14:paraId="60600A10" w14:textId="77777777" w:rsidR="001A6FCE" w:rsidRDefault="00C60514" w:rsidP="001A6FCE">
      <w:pPr>
        <w:pStyle w:val="af2"/>
        <w:numPr>
          <w:ilvl w:val="1"/>
          <w:numId w:val="102"/>
        </w:numPr>
        <w:jc w:val="both"/>
      </w:pPr>
      <w:r w:rsidRPr="00A84480">
        <w:t xml:space="preserve">Унарные функции: </w:t>
      </w:r>
      <w:proofErr w:type="spellStart"/>
      <w:r w:rsidRPr="00A84480">
        <w:t>sin</w:t>
      </w:r>
      <w:proofErr w:type="spellEnd"/>
      <w:r w:rsidRPr="00A84480">
        <w:t xml:space="preserve">(x), </w:t>
      </w:r>
      <w:proofErr w:type="spellStart"/>
      <w:r w:rsidRPr="00A84480">
        <w:t>cos</w:t>
      </w:r>
      <w:proofErr w:type="spellEnd"/>
      <w:r w:rsidRPr="00A84480">
        <w:t xml:space="preserve">(x), </w:t>
      </w:r>
      <w:proofErr w:type="spellStart"/>
      <w:r w:rsidRPr="00A84480">
        <w:t>tan</w:t>
      </w:r>
      <w:proofErr w:type="spellEnd"/>
      <w:r w:rsidRPr="00A84480">
        <w:t xml:space="preserve">(x), </w:t>
      </w:r>
      <w:proofErr w:type="spellStart"/>
      <w:r w:rsidRPr="00A84480">
        <w:t>sinh</w:t>
      </w:r>
      <w:proofErr w:type="spellEnd"/>
      <w:r w:rsidRPr="00A84480">
        <w:t xml:space="preserve">(x), </w:t>
      </w:r>
      <w:proofErr w:type="spellStart"/>
      <w:r w:rsidRPr="00A84480">
        <w:t>arcsin</w:t>
      </w:r>
      <w:proofErr w:type="spellEnd"/>
      <w:r w:rsidRPr="00A84480">
        <w:t xml:space="preserve">(x), </w:t>
      </w:r>
      <w:proofErr w:type="spellStart"/>
      <w:r w:rsidRPr="00A84480">
        <w:t>exp</w:t>
      </w:r>
      <w:proofErr w:type="spellEnd"/>
      <w:r w:rsidRPr="00A84480">
        <w:t xml:space="preserve">(x), </w:t>
      </w:r>
      <w:proofErr w:type="spellStart"/>
      <w:r w:rsidRPr="00A84480">
        <w:t>ln</w:t>
      </w:r>
      <w:proofErr w:type="spellEnd"/>
      <w:r w:rsidRPr="00A84480">
        <w:t xml:space="preserve">(x), </w:t>
      </w:r>
      <w:proofErr w:type="spellStart"/>
      <w:r w:rsidRPr="00A84480">
        <w:t>lg</w:t>
      </w:r>
      <w:proofErr w:type="spellEnd"/>
      <w:r w:rsidRPr="00A84480">
        <w:t xml:space="preserve">(x), </w:t>
      </w:r>
      <w:proofErr w:type="spellStart"/>
      <w:r w:rsidRPr="00A84480">
        <w:t>abs</w:t>
      </w:r>
      <w:proofErr w:type="spellEnd"/>
      <w:r w:rsidRPr="00A84480">
        <w:t xml:space="preserve">(x), </w:t>
      </w:r>
      <w:proofErr w:type="spellStart"/>
      <w:r w:rsidRPr="00A84480">
        <w:t>sqrt</w:t>
      </w:r>
      <w:proofErr w:type="spellEnd"/>
      <w:r w:rsidRPr="00A84480">
        <w:t>(x).</w:t>
      </w:r>
    </w:p>
    <w:p w14:paraId="0D7B2315" w14:textId="3726A3A0" w:rsidR="00C60514" w:rsidRPr="00A84480" w:rsidRDefault="00C60514" w:rsidP="001A6FCE">
      <w:pPr>
        <w:pStyle w:val="af2"/>
        <w:numPr>
          <w:ilvl w:val="1"/>
          <w:numId w:val="102"/>
        </w:numPr>
        <w:jc w:val="both"/>
      </w:pPr>
      <w:r w:rsidRPr="00A84480">
        <w:lastRenderedPageBreak/>
        <w:t xml:space="preserve">Бинарные функции: </w:t>
      </w:r>
      <w:proofErr w:type="spellStart"/>
      <w:r w:rsidRPr="00A84480">
        <w:t>log</w:t>
      </w:r>
      <w:proofErr w:type="spellEnd"/>
      <w:r w:rsidRPr="00A84480">
        <w:t>(</w:t>
      </w:r>
      <w:proofErr w:type="spellStart"/>
      <w:proofErr w:type="gramStart"/>
      <w:r w:rsidRPr="00A84480">
        <w:t>a,b</w:t>
      </w:r>
      <w:proofErr w:type="spellEnd"/>
      <w:proofErr w:type="gramEnd"/>
      <w:r w:rsidRPr="00A84480">
        <w:t xml:space="preserve">), </w:t>
      </w:r>
      <w:proofErr w:type="spellStart"/>
      <w:r w:rsidRPr="00A84480">
        <w:t>pow</w:t>
      </w:r>
      <w:proofErr w:type="spellEnd"/>
      <w:r w:rsidRPr="00A84480">
        <w:t>(</w:t>
      </w:r>
      <w:proofErr w:type="spellStart"/>
      <w:proofErr w:type="gramStart"/>
      <w:r w:rsidRPr="00A84480">
        <w:t>a,b</w:t>
      </w:r>
      <w:proofErr w:type="spellEnd"/>
      <w:proofErr w:type="gramEnd"/>
      <w:r w:rsidRPr="00A84480">
        <w:t>).</w:t>
      </w:r>
    </w:p>
    <w:p w14:paraId="47FD8B62" w14:textId="77777777" w:rsidR="00C60514" w:rsidRPr="00A84480" w:rsidRDefault="00C60514" w:rsidP="001A6FCE">
      <w:pPr>
        <w:pStyle w:val="af2"/>
        <w:numPr>
          <w:ilvl w:val="1"/>
          <w:numId w:val="102"/>
        </w:numPr>
        <w:jc w:val="both"/>
      </w:pPr>
      <w:r w:rsidRPr="00A84480">
        <w:t>Константы: π (3.1415), e (2.7182).</w:t>
      </w:r>
    </w:p>
    <w:p w14:paraId="74B95F79" w14:textId="4A884FB3" w:rsidR="001C5EEC" w:rsidRPr="00A84480" w:rsidRDefault="00C60514" w:rsidP="001A6FCE">
      <w:pPr>
        <w:pStyle w:val="af2"/>
        <w:numPr>
          <w:ilvl w:val="1"/>
          <w:numId w:val="102"/>
        </w:numPr>
        <w:jc w:val="both"/>
      </w:pPr>
      <w:r w:rsidRPr="00A84480">
        <w:t>Поддержка скобок для задания приоритета операций.</w:t>
      </w:r>
    </w:p>
    <w:p w14:paraId="771F91F5" w14:textId="09BDDCBA" w:rsidR="00C60514" w:rsidRPr="00A84480" w:rsidRDefault="00C60514" w:rsidP="001A6FCE">
      <w:pPr>
        <w:pStyle w:val="af2"/>
        <w:numPr>
          <w:ilvl w:val="0"/>
          <w:numId w:val="102"/>
        </w:numPr>
        <w:spacing w:after="0"/>
        <w:jc w:val="both"/>
      </w:pPr>
      <w:proofErr w:type="spellStart"/>
      <w:r w:rsidRPr="00A84480">
        <w:t>Парсинг</w:t>
      </w:r>
      <w:proofErr w:type="spellEnd"/>
      <w:r w:rsidRPr="00A84480">
        <w:t xml:space="preserve">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629CD191" w14:textId="77777777" w:rsidR="00C60514" w:rsidRPr="00A84480" w:rsidRDefault="00C60514" w:rsidP="00676471">
      <w:pPr>
        <w:ind w:firstLine="709"/>
        <w:jc w:val="both"/>
        <w:rPr>
          <w:szCs w:val="28"/>
          <w:lang w:val="ru-BY"/>
        </w:rPr>
      </w:pPr>
      <w:r w:rsidRPr="00A84480">
        <w:rPr>
          <w:b/>
          <w:bCs/>
          <w:szCs w:val="28"/>
          <w:lang w:val="ru-BY"/>
        </w:rPr>
        <w:t>Построение графиков функций</w:t>
      </w:r>
      <w:r w:rsidRPr="00A84480">
        <w:rPr>
          <w:szCs w:val="28"/>
          <w:lang w:val="ru-BY"/>
        </w:rPr>
        <w:t xml:space="preserve">: </w:t>
      </w:r>
    </w:p>
    <w:p w14:paraId="35209AC4" w14:textId="77777777" w:rsidR="00C60514" w:rsidRPr="00A84480" w:rsidRDefault="00C60514" w:rsidP="001A6FCE">
      <w:pPr>
        <w:pStyle w:val="af2"/>
        <w:numPr>
          <w:ilvl w:val="0"/>
          <w:numId w:val="103"/>
        </w:numPr>
        <w:jc w:val="both"/>
      </w:pPr>
      <w:r w:rsidRPr="00A84480">
        <w:t>Пользователь задает одну или несколько функций вида y = f(x) в текстовом поле.</w:t>
      </w:r>
    </w:p>
    <w:p w14:paraId="3EDE2B0B" w14:textId="77777777" w:rsidR="00C60514" w:rsidRPr="00A84480" w:rsidRDefault="00C60514" w:rsidP="001A6FCE">
      <w:pPr>
        <w:pStyle w:val="af2"/>
        <w:numPr>
          <w:ilvl w:val="0"/>
          <w:numId w:val="103"/>
        </w:numPr>
        <w:jc w:val="both"/>
      </w:pPr>
      <w:r w:rsidRPr="00A84480">
        <w:t>График отображается на координатной плоскости с сеткой.</w:t>
      </w:r>
    </w:p>
    <w:p w14:paraId="6C2616AA" w14:textId="77777777" w:rsidR="00C60514" w:rsidRPr="00A84480" w:rsidRDefault="00C60514" w:rsidP="001A6FCE">
      <w:pPr>
        <w:pStyle w:val="af2"/>
        <w:numPr>
          <w:ilvl w:val="0"/>
          <w:numId w:val="103"/>
        </w:numPr>
        <w:jc w:val="both"/>
      </w:pPr>
      <w:r w:rsidRPr="00A84480">
        <w:t xml:space="preserve">Поддерживается настройка диапазонов по осям X и Y: </w:t>
      </w:r>
    </w:p>
    <w:p w14:paraId="2035AAE4" w14:textId="77777777" w:rsidR="00C60514" w:rsidRPr="00A84480" w:rsidRDefault="00C60514" w:rsidP="001A6FCE">
      <w:pPr>
        <w:pStyle w:val="af2"/>
        <w:numPr>
          <w:ilvl w:val="0"/>
          <w:numId w:val="103"/>
        </w:numPr>
        <w:jc w:val="both"/>
      </w:pPr>
      <w:r w:rsidRPr="00A84480">
        <w:t xml:space="preserve">Пользователь может задавать произвольные диапазоны (например, X </w:t>
      </w:r>
      <w:r w:rsidRPr="001A6FCE">
        <w:rPr>
          <w:rFonts w:ascii="Cambria Math" w:hAnsi="Cambria Math" w:cs="Cambria Math"/>
        </w:rPr>
        <w:t>∈</w:t>
      </w:r>
      <w:r w:rsidRPr="00A84480">
        <w:t xml:space="preserve"> [-10, 10], Y </w:t>
      </w:r>
      <w:r w:rsidRPr="001A6FCE">
        <w:rPr>
          <w:rFonts w:ascii="Cambria Math" w:hAnsi="Cambria Math" w:cs="Cambria Math"/>
        </w:rPr>
        <w:t>∈</w:t>
      </w:r>
      <w:r w:rsidRPr="00A84480">
        <w:t xml:space="preserve"> [-5, 5]).</w:t>
      </w:r>
    </w:p>
    <w:p w14:paraId="45E9BF8D" w14:textId="77777777" w:rsidR="00C60514" w:rsidRPr="00A84480" w:rsidRDefault="00C60514" w:rsidP="001A6FCE">
      <w:pPr>
        <w:pStyle w:val="af2"/>
        <w:numPr>
          <w:ilvl w:val="0"/>
          <w:numId w:val="103"/>
        </w:numPr>
        <w:jc w:val="both"/>
      </w:pPr>
      <w:r w:rsidRPr="00A84480">
        <w:t xml:space="preserve">Координатная плоскость поддерживает: </w:t>
      </w:r>
    </w:p>
    <w:p w14:paraId="33664C14" w14:textId="77777777" w:rsidR="00C60514" w:rsidRPr="00A84480" w:rsidRDefault="00C60514" w:rsidP="001A6FCE">
      <w:pPr>
        <w:pStyle w:val="af2"/>
        <w:numPr>
          <w:ilvl w:val="0"/>
          <w:numId w:val="103"/>
        </w:numPr>
        <w:jc w:val="both"/>
      </w:pPr>
      <w:r w:rsidRPr="00A84480">
        <w:t>Масштабирование (приближение/удаление) с помощью колесика мыши или кнопок интерфейса.</w:t>
      </w:r>
    </w:p>
    <w:p w14:paraId="76817C85" w14:textId="77777777" w:rsidR="00C60514" w:rsidRPr="00A84480" w:rsidRDefault="00C60514" w:rsidP="001A6FCE">
      <w:pPr>
        <w:pStyle w:val="af2"/>
        <w:numPr>
          <w:ilvl w:val="0"/>
          <w:numId w:val="103"/>
        </w:numPr>
        <w:jc w:val="both"/>
      </w:pPr>
      <w:r w:rsidRPr="00A84480">
        <w:t>Перемещение плоскости для анализа различных участков графика.</w:t>
      </w:r>
    </w:p>
    <w:p w14:paraId="6092F1AD" w14:textId="77777777" w:rsidR="00C60514" w:rsidRPr="00A84480" w:rsidRDefault="00C60514" w:rsidP="001A6FCE">
      <w:pPr>
        <w:pStyle w:val="af2"/>
        <w:numPr>
          <w:ilvl w:val="0"/>
          <w:numId w:val="103"/>
        </w:numPr>
        <w:jc w:val="both"/>
      </w:pPr>
      <w:r w:rsidRPr="00A84480">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A84480" w:rsidRDefault="00C60514" w:rsidP="00841418">
      <w:pPr>
        <w:pStyle w:val="af2"/>
        <w:numPr>
          <w:ilvl w:val="0"/>
          <w:numId w:val="103"/>
        </w:numPr>
        <w:spacing w:after="0"/>
        <w:jc w:val="both"/>
      </w:pPr>
      <w:r w:rsidRPr="00A84480">
        <w:t>Пользователь может выбрать тип линии (сплошная, пунктирная) и толщину линии.</w:t>
      </w:r>
    </w:p>
    <w:p w14:paraId="59F88112" w14:textId="77777777" w:rsidR="00C60514" w:rsidRPr="00A84480" w:rsidRDefault="00C60514" w:rsidP="00676471">
      <w:pPr>
        <w:ind w:firstLine="709"/>
        <w:jc w:val="both"/>
        <w:rPr>
          <w:szCs w:val="28"/>
          <w:lang w:val="ru-BY"/>
        </w:rPr>
      </w:pPr>
      <w:r w:rsidRPr="00A84480">
        <w:rPr>
          <w:b/>
          <w:bCs/>
          <w:szCs w:val="28"/>
          <w:lang w:val="ru-BY"/>
        </w:rPr>
        <w:t>Копирование графика</w:t>
      </w:r>
      <w:r w:rsidRPr="00A84480">
        <w:rPr>
          <w:szCs w:val="28"/>
          <w:lang w:val="ru-BY"/>
        </w:rPr>
        <w:t xml:space="preserve">: </w:t>
      </w:r>
    </w:p>
    <w:p w14:paraId="2D7C7A2A" w14:textId="5149E4B8" w:rsidR="00C60514" w:rsidRPr="00A84480" w:rsidRDefault="00C60514" w:rsidP="001A6FCE">
      <w:pPr>
        <w:pStyle w:val="af2"/>
        <w:numPr>
          <w:ilvl w:val="0"/>
          <w:numId w:val="104"/>
        </w:numPr>
        <w:jc w:val="both"/>
      </w:pPr>
      <w:r w:rsidRPr="00A84480">
        <w:t>При нажатии кнопки «</w:t>
      </w:r>
      <w:proofErr w:type="spellStart"/>
      <w:r w:rsidRPr="00A84480">
        <w:t>Copy</w:t>
      </w:r>
      <w:proofErr w:type="spellEnd"/>
      <w:r w:rsidRPr="00A84480">
        <w:t>» график вместе с координатной плоскостью сохраняется в буфер обмена</w:t>
      </w:r>
    </w:p>
    <w:p w14:paraId="1B677154" w14:textId="77777777" w:rsidR="00C60514" w:rsidRPr="00A84480" w:rsidRDefault="00C60514" w:rsidP="001A6FCE">
      <w:pPr>
        <w:pStyle w:val="af2"/>
        <w:numPr>
          <w:ilvl w:val="0"/>
          <w:numId w:val="104"/>
        </w:numPr>
        <w:spacing w:after="0"/>
        <w:jc w:val="both"/>
      </w:pPr>
      <w:r w:rsidRPr="00A84480">
        <w:t>Изображение включает координатную сетку и подписи осей.</w:t>
      </w:r>
    </w:p>
    <w:p w14:paraId="6A7375B6" w14:textId="77777777" w:rsidR="00C60514" w:rsidRPr="00A84480" w:rsidRDefault="00C60514" w:rsidP="00676471">
      <w:pPr>
        <w:ind w:firstLine="709"/>
        <w:jc w:val="both"/>
        <w:rPr>
          <w:szCs w:val="28"/>
          <w:lang w:val="ru-BY"/>
        </w:rPr>
      </w:pPr>
      <w:r w:rsidRPr="00A84480">
        <w:rPr>
          <w:b/>
          <w:bCs/>
          <w:szCs w:val="28"/>
          <w:lang w:val="ru-BY"/>
        </w:rPr>
        <w:t>Требования к надежности</w:t>
      </w:r>
      <w:r w:rsidRPr="00A84480">
        <w:rPr>
          <w:szCs w:val="28"/>
          <w:lang w:val="ru-BY"/>
        </w:rPr>
        <w:t xml:space="preserve">: </w:t>
      </w:r>
    </w:p>
    <w:p w14:paraId="6A77AAEB" w14:textId="77777777" w:rsidR="00C60514" w:rsidRPr="00A84480" w:rsidRDefault="00C60514" w:rsidP="001A6FCE">
      <w:pPr>
        <w:pStyle w:val="af2"/>
        <w:numPr>
          <w:ilvl w:val="0"/>
          <w:numId w:val="105"/>
        </w:numPr>
        <w:jc w:val="both"/>
      </w:pPr>
      <w:r w:rsidRPr="00A84480">
        <w:t>Программа должна корректно обрабатывать любые входные данные, включая некорректные выражения, без сбоев.</w:t>
      </w:r>
    </w:p>
    <w:p w14:paraId="0BE4F77B" w14:textId="77777777" w:rsidR="00C60514" w:rsidRPr="00A84480" w:rsidRDefault="00C60514" w:rsidP="001A6FCE">
      <w:pPr>
        <w:pStyle w:val="af2"/>
        <w:numPr>
          <w:ilvl w:val="0"/>
          <w:numId w:val="105"/>
        </w:numPr>
        <w:spacing w:after="0"/>
        <w:jc w:val="both"/>
      </w:pPr>
      <w:r w:rsidRPr="00A84480">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A84480" w:rsidRDefault="00C60514" w:rsidP="00676471">
      <w:pPr>
        <w:ind w:firstLine="709"/>
        <w:jc w:val="both"/>
        <w:rPr>
          <w:szCs w:val="28"/>
          <w:lang w:val="ru-BY"/>
        </w:rPr>
      </w:pPr>
      <w:r w:rsidRPr="00A84480">
        <w:rPr>
          <w:b/>
          <w:bCs/>
          <w:szCs w:val="28"/>
          <w:lang w:val="ru-BY"/>
        </w:rPr>
        <w:t>Входные данные</w:t>
      </w:r>
      <w:r w:rsidRPr="00A84480">
        <w:rPr>
          <w:szCs w:val="28"/>
          <w:lang w:val="ru-BY"/>
        </w:rPr>
        <w:t xml:space="preserve">: </w:t>
      </w:r>
    </w:p>
    <w:p w14:paraId="3CD7735B" w14:textId="77777777" w:rsidR="00C60514" w:rsidRPr="00A84480" w:rsidRDefault="00C60514" w:rsidP="00841418">
      <w:pPr>
        <w:pStyle w:val="af2"/>
        <w:numPr>
          <w:ilvl w:val="0"/>
          <w:numId w:val="118"/>
        </w:numPr>
        <w:jc w:val="both"/>
      </w:pPr>
      <w:r w:rsidRPr="00A84480">
        <w:t>Математическое выражение в формате строки.</w:t>
      </w:r>
    </w:p>
    <w:p w14:paraId="30712DCC" w14:textId="77777777" w:rsidR="00C60514" w:rsidRPr="00A84480" w:rsidRDefault="00C60514" w:rsidP="00841418">
      <w:pPr>
        <w:pStyle w:val="af2"/>
        <w:numPr>
          <w:ilvl w:val="0"/>
          <w:numId w:val="118"/>
        </w:numPr>
        <w:jc w:val="both"/>
      </w:pPr>
      <w:r w:rsidRPr="00A84480">
        <w:t>Диапазоны отображения по осям X и Y (опционально).</w:t>
      </w:r>
    </w:p>
    <w:p w14:paraId="00F6A662" w14:textId="77777777" w:rsidR="00C60514" w:rsidRPr="00A84480" w:rsidRDefault="00C60514" w:rsidP="00676471">
      <w:pPr>
        <w:ind w:firstLine="709"/>
        <w:jc w:val="both"/>
        <w:rPr>
          <w:szCs w:val="28"/>
          <w:lang w:val="ru-BY"/>
        </w:rPr>
      </w:pPr>
      <w:r w:rsidRPr="00A84480">
        <w:rPr>
          <w:b/>
          <w:bCs/>
          <w:szCs w:val="28"/>
          <w:lang w:val="ru-BY"/>
        </w:rPr>
        <w:t>Выходные данные</w:t>
      </w:r>
      <w:r w:rsidRPr="00A84480">
        <w:rPr>
          <w:szCs w:val="28"/>
          <w:lang w:val="ru-BY"/>
        </w:rPr>
        <w:t xml:space="preserve">: </w:t>
      </w:r>
    </w:p>
    <w:p w14:paraId="1159A4B8" w14:textId="77777777" w:rsidR="00C60514" w:rsidRPr="00A84480" w:rsidRDefault="00C60514" w:rsidP="001A6FCE">
      <w:pPr>
        <w:pStyle w:val="af2"/>
        <w:numPr>
          <w:ilvl w:val="0"/>
          <w:numId w:val="106"/>
        </w:numPr>
        <w:jc w:val="both"/>
      </w:pPr>
      <w:r w:rsidRPr="00A84480">
        <w:t>График функции с координатной сеткой в заданных диапазонах.</w:t>
      </w:r>
    </w:p>
    <w:p w14:paraId="3710D347" w14:textId="77777777" w:rsidR="00C60514" w:rsidRPr="00A84480" w:rsidRDefault="00C60514" w:rsidP="001A6FCE">
      <w:pPr>
        <w:pStyle w:val="af2"/>
        <w:numPr>
          <w:ilvl w:val="0"/>
          <w:numId w:val="106"/>
        </w:numPr>
        <w:jc w:val="both"/>
      </w:pPr>
      <w:r w:rsidRPr="00A84480">
        <w:t>Сообщения об ошибках при некорректных выражениях.</w:t>
      </w:r>
    </w:p>
    <w:p w14:paraId="1B86251F" w14:textId="3DD7D450" w:rsidR="001A6FCE" w:rsidRDefault="00C60514" w:rsidP="001A6FCE">
      <w:pPr>
        <w:pStyle w:val="af2"/>
        <w:numPr>
          <w:ilvl w:val="0"/>
          <w:numId w:val="106"/>
        </w:numPr>
        <w:jc w:val="both"/>
      </w:pPr>
      <w:r w:rsidRPr="00A84480">
        <w:t>Изображение графика в буфер обмена (при использовании функции копирования).</w:t>
      </w:r>
    </w:p>
    <w:p w14:paraId="2800B2CB" w14:textId="7C3AA3DE" w:rsidR="00C60514" w:rsidRPr="001A6FCE" w:rsidRDefault="001A6FCE" w:rsidP="001A6FCE">
      <w:pPr>
        <w:spacing w:after="200" w:line="276" w:lineRule="auto"/>
        <w:rPr>
          <w:rFonts w:eastAsiaTheme="minorHAnsi"/>
          <w:szCs w:val="28"/>
          <w:lang w:val="ru-BY" w:eastAsia="en-US"/>
        </w:rPr>
      </w:pPr>
      <w:r>
        <w:br w:type="page"/>
      </w:r>
    </w:p>
    <w:p w14:paraId="044ADBA6" w14:textId="77777777" w:rsidR="00C60514" w:rsidRPr="00A84480" w:rsidRDefault="00C60514" w:rsidP="00676471">
      <w:pPr>
        <w:ind w:firstLine="709"/>
        <w:jc w:val="both"/>
        <w:rPr>
          <w:szCs w:val="28"/>
          <w:lang w:val="ru-BY"/>
        </w:rPr>
      </w:pPr>
      <w:r w:rsidRPr="00A84480">
        <w:rPr>
          <w:b/>
          <w:bCs/>
          <w:szCs w:val="28"/>
          <w:lang w:val="ru-BY"/>
        </w:rPr>
        <w:lastRenderedPageBreak/>
        <w:t>Технические требования</w:t>
      </w:r>
      <w:r w:rsidRPr="00A84480">
        <w:rPr>
          <w:szCs w:val="28"/>
          <w:lang w:val="ru-BY"/>
        </w:rPr>
        <w:t xml:space="preserve">: </w:t>
      </w:r>
    </w:p>
    <w:p w14:paraId="46D92A6C" w14:textId="77777777" w:rsidR="00C60514" w:rsidRPr="00A84480" w:rsidRDefault="00C60514" w:rsidP="001A6FCE">
      <w:pPr>
        <w:pStyle w:val="af2"/>
        <w:numPr>
          <w:ilvl w:val="0"/>
          <w:numId w:val="107"/>
        </w:numPr>
        <w:jc w:val="both"/>
      </w:pPr>
      <w:r w:rsidRPr="00A84480">
        <w:t>Язык программирования: Delphi.</w:t>
      </w:r>
    </w:p>
    <w:p w14:paraId="143D5724" w14:textId="77777777" w:rsidR="00C60514" w:rsidRPr="00A84480" w:rsidRDefault="00C60514" w:rsidP="001A6FCE">
      <w:pPr>
        <w:pStyle w:val="af2"/>
        <w:numPr>
          <w:ilvl w:val="0"/>
          <w:numId w:val="107"/>
        </w:numPr>
        <w:jc w:val="both"/>
      </w:pPr>
      <w:r w:rsidRPr="00A84480">
        <w:t xml:space="preserve">Среда разработки: </w:t>
      </w:r>
      <w:proofErr w:type="spellStart"/>
      <w:r w:rsidRPr="00A84480">
        <w:t>Embarcadero</w:t>
      </w:r>
      <w:proofErr w:type="spellEnd"/>
      <w:r w:rsidRPr="00A84480">
        <w:t xml:space="preserve"> RAD Studio.</w:t>
      </w:r>
    </w:p>
    <w:p w14:paraId="1044B4C2" w14:textId="77777777" w:rsidR="00C60514" w:rsidRPr="00A84480" w:rsidRDefault="00C60514" w:rsidP="001A6FCE">
      <w:pPr>
        <w:pStyle w:val="af2"/>
        <w:numPr>
          <w:ilvl w:val="0"/>
          <w:numId w:val="107"/>
        </w:numPr>
        <w:jc w:val="both"/>
      </w:pPr>
      <w:r w:rsidRPr="00A84480">
        <w:t>Платформа: Windows.</w:t>
      </w:r>
    </w:p>
    <w:p w14:paraId="36D71E30" w14:textId="77777777" w:rsidR="00C60514" w:rsidRPr="00A84480" w:rsidRDefault="00C60514" w:rsidP="001A6FCE">
      <w:pPr>
        <w:pStyle w:val="af2"/>
        <w:numPr>
          <w:ilvl w:val="0"/>
          <w:numId w:val="107"/>
        </w:numPr>
        <w:jc w:val="both"/>
      </w:pPr>
      <w:r w:rsidRPr="00A84480">
        <w:t xml:space="preserve">Используемые библиотеки: </w:t>
      </w:r>
    </w:p>
    <w:p w14:paraId="75ADFB9D" w14:textId="77777777" w:rsidR="00C60514" w:rsidRPr="00A84480" w:rsidRDefault="00C60514" w:rsidP="001A6FCE">
      <w:pPr>
        <w:pStyle w:val="af2"/>
        <w:numPr>
          <w:ilvl w:val="1"/>
          <w:numId w:val="107"/>
        </w:numPr>
        <w:jc w:val="both"/>
      </w:pPr>
      <w:r w:rsidRPr="00A84480">
        <w:t>Стандартные функции Delphi для математических вычислений.</w:t>
      </w:r>
    </w:p>
    <w:p w14:paraId="2E9AB09F" w14:textId="77777777" w:rsidR="00C60514" w:rsidRPr="00A84480" w:rsidRDefault="00C60514" w:rsidP="001A6FCE">
      <w:pPr>
        <w:pStyle w:val="af2"/>
        <w:numPr>
          <w:ilvl w:val="1"/>
          <w:numId w:val="107"/>
        </w:numPr>
        <w:spacing w:after="0"/>
        <w:jc w:val="both"/>
      </w:pPr>
      <w:r w:rsidRPr="00A84480">
        <w:t xml:space="preserve">Модуль </w:t>
      </w:r>
      <w:proofErr w:type="spellStart"/>
      <w:r w:rsidRPr="00A84480">
        <w:t>Clipboard</w:t>
      </w:r>
      <w:proofErr w:type="spellEnd"/>
      <w:r w:rsidRPr="00A84480">
        <w:t xml:space="preserve"> для сохранения изображения графика в буфер обмена.</w:t>
      </w:r>
    </w:p>
    <w:p w14:paraId="7F767D87" w14:textId="77777777" w:rsidR="00C60514" w:rsidRPr="00A84480" w:rsidRDefault="00C60514" w:rsidP="00676471">
      <w:pPr>
        <w:ind w:firstLine="709"/>
        <w:jc w:val="both"/>
        <w:rPr>
          <w:szCs w:val="28"/>
          <w:lang w:val="ru-BY"/>
        </w:rPr>
      </w:pPr>
      <w:r w:rsidRPr="00A84480">
        <w:rPr>
          <w:szCs w:val="28"/>
          <w:lang w:val="ru-BY"/>
        </w:rPr>
        <w:t>Эти требования обеспечивают реализацию функциональности, аналогичной прототипам (</w:t>
      </w:r>
      <w:proofErr w:type="spellStart"/>
      <w:r w:rsidRPr="00A84480">
        <w:rPr>
          <w:szCs w:val="28"/>
          <w:lang w:val="ru-BY"/>
        </w:rPr>
        <w:t>Desmos</w:t>
      </w:r>
      <w:proofErr w:type="spellEnd"/>
      <w:r w:rsidRPr="00A84480">
        <w:rPr>
          <w:szCs w:val="28"/>
          <w:lang w:val="ru-BY"/>
        </w:rPr>
        <w:t>),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64B5EED9" w:rsidR="002A006B" w:rsidRPr="00A84480" w:rsidRDefault="002A006B" w:rsidP="00676471">
      <w:pPr>
        <w:spacing w:after="200" w:line="276" w:lineRule="auto"/>
        <w:ind w:firstLine="709"/>
        <w:rPr>
          <w:rFonts w:eastAsiaTheme="minorEastAsia"/>
          <w:b/>
          <w:noProof/>
          <w:kern w:val="2"/>
          <w:szCs w:val="28"/>
          <w:lang w:val="ru-BY" w:eastAsia="ru-BY"/>
          <w14:ligatures w14:val="standardContextual"/>
        </w:rPr>
      </w:pPr>
      <w:r w:rsidRPr="00A84480">
        <w:rPr>
          <w:szCs w:val="28"/>
        </w:rPr>
        <w:br w:type="page"/>
      </w:r>
    </w:p>
    <w:p w14:paraId="5143F213" w14:textId="64B5EED9" w:rsidR="002A006B" w:rsidRPr="001A6FCE" w:rsidRDefault="002A006B" w:rsidP="0002687E">
      <w:pPr>
        <w:pStyle w:val="1"/>
      </w:pPr>
      <w:bookmarkStart w:id="18" w:name="_Toc199778086"/>
      <w:r w:rsidRPr="001A6FCE">
        <w:lastRenderedPageBreak/>
        <w:t>ПРОЕКТИРОВАНИЕ ПРОГРАММНОГО СРЕДСТВА</w:t>
      </w:r>
      <w:bookmarkEnd w:id="18"/>
    </w:p>
    <w:p w14:paraId="02B19D5D" w14:textId="1020B171" w:rsidR="002A006B" w:rsidRPr="00A84480" w:rsidRDefault="002A006B" w:rsidP="00B92038">
      <w:pPr>
        <w:ind w:firstLine="709"/>
        <w:jc w:val="both"/>
        <w:rPr>
          <w:szCs w:val="28"/>
        </w:rPr>
      </w:pPr>
      <w:r w:rsidRPr="00A84480">
        <w:rPr>
          <w:szCs w:val="28"/>
        </w:rP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bookmarkStart w:id="19" w:name="_Toc199769984"/>
    <w:bookmarkStart w:id="20" w:name="_Toc199770107"/>
    <w:bookmarkEnd w:id="19"/>
    <w:bookmarkEnd w:id="20"/>
    <w:p w14:paraId="128CA160" w14:textId="72EEAAE9" w:rsidR="00B15381" w:rsidRPr="00A84480" w:rsidRDefault="00B15381" w:rsidP="00B92038">
      <w:pPr>
        <w:jc w:val="center"/>
      </w:pPr>
      <w:r w:rsidRPr="00A84480">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614.5pt" o:ole="">
            <v:imagedata r:id="rId10" o:title=""/>
          </v:shape>
          <o:OLEObject Type="Embed" ProgID="Visio.Drawing.15" ShapeID="_x0000_i1025" DrawAspect="Content" ObjectID="_1810391451" r:id="rId11"/>
        </w:object>
      </w:r>
    </w:p>
    <w:p w14:paraId="35520203" w14:textId="522C4B6C"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3</w:t>
      </w:r>
      <w:r w:rsidRPr="00A84480">
        <w:rPr>
          <w:i w:val="0"/>
          <w:iCs w:val="0"/>
          <w:color w:val="auto"/>
          <w:sz w:val="28"/>
          <w:szCs w:val="28"/>
        </w:rPr>
        <w:fldChar w:fldCharType="end"/>
      </w:r>
      <w:r w:rsidRPr="00A84480">
        <w:rPr>
          <w:i w:val="0"/>
          <w:iCs w:val="0"/>
          <w:color w:val="auto"/>
          <w:sz w:val="28"/>
          <w:szCs w:val="28"/>
        </w:rPr>
        <w:t>- Вход в программу</w:t>
      </w:r>
    </w:p>
    <w:p w14:paraId="757ED988" w14:textId="5C7B9B88" w:rsidR="00B15381" w:rsidRPr="00841418" w:rsidRDefault="002A006B" w:rsidP="0084141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r w:rsidR="00B92038" w:rsidRPr="00A84480">
        <w:rPr>
          <w:szCs w:val="28"/>
        </w:rPr>
        <w:object w:dxaOrig="11941" w:dyaOrig="10021" w14:anchorId="37D9DFEA">
          <v:shape id="_x0000_i1026" type="#_x0000_t75" style="width:464.65pt;height:392.65pt" o:ole="">
            <v:imagedata r:id="rId12" o:title=""/>
          </v:shape>
          <o:OLEObject Type="Embed" ProgID="Visio.Drawing.15" ShapeID="_x0000_i1026" DrawAspect="Content" ObjectID="_1810391452" r:id="rId13"/>
        </w:object>
      </w:r>
    </w:p>
    <w:p w14:paraId="30E2C3A3" w14:textId="3E59A490" w:rsidR="002A006B" w:rsidRPr="00A84480" w:rsidRDefault="00B15381"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4</w:t>
      </w:r>
      <w:r w:rsidRPr="00A84480">
        <w:rPr>
          <w:i w:val="0"/>
          <w:iCs w:val="0"/>
          <w:color w:val="auto"/>
          <w:sz w:val="28"/>
          <w:szCs w:val="28"/>
        </w:rPr>
        <w:fldChar w:fldCharType="end"/>
      </w:r>
      <w:r w:rsidRPr="00A84480">
        <w:rPr>
          <w:i w:val="0"/>
          <w:iCs w:val="0"/>
          <w:color w:val="auto"/>
          <w:sz w:val="28"/>
          <w:szCs w:val="28"/>
        </w:rPr>
        <w:t xml:space="preserve">-Описание </w:t>
      </w:r>
      <w:proofErr w:type="spellStart"/>
      <w:r w:rsidRPr="00A84480">
        <w:rPr>
          <w:i w:val="0"/>
          <w:iCs w:val="0"/>
          <w:color w:val="auto"/>
          <w:sz w:val="28"/>
          <w:szCs w:val="28"/>
        </w:rPr>
        <w:t>глваных</w:t>
      </w:r>
      <w:proofErr w:type="spellEnd"/>
      <w:r w:rsidRPr="00A84480">
        <w:rPr>
          <w:i w:val="0"/>
          <w:iCs w:val="0"/>
          <w:color w:val="auto"/>
          <w:sz w:val="28"/>
          <w:szCs w:val="28"/>
        </w:rPr>
        <w:t xml:space="preserve"> функций</w:t>
      </w:r>
    </w:p>
    <w:p w14:paraId="579B2162"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иллюстрирует основные функции ПС: ввод функции y = f(x), ее </w:t>
      </w:r>
      <w:proofErr w:type="spellStart"/>
      <w:r w:rsidRPr="00A84480">
        <w:rPr>
          <w:szCs w:val="28"/>
          <w:lang w:val="ru-BY"/>
        </w:rPr>
        <w:t>парсинг</w:t>
      </w:r>
      <w:proofErr w:type="spellEnd"/>
      <w:r w:rsidRPr="00A84480">
        <w:rPr>
          <w:szCs w:val="28"/>
          <w:lang w:val="ru-BY"/>
        </w:rPr>
        <w:t>,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22361A53" w14:textId="67F65563" w:rsidR="00B15697" w:rsidRPr="00A84480" w:rsidRDefault="00B15697" w:rsidP="00676471">
      <w:pPr>
        <w:keepNext/>
        <w:spacing w:after="200" w:line="276" w:lineRule="auto"/>
        <w:ind w:firstLine="709"/>
        <w:jc w:val="center"/>
        <w:rPr>
          <w:szCs w:val="28"/>
        </w:rPr>
      </w:pPr>
      <w:r w:rsidRPr="00A84480">
        <w:rPr>
          <w:i/>
          <w:iCs/>
          <w:szCs w:val="28"/>
        </w:rPr>
        <w:br w:type="page"/>
      </w:r>
      <w:r w:rsidRPr="00A84480">
        <w:rPr>
          <w:szCs w:val="28"/>
        </w:rPr>
        <w:object w:dxaOrig="9901" w:dyaOrig="22291" w14:anchorId="4FA0383B">
          <v:shape id="_x0000_i1027" type="#_x0000_t75" style="width:324pt;height:682.35pt" o:ole="">
            <v:imagedata r:id="rId14" o:title=""/>
          </v:shape>
          <o:OLEObject Type="Embed" ProgID="Visio.Drawing.15" ShapeID="_x0000_i1027" DrawAspect="Content" ObjectID="_1810391453" r:id="rId15"/>
        </w:object>
      </w:r>
    </w:p>
    <w:p w14:paraId="57B0CF5E" w14:textId="14F52A1B" w:rsidR="00B15697" w:rsidRPr="00A84480" w:rsidRDefault="00B15697"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5</w:t>
      </w:r>
      <w:r w:rsidRPr="00A84480">
        <w:rPr>
          <w:i w:val="0"/>
          <w:iCs w:val="0"/>
          <w:color w:val="auto"/>
          <w:sz w:val="28"/>
          <w:szCs w:val="28"/>
        </w:rPr>
        <w:fldChar w:fldCharType="end"/>
      </w:r>
      <w:r w:rsidRPr="00A84480">
        <w:rPr>
          <w:i w:val="0"/>
          <w:iCs w:val="0"/>
          <w:color w:val="auto"/>
          <w:sz w:val="28"/>
          <w:szCs w:val="28"/>
        </w:rPr>
        <w:t>-Схема Математического парсера</w:t>
      </w:r>
    </w:p>
    <w:p w14:paraId="450D6487" w14:textId="77777777"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A84480" w:rsidRDefault="002A006B" w:rsidP="00676471">
      <w:pPr>
        <w:ind w:firstLine="709"/>
        <w:rPr>
          <w:szCs w:val="28"/>
          <w:lang w:val="ru-BY"/>
        </w:rPr>
      </w:pPr>
    </w:p>
    <w:p w14:paraId="51DAC888" w14:textId="64380E5A" w:rsidR="002A006B" w:rsidRPr="00A84480" w:rsidRDefault="00B92038" w:rsidP="00B92038">
      <w:pPr>
        <w:pStyle w:val="af5"/>
        <w:keepNext/>
        <w:rPr>
          <w:sz w:val="28"/>
          <w:szCs w:val="28"/>
        </w:rPr>
      </w:pPr>
      <w:r w:rsidRPr="00A84480">
        <w:rPr>
          <w:sz w:val="28"/>
          <w:szCs w:val="28"/>
        </w:rPr>
        <w:object w:dxaOrig="9631" w:dyaOrig="11581" w14:anchorId="7986D692">
          <v:shape id="_x0000_i1028" type="#_x0000_t75" style="width:444.55pt;height:562.6pt" o:ole="">
            <v:imagedata r:id="rId16" o:title=""/>
          </v:shape>
          <o:OLEObject Type="Embed" ProgID="Visio.Drawing.15" ShapeID="_x0000_i1028" DrawAspect="Content" ObjectID="_1810391454" r:id="rId17"/>
        </w:object>
      </w:r>
    </w:p>
    <w:p w14:paraId="27C1A258" w14:textId="3AB83438"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6</w:t>
      </w:r>
      <w:r w:rsidRPr="00A84480">
        <w:rPr>
          <w:i w:val="0"/>
          <w:iCs w:val="0"/>
          <w:color w:val="auto"/>
          <w:sz w:val="28"/>
          <w:szCs w:val="28"/>
        </w:rPr>
        <w:fldChar w:fldCharType="end"/>
      </w:r>
      <w:r w:rsidRPr="00A84480">
        <w:rPr>
          <w:i w:val="0"/>
          <w:iCs w:val="0"/>
          <w:color w:val="auto"/>
          <w:sz w:val="28"/>
          <w:szCs w:val="28"/>
        </w:rPr>
        <w:t>-Схема работы поля</w:t>
      </w:r>
    </w:p>
    <w:p w14:paraId="65811F62" w14:textId="77777777" w:rsidR="00B92038" w:rsidRDefault="00B92038">
      <w:pPr>
        <w:spacing w:after="200" w:line="276" w:lineRule="auto"/>
        <w:rPr>
          <w:b/>
          <w:bCs/>
          <w:szCs w:val="28"/>
          <w:lang w:val="ru-BY"/>
        </w:rPr>
      </w:pPr>
      <w:r>
        <w:rPr>
          <w:b/>
          <w:bCs/>
          <w:szCs w:val="28"/>
          <w:lang w:val="ru-BY"/>
        </w:rPr>
        <w:br w:type="page"/>
      </w:r>
    </w:p>
    <w:p w14:paraId="6C4FE59F" w14:textId="558B8BDA" w:rsidR="002A006B" w:rsidRPr="00A84480" w:rsidRDefault="002A006B" w:rsidP="00B92038">
      <w:pPr>
        <w:ind w:firstLine="709"/>
        <w:jc w:val="both"/>
        <w:rPr>
          <w:szCs w:val="28"/>
          <w:lang w:val="ru-BY"/>
        </w:rPr>
      </w:pPr>
      <w:r w:rsidRPr="00A84480">
        <w:rPr>
          <w:b/>
          <w:bCs/>
          <w:szCs w:val="28"/>
          <w:lang w:val="ru-BY"/>
        </w:rPr>
        <w:lastRenderedPageBreak/>
        <w:t>Описание:</w:t>
      </w:r>
      <w:r w:rsidRPr="00A84480">
        <w:rPr>
          <w:szCs w:val="28"/>
          <w:lang w:val="ru-BY"/>
        </w:rPr>
        <w:t xml:space="preserve"> Схема показывает алгоритм работы с координатной плоскостью. Пользователь задает диапазоны осей, система </w:t>
      </w:r>
      <w:proofErr w:type="spellStart"/>
      <w:r w:rsidRPr="00A84480">
        <w:rPr>
          <w:szCs w:val="28"/>
          <w:lang w:val="ru-BY"/>
        </w:rPr>
        <w:t>дискретизирует</w:t>
      </w:r>
      <w:proofErr w:type="spellEnd"/>
      <w:r w:rsidRPr="00A84480">
        <w:rPr>
          <w:szCs w:val="28"/>
          <w:lang w:val="ru-BY"/>
        </w:rPr>
        <w:t xml:space="preserve"> функцию, отображает график и поддерживает интерактивное масштабирование и перемещение плоскости.</w:t>
      </w:r>
    </w:p>
    <w:p w14:paraId="326F5DFD" w14:textId="77777777" w:rsidR="002A006B" w:rsidRPr="00A84480" w:rsidRDefault="002A006B" w:rsidP="00676471">
      <w:pPr>
        <w:pStyle w:val="af5"/>
        <w:keepNext/>
        <w:ind w:firstLine="709"/>
        <w:jc w:val="center"/>
        <w:rPr>
          <w:sz w:val="28"/>
          <w:szCs w:val="28"/>
        </w:rPr>
      </w:pPr>
      <w:r w:rsidRPr="00A84480">
        <w:rPr>
          <w:sz w:val="28"/>
          <w:szCs w:val="28"/>
        </w:rPr>
        <w:object w:dxaOrig="13846" w:dyaOrig="15556" w14:anchorId="1AF05F40">
          <v:shape id="_x0000_i1029" type="#_x0000_t75" style="width:468pt;height:524.95pt" o:ole="">
            <v:imagedata r:id="rId18" o:title=""/>
          </v:shape>
          <o:OLEObject Type="Embed" ProgID="Visio.Drawing.15" ShapeID="_x0000_i1029" DrawAspect="Content" ObjectID="_1810391455" r:id="rId19"/>
        </w:object>
      </w:r>
    </w:p>
    <w:p w14:paraId="0EE7EEC6" w14:textId="5D09AC53"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7</w:t>
      </w:r>
      <w:r w:rsidRPr="00A84480">
        <w:rPr>
          <w:i w:val="0"/>
          <w:iCs w:val="0"/>
          <w:color w:val="auto"/>
          <w:sz w:val="28"/>
          <w:szCs w:val="28"/>
        </w:rPr>
        <w:fldChar w:fldCharType="end"/>
      </w:r>
      <w:r w:rsidRPr="00A84480">
        <w:rPr>
          <w:i w:val="0"/>
          <w:iCs w:val="0"/>
          <w:color w:val="auto"/>
          <w:sz w:val="28"/>
          <w:szCs w:val="28"/>
        </w:rPr>
        <w:t>-Схема работы списка функций</w:t>
      </w:r>
    </w:p>
    <w:p w14:paraId="70E24076" w14:textId="77777777" w:rsidR="002A006B" w:rsidRPr="00A84480" w:rsidRDefault="002A006B" w:rsidP="00B92038">
      <w:pPr>
        <w:ind w:firstLine="709"/>
        <w:jc w:val="both"/>
        <w:rPr>
          <w:szCs w:val="28"/>
          <w:lang w:val="ru-BY"/>
        </w:rPr>
      </w:pPr>
      <w:r w:rsidRPr="00A84480">
        <w:rPr>
          <w:b/>
          <w:bCs/>
          <w:szCs w:val="28"/>
          <w:lang w:val="ru-BY"/>
        </w:rPr>
        <w:t>Описание:</w:t>
      </w:r>
      <w:r w:rsidRPr="00A84480">
        <w:rPr>
          <w:szCs w:val="28"/>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Pr="00A84480" w:rsidRDefault="002A006B" w:rsidP="00676471">
      <w:pPr>
        <w:pStyle w:val="af5"/>
        <w:keepNext/>
        <w:ind w:firstLine="709"/>
        <w:jc w:val="center"/>
        <w:rPr>
          <w:sz w:val="28"/>
          <w:szCs w:val="28"/>
        </w:rPr>
      </w:pPr>
      <w:r w:rsidRPr="00A84480">
        <w:rPr>
          <w:sz w:val="28"/>
          <w:szCs w:val="28"/>
        </w:rPr>
        <w:object w:dxaOrig="3781" w:dyaOrig="8701" w14:anchorId="273B129F">
          <v:shape id="_x0000_i1030" type="#_x0000_t75" style="width:190.05pt;height:436.2pt" o:ole="">
            <v:imagedata r:id="rId20" o:title=""/>
          </v:shape>
          <o:OLEObject Type="Embed" ProgID="Visio.Drawing.15" ShapeID="_x0000_i1030" DrawAspect="Content" ObjectID="_1810391456" r:id="rId21"/>
        </w:object>
      </w:r>
    </w:p>
    <w:p w14:paraId="2D2BEE34" w14:textId="4717C7F5" w:rsidR="002A006B" w:rsidRPr="00A84480" w:rsidRDefault="002A006B" w:rsidP="00676471">
      <w:pPr>
        <w:pStyle w:val="af5"/>
        <w:ind w:firstLine="709"/>
        <w:jc w:val="center"/>
        <w:rPr>
          <w:i w:val="0"/>
          <w:iCs w:val="0"/>
          <w:color w:val="auto"/>
          <w:sz w:val="28"/>
          <w:szCs w:val="28"/>
        </w:rPr>
      </w:pPr>
      <w:r w:rsidRPr="00A84480">
        <w:rPr>
          <w:i w:val="0"/>
          <w:iCs w:val="0"/>
          <w:color w:val="auto"/>
          <w:sz w:val="28"/>
          <w:szCs w:val="28"/>
        </w:rPr>
        <w:t xml:space="preserve">Рисунок </w:t>
      </w:r>
      <w:r w:rsidRPr="00A84480">
        <w:rPr>
          <w:i w:val="0"/>
          <w:iCs w:val="0"/>
          <w:color w:val="auto"/>
          <w:sz w:val="28"/>
          <w:szCs w:val="28"/>
        </w:rPr>
        <w:fldChar w:fldCharType="begin"/>
      </w:r>
      <w:r w:rsidRPr="00A84480">
        <w:rPr>
          <w:i w:val="0"/>
          <w:iCs w:val="0"/>
          <w:color w:val="auto"/>
          <w:sz w:val="28"/>
          <w:szCs w:val="28"/>
        </w:rPr>
        <w:instrText xml:space="preserve"> SEQ Рисунок \* ARABIC </w:instrText>
      </w:r>
      <w:r w:rsidRPr="00A84480">
        <w:rPr>
          <w:i w:val="0"/>
          <w:iCs w:val="0"/>
          <w:color w:val="auto"/>
          <w:sz w:val="28"/>
          <w:szCs w:val="28"/>
        </w:rPr>
        <w:fldChar w:fldCharType="separate"/>
      </w:r>
      <w:r w:rsidR="00C56D49">
        <w:rPr>
          <w:i w:val="0"/>
          <w:iCs w:val="0"/>
          <w:noProof/>
          <w:color w:val="auto"/>
          <w:sz w:val="28"/>
          <w:szCs w:val="28"/>
        </w:rPr>
        <w:t>8</w:t>
      </w:r>
      <w:r w:rsidRPr="00A84480">
        <w:rPr>
          <w:i w:val="0"/>
          <w:iCs w:val="0"/>
          <w:color w:val="auto"/>
          <w:sz w:val="28"/>
          <w:szCs w:val="28"/>
        </w:rPr>
        <w:fldChar w:fldCharType="end"/>
      </w:r>
      <w:r w:rsidRPr="00A84480">
        <w:rPr>
          <w:i w:val="0"/>
          <w:iCs w:val="0"/>
          <w:color w:val="auto"/>
          <w:sz w:val="28"/>
          <w:szCs w:val="28"/>
        </w:rPr>
        <w:t>-Схема функций элеме</w:t>
      </w:r>
      <w:r w:rsidR="0010042B">
        <w:rPr>
          <w:i w:val="0"/>
          <w:iCs w:val="0"/>
          <w:color w:val="auto"/>
          <w:sz w:val="28"/>
          <w:szCs w:val="28"/>
        </w:rPr>
        <w:t>н</w:t>
      </w:r>
      <w:r w:rsidRPr="00A84480">
        <w:rPr>
          <w:i w:val="0"/>
          <w:iCs w:val="0"/>
          <w:color w:val="auto"/>
          <w:sz w:val="28"/>
          <w:szCs w:val="28"/>
        </w:rPr>
        <w:t>та списка</w:t>
      </w:r>
    </w:p>
    <w:p w14:paraId="33623016" w14:textId="3EB64CAA" w:rsidR="00B4419B" w:rsidRPr="00A84480" w:rsidRDefault="002A006B" w:rsidP="00B92038">
      <w:pPr>
        <w:ind w:firstLine="709"/>
        <w:jc w:val="both"/>
        <w:rPr>
          <w:szCs w:val="28"/>
          <w:lang w:val="ru-BY"/>
        </w:rPr>
      </w:pPr>
      <w:r w:rsidRPr="00A84480">
        <w:rPr>
          <w:b/>
          <w:bCs/>
          <w:szCs w:val="28"/>
          <w:lang w:val="ru-BY"/>
        </w:rPr>
        <w:t xml:space="preserve">Описание: </w:t>
      </w:r>
      <w:r w:rsidRPr="00A84480">
        <w:rPr>
          <w:szCs w:val="28"/>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p w14:paraId="72A7EEFF" w14:textId="6D2CFA6A" w:rsidR="00B4419B" w:rsidRPr="00A84480" w:rsidRDefault="00B4419B" w:rsidP="00B92038">
      <w:pPr>
        <w:spacing w:after="200" w:line="276" w:lineRule="auto"/>
        <w:ind w:firstLine="709"/>
        <w:jc w:val="both"/>
        <w:rPr>
          <w:szCs w:val="28"/>
          <w:lang w:val="ru-BY"/>
        </w:rPr>
      </w:pPr>
      <w:r w:rsidRPr="00A84480">
        <w:rPr>
          <w:szCs w:val="28"/>
          <w:lang w:val="ru-BY"/>
        </w:rPr>
        <w:br w:type="page"/>
      </w:r>
    </w:p>
    <w:p w14:paraId="19F25337" w14:textId="6D2CFA6A" w:rsidR="00B4419B" w:rsidRPr="00A84480" w:rsidRDefault="005E2DB7" w:rsidP="0002687E">
      <w:pPr>
        <w:pStyle w:val="1"/>
      </w:pPr>
      <w:bookmarkStart w:id="21" w:name="_Toc199778087"/>
      <w:r w:rsidRPr="00A84480">
        <w:lastRenderedPageBreak/>
        <w:t>СОЗДАНИЕ</w:t>
      </w:r>
      <w:r w:rsidR="00B4419B" w:rsidRPr="00A84480">
        <w:t xml:space="preserve"> </w:t>
      </w:r>
      <w:r w:rsidRPr="00A84480">
        <w:t>(КОНСТРУИРОВАНИЕ)</w:t>
      </w:r>
      <w:r w:rsidR="00B4419B" w:rsidRPr="00A84480">
        <w:t xml:space="preserve"> </w:t>
      </w:r>
      <w:r w:rsidRPr="00A84480">
        <w:t>ПРОГРАММНОГО</w:t>
      </w:r>
      <w:r w:rsidR="00B4419B" w:rsidRPr="00A84480">
        <w:t xml:space="preserve"> </w:t>
      </w:r>
      <w:r w:rsidRPr="00A84480">
        <w:t>СРЕДСТВА</w:t>
      </w:r>
      <w:bookmarkEnd w:id="21"/>
    </w:p>
    <w:p w14:paraId="006F24D3" w14:textId="77777777" w:rsidR="00B4419B" w:rsidRPr="00A84480" w:rsidRDefault="00B4419B" w:rsidP="00B92038">
      <w:pPr>
        <w:ind w:firstLine="709"/>
        <w:jc w:val="both"/>
        <w:rPr>
          <w:szCs w:val="28"/>
          <w:lang w:val="ru-BY"/>
        </w:rPr>
      </w:pPr>
      <w:r w:rsidRPr="00A84480">
        <w:rPr>
          <w:szCs w:val="28"/>
          <w:lang w:val="ru-BY"/>
        </w:rPr>
        <w:t xml:space="preserve">В данном разделе описывается процесс разработки и конструирования программного средства (ПС) «Графический калькулятор» на основе требований и проектирования, представленных в предыдущих разделах. Реализация выполнена с использованием языка программирования Delphi в среде </w:t>
      </w:r>
      <w:proofErr w:type="spellStart"/>
      <w:r w:rsidRPr="00A84480">
        <w:rPr>
          <w:szCs w:val="28"/>
          <w:lang w:val="ru-BY"/>
        </w:rPr>
        <w:t>Embarcadero</w:t>
      </w:r>
      <w:proofErr w:type="spellEnd"/>
      <w:r w:rsidRPr="00A84480">
        <w:rPr>
          <w:szCs w:val="28"/>
          <w:lang w:val="ru-BY"/>
        </w:rPr>
        <w:t xml:space="preserve"> RAD Studio для платформы Windows. Раздел включает описание программных интерфейсов, структуру модулей, процесс программирования и отладки, а также инструкции по сборке ПС.</w:t>
      </w:r>
    </w:p>
    <w:p w14:paraId="42E45CD6" w14:textId="04E247A5" w:rsidR="00B4419B" w:rsidRPr="00A84480" w:rsidRDefault="00B4419B" w:rsidP="00B92038">
      <w:pPr>
        <w:pStyle w:val="2"/>
        <w:numPr>
          <w:ilvl w:val="1"/>
          <w:numId w:val="116"/>
        </w:numPr>
        <w:jc w:val="both"/>
        <w:rPr>
          <w:rFonts w:cs="Times New Roman"/>
          <w:szCs w:val="28"/>
        </w:rPr>
      </w:pPr>
      <w:bookmarkStart w:id="22" w:name="_Toc199778088"/>
      <w:r w:rsidRPr="00A84480">
        <w:rPr>
          <w:rFonts w:cs="Times New Roman"/>
          <w:szCs w:val="28"/>
        </w:rPr>
        <w:t>Разработка программных интерфейсов и структуры модулей</w:t>
      </w:r>
      <w:bookmarkEnd w:id="22"/>
    </w:p>
    <w:p w14:paraId="4DCA61B2" w14:textId="77777777" w:rsidR="00B4419B" w:rsidRPr="00A84480" w:rsidRDefault="00B4419B" w:rsidP="00B92038">
      <w:pPr>
        <w:ind w:firstLine="709"/>
        <w:jc w:val="both"/>
        <w:rPr>
          <w:szCs w:val="28"/>
          <w:lang w:val="ru-BY"/>
        </w:rPr>
      </w:pPr>
      <w:r w:rsidRPr="00A84480">
        <w:rPr>
          <w:szCs w:val="28"/>
          <w:lang w:val="ru-BY"/>
        </w:rPr>
        <w:t>Программное средство разделено на несколько модулей, каждый из которых отвечает за определенную функциональность:</w:t>
      </w:r>
    </w:p>
    <w:p w14:paraId="6812DACE" w14:textId="1663393C" w:rsidR="00B4419B" w:rsidRPr="00A84480" w:rsidRDefault="00B4419B" w:rsidP="00B92038">
      <w:pPr>
        <w:ind w:firstLine="709"/>
        <w:jc w:val="both"/>
        <w:rPr>
          <w:szCs w:val="28"/>
          <w:lang w:val="ru-BY"/>
        </w:rPr>
      </w:pPr>
      <w:r w:rsidRPr="00A84480">
        <w:rPr>
          <w:szCs w:val="28"/>
          <w:lang w:val="ru-BY"/>
        </w:rPr>
        <w:t>Модуль ввода (</w:t>
      </w:r>
      <w:proofErr w:type="spellStart"/>
      <w:r w:rsidR="00C827AE" w:rsidRPr="00A84480">
        <w:rPr>
          <w:szCs w:val="28"/>
          <w:lang w:val="ru-BY"/>
        </w:rPr>
        <w:t>ScrollBox</w:t>
      </w:r>
      <w:proofErr w:type="spellEnd"/>
      <w:r w:rsidRPr="00A84480">
        <w:rPr>
          <w:szCs w:val="28"/>
          <w:lang w:val="ru-BY"/>
        </w:rPr>
        <w:t xml:space="preserve">): Обрабатывает ввод пользователем математических выражений через текстовое поле. Интерфейс включает методы для получения строки ввода и передачи ее в модуль </w:t>
      </w:r>
      <w:proofErr w:type="spellStart"/>
      <w:r w:rsidRPr="00A84480">
        <w:rPr>
          <w:szCs w:val="28"/>
          <w:lang w:val="ru-BY"/>
        </w:rPr>
        <w:t>парсинга</w:t>
      </w:r>
      <w:proofErr w:type="spellEnd"/>
      <w:r w:rsidRPr="00A84480">
        <w:rPr>
          <w:szCs w:val="28"/>
          <w:lang w:val="ru-BY"/>
        </w:rPr>
        <w:t>.</w:t>
      </w:r>
    </w:p>
    <w:p w14:paraId="3660F551" w14:textId="698739AF" w:rsidR="00B4419B" w:rsidRPr="00A84480" w:rsidRDefault="00B4419B" w:rsidP="00B92038">
      <w:pPr>
        <w:ind w:firstLine="709"/>
        <w:jc w:val="both"/>
        <w:rPr>
          <w:szCs w:val="28"/>
          <w:lang w:val="ru-BY"/>
        </w:rPr>
      </w:pPr>
      <w:r w:rsidRPr="00A84480">
        <w:rPr>
          <w:szCs w:val="28"/>
          <w:lang w:val="ru-BY"/>
        </w:rPr>
        <w:t xml:space="preserve">Модуль </w:t>
      </w:r>
      <w:proofErr w:type="spellStart"/>
      <w:r w:rsidRPr="00A84480">
        <w:rPr>
          <w:szCs w:val="28"/>
          <w:lang w:val="ru-BY"/>
        </w:rPr>
        <w:t>парсинга</w:t>
      </w:r>
      <w:proofErr w:type="spellEnd"/>
      <w:r w:rsidRPr="00A84480">
        <w:rPr>
          <w:szCs w:val="28"/>
          <w:lang w:val="ru-BY"/>
        </w:rPr>
        <w:t xml:space="preserve"> (</w:t>
      </w:r>
      <w:proofErr w:type="spellStart"/>
      <w:r w:rsidR="00C827AE" w:rsidRPr="00A84480">
        <w:rPr>
          <w:szCs w:val="28"/>
          <w:lang w:val="ru-BY"/>
        </w:rPr>
        <w:t>MyParser</w:t>
      </w:r>
      <w:proofErr w:type="spellEnd"/>
      <w:r w:rsidRPr="00A84480">
        <w:rPr>
          <w:szCs w:val="28"/>
          <w:lang w:val="ru-BY"/>
        </w:rPr>
        <w:t xml:space="preserve">): Выполняет лексический и синтаксический анализ выражений, строит абстрактное синтаксическое дерево (AST) и проверяет корректность. Интерфейс предоставляет функцию </w:t>
      </w:r>
      <w:proofErr w:type="spellStart"/>
      <w:r w:rsidRPr="00A84480">
        <w:rPr>
          <w:szCs w:val="28"/>
          <w:lang w:val="ru-BY"/>
        </w:rPr>
        <w:t>ParseExpression</w:t>
      </w:r>
      <w:proofErr w:type="spellEnd"/>
      <w:r w:rsidRPr="00A84480">
        <w:rPr>
          <w:szCs w:val="28"/>
          <w:lang w:val="ru-BY"/>
        </w:rPr>
        <w:t>(</w:t>
      </w:r>
      <w:proofErr w:type="spellStart"/>
      <w:r w:rsidRPr="00A84480">
        <w:rPr>
          <w:szCs w:val="28"/>
          <w:lang w:val="ru-BY"/>
        </w:rPr>
        <w:t>const</w:t>
      </w:r>
      <w:proofErr w:type="spellEnd"/>
      <w:r w:rsidRPr="00A84480">
        <w:rPr>
          <w:szCs w:val="28"/>
          <w:lang w:val="ru-BY"/>
        </w:rPr>
        <w:t xml:space="preserve"> </w:t>
      </w:r>
      <w:proofErr w:type="spellStart"/>
      <w:r w:rsidRPr="00A84480">
        <w:rPr>
          <w:szCs w:val="28"/>
          <w:lang w:val="ru-BY"/>
        </w:rPr>
        <w:t>Expression</w:t>
      </w:r>
      <w:proofErr w:type="spellEnd"/>
      <w:r w:rsidRPr="00A84480">
        <w:rPr>
          <w:szCs w:val="28"/>
          <w:lang w:val="ru-BY"/>
        </w:rPr>
        <w:t xml:space="preserve">: </w:t>
      </w:r>
      <w:proofErr w:type="spellStart"/>
      <w:r w:rsidRPr="00A84480">
        <w:rPr>
          <w:szCs w:val="28"/>
          <w:lang w:val="ru-BY"/>
        </w:rPr>
        <w:t>string</w:t>
      </w:r>
      <w:proofErr w:type="spellEnd"/>
      <w:r w:rsidRPr="00A84480">
        <w:rPr>
          <w:szCs w:val="28"/>
          <w:lang w:val="ru-BY"/>
        </w:rPr>
        <w:t xml:space="preserve">): </w:t>
      </w:r>
      <w:proofErr w:type="spellStart"/>
      <w:r w:rsidRPr="00A84480">
        <w:rPr>
          <w:szCs w:val="28"/>
          <w:lang w:val="ru-BY"/>
        </w:rPr>
        <w:t>TASTNode</w:t>
      </w:r>
      <w:proofErr w:type="spellEnd"/>
      <w:r w:rsidRPr="00A84480">
        <w:rPr>
          <w:szCs w:val="28"/>
          <w:lang w:val="ru-BY"/>
        </w:rPr>
        <w:t xml:space="preserve">, возвращающую узел AST или </w:t>
      </w:r>
      <w:proofErr w:type="spellStart"/>
      <w:r w:rsidRPr="00A84480">
        <w:rPr>
          <w:szCs w:val="28"/>
          <w:lang w:val="ru-BY"/>
        </w:rPr>
        <w:t>nil</w:t>
      </w:r>
      <w:proofErr w:type="spellEnd"/>
      <w:r w:rsidRPr="00A84480">
        <w:rPr>
          <w:szCs w:val="28"/>
          <w:lang w:val="ru-BY"/>
        </w:rPr>
        <w:t xml:space="preserve"> при ошибке.</w:t>
      </w:r>
    </w:p>
    <w:p w14:paraId="3850442E" w14:textId="6A38D0CD" w:rsidR="00B4419B" w:rsidRPr="00A84480" w:rsidRDefault="00B4419B" w:rsidP="00B92038">
      <w:pPr>
        <w:ind w:firstLine="709"/>
        <w:jc w:val="both"/>
        <w:rPr>
          <w:szCs w:val="28"/>
          <w:lang w:val="ru-BY"/>
        </w:rPr>
      </w:pPr>
      <w:r w:rsidRPr="00A84480">
        <w:rPr>
          <w:szCs w:val="28"/>
          <w:lang w:val="ru-BY"/>
        </w:rPr>
        <w:t>Модуль графики (</w:t>
      </w:r>
      <w:r w:rsidR="00C827AE" w:rsidRPr="00A84480">
        <w:rPr>
          <w:szCs w:val="28"/>
          <w:lang w:val="ru-BY"/>
        </w:rPr>
        <w:t>Field</w:t>
      </w:r>
      <w:r w:rsidRPr="00A84480">
        <w:rPr>
          <w:szCs w:val="28"/>
          <w:lang w:val="ru-BY"/>
        </w:rPr>
        <w:t xml:space="preserve">): Отвечает за построение и отображение графиков на компоненте </w:t>
      </w:r>
      <w:proofErr w:type="spellStart"/>
      <w:r w:rsidRPr="00A84480">
        <w:rPr>
          <w:szCs w:val="28"/>
          <w:lang w:val="ru-BY"/>
        </w:rPr>
        <w:t>PaintBox</w:t>
      </w:r>
      <w:proofErr w:type="spellEnd"/>
      <w:r w:rsidRPr="00A84480">
        <w:rPr>
          <w:szCs w:val="28"/>
          <w:lang w:val="ru-BY"/>
        </w:rPr>
        <w:t xml:space="preserve">. Интерфейс предоставляет методы </w:t>
      </w:r>
      <w:proofErr w:type="spellStart"/>
      <w:r w:rsidRPr="00A84480">
        <w:rPr>
          <w:szCs w:val="28"/>
          <w:lang w:val="ru-BY"/>
        </w:rPr>
        <w:t>DrawGraph</w:t>
      </w:r>
      <w:proofErr w:type="spellEnd"/>
      <w:r w:rsidRPr="00A84480">
        <w:rPr>
          <w:szCs w:val="28"/>
          <w:lang w:val="ru-BY"/>
        </w:rPr>
        <w:t>(</w:t>
      </w:r>
      <w:proofErr w:type="spellStart"/>
      <w:r w:rsidRPr="00A84480">
        <w:rPr>
          <w:szCs w:val="28"/>
          <w:lang w:val="ru-BY"/>
        </w:rPr>
        <w:t>XMin</w:t>
      </w:r>
      <w:proofErr w:type="spellEnd"/>
      <w:r w:rsidRPr="00A84480">
        <w:rPr>
          <w:szCs w:val="28"/>
          <w:lang w:val="ru-BY"/>
        </w:rPr>
        <w:t xml:space="preserve">, </w:t>
      </w:r>
      <w:proofErr w:type="spellStart"/>
      <w:r w:rsidRPr="00A84480">
        <w:rPr>
          <w:szCs w:val="28"/>
          <w:lang w:val="ru-BY"/>
        </w:rPr>
        <w:t>XMax</w:t>
      </w:r>
      <w:proofErr w:type="spellEnd"/>
      <w:r w:rsidRPr="00A84480">
        <w:rPr>
          <w:szCs w:val="28"/>
          <w:lang w:val="ru-BY"/>
        </w:rPr>
        <w:t xml:space="preserve">, </w:t>
      </w:r>
      <w:proofErr w:type="spellStart"/>
      <w:r w:rsidRPr="00A84480">
        <w:rPr>
          <w:szCs w:val="28"/>
          <w:lang w:val="ru-BY"/>
        </w:rPr>
        <w:t>YMin</w:t>
      </w:r>
      <w:proofErr w:type="spellEnd"/>
      <w:r w:rsidRPr="00A84480">
        <w:rPr>
          <w:szCs w:val="28"/>
          <w:lang w:val="ru-BY"/>
        </w:rPr>
        <w:t xml:space="preserve">, </w:t>
      </w:r>
      <w:proofErr w:type="spellStart"/>
      <w:r w:rsidRPr="00A84480">
        <w:rPr>
          <w:szCs w:val="28"/>
          <w:lang w:val="ru-BY"/>
        </w:rPr>
        <w:t>YMax</w:t>
      </w:r>
      <w:proofErr w:type="spellEnd"/>
      <w:r w:rsidRPr="00A84480">
        <w:rPr>
          <w:szCs w:val="28"/>
          <w:lang w:val="ru-BY"/>
        </w:rPr>
        <w:t xml:space="preserve">: Double) для рендеринга и </w:t>
      </w:r>
      <w:proofErr w:type="spellStart"/>
      <w:r w:rsidRPr="00A84480">
        <w:rPr>
          <w:szCs w:val="28"/>
          <w:lang w:val="ru-BY"/>
        </w:rPr>
        <w:t>SetLineProperties</w:t>
      </w:r>
      <w:proofErr w:type="spellEnd"/>
      <w:r w:rsidRPr="00A84480">
        <w:rPr>
          <w:szCs w:val="28"/>
          <w:lang w:val="ru-BY"/>
        </w:rPr>
        <w:t xml:space="preserve">(Color: </w:t>
      </w:r>
      <w:proofErr w:type="spellStart"/>
      <w:r w:rsidRPr="00A84480">
        <w:rPr>
          <w:szCs w:val="28"/>
          <w:lang w:val="ru-BY"/>
        </w:rPr>
        <w:t>TColor</w:t>
      </w:r>
      <w:proofErr w:type="spellEnd"/>
      <w:r w:rsidRPr="00A84480">
        <w:rPr>
          <w:szCs w:val="28"/>
          <w:lang w:val="ru-BY"/>
        </w:rPr>
        <w:t xml:space="preserve">; Style: </w:t>
      </w:r>
      <w:proofErr w:type="spellStart"/>
      <w:r w:rsidRPr="00A84480">
        <w:rPr>
          <w:szCs w:val="28"/>
          <w:lang w:val="ru-BY"/>
        </w:rPr>
        <w:t>TPenStyle</w:t>
      </w:r>
      <w:proofErr w:type="spellEnd"/>
      <w:r w:rsidRPr="00A84480">
        <w:rPr>
          <w:szCs w:val="28"/>
          <w:lang w:val="ru-BY"/>
        </w:rPr>
        <w:t>) для настройки стиля линии.</w:t>
      </w:r>
    </w:p>
    <w:p w14:paraId="7A5475C5" w14:textId="35E1C718" w:rsidR="00B4419B" w:rsidRPr="00A84480" w:rsidRDefault="00B4419B" w:rsidP="00B92038">
      <w:pPr>
        <w:ind w:firstLine="709"/>
        <w:jc w:val="both"/>
        <w:rPr>
          <w:szCs w:val="28"/>
          <w:lang w:val="ru-BY"/>
        </w:rPr>
      </w:pPr>
      <w:r w:rsidRPr="00A84480">
        <w:rPr>
          <w:szCs w:val="28"/>
          <w:lang w:val="ru-BY"/>
        </w:rPr>
        <w:t>Модуль управления интерфейсом (</w:t>
      </w:r>
      <w:proofErr w:type="spellStart"/>
      <w:r w:rsidR="00AE1B2B" w:rsidRPr="00A84480">
        <w:rPr>
          <w:szCs w:val="28"/>
          <w:lang w:val="ru-BY"/>
        </w:rPr>
        <w:t>Expression</w:t>
      </w:r>
      <w:proofErr w:type="spellEnd"/>
      <w:r w:rsidRPr="00A84480">
        <w:rPr>
          <w:szCs w:val="28"/>
          <w:lang w:val="ru-BY"/>
        </w:rPr>
        <w:t xml:space="preserve">): Управляет событиями (например, нажатие кнопок, движение мыши) и взаимодействием с буфером обмена через модуль </w:t>
      </w:r>
      <w:proofErr w:type="spellStart"/>
      <w:r w:rsidRPr="00A84480">
        <w:rPr>
          <w:szCs w:val="28"/>
          <w:lang w:val="ru-BY"/>
        </w:rPr>
        <w:t>Clipboard</w:t>
      </w:r>
      <w:proofErr w:type="spellEnd"/>
      <w:r w:rsidRPr="00A84480">
        <w:rPr>
          <w:szCs w:val="28"/>
          <w:lang w:val="ru-BY"/>
        </w:rPr>
        <w:t xml:space="preserve">. Интерфейс включает процедуры </w:t>
      </w:r>
      <w:proofErr w:type="spellStart"/>
      <w:r w:rsidRPr="00A84480">
        <w:rPr>
          <w:szCs w:val="28"/>
          <w:lang w:val="ru-BY"/>
        </w:rPr>
        <w:t>CopyToClipboard</w:t>
      </w:r>
      <w:proofErr w:type="spellEnd"/>
      <w:r w:rsidRPr="00A84480">
        <w:rPr>
          <w:szCs w:val="28"/>
          <w:lang w:val="ru-BY"/>
        </w:rPr>
        <w:t xml:space="preserve"> и </w:t>
      </w:r>
      <w:proofErr w:type="spellStart"/>
      <w:r w:rsidRPr="00A84480">
        <w:rPr>
          <w:szCs w:val="28"/>
          <w:lang w:val="ru-BY"/>
        </w:rPr>
        <w:t>UpdateVisibility</w:t>
      </w:r>
      <w:proofErr w:type="spellEnd"/>
      <w:r w:rsidRPr="00A84480">
        <w:rPr>
          <w:szCs w:val="28"/>
          <w:lang w:val="ru-BY"/>
        </w:rPr>
        <w:t>.</w:t>
      </w:r>
    </w:p>
    <w:p w14:paraId="78BB5FF3" w14:textId="5844667B" w:rsidR="00B4419B" w:rsidRPr="00A84480" w:rsidRDefault="00B4419B" w:rsidP="00B92038">
      <w:pPr>
        <w:pStyle w:val="2"/>
        <w:numPr>
          <w:ilvl w:val="1"/>
          <w:numId w:val="116"/>
        </w:numPr>
        <w:jc w:val="both"/>
        <w:rPr>
          <w:rFonts w:cs="Times New Roman"/>
          <w:szCs w:val="28"/>
        </w:rPr>
      </w:pPr>
      <w:bookmarkStart w:id="23" w:name="_Toc199778089"/>
      <w:r w:rsidRPr="00A84480">
        <w:rPr>
          <w:rFonts w:cs="Times New Roman"/>
          <w:szCs w:val="28"/>
        </w:rPr>
        <w:t>Программирование и отладка</w:t>
      </w:r>
      <w:bookmarkEnd w:id="23"/>
    </w:p>
    <w:p w14:paraId="475CF8F2" w14:textId="77777777" w:rsidR="00B4419B" w:rsidRPr="00A84480" w:rsidRDefault="00B4419B" w:rsidP="00B92038">
      <w:pPr>
        <w:ind w:firstLine="709"/>
        <w:jc w:val="both"/>
        <w:rPr>
          <w:szCs w:val="28"/>
          <w:lang w:val="ru-BY"/>
        </w:rPr>
      </w:pPr>
      <w:r w:rsidRPr="00A84480">
        <w:rPr>
          <w:szCs w:val="28"/>
          <w:lang w:val="ru-BY"/>
        </w:rPr>
        <w:t>Разработка программного кода выполнена с использованием Delphi. Основные этапы:</w:t>
      </w:r>
    </w:p>
    <w:p w14:paraId="54C72591" w14:textId="125FBFEC" w:rsidR="00B4419B" w:rsidRPr="00A84480" w:rsidRDefault="00B4419B" w:rsidP="00B92038">
      <w:pPr>
        <w:ind w:firstLine="709"/>
        <w:jc w:val="both"/>
        <w:rPr>
          <w:szCs w:val="28"/>
          <w:lang w:val="ru-BY"/>
        </w:rPr>
      </w:pPr>
      <w:r w:rsidRPr="00A84480">
        <w:rPr>
          <w:szCs w:val="28"/>
          <w:lang w:val="ru-BY"/>
        </w:rPr>
        <w:t xml:space="preserve">Реализация модуля ввода: Создан компонент </w:t>
      </w:r>
      <w:proofErr w:type="spellStart"/>
      <w:r w:rsidRPr="00A84480">
        <w:rPr>
          <w:szCs w:val="28"/>
          <w:lang w:val="ru-BY"/>
        </w:rPr>
        <w:t>TEdit</w:t>
      </w:r>
      <w:proofErr w:type="spellEnd"/>
      <w:r w:rsidRPr="00A84480">
        <w:rPr>
          <w:szCs w:val="28"/>
          <w:lang w:val="ru-BY"/>
        </w:rPr>
        <w:t xml:space="preserve"> для ввода выражений с обработкой события </w:t>
      </w:r>
      <w:proofErr w:type="spellStart"/>
      <w:r w:rsidRPr="00A84480">
        <w:rPr>
          <w:szCs w:val="28"/>
          <w:lang w:val="ru-BY"/>
        </w:rPr>
        <w:t>OnChange</w:t>
      </w:r>
      <w:proofErr w:type="spellEnd"/>
      <w:r w:rsidRPr="00A84480">
        <w:rPr>
          <w:szCs w:val="28"/>
          <w:lang w:val="ru-BY"/>
        </w:rPr>
        <w:t xml:space="preserve"> для реального времени </w:t>
      </w:r>
      <w:proofErr w:type="spellStart"/>
      <w:r w:rsidRPr="00A84480">
        <w:rPr>
          <w:szCs w:val="28"/>
          <w:lang w:val="ru-BY"/>
        </w:rPr>
        <w:t>парсинга</w:t>
      </w:r>
      <w:proofErr w:type="spellEnd"/>
      <w:r w:rsidRPr="00A84480">
        <w:rPr>
          <w:szCs w:val="28"/>
          <w:lang w:val="ru-BY"/>
        </w:rPr>
        <w:t>. Код включает вызов парсера.</w:t>
      </w:r>
    </w:p>
    <w:p w14:paraId="76F91AB7" w14:textId="77777777" w:rsidR="00B4419B" w:rsidRPr="00A84480" w:rsidRDefault="00B4419B" w:rsidP="00B92038">
      <w:pPr>
        <w:ind w:firstLine="709"/>
        <w:jc w:val="both"/>
        <w:rPr>
          <w:szCs w:val="28"/>
          <w:lang w:val="ru-BY"/>
        </w:rPr>
      </w:pPr>
      <w:r w:rsidRPr="00A84480">
        <w:rPr>
          <w:szCs w:val="28"/>
          <w:lang w:val="ru-BY"/>
        </w:rPr>
        <w:t xml:space="preserve">Реализация модуля </w:t>
      </w:r>
      <w:proofErr w:type="spellStart"/>
      <w:r w:rsidRPr="00A84480">
        <w:rPr>
          <w:szCs w:val="28"/>
          <w:lang w:val="ru-BY"/>
        </w:rPr>
        <w:t>парсинга</w:t>
      </w:r>
      <w:proofErr w:type="spellEnd"/>
      <w:r w:rsidRPr="00A84480">
        <w:rPr>
          <w:szCs w:val="28"/>
          <w:lang w:val="ru-BY"/>
        </w:rPr>
        <w:t xml:space="preserve">: Разработан парсер с функцией </w:t>
      </w:r>
      <w:proofErr w:type="spellStart"/>
      <w:r w:rsidRPr="00A84480">
        <w:rPr>
          <w:szCs w:val="28"/>
          <w:lang w:val="ru-BY"/>
        </w:rPr>
        <w:t>токенизации</w:t>
      </w:r>
      <w:proofErr w:type="spellEnd"/>
      <w:r w:rsidRPr="00A84480">
        <w:rPr>
          <w:szCs w:val="28"/>
          <w:lang w:val="ru-BY"/>
        </w:rPr>
        <w:t xml:space="preserve"> (например, разделение «</w:t>
      </w:r>
      <w:proofErr w:type="spellStart"/>
      <w:r w:rsidRPr="00A84480">
        <w:rPr>
          <w:szCs w:val="28"/>
          <w:lang w:val="ru-BY"/>
        </w:rPr>
        <w:t>sin</w:t>
      </w:r>
      <w:proofErr w:type="spellEnd"/>
      <w:r w:rsidRPr="00A84480">
        <w:rPr>
          <w:szCs w:val="28"/>
          <w:lang w:val="ru-BY"/>
        </w:rPr>
        <w:t>(x)+x^2» на токены) и построением AST. Использованы регулярные выражения для идентификации операторов и функций.</w:t>
      </w:r>
    </w:p>
    <w:p w14:paraId="4D82E606" w14:textId="7E5271F5" w:rsidR="00B4419B" w:rsidRPr="00A84480" w:rsidRDefault="00B4419B" w:rsidP="00B92038">
      <w:pPr>
        <w:ind w:firstLine="709"/>
        <w:jc w:val="both"/>
        <w:rPr>
          <w:szCs w:val="28"/>
          <w:lang w:val="ru-BY"/>
        </w:rPr>
      </w:pPr>
      <w:r w:rsidRPr="00A84480">
        <w:rPr>
          <w:szCs w:val="28"/>
          <w:lang w:val="ru-BY"/>
        </w:rPr>
        <w:t>Реализация модуля вычислений: Написаны процедуры для обхода AST, включая обработку тригонометрических функций (</w:t>
      </w:r>
      <w:proofErr w:type="spellStart"/>
      <w:r w:rsidRPr="00A84480">
        <w:rPr>
          <w:szCs w:val="28"/>
          <w:lang w:val="ru-BY"/>
        </w:rPr>
        <w:t>sin</w:t>
      </w:r>
      <w:proofErr w:type="spellEnd"/>
      <w:r w:rsidRPr="00A84480">
        <w:rPr>
          <w:szCs w:val="28"/>
          <w:lang w:val="ru-BY"/>
        </w:rPr>
        <w:t xml:space="preserve">, </w:t>
      </w:r>
      <w:proofErr w:type="spellStart"/>
      <w:r w:rsidRPr="00A84480">
        <w:rPr>
          <w:szCs w:val="28"/>
          <w:lang w:val="ru-BY"/>
        </w:rPr>
        <w:t>cos</w:t>
      </w:r>
      <w:proofErr w:type="spellEnd"/>
      <w:r w:rsidRPr="00A84480">
        <w:rPr>
          <w:szCs w:val="28"/>
          <w:lang w:val="ru-BY"/>
        </w:rPr>
        <w:t>) и бинарных операций (</w:t>
      </w:r>
      <w:proofErr w:type="spellStart"/>
      <w:r w:rsidRPr="00A84480">
        <w:rPr>
          <w:szCs w:val="28"/>
          <w:lang w:val="ru-BY"/>
        </w:rPr>
        <w:t>log</w:t>
      </w:r>
      <w:proofErr w:type="spellEnd"/>
      <w:r w:rsidRPr="00A84480">
        <w:rPr>
          <w:szCs w:val="28"/>
          <w:lang w:val="ru-BY"/>
        </w:rPr>
        <w:t xml:space="preserve">, </w:t>
      </w:r>
      <w:proofErr w:type="spellStart"/>
      <w:r w:rsidRPr="00A84480">
        <w:rPr>
          <w:szCs w:val="28"/>
          <w:lang w:val="ru-BY"/>
        </w:rPr>
        <w:t>pow</w:t>
      </w:r>
      <w:proofErr w:type="spellEnd"/>
      <w:r w:rsidRPr="00A84480">
        <w:rPr>
          <w:szCs w:val="28"/>
          <w:lang w:val="ru-BY"/>
        </w:rPr>
        <w:t xml:space="preserve">) с использованием библиотеки </w:t>
      </w:r>
      <w:proofErr w:type="spellStart"/>
      <w:r w:rsidRPr="00A84480">
        <w:rPr>
          <w:szCs w:val="28"/>
          <w:lang w:val="ru-BY"/>
        </w:rPr>
        <w:t>Math</w:t>
      </w:r>
      <w:proofErr w:type="spellEnd"/>
      <w:r w:rsidRPr="00A84480">
        <w:rPr>
          <w:szCs w:val="28"/>
          <w:lang w:val="ru-BY"/>
        </w:rPr>
        <w:t>.</w:t>
      </w:r>
    </w:p>
    <w:p w14:paraId="31BF64A6" w14:textId="77777777" w:rsidR="00B4419B" w:rsidRPr="00A84480" w:rsidRDefault="00B4419B" w:rsidP="00B92038">
      <w:pPr>
        <w:ind w:firstLine="709"/>
        <w:jc w:val="both"/>
        <w:rPr>
          <w:szCs w:val="28"/>
          <w:lang w:val="ru-BY"/>
        </w:rPr>
      </w:pPr>
      <w:r w:rsidRPr="00A84480">
        <w:rPr>
          <w:szCs w:val="28"/>
          <w:lang w:val="ru-BY"/>
        </w:rPr>
        <w:t xml:space="preserve">Реализация модуля графики: Компонент </w:t>
      </w:r>
      <w:proofErr w:type="spellStart"/>
      <w:r w:rsidRPr="00A84480">
        <w:rPr>
          <w:szCs w:val="28"/>
          <w:lang w:val="ru-BY"/>
        </w:rPr>
        <w:t>PaintBox</w:t>
      </w:r>
      <w:proofErr w:type="spellEnd"/>
      <w:r w:rsidRPr="00A84480">
        <w:rPr>
          <w:szCs w:val="28"/>
          <w:lang w:val="ru-BY"/>
        </w:rPr>
        <w:t xml:space="preserve"> используется для отрисовки графика. Метод </w:t>
      </w:r>
      <w:proofErr w:type="spellStart"/>
      <w:r w:rsidRPr="00A84480">
        <w:rPr>
          <w:szCs w:val="28"/>
          <w:lang w:val="ru-BY"/>
        </w:rPr>
        <w:t>DrawGraph</w:t>
      </w:r>
      <w:proofErr w:type="spellEnd"/>
      <w:r w:rsidRPr="00A84480">
        <w:rPr>
          <w:szCs w:val="28"/>
          <w:lang w:val="ru-BY"/>
        </w:rPr>
        <w:t xml:space="preserve"> вычисляет точки функции с шагом 0.01 и преобразует их в пиксели, поддерживая масштабирование и перемещение.</w:t>
      </w:r>
    </w:p>
    <w:p w14:paraId="1685006F" w14:textId="77777777" w:rsidR="00B4419B" w:rsidRPr="00A84480" w:rsidRDefault="00B4419B" w:rsidP="00B92038">
      <w:pPr>
        <w:ind w:firstLine="709"/>
        <w:jc w:val="both"/>
        <w:rPr>
          <w:szCs w:val="28"/>
          <w:lang w:val="ru-BY"/>
        </w:rPr>
      </w:pPr>
      <w:r w:rsidRPr="00A84480">
        <w:rPr>
          <w:szCs w:val="28"/>
          <w:lang w:val="ru-BY"/>
        </w:rPr>
        <w:lastRenderedPageBreak/>
        <w:t xml:space="preserve">Реализация модуля управления: Обработаны события </w:t>
      </w:r>
      <w:proofErr w:type="spellStart"/>
      <w:r w:rsidRPr="00A84480">
        <w:rPr>
          <w:szCs w:val="28"/>
          <w:lang w:val="ru-BY"/>
        </w:rPr>
        <w:t>OnClick</w:t>
      </w:r>
      <w:proofErr w:type="spellEnd"/>
      <w:r w:rsidRPr="00A84480">
        <w:rPr>
          <w:szCs w:val="28"/>
          <w:lang w:val="ru-BY"/>
        </w:rPr>
        <w:t xml:space="preserve"> для кнопки «</w:t>
      </w:r>
      <w:proofErr w:type="spellStart"/>
      <w:r w:rsidRPr="00A84480">
        <w:rPr>
          <w:szCs w:val="28"/>
          <w:lang w:val="ru-BY"/>
        </w:rPr>
        <w:t>Copy</w:t>
      </w:r>
      <w:proofErr w:type="spellEnd"/>
      <w:r w:rsidRPr="00A84480">
        <w:rPr>
          <w:szCs w:val="28"/>
          <w:lang w:val="ru-BY"/>
        </w:rPr>
        <w:t xml:space="preserve">» (сохранение изображения в буфер обмена) и </w:t>
      </w:r>
      <w:proofErr w:type="spellStart"/>
      <w:r w:rsidRPr="00A84480">
        <w:rPr>
          <w:szCs w:val="28"/>
          <w:lang w:val="ru-BY"/>
        </w:rPr>
        <w:t>OnMouseWheel</w:t>
      </w:r>
      <w:proofErr w:type="spellEnd"/>
      <w:r w:rsidRPr="00A84480">
        <w:rPr>
          <w:szCs w:val="28"/>
          <w:lang w:val="ru-BY"/>
        </w:rPr>
        <w:t xml:space="preserve"> для масштабирования.</w:t>
      </w:r>
    </w:p>
    <w:p w14:paraId="076E6AC9" w14:textId="77777777" w:rsidR="00B4419B" w:rsidRPr="00A84480" w:rsidRDefault="00B4419B" w:rsidP="00B92038">
      <w:pPr>
        <w:ind w:firstLine="709"/>
        <w:jc w:val="both"/>
        <w:rPr>
          <w:szCs w:val="28"/>
          <w:lang w:val="ru-BY"/>
        </w:rPr>
      </w:pPr>
      <w:r w:rsidRPr="00A84480">
        <w:rPr>
          <w:szCs w:val="28"/>
          <w:lang w:val="ru-BY"/>
        </w:rPr>
        <w:t>Отладка проводилась поэтапно: сначала тестировались отдельные модули (например, парсер на простых выражениях типа «x^2»), затем интеграционная отладка проверяла взаимодействие модулей. Использовались отладочные точки в Delphi для отслеживания значений переменных (например, координат точек графика).</w:t>
      </w:r>
    </w:p>
    <w:p w14:paraId="320346EF" w14:textId="537E31F4" w:rsidR="00B4419B" w:rsidRPr="00A84480" w:rsidRDefault="00B4419B" w:rsidP="00B92038">
      <w:pPr>
        <w:pStyle w:val="2"/>
        <w:numPr>
          <w:ilvl w:val="1"/>
          <w:numId w:val="116"/>
        </w:numPr>
        <w:jc w:val="both"/>
        <w:rPr>
          <w:rFonts w:cs="Times New Roman"/>
          <w:szCs w:val="28"/>
        </w:rPr>
      </w:pPr>
      <w:bookmarkStart w:id="24" w:name="_Toc199778090"/>
      <w:r w:rsidRPr="00A84480">
        <w:rPr>
          <w:rFonts w:cs="Times New Roman"/>
          <w:szCs w:val="28"/>
        </w:rPr>
        <w:t>Сборка проекта</w:t>
      </w:r>
      <w:bookmarkEnd w:id="24"/>
    </w:p>
    <w:p w14:paraId="42C51537" w14:textId="77777777" w:rsidR="00B4419B" w:rsidRPr="00A84480" w:rsidRDefault="00B4419B" w:rsidP="00B92038">
      <w:pPr>
        <w:ind w:firstLine="709"/>
        <w:jc w:val="both"/>
        <w:rPr>
          <w:szCs w:val="28"/>
          <w:lang w:val="ru-BY"/>
        </w:rPr>
      </w:pPr>
      <w:r w:rsidRPr="00A84480">
        <w:rPr>
          <w:szCs w:val="28"/>
          <w:lang w:val="ru-BY"/>
        </w:rPr>
        <w:t xml:space="preserve">Сборка ПС выполняется в среде </w:t>
      </w:r>
      <w:proofErr w:type="spellStart"/>
      <w:r w:rsidRPr="00A84480">
        <w:rPr>
          <w:szCs w:val="28"/>
          <w:lang w:val="ru-BY"/>
        </w:rPr>
        <w:t>Embarcadero</w:t>
      </w:r>
      <w:proofErr w:type="spellEnd"/>
      <w:r w:rsidRPr="00A84480">
        <w:rPr>
          <w:szCs w:val="28"/>
          <w:lang w:val="ru-BY"/>
        </w:rPr>
        <w:t xml:space="preserve"> RAD Studio. Инструкция по сборке:</w:t>
      </w:r>
    </w:p>
    <w:p w14:paraId="1DCBC962" w14:textId="77777777" w:rsidR="00B4419B" w:rsidRPr="00A84480" w:rsidRDefault="00B4419B" w:rsidP="00B92038">
      <w:pPr>
        <w:ind w:firstLine="709"/>
        <w:jc w:val="both"/>
        <w:rPr>
          <w:szCs w:val="28"/>
          <w:lang w:val="ru-BY"/>
        </w:rPr>
      </w:pPr>
      <w:r w:rsidRPr="00A84480">
        <w:rPr>
          <w:szCs w:val="28"/>
          <w:lang w:val="ru-BY"/>
        </w:rPr>
        <w:t>Откройте проект в IDE (файл .</w:t>
      </w:r>
      <w:proofErr w:type="spellStart"/>
      <w:r w:rsidRPr="00A84480">
        <w:rPr>
          <w:szCs w:val="28"/>
          <w:lang w:val="ru-BY"/>
        </w:rPr>
        <w:t>dpr</w:t>
      </w:r>
      <w:proofErr w:type="spellEnd"/>
      <w:r w:rsidRPr="00A84480">
        <w:rPr>
          <w:szCs w:val="28"/>
          <w:lang w:val="ru-BY"/>
        </w:rPr>
        <w:t>).</w:t>
      </w:r>
    </w:p>
    <w:p w14:paraId="2DF96562" w14:textId="77777777" w:rsidR="00B4419B" w:rsidRPr="00A84480" w:rsidRDefault="00B4419B" w:rsidP="00B92038">
      <w:pPr>
        <w:ind w:firstLine="709"/>
        <w:jc w:val="both"/>
        <w:rPr>
          <w:szCs w:val="28"/>
          <w:lang w:val="ru-BY"/>
        </w:rPr>
      </w:pPr>
      <w:r w:rsidRPr="00A84480">
        <w:rPr>
          <w:szCs w:val="28"/>
          <w:lang w:val="ru-BY"/>
        </w:rPr>
        <w:t>Убедитесь, что все единицы (.</w:t>
      </w:r>
      <w:proofErr w:type="spellStart"/>
      <w:r w:rsidRPr="00A84480">
        <w:rPr>
          <w:szCs w:val="28"/>
          <w:lang w:val="ru-BY"/>
        </w:rPr>
        <w:t>pas</w:t>
      </w:r>
      <w:proofErr w:type="spellEnd"/>
      <w:r w:rsidRPr="00A84480">
        <w:rPr>
          <w:szCs w:val="28"/>
          <w:lang w:val="ru-BY"/>
        </w:rPr>
        <w:t>) и формы (.</w:t>
      </w:r>
      <w:proofErr w:type="spellStart"/>
      <w:r w:rsidRPr="00A84480">
        <w:rPr>
          <w:szCs w:val="28"/>
          <w:lang w:val="ru-BY"/>
        </w:rPr>
        <w:t>dfm</w:t>
      </w:r>
      <w:proofErr w:type="spellEnd"/>
      <w:r w:rsidRPr="00A84480">
        <w:rPr>
          <w:szCs w:val="28"/>
          <w:lang w:val="ru-BY"/>
        </w:rPr>
        <w:t>) доступны в проекте.</w:t>
      </w:r>
    </w:p>
    <w:p w14:paraId="53B31D98" w14:textId="77777777" w:rsidR="00B4419B" w:rsidRPr="00A84480" w:rsidRDefault="00B4419B" w:rsidP="00B92038">
      <w:pPr>
        <w:ind w:firstLine="709"/>
        <w:jc w:val="both"/>
        <w:rPr>
          <w:szCs w:val="28"/>
          <w:lang w:val="ru-BY"/>
        </w:rPr>
      </w:pPr>
      <w:r w:rsidRPr="00A84480">
        <w:rPr>
          <w:szCs w:val="28"/>
          <w:lang w:val="ru-BY"/>
        </w:rPr>
        <w:t xml:space="preserve">Выполните команду </w:t>
      </w:r>
      <w:proofErr w:type="spellStart"/>
      <w:r w:rsidRPr="00A84480">
        <w:rPr>
          <w:szCs w:val="28"/>
          <w:lang w:val="ru-BY"/>
        </w:rPr>
        <w:t>Build</w:t>
      </w:r>
      <w:proofErr w:type="spellEnd"/>
      <w:r w:rsidRPr="00A84480">
        <w:rPr>
          <w:szCs w:val="28"/>
          <w:lang w:val="ru-BY"/>
        </w:rPr>
        <w:t xml:space="preserve"> (Shift+F9) для компиляции кода.</w:t>
      </w:r>
    </w:p>
    <w:p w14:paraId="19832484" w14:textId="77777777" w:rsidR="00B4419B" w:rsidRPr="00A84480" w:rsidRDefault="00B4419B" w:rsidP="00B92038">
      <w:pPr>
        <w:ind w:firstLine="709"/>
        <w:jc w:val="both"/>
        <w:rPr>
          <w:szCs w:val="28"/>
          <w:lang w:val="ru-BY"/>
        </w:rPr>
      </w:pPr>
      <w:r w:rsidRPr="00A84480">
        <w:rPr>
          <w:szCs w:val="28"/>
          <w:lang w:val="ru-BY"/>
        </w:rPr>
        <w:t>Проверьте отсутствие ошибок в окне сообщений.</w:t>
      </w:r>
    </w:p>
    <w:p w14:paraId="571C9CB1" w14:textId="77777777" w:rsidR="00B4419B" w:rsidRPr="00A84480" w:rsidRDefault="00B4419B" w:rsidP="00B92038">
      <w:pPr>
        <w:ind w:firstLine="709"/>
        <w:jc w:val="both"/>
        <w:rPr>
          <w:szCs w:val="28"/>
          <w:lang w:val="ru-BY"/>
        </w:rPr>
      </w:pPr>
      <w:r w:rsidRPr="00A84480">
        <w:rPr>
          <w:szCs w:val="28"/>
          <w:lang w:val="ru-BY"/>
        </w:rPr>
        <w:t>Запустите приложение (F9) для тестирования.</w:t>
      </w:r>
    </w:p>
    <w:p w14:paraId="7FB409BD" w14:textId="77777777" w:rsidR="00B4419B" w:rsidRPr="00A84480" w:rsidRDefault="00B4419B" w:rsidP="00B92038">
      <w:pPr>
        <w:ind w:firstLine="709"/>
        <w:jc w:val="both"/>
        <w:rPr>
          <w:szCs w:val="28"/>
          <w:lang w:val="ru-BY"/>
        </w:rPr>
      </w:pPr>
      <w:r w:rsidRPr="00A84480">
        <w:rPr>
          <w:szCs w:val="28"/>
          <w:lang w:val="ru-BY"/>
        </w:rPr>
        <w:t>При сборке используются стандартные библиотеки Delphi (</w:t>
      </w:r>
      <w:proofErr w:type="spellStart"/>
      <w:r w:rsidRPr="00A84480">
        <w:rPr>
          <w:szCs w:val="28"/>
          <w:lang w:val="ru-BY"/>
        </w:rPr>
        <w:t>Math</w:t>
      </w:r>
      <w:proofErr w:type="spellEnd"/>
      <w:r w:rsidRPr="00A84480">
        <w:rPr>
          <w:szCs w:val="28"/>
          <w:lang w:val="ru-BY"/>
        </w:rPr>
        <w:t xml:space="preserve">, Graphics, </w:t>
      </w:r>
      <w:proofErr w:type="spellStart"/>
      <w:r w:rsidRPr="00A84480">
        <w:rPr>
          <w:szCs w:val="28"/>
          <w:lang w:val="ru-BY"/>
        </w:rPr>
        <w:t>Clipbrd</w:t>
      </w:r>
      <w:proofErr w:type="spellEnd"/>
      <w:r w:rsidRPr="00A84480">
        <w:rPr>
          <w:szCs w:val="28"/>
          <w:lang w:val="ru-BY"/>
        </w:rPr>
        <w:t>) и не требуются дополнительные зависимости. Исполняемый файл (.</w:t>
      </w:r>
      <w:proofErr w:type="spellStart"/>
      <w:r w:rsidRPr="00A84480">
        <w:rPr>
          <w:szCs w:val="28"/>
          <w:lang w:val="ru-BY"/>
        </w:rPr>
        <w:t>exe</w:t>
      </w:r>
      <w:proofErr w:type="spellEnd"/>
      <w:r w:rsidRPr="00A84480">
        <w:rPr>
          <w:szCs w:val="28"/>
          <w:lang w:val="ru-BY"/>
        </w:rPr>
        <w:t>) генерируется в папке проекта.</w:t>
      </w:r>
    </w:p>
    <w:p w14:paraId="506079E7" w14:textId="07970371" w:rsidR="00B4419B" w:rsidRPr="004F2FD4" w:rsidRDefault="00B4419B" w:rsidP="00B92038">
      <w:pPr>
        <w:pStyle w:val="2"/>
        <w:numPr>
          <w:ilvl w:val="1"/>
          <w:numId w:val="116"/>
        </w:numPr>
        <w:jc w:val="both"/>
      </w:pPr>
      <w:bookmarkStart w:id="25" w:name="_Toc199778091"/>
      <w:r w:rsidRPr="004F2FD4">
        <w:t>Результат</w:t>
      </w:r>
      <w:bookmarkEnd w:id="25"/>
    </w:p>
    <w:p w14:paraId="20317CDE" w14:textId="2FC1855A" w:rsidR="00E806F7" w:rsidRPr="00A84480" w:rsidRDefault="00B4419B" w:rsidP="00B92038">
      <w:pPr>
        <w:ind w:firstLine="709"/>
        <w:jc w:val="both"/>
        <w:rPr>
          <w:szCs w:val="28"/>
          <w:lang w:val="ru-BY"/>
        </w:rPr>
      </w:pPr>
      <w:r w:rsidRPr="00A84480">
        <w:rPr>
          <w:szCs w:val="28"/>
          <w:lang w:val="ru-BY"/>
        </w:rPr>
        <w:t>В результате работы создан функциональный прототип ПС «Графический калькулятор», реализующий обработку выражений, построение графиков и их копирование в буфер обмена. Программа соответствует техническим требованиям (Delphi, Windows) и готова к тестированию, описанному в следующем разделе.</w:t>
      </w:r>
    </w:p>
    <w:p w14:paraId="2E259D45" w14:textId="77777777" w:rsidR="00E806F7" w:rsidRPr="00A84480" w:rsidRDefault="00E806F7" w:rsidP="00B92038">
      <w:pPr>
        <w:spacing w:after="200" w:line="276" w:lineRule="auto"/>
        <w:ind w:firstLine="709"/>
        <w:jc w:val="both"/>
        <w:rPr>
          <w:szCs w:val="28"/>
          <w:lang w:val="ru-BY"/>
        </w:rPr>
      </w:pPr>
      <w:r w:rsidRPr="00A84480">
        <w:rPr>
          <w:szCs w:val="28"/>
          <w:lang w:val="ru-BY"/>
        </w:rPr>
        <w:br w:type="page"/>
      </w:r>
    </w:p>
    <w:p w14:paraId="4E5F016A" w14:textId="5478438A" w:rsidR="00E806F7" w:rsidRPr="00A84480" w:rsidRDefault="00E806F7" w:rsidP="0002687E">
      <w:pPr>
        <w:pStyle w:val="1"/>
      </w:pPr>
      <w:bookmarkStart w:id="26" w:name="_Toc199778092"/>
      <w:r w:rsidRPr="00A84480">
        <w:lastRenderedPageBreak/>
        <w:t>ТЕСТИРОВАНИЕ ПРОГРАММНОГО СРЕДСТВА</w:t>
      </w:r>
      <w:bookmarkEnd w:id="26"/>
    </w:p>
    <w:p w14:paraId="2DC619F3" w14:textId="77777777" w:rsidR="00E806F7" w:rsidRPr="00E806F7" w:rsidRDefault="00E806F7" w:rsidP="00B92038">
      <w:pPr>
        <w:ind w:firstLine="709"/>
        <w:jc w:val="both"/>
        <w:rPr>
          <w:szCs w:val="28"/>
          <w:lang w:val="ru-BY"/>
        </w:rPr>
      </w:pPr>
      <w:r w:rsidRPr="00E806F7">
        <w:rPr>
          <w:szCs w:val="28"/>
          <w:lang w:val="ru-BY"/>
        </w:rPr>
        <w:t>В данном разделе описывается процесс тестирования программного средства (ПС) «Графический калькулятор», разработанного в предыдущих разделах. Тестирование проводится для проверки соответствия ПС функциональным требованиям, изложенным в разделе 2, и обеспечения его надежности и корректности работы. Раздел включает методику тестирования, тестовые случаи, результаты тестирования и анализ выявленных проблем.</w:t>
      </w:r>
    </w:p>
    <w:p w14:paraId="23DE3BF9" w14:textId="25E11E11" w:rsidR="00E806F7" w:rsidRPr="00A84480" w:rsidRDefault="00E806F7" w:rsidP="00B92038">
      <w:pPr>
        <w:pStyle w:val="2"/>
        <w:numPr>
          <w:ilvl w:val="1"/>
          <w:numId w:val="116"/>
        </w:numPr>
        <w:jc w:val="both"/>
        <w:rPr>
          <w:rFonts w:cs="Times New Roman"/>
          <w:szCs w:val="28"/>
        </w:rPr>
      </w:pPr>
      <w:bookmarkStart w:id="27" w:name="_Toc199778093"/>
      <w:r w:rsidRPr="00A84480">
        <w:rPr>
          <w:rFonts w:cs="Times New Roman"/>
          <w:szCs w:val="28"/>
        </w:rPr>
        <w:t>Методика тестирования</w:t>
      </w:r>
      <w:bookmarkEnd w:id="27"/>
    </w:p>
    <w:p w14:paraId="1FAF77E1" w14:textId="77777777" w:rsidR="00E806F7" w:rsidRPr="00E806F7" w:rsidRDefault="00E806F7" w:rsidP="00B92038">
      <w:pPr>
        <w:ind w:firstLine="709"/>
        <w:jc w:val="both"/>
        <w:rPr>
          <w:szCs w:val="28"/>
          <w:lang w:val="ru-BY"/>
        </w:rPr>
      </w:pPr>
      <w:r w:rsidRPr="00E806F7">
        <w:rPr>
          <w:szCs w:val="28"/>
          <w:lang w:val="ru-BY"/>
        </w:rPr>
        <w:t xml:space="preserve">Тестирование ПС «Графический калькулятор» проводилось на платформе Windows 10 с использованием среды </w:t>
      </w:r>
      <w:proofErr w:type="spellStart"/>
      <w:r w:rsidRPr="00E806F7">
        <w:rPr>
          <w:szCs w:val="28"/>
          <w:lang w:val="ru-BY"/>
        </w:rPr>
        <w:t>Embarcadero</w:t>
      </w:r>
      <w:proofErr w:type="spellEnd"/>
      <w:r w:rsidRPr="00E806F7">
        <w:rPr>
          <w:szCs w:val="28"/>
          <w:lang w:val="ru-BY"/>
        </w:rPr>
        <w:t xml:space="preserve"> RAD Studio. Применялись следующие подходы:</w:t>
      </w:r>
    </w:p>
    <w:p w14:paraId="1A21B646" w14:textId="77777777" w:rsidR="001A6FCE" w:rsidRDefault="00E806F7" w:rsidP="00B92038">
      <w:pPr>
        <w:jc w:val="both"/>
        <w:rPr>
          <w:szCs w:val="28"/>
          <w:lang w:val="ru-BY"/>
        </w:rPr>
      </w:pPr>
      <w:r w:rsidRPr="00E806F7">
        <w:rPr>
          <w:b/>
          <w:bCs/>
          <w:szCs w:val="28"/>
          <w:lang w:val="ru-BY"/>
        </w:rPr>
        <w:t>Модульное тестирование</w:t>
      </w:r>
      <w:r w:rsidRPr="00E806F7">
        <w:rPr>
          <w:szCs w:val="28"/>
          <w:lang w:val="ru-BY"/>
        </w:rPr>
        <w:t>:</w:t>
      </w:r>
    </w:p>
    <w:p w14:paraId="2996C3F6" w14:textId="1A5A58E0" w:rsidR="00E806F7" w:rsidRPr="00E806F7" w:rsidRDefault="00E806F7" w:rsidP="00B92038">
      <w:pPr>
        <w:jc w:val="both"/>
        <w:rPr>
          <w:szCs w:val="28"/>
          <w:lang w:val="ru-BY"/>
        </w:rPr>
      </w:pPr>
      <w:r w:rsidRPr="00E806F7">
        <w:rPr>
          <w:szCs w:val="28"/>
          <w:lang w:val="ru-BY"/>
        </w:rPr>
        <w:t xml:space="preserve">Проверка отдельных модулей (например, </w:t>
      </w:r>
      <w:proofErr w:type="spellStart"/>
      <w:r w:rsidRPr="00E806F7">
        <w:rPr>
          <w:szCs w:val="28"/>
          <w:lang w:val="ru-BY"/>
        </w:rPr>
        <w:t>парсинга</w:t>
      </w:r>
      <w:proofErr w:type="spellEnd"/>
      <w:r w:rsidRPr="00E806F7">
        <w:rPr>
          <w:szCs w:val="28"/>
          <w:lang w:val="ru-BY"/>
        </w:rPr>
        <w:t>, вычислений, графики) на корректность выполнения их функций.</w:t>
      </w:r>
    </w:p>
    <w:p w14:paraId="0773B11A" w14:textId="77777777" w:rsidR="001A6FCE" w:rsidRDefault="00E806F7" w:rsidP="00B92038">
      <w:pPr>
        <w:jc w:val="both"/>
        <w:rPr>
          <w:szCs w:val="28"/>
          <w:lang w:val="ru-BY"/>
        </w:rPr>
      </w:pPr>
      <w:r w:rsidRPr="00E806F7">
        <w:rPr>
          <w:b/>
          <w:bCs/>
          <w:szCs w:val="28"/>
          <w:lang w:val="ru-BY"/>
        </w:rPr>
        <w:t>Интеграционное тестирование</w:t>
      </w:r>
      <w:r w:rsidRPr="00E806F7">
        <w:rPr>
          <w:szCs w:val="28"/>
          <w:lang w:val="ru-BY"/>
        </w:rPr>
        <w:t>:</w:t>
      </w:r>
    </w:p>
    <w:p w14:paraId="17E88A50" w14:textId="64AACC7D" w:rsidR="00E806F7" w:rsidRPr="00E806F7" w:rsidRDefault="00E806F7" w:rsidP="00B92038">
      <w:pPr>
        <w:jc w:val="both"/>
        <w:rPr>
          <w:szCs w:val="28"/>
          <w:lang w:val="ru-BY"/>
        </w:rPr>
      </w:pPr>
      <w:r w:rsidRPr="00E806F7">
        <w:rPr>
          <w:szCs w:val="28"/>
          <w:lang w:val="ru-BY"/>
        </w:rPr>
        <w:t>Проверка взаимодействия между модулями (например, передача данных от парсера к модулю вычислений и далее к модулю графики).</w:t>
      </w:r>
    </w:p>
    <w:p w14:paraId="287DEAE8" w14:textId="77777777" w:rsidR="001A6FCE" w:rsidRDefault="00E806F7" w:rsidP="00B92038">
      <w:pPr>
        <w:jc w:val="both"/>
        <w:rPr>
          <w:szCs w:val="28"/>
          <w:lang w:val="ru-BY"/>
        </w:rPr>
      </w:pPr>
      <w:r w:rsidRPr="00E806F7">
        <w:rPr>
          <w:b/>
          <w:bCs/>
          <w:szCs w:val="28"/>
          <w:lang w:val="ru-BY"/>
        </w:rPr>
        <w:t>Системное тестирование</w:t>
      </w:r>
      <w:r w:rsidRPr="00E806F7">
        <w:rPr>
          <w:szCs w:val="28"/>
          <w:lang w:val="ru-BY"/>
        </w:rPr>
        <w:t>:</w:t>
      </w:r>
    </w:p>
    <w:p w14:paraId="4F0EDFA6" w14:textId="70F2AA58" w:rsidR="00E806F7" w:rsidRPr="00E806F7" w:rsidRDefault="00E806F7" w:rsidP="00B92038">
      <w:pPr>
        <w:jc w:val="both"/>
        <w:rPr>
          <w:szCs w:val="28"/>
          <w:lang w:val="ru-BY"/>
        </w:rPr>
      </w:pPr>
      <w:r w:rsidRPr="00E806F7">
        <w:rPr>
          <w:szCs w:val="28"/>
          <w:lang w:val="ru-BY"/>
        </w:rPr>
        <w:t>Проверка работы ПС в целом, включая пользовательский интерфейс и выполнение всех функций (ввод, построение графиков, копирование).</w:t>
      </w:r>
    </w:p>
    <w:p w14:paraId="197428CC" w14:textId="77777777" w:rsidR="001A6FCE" w:rsidRDefault="00E806F7" w:rsidP="00B92038">
      <w:pPr>
        <w:jc w:val="both"/>
        <w:rPr>
          <w:szCs w:val="28"/>
          <w:lang w:val="ru-BY"/>
        </w:rPr>
      </w:pPr>
      <w:r w:rsidRPr="00E806F7">
        <w:rPr>
          <w:b/>
          <w:bCs/>
          <w:szCs w:val="28"/>
          <w:lang w:val="ru-BY"/>
        </w:rPr>
        <w:t>Тестирование на граничных значениях</w:t>
      </w:r>
      <w:r w:rsidRPr="00E806F7">
        <w:rPr>
          <w:szCs w:val="28"/>
          <w:lang w:val="ru-BY"/>
        </w:rPr>
        <w:t>:</w:t>
      </w:r>
    </w:p>
    <w:p w14:paraId="7C98AFC6" w14:textId="77777777" w:rsidR="001A6FCE" w:rsidRDefault="00E806F7" w:rsidP="00B92038">
      <w:pPr>
        <w:jc w:val="both"/>
        <w:rPr>
          <w:szCs w:val="28"/>
          <w:lang w:val="ru-BY"/>
        </w:rPr>
      </w:pPr>
      <w:r w:rsidRPr="00E806F7">
        <w:rPr>
          <w:szCs w:val="28"/>
          <w:lang w:val="ru-BY"/>
        </w:rPr>
        <w:t>Проверка поведения программы на предельных входных данных (например, максимальная длина выражения, экстремальные диапазоны осей).</w:t>
      </w:r>
    </w:p>
    <w:p w14:paraId="03002018" w14:textId="098CE0CC" w:rsidR="00E806F7" w:rsidRPr="00E806F7" w:rsidRDefault="00E806F7" w:rsidP="00B92038">
      <w:pPr>
        <w:ind w:firstLine="708"/>
        <w:jc w:val="both"/>
        <w:rPr>
          <w:szCs w:val="28"/>
          <w:lang w:val="ru-BY"/>
        </w:rPr>
      </w:pPr>
      <w:r w:rsidRPr="00E806F7">
        <w:rPr>
          <w:szCs w:val="28"/>
          <w:lang w:val="ru-BY"/>
        </w:rPr>
        <w:t>Для тестирования использовались тестовые случаи, охватывающие основные сценарии использования, а также случаи с некорректными данными для проверки обработки ошибок. Результаты фиксировались в таблице, включающей входные данные, ожидаемый результат, фактический результат и статус теста.</w:t>
      </w:r>
    </w:p>
    <w:p w14:paraId="36DBFBC8" w14:textId="5E44715A" w:rsidR="00E806F7" w:rsidRPr="00A84480" w:rsidRDefault="00E806F7" w:rsidP="00B92038">
      <w:pPr>
        <w:pStyle w:val="2"/>
        <w:numPr>
          <w:ilvl w:val="1"/>
          <w:numId w:val="116"/>
        </w:numPr>
        <w:jc w:val="both"/>
        <w:rPr>
          <w:rFonts w:cs="Times New Roman"/>
          <w:szCs w:val="28"/>
        </w:rPr>
      </w:pPr>
      <w:bookmarkStart w:id="28" w:name="_Toc199778094"/>
      <w:r w:rsidRPr="00A84480">
        <w:rPr>
          <w:rFonts w:cs="Times New Roman"/>
          <w:szCs w:val="28"/>
        </w:rPr>
        <w:t>Тестовые случаи</w:t>
      </w:r>
      <w:bookmarkEnd w:id="28"/>
    </w:p>
    <w:p w14:paraId="1E4657AF" w14:textId="787C0266" w:rsidR="007D1133" w:rsidRPr="0001152B" w:rsidRDefault="00E806F7" w:rsidP="00B92038">
      <w:pPr>
        <w:ind w:firstLine="709"/>
        <w:jc w:val="both"/>
        <w:rPr>
          <w:szCs w:val="28"/>
          <w:lang w:val="ru-BY"/>
        </w:rPr>
      </w:pPr>
      <w:r w:rsidRPr="00E806F7">
        <w:rPr>
          <w:szCs w:val="28"/>
          <w:lang w:val="ru-BY"/>
        </w:rPr>
        <w:t>Ниже приведены основные тестовые случаи, разработанные на основе функциональных требований.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2375"/>
        <w:gridCol w:w="1544"/>
        <w:gridCol w:w="2035"/>
        <w:gridCol w:w="1933"/>
        <w:gridCol w:w="1124"/>
      </w:tblGrid>
      <w:tr w:rsidR="00676471" w:rsidRPr="00E806F7" w14:paraId="2D088A1C" w14:textId="77777777" w:rsidTr="00E806F7">
        <w:trPr>
          <w:tblHeader/>
          <w:tblCellSpacing w:w="15" w:type="dxa"/>
        </w:trPr>
        <w:tc>
          <w:tcPr>
            <w:tcW w:w="0" w:type="auto"/>
            <w:vAlign w:val="center"/>
            <w:hideMark/>
          </w:tcPr>
          <w:p w14:paraId="6FA98B0C" w14:textId="77777777" w:rsidR="00E806F7" w:rsidRPr="00E806F7" w:rsidRDefault="00E806F7" w:rsidP="00B92038">
            <w:pPr>
              <w:jc w:val="both"/>
              <w:rPr>
                <w:lang w:val="ru-BY"/>
              </w:rPr>
            </w:pPr>
            <w:r w:rsidRPr="00E806F7">
              <w:rPr>
                <w:lang w:val="ru-BY"/>
              </w:rPr>
              <w:t>№</w:t>
            </w:r>
          </w:p>
        </w:tc>
        <w:tc>
          <w:tcPr>
            <w:tcW w:w="0" w:type="auto"/>
            <w:vAlign w:val="center"/>
            <w:hideMark/>
          </w:tcPr>
          <w:p w14:paraId="56483AB4" w14:textId="77777777" w:rsidR="00E806F7" w:rsidRPr="00E806F7" w:rsidRDefault="00E806F7" w:rsidP="00B92038">
            <w:pPr>
              <w:jc w:val="both"/>
              <w:rPr>
                <w:lang w:val="ru-BY"/>
              </w:rPr>
            </w:pPr>
            <w:r w:rsidRPr="00E806F7">
              <w:rPr>
                <w:lang w:val="ru-BY"/>
              </w:rPr>
              <w:t>Описание теста</w:t>
            </w:r>
          </w:p>
        </w:tc>
        <w:tc>
          <w:tcPr>
            <w:tcW w:w="0" w:type="auto"/>
            <w:vAlign w:val="center"/>
            <w:hideMark/>
          </w:tcPr>
          <w:p w14:paraId="2C00E23C" w14:textId="77777777" w:rsidR="00E806F7" w:rsidRPr="00E806F7" w:rsidRDefault="00E806F7" w:rsidP="00B92038">
            <w:pPr>
              <w:jc w:val="both"/>
              <w:rPr>
                <w:lang w:val="ru-BY"/>
              </w:rPr>
            </w:pPr>
            <w:r w:rsidRPr="00E806F7">
              <w:rPr>
                <w:lang w:val="ru-BY"/>
              </w:rPr>
              <w:t>Входные данные</w:t>
            </w:r>
          </w:p>
        </w:tc>
        <w:tc>
          <w:tcPr>
            <w:tcW w:w="0" w:type="auto"/>
            <w:vAlign w:val="center"/>
            <w:hideMark/>
          </w:tcPr>
          <w:p w14:paraId="38F3DF47" w14:textId="77777777" w:rsidR="00E806F7" w:rsidRPr="00E806F7" w:rsidRDefault="00E806F7" w:rsidP="00B92038">
            <w:pPr>
              <w:jc w:val="both"/>
              <w:rPr>
                <w:lang w:val="ru-BY"/>
              </w:rPr>
            </w:pPr>
            <w:r w:rsidRPr="00E806F7">
              <w:rPr>
                <w:lang w:val="ru-BY"/>
              </w:rPr>
              <w:t>Ожидаемый результат</w:t>
            </w:r>
          </w:p>
        </w:tc>
        <w:tc>
          <w:tcPr>
            <w:tcW w:w="0" w:type="auto"/>
            <w:vAlign w:val="center"/>
            <w:hideMark/>
          </w:tcPr>
          <w:p w14:paraId="7EC98B91" w14:textId="77777777" w:rsidR="00E806F7" w:rsidRPr="00E806F7" w:rsidRDefault="00E806F7" w:rsidP="00B92038">
            <w:pPr>
              <w:jc w:val="both"/>
              <w:rPr>
                <w:lang w:val="ru-BY"/>
              </w:rPr>
            </w:pPr>
            <w:r w:rsidRPr="00E806F7">
              <w:rPr>
                <w:lang w:val="ru-BY"/>
              </w:rPr>
              <w:t>Фактический результат</w:t>
            </w:r>
          </w:p>
        </w:tc>
        <w:tc>
          <w:tcPr>
            <w:tcW w:w="0" w:type="auto"/>
            <w:vAlign w:val="center"/>
            <w:hideMark/>
          </w:tcPr>
          <w:p w14:paraId="14FC45A5" w14:textId="77777777" w:rsidR="00E806F7" w:rsidRPr="00E806F7" w:rsidRDefault="00E806F7" w:rsidP="00B92038">
            <w:pPr>
              <w:jc w:val="both"/>
              <w:rPr>
                <w:lang w:val="ru-BY"/>
              </w:rPr>
            </w:pPr>
            <w:r w:rsidRPr="00E806F7">
              <w:rPr>
                <w:lang w:val="ru-BY"/>
              </w:rPr>
              <w:t>Статус</w:t>
            </w:r>
          </w:p>
        </w:tc>
      </w:tr>
      <w:tr w:rsidR="00676471" w:rsidRPr="00E806F7" w14:paraId="40B2F130" w14:textId="77777777" w:rsidTr="00E806F7">
        <w:trPr>
          <w:tblCellSpacing w:w="15" w:type="dxa"/>
        </w:trPr>
        <w:tc>
          <w:tcPr>
            <w:tcW w:w="0" w:type="auto"/>
            <w:vAlign w:val="center"/>
            <w:hideMark/>
          </w:tcPr>
          <w:p w14:paraId="3BA70C5E" w14:textId="77777777" w:rsidR="00E806F7" w:rsidRPr="00E806F7" w:rsidRDefault="00E806F7" w:rsidP="00B92038">
            <w:pPr>
              <w:jc w:val="both"/>
              <w:rPr>
                <w:lang w:val="ru-BY"/>
              </w:rPr>
            </w:pPr>
            <w:r w:rsidRPr="00E806F7">
              <w:rPr>
                <w:lang w:val="ru-BY"/>
              </w:rPr>
              <w:t>1</w:t>
            </w:r>
          </w:p>
        </w:tc>
        <w:tc>
          <w:tcPr>
            <w:tcW w:w="0" w:type="auto"/>
            <w:vAlign w:val="center"/>
            <w:hideMark/>
          </w:tcPr>
          <w:p w14:paraId="129254D5" w14:textId="77777777" w:rsidR="00E806F7" w:rsidRPr="00E806F7" w:rsidRDefault="00E806F7" w:rsidP="00B92038">
            <w:pPr>
              <w:jc w:val="both"/>
              <w:rPr>
                <w:lang w:val="ru-BY"/>
              </w:rPr>
            </w:pPr>
            <w:r w:rsidRPr="00E806F7">
              <w:rPr>
                <w:lang w:val="ru-BY"/>
              </w:rPr>
              <w:t>Проверка ввода корректного выражения</w:t>
            </w:r>
          </w:p>
        </w:tc>
        <w:tc>
          <w:tcPr>
            <w:tcW w:w="0" w:type="auto"/>
            <w:vAlign w:val="center"/>
            <w:hideMark/>
          </w:tcPr>
          <w:p w14:paraId="12CD2B53" w14:textId="77777777" w:rsidR="00E806F7" w:rsidRPr="00E806F7" w:rsidRDefault="00E806F7" w:rsidP="00B92038">
            <w:pPr>
              <w:jc w:val="both"/>
              <w:rPr>
                <w:lang w:val="ru-BY"/>
              </w:rPr>
            </w:pPr>
            <w:r w:rsidRPr="00E806F7">
              <w:rPr>
                <w:lang w:val="ru-BY"/>
              </w:rPr>
              <w:t xml:space="preserve">y = 2*x^2 + </w:t>
            </w:r>
            <w:proofErr w:type="spellStart"/>
            <w:r w:rsidRPr="00E806F7">
              <w:rPr>
                <w:lang w:val="ru-BY"/>
              </w:rPr>
              <w:t>cos</w:t>
            </w:r>
            <w:proofErr w:type="spellEnd"/>
            <w:r w:rsidRPr="00E806F7">
              <w:rPr>
                <w:lang w:val="ru-BY"/>
              </w:rPr>
              <w:t>(x)</w:t>
            </w:r>
          </w:p>
        </w:tc>
        <w:tc>
          <w:tcPr>
            <w:tcW w:w="0" w:type="auto"/>
            <w:vAlign w:val="center"/>
            <w:hideMark/>
          </w:tcPr>
          <w:p w14:paraId="6403CE9D" w14:textId="77777777" w:rsidR="00E806F7" w:rsidRPr="00E806F7" w:rsidRDefault="00E806F7" w:rsidP="00B92038">
            <w:pPr>
              <w:jc w:val="both"/>
              <w:rPr>
                <w:lang w:val="ru-BY"/>
              </w:rPr>
            </w:pPr>
            <w:r w:rsidRPr="00E806F7">
              <w:rPr>
                <w:lang w:val="ru-BY"/>
              </w:rPr>
              <w:t xml:space="preserve">График параболы с наложенной </w:t>
            </w:r>
            <w:proofErr w:type="spellStart"/>
            <w:r w:rsidRPr="00E806F7">
              <w:rPr>
                <w:lang w:val="ru-BY"/>
              </w:rPr>
              <w:t>косинусоидой</w:t>
            </w:r>
            <w:proofErr w:type="spellEnd"/>
          </w:p>
        </w:tc>
        <w:tc>
          <w:tcPr>
            <w:tcW w:w="0" w:type="auto"/>
            <w:vAlign w:val="center"/>
            <w:hideMark/>
          </w:tcPr>
          <w:p w14:paraId="011A5779" w14:textId="77777777" w:rsidR="00E806F7" w:rsidRPr="00E806F7" w:rsidRDefault="00E806F7" w:rsidP="00B92038">
            <w:pPr>
              <w:jc w:val="both"/>
              <w:rPr>
                <w:lang w:val="ru-BY"/>
              </w:rPr>
            </w:pPr>
            <w:r w:rsidRPr="00E806F7">
              <w:rPr>
                <w:lang w:val="ru-BY"/>
              </w:rPr>
              <w:t>График отображен корректно</w:t>
            </w:r>
          </w:p>
        </w:tc>
        <w:tc>
          <w:tcPr>
            <w:tcW w:w="0" w:type="auto"/>
            <w:vAlign w:val="center"/>
            <w:hideMark/>
          </w:tcPr>
          <w:p w14:paraId="6A9A68CA" w14:textId="77777777" w:rsidR="00E806F7" w:rsidRPr="00E806F7" w:rsidRDefault="00E806F7" w:rsidP="00B92038">
            <w:pPr>
              <w:jc w:val="both"/>
              <w:rPr>
                <w:lang w:val="ru-BY"/>
              </w:rPr>
            </w:pPr>
            <w:r w:rsidRPr="00E806F7">
              <w:rPr>
                <w:lang w:val="ru-BY"/>
              </w:rPr>
              <w:t>Пройден</w:t>
            </w:r>
          </w:p>
        </w:tc>
      </w:tr>
      <w:tr w:rsidR="00676471" w:rsidRPr="00E806F7" w14:paraId="2A036A7D" w14:textId="77777777" w:rsidTr="00E806F7">
        <w:trPr>
          <w:tblCellSpacing w:w="15" w:type="dxa"/>
        </w:trPr>
        <w:tc>
          <w:tcPr>
            <w:tcW w:w="0" w:type="auto"/>
            <w:vAlign w:val="center"/>
            <w:hideMark/>
          </w:tcPr>
          <w:p w14:paraId="2BDBA1A5" w14:textId="77777777" w:rsidR="00E806F7" w:rsidRPr="00E806F7" w:rsidRDefault="00E806F7" w:rsidP="00B92038">
            <w:pPr>
              <w:jc w:val="both"/>
              <w:rPr>
                <w:lang w:val="ru-BY"/>
              </w:rPr>
            </w:pPr>
            <w:r w:rsidRPr="00E806F7">
              <w:rPr>
                <w:lang w:val="ru-BY"/>
              </w:rPr>
              <w:t>2</w:t>
            </w:r>
          </w:p>
        </w:tc>
        <w:tc>
          <w:tcPr>
            <w:tcW w:w="0" w:type="auto"/>
            <w:vAlign w:val="center"/>
            <w:hideMark/>
          </w:tcPr>
          <w:p w14:paraId="23D4FD4D" w14:textId="77777777" w:rsidR="00E806F7" w:rsidRPr="00E806F7" w:rsidRDefault="00E806F7" w:rsidP="00B92038">
            <w:pPr>
              <w:jc w:val="both"/>
              <w:rPr>
                <w:lang w:val="ru-BY"/>
              </w:rPr>
            </w:pPr>
            <w:r w:rsidRPr="00E806F7">
              <w:rPr>
                <w:lang w:val="ru-BY"/>
              </w:rPr>
              <w:t>Проверка некорректного выражения</w:t>
            </w:r>
          </w:p>
        </w:tc>
        <w:tc>
          <w:tcPr>
            <w:tcW w:w="0" w:type="auto"/>
            <w:vAlign w:val="center"/>
            <w:hideMark/>
          </w:tcPr>
          <w:p w14:paraId="3D063BF4" w14:textId="77777777" w:rsidR="00E806F7" w:rsidRPr="00E806F7" w:rsidRDefault="00E806F7" w:rsidP="00B92038">
            <w:pPr>
              <w:jc w:val="both"/>
              <w:rPr>
                <w:lang w:val="ru-BY"/>
              </w:rPr>
            </w:pPr>
            <w:r w:rsidRPr="00E806F7">
              <w:rPr>
                <w:lang w:val="ru-BY"/>
              </w:rPr>
              <w:t xml:space="preserve">y = </w:t>
            </w:r>
            <w:proofErr w:type="spellStart"/>
            <w:r w:rsidRPr="00E806F7">
              <w:rPr>
                <w:lang w:val="ru-BY"/>
              </w:rPr>
              <w:t>sin</w:t>
            </w:r>
            <w:proofErr w:type="spellEnd"/>
            <w:r w:rsidRPr="00E806F7">
              <w:rPr>
                <w:lang w:val="ru-BY"/>
              </w:rPr>
              <w:t>(x))</w:t>
            </w:r>
          </w:p>
        </w:tc>
        <w:tc>
          <w:tcPr>
            <w:tcW w:w="0" w:type="auto"/>
            <w:vAlign w:val="center"/>
            <w:hideMark/>
          </w:tcPr>
          <w:p w14:paraId="3336D655" w14:textId="51EA4A03"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59C95AC9" w14:textId="19C1C91B"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1CACBE0B" w14:textId="77777777" w:rsidR="00E806F7" w:rsidRPr="00E806F7" w:rsidRDefault="00E806F7" w:rsidP="00B92038">
            <w:pPr>
              <w:jc w:val="both"/>
              <w:rPr>
                <w:lang w:val="ru-BY"/>
              </w:rPr>
            </w:pPr>
            <w:r w:rsidRPr="00E806F7">
              <w:rPr>
                <w:lang w:val="ru-BY"/>
              </w:rPr>
              <w:t>Пройден</w:t>
            </w:r>
          </w:p>
        </w:tc>
      </w:tr>
      <w:tr w:rsidR="00676471" w:rsidRPr="00E806F7" w14:paraId="0E2DA508" w14:textId="77777777" w:rsidTr="00E806F7">
        <w:trPr>
          <w:tblCellSpacing w:w="15" w:type="dxa"/>
        </w:trPr>
        <w:tc>
          <w:tcPr>
            <w:tcW w:w="0" w:type="auto"/>
            <w:vAlign w:val="center"/>
            <w:hideMark/>
          </w:tcPr>
          <w:p w14:paraId="6019039E" w14:textId="77777777" w:rsidR="00E806F7" w:rsidRPr="00E806F7" w:rsidRDefault="00E806F7" w:rsidP="00B92038">
            <w:pPr>
              <w:jc w:val="both"/>
              <w:rPr>
                <w:lang w:val="ru-BY"/>
              </w:rPr>
            </w:pPr>
            <w:r w:rsidRPr="00E806F7">
              <w:rPr>
                <w:lang w:val="ru-BY"/>
              </w:rPr>
              <w:t>3</w:t>
            </w:r>
          </w:p>
        </w:tc>
        <w:tc>
          <w:tcPr>
            <w:tcW w:w="0" w:type="auto"/>
            <w:vAlign w:val="center"/>
            <w:hideMark/>
          </w:tcPr>
          <w:p w14:paraId="3AACA5CE" w14:textId="77777777" w:rsidR="00E806F7" w:rsidRPr="00E806F7" w:rsidRDefault="00E806F7" w:rsidP="00B92038">
            <w:pPr>
              <w:jc w:val="both"/>
              <w:rPr>
                <w:lang w:val="ru-BY"/>
              </w:rPr>
            </w:pPr>
            <w:r w:rsidRPr="00E806F7">
              <w:rPr>
                <w:lang w:val="ru-BY"/>
              </w:rPr>
              <w:t>Проверка деления на ноль</w:t>
            </w:r>
          </w:p>
        </w:tc>
        <w:tc>
          <w:tcPr>
            <w:tcW w:w="0" w:type="auto"/>
            <w:vAlign w:val="center"/>
            <w:hideMark/>
          </w:tcPr>
          <w:p w14:paraId="0C61AEC6" w14:textId="77777777" w:rsidR="00E806F7" w:rsidRPr="00E806F7" w:rsidRDefault="00E806F7" w:rsidP="00B92038">
            <w:pPr>
              <w:jc w:val="both"/>
              <w:rPr>
                <w:lang w:val="ru-BY"/>
              </w:rPr>
            </w:pPr>
            <w:r w:rsidRPr="00E806F7">
              <w:rPr>
                <w:lang w:val="ru-BY"/>
              </w:rPr>
              <w:t>y = 1/(x-3) при x = 3</w:t>
            </w:r>
          </w:p>
        </w:tc>
        <w:tc>
          <w:tcPr>
            <w:tcW w:w="0" w:type="auto"/>
            <w:vAlign w:val="center"/>
            <w:hideMark/>
          </w:tcPr>
          <w:p w14:paraId="1A7A9ABA" w14:textId="1601ED79"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6C8E9F45" w14:textId="4BB184D0" w:rsidR="00E806F7" w:rsidRPr="00E806F7" w:rsidRDefault="000539AD" w:rsidP="00B92038">
            <w:pPr>
              <w:jc w:val="both"/>
              <w:rPr>
                <w:lang w:val="ru-BY"/>
              </w:rPr>
            </w:pPr>
            <w:r w:rsidRPr="00A84480">
              <w:rPr>
                <w:lang w:val="ru-BY"/>
              </w:rPr>
              <w:t>Отсутствие графика</w:t>
            </w:r>
          </w:p>
        </w:tc>
        <w:tc>
          <w:tcPr>
            <w:tcW w:w="0" w:type="auto"/>
            <w:vAlign w:val="center"/>
            <w:hideMark/>
          </w:tcPr>
          <w:p w14:paraId="368101C5" w14:textId="77777777" w:rsidR="00E806F7" w:rsidRPr="00E806F7" w:rsidRDefault="00E806F7" w:rsidP="00B92038">
            <w:pPr>
              <w:jc w:val="both"/>
              <w:rPr>
                <w:lang w:val="ru-BY"/>
              </w:rPr>
            </w:pPr>
            <w:r w:rsidRPr="00E806F7">
              <w:rPr>
                <w:lang w:val="ru-BY"/>
              </w:rPr>
              <w:t>Пройден</w:t>
            </w:r>
          </w:p>
        </w:tc>
      </w:tr>
      <w:tr w:rsidR="00676471" w:rsidRPr="00E806F7" w14:paraId="700063D1" w14:textId="77777777" w:rsidTr="00E806F7">
        <w:trPr>
          <w:tblCellSpacing w:w="15" w:type="dxa"/>
        </w:trPr>
        <w:tc>
          <w:tcPr>
            <w:tcW w:w="0" w:type="auto"/>
            <w:vAlign w:val="center"/>
            <w:hideMark/>
          </w:tcPr>
          <w:p w14:paraId="0820DBCE" w14:textId="77777777" w:rsidR="00E806F7" w:rsidRPr="00E806F7" w:rsidRDefault="00E806F7" w:rsidP="00B92038">
            <w:pPr>
              <w:jc w:val="both"/>
              <w:rPr>
                <w:lang w:val="ru-BY"/>
              </w:rPr>
            </w:pPr>
            <w:r w:rsidRPr="00E806F7">
              <w:rPr>
                <w:lang w:val="ru-BY"/>
              </w:rPr>
              <w:lastRenderedPageBreak/>
              <w:t>4</w:t>
            </w:r>
          </w:p>
        </w:tc>
        <w:tc>
          <w:tcPr>
            <w:tcW w:w="0" w:type="auto"/>
            <w:vAlign w:val="center"/>
            <w:hideMark/>
          </w:tcPr>
          <w:p w14:paraId="6F9D34A4" w14:textId="77777777" w:rsidR="00E806F7" w:rsidRPr="00E806F7" w:rsidRDefault="00E806F7" w:rsidP="00B92038">
            <w:pPr>
              <w:jc w:val="both"/>
              <w:rPr>
                <w:lang w:val="ru-BY"/>
              </w:rPr>
            </w:pPr>
            <w:r w:rsidRPr="00E806F7">
              <w:rPr>
                <w:lang w:val="ru-BY"/>
              </w:rPr>
              <w:t>Проверка масштабирования графика</w:t>
            </w:r>
          </w:p>
        </w:tc>
        <w:tc>
          <w:tcPr>
            <w:tcW w:w="0" w:type="auto"/>
            <w:vAlign w:val="center"/>
            <w:hideMark/>
          </w:tcPr>
          <w:p w14:paraId="7CF96A5D" w14:textId="77777777" w:rsidR="00E806F7" w:rsidRPr="00E806F7" w:rsidRDefault="00E806F7" w:rsidP="00B92038">
            <w:pPr>
              <w:jc w:val="both"/>
              <w:rPr>
                <w:lang w:val="ru-BY"/>
              </w:rPr>
            </w:pPr>
            <w:r w:rsidRPr="00E806F7">
              <w:rPr>
                <w:lang w:val="ru-BY"/>
              </w:rPr>
              <w:t>Масштаб +1.2x (колесико мыши вверх)</w:t>
            </w:r>
          </w:p>
        </w:tc>
        <w:tc>
          <w:tcPr>
            <w:tcW w:w="0" w:type="auto"/>
            <w:vAlign w:val="center"/>
            <w:hideMark/>
          </w:tcPr>
          <w:p w14:paraId="07727C7B" w14:textId="77777777" w:rsidR="00E806F7" w:rsidRPr="00E806F7" w:rsidRDefault="00E806F7" w:rsidP="00B92038">
            <w:pPr>
              <w:jc w:val="both"/>
              <w:rPr>
                <w:lang w:val="ru-BY"/>
              </w:rPr>
            </w:pPr>
            <w:r w:rsidRPr="00E806F7">
              <w:rPr>
                <w:lang w:val="ru-BY"/>
              </w:rPr>
              <w:t>График увеличивается в 1.2 раза</w:t>
            </w:r>
          </w:p>
        </w:tc>
        <w:tc>
          <w:tcPr>
            <w:tcW w:w="0" w:type="auto"/>
            <w:vAlign w:val="center"/>
            <w:hideMark/>
          </w:tcPr>
          <w:p w14:paraId="4E1E368D" w14:textId="77777777" w:rsidR="00E806F7" w:rsidRPr="00E806F7" w:rsidRDefault="00E806F7" w:rsidP="00B92038">
            <w:pPr>
              <w:jc w:val="both"/>
              <w:rPr>
                <w:lang w:val="ru-BY"/>
              </w:rPr>
            </w:pPr>
            <w:r w:rsidRPr="00E806F7">
              <w:rPr>
                <w:lang w:val="ru-BY"/>
              </w:rPr>
              <w:t>График увеличен корректно</w:t>
            </w:r>
          </w:p>
        </w:tc>
        <w:tc>
          <w:tcPr>
            <w:tcW w:w="0" w:type="auto"/>
            <w:vAlign w:val="center"/>
            <w:hideMark/>
          </w:tcPr>
          <w:p w14:paraId="781F9E14" w14:textId="77777777" w:rsidR="00E806F7" w:rsidRPr="00E806F7" w:rsidRDefault="00E806F7" w:rsidP="00B92038">
            <w:pPr>
              <w:jc w:val="both"/>
              <w:rPr>
                <w:lang w:val="ru-BY"/>
              </w:rPr>
            </w:pPr>
            <w:r w:rsidRPr="00E806F7">
              <w:rPr>
                <w:lang w:val="ru-BY"/>
              </w:rPr>
              <w:t>Пройден</w:t>
            </w:r>
          </w:p>
        </w:tc>
      </w:tr>
      <w:tr w:rsidR="00676471" w:rsidRPr="00E806F7" w14:paraId="6D6AAF00" w14:textId="77777777" w:rsidTr="00E806F7">
        <w:trPr>
          <w:tblCellSpacing w:w="15" w:type="dxa"/>
        </w:trPr>
        <w:tc>
          <w:tcPr>
            <w:tcW w:w="0" w:type="auto"/>
            <w:vAlign w:val="center"/>
            <w:hideMark/>
          </w:tcPr>
          <w:p w14:paraId="5A02412F" w14:textId="77777777" w:rsidR="00E806F7" w:rsidRPr="00E806F7" w:rsidRDefault="00E806F7" w:rsidP="00B92038">
            <w:pPr>
              <w:jc w:val="both"/>
              <w:rPr>
                <w:lang w:val="ru-BY"/>
              </w:rPr>
            </w:pPr>
            <w:r w:rsidRPr="00E806F7">
              <w:rPr>
                <w:lang w:val="ru-BY"/>
              </w:rPr>
              <w:t>5</w:t>
            </w:r>
          </w:p>
        </w:tc>
        <w:tc>
          <w:tcPr>
            <w:tcW w:w="0" w:type="auto"/>
            <w:vAlign w:val="center"/>
            <w:hideMark/>
          </w:tcPr>
          <w:p w14:paraId="238B9672" w14:textId="77777777" w:rsidR="00E806F7" w:rsidRPr="00E806F7" w:rsidRDefault="00E806F7" w:rsidP="00B92038">
            <w:pPr>
              <w:jc w:val="both"/>
              <w:rPr>
                <w:lang w:val="ru-BY"/>
              </w:rPr>
            </w:pPr>
            <w:r w:rsidRPr="00E806F7">
              <w:rPr>
                <w:lang w:val="ru-BY"/>
              </w:rPr>
              <w:t>Проверка копирования графика</w:t>
            </w:r>
          </w:p>
        </w:tc>
        <w:tc>
          <w:tcPr>
            <w:tcW w:w="0" w:type="auto"/>
            <w:vAlign w:val="center"/>
            <w:hideMark/>
          </w:tcPr>
          <w:p w14:paraId="3D175C3F" w14:textId="77777777" w:rsidR="00E806F7" w:rsidRPr="00E806F7" w:rsidRDefault="00E806F7" w:rsidP="00B92038">
            <w:pPr>
              <w:jc w:val="both"/>
              <w:rPr>
                <w:lang w:val="ru-BY"/>
              </w:rPr>
            </w:pPr>
            <w:r w:rsidRPr="00E806F7">
              <w:rPr>
                <w:lang w:val="ru-BY"/>
              </w:rPr>
              <w:t>Нажатие кнопки «</w:t>
            </w:r>
            <w:proofErr w:type="spellStart"/>
            <w:r w:rsidRPr="00E806F7">
              <w:rPr>
                <w:lang w:val="ru-BY"/>
              </w:rPr>
              <w:t>Copy</w:t>
            </w:r>
            <w:proofErr w:type="spellEnd"/>
            <w:r w:rsidRPr="00E806F7">
              <w:rPr>
                <w:lang w:val="ru-BY"/>
              </w:rPr>
              <w:t>»</w:t>
            </w:r>
          </w:p>
        </w:tc>
        <w:tc>
          <w:tcPr>
            <w:tcW w:w="0" w:type="auto"/>
            <w:vAlign w:val="center"/>
            <w:hideMark/>
          </w:tcPr>
          <w:p w14:paraId="443AA5A4" w14:textId="3E1A840B" w:rsidR="00E806F7" w:rsidRPr="00E806F7" w:rsidRDefault="00E806F7" w:rsidP="00B92038">
            <w:pPr>
              <w:jc w:val="both"/>
              <w:rPr>
                <w:lang w:val="ru-BY"/>
              </w:rPr>
            </w:pPr>
            <w:r w:rsidRPr="00E806F7">
              <w:rPr>
                <w:lang w:val="ru-BY"/>
              </w:rPr>
              <w:t xml:space="preserve">График сохраняется в буфер обмена </w:t>
            </w:r>
          </w:p>
        </w:tc>
        <w:tc>
          <w:tcPr>
            <w:tcW w:w="0" w:type="auto"/>
            <w:vAlign w:val="center"/>
            <w:hideMark/>
          </w:tcPr>
          <w:p w14:paraId="18F16CBB" w14:textId="77777777" w:rsidR="00E806F7" w:rsidRPr="00E806F7" w:rsidRDefault="00E806F7" w:rsidP="00B92038">
            <w:pPr>
              <w:jc w:val="both"/>
              <w:rPr>
                <w:lang w:val="ru-BY"/>
              </w:rPr>
            </w:pPr>
            <w:r w:rsidRPr="00E806F7">
              <w:rPr>
                <w:lang w:val="ru-BY"/>
              </w:rPr>
              <w:t>График сохранен, вставка в Paint успешна</w:t>
            </w:r>
          </w:p>
        </w:tc>
        <w:tc>
          <w:tcPr>
            <w:tcW w:w="0" w:type="auto"/>
            <w:vAlign w:val="center"/>
            <w:hideMark/>
          </w:tcPr>
          <w:p w14:paraId="00E507D9" w14:textId="77777777" w:rsidR="00E806F7" w:rsidRPr="00E806F7" w:rsidRDefault="00E806F7" w:rsidP="00B92038">
            <w:pPr>
              <w:jc w:val="both"/>
              <w:rPr>
                <w:lang w:val="ru-BY"/>
              </w:rPr>
            </w:pPr>
            <w:r w:rsidRPr="00E806F7">
              <w:rPr>
                <w:lang w:val="ru-BY"/>
              </w:rPr>
              <w:t>Пройден</w:t>
            </w:r>
          </w:p>
        </w:tc>
      </w:tr>
      <w:tr w:rsidR="00676471" w:rsidRPr="00E806F7" w14:paraId="74CA0839" w14:textId="77777777" w:rsidTr="00E806F7">
        <w:trPr>
          <w:tblCellSpacing w:w="15" w:type="dxa"/>
        </w:trPr>
        <w:tc>
          <w:tcPr>
            <w:tcW w:w="0" w:type="auto"/>
            <w:vAlign w:val="center"/>
            <w:hideMark/>
          </w:tcPr>
          <w:p w14:paraId="30C8826C" w14:textId="77777777" w:rsidR="00E806F7" w:rsidRPr="00E806F7" w:rsidRDefault="00E806F7" w:rsidP="00B92038">
            <w:pPr>
              <w:jc w:val="both"/>
              <w:rPr>
                <w:lang w:val="ru-BY"/>
              </w:rPr>
            </w:pPr>
            <w:r w:rsidRPr="00E806F7">
              <w:rPr>
                <w:lang w:val="ru-BY"/>
              </w:rPr>
              <w:t>6</w:t>
            </w:r>
          </w:p>
        </w:tc>
        <w:tc>
          <w:tcPr>
            <w:tcW w:w="0" w:type="auto"/>
            <w:vAlign w:val="center"/>
            <w:hideMark/>
          </w:tcPr>
          <w:p w14:paraId="17402C26" w14:textId="77777777" w:rsidR="00E806F7" w:rsidRPr="00E806F7" w:rsidRDefault="00E806F7" w:rsidP="00B92038">
            <w:pPr>
              <w:jc w:val="both"/>
              <w:rPr>
                <w:lang w:val="ru-BY"/>
              </w:rPr>
            </w:pPr>
            <w:r w:rsidRPr="00E806F7">
              <w:rPr>
                <w:lang w:val="ru-BY"/>
              </w:rPr>
              <w:t>Проверка нескольких функций</w:t>
            </w:r>
          </w:p>
        </w:tc>
        <w:tc>
          <w:tcPr>
            <w:tcW w:w="0" w:type="auto"/>
            <w:vAlign w:val="center"/>
            <w:hideMark/>
          </w:tcPr>
          <w:p w14:paraId="13EA6927" w14:textId="77777777" w:rsidR="00E806F7" w:rsidRPr="00E806F7" w:rsidRDefault="00E806F7" w:rsidP="00B92038">
            <w:pPr>
              <w:jc w:val="both"/>
              <w:rPr>
                <w:lang w:val="ru-BY"/>
              </w:rPr>
            </w:pPr>
            <w:r w:rsidRPr="00E806F7">
              <w:rPr>
                <w:lang w:val="ru-BY"/>
              </w:rPr>
              <w:t xml:space="preserve">y = x^2 (красный), y = </w:t>
            </w:r>
            <w:proofErr w:type="spellStart"/>
            <w:r w:rsidRPr="00E806F7">
              <w:rPr>
                <w:lang w:val="ru-BY"/>
              </w:rPr>
              <w:t>sin</w:t>
            </w:r>
            <w:proofErr w:type="spellEnd"/>
            <w:r w:rsidRPr="00E806F7">
              <w:rPr>
                <w:lang w:val="ru-BY"/>
              </w:rPr>
              <w:t>(x) (синий)</w:t>
            </w:r>
          </w:p>
        </w:tc>
        <w:tc>
          <w:tcPr>
            <w:tcW w:w="0" w:type="auto"/>
            <w:vAlign w:val="center"/>
            <w:hideMark/>
          </w:tcPr>
          <w:p w14:paraId="22D0AB40" w14:textId="77777777" w:rsidR="00E806F7" w:rsidRPr="00E806F7" w:rsidRDefault="00E806F7" w:rsidP="00B92038">
            <w:pPr>
              <w:jc w:val="both"/>
              <w:rPr>
                <w:lang w:val="ru-BY"/>
              </w:rPr>
            </w:pPr>
            <w:r w:rsidRPr="00E806F7">
              <w:rPr>
                <w:lang w:val="ru-BY"/>
              </w:rPr>
              <w:t>Два графика отображаются разными цветами</w:t>
            </w:r>
          </w:p>
        </w:tc>
        <w:tc>
          <w:tcPr>
            <w:tcW w:w="0" w:type="auto"/>
            <w:vAlign w:val="center"/>
            <w:hideMark/>
          </w:tcPr>
          <w:p w14:paraId="3A4684ED" w14:textId="77777777" w:rsidR="00E806F7" w:rsidRPr="00E806F7" w:rsidRDefault="00E806F7" w:rsidP="00B92038">
            <w:pPr>
              <w:jc w:val="both"/>
              <w:rPr>
                <w:lang w:val="ru-BY"/>
              </w:rPr>
            </w:pPr>
            <w:r w:rsidRPr="00E806F7">
              <w:rPr>
                <w:lang w:val="ru-BY"/>
              </w:rPr>
              <w:t>Графики отображены с правильными цветами</w:t>
            </w:r>
          </w:p>
        </w:tc>
        <w:tc>
          <w:tcPr>
            <w:tcW w:w="0" w:type="auto"/>
            <w:vAlign w:val="center"/>
            <w:hideMark/>
          </w:tcPr>
          <w:p w14:paraId="3E66474C" w14:textId="77777777" w:rsidR="00E806F7" w:rsidRPr="00E806F7" w:rsidRDefault="00E806F7" w:rsidP="00B92038">
            <w:pPr>
              <w:jc w:val="both"/>
              <w:rPr>
                <w:lang w:val="ru-BY"/>
              </w:rPr>
            </w:pPr>
            <w:r w:rsidRPr="00E806F7">
              <w:rPr>
                <w:lang w:val="ru-BY"/>
              </w:rPr>
              <w:t>Пройден</w:t>
            </w:r>
          </w:p>
        </w:tc>
      </w:tr>
      <w:tr w:rsidR="00676471" w:rsidRPr="00E806F7" w14:paraId="281F51BF" w14:textId="77777777" w:rsidTr="00E806F7">
        <w:trPr>
          <w:tblCellSpacing w:w="15" w:type="dxa"/>
        </w:trPr>
        <w:tc>
          <w:tcPr>
            <w:tcW w:w="0" w:type="auto"/>
            <w:vAlign w:val="center"/>
            <w:hideMark/>
          </w:tcPr>
          <w:p w14:paraId="7478BA1E" w14:textId="15757DAC" w:rsidR="00E806F7" w:rsidRPr="00E806F7" w:rsidRDefault="000539AD" w:rsidP="00B92038">
            <w:pPr>
              <w:jc w:val="both"/>
              <w:rPr>
                <w:lang w:val="ru-BY"/>
              </w:rPr>
            </w:pPr>
            <w:r w:rsidRPr="00A84480">
              <w:rPr>
                <w:lang w:val="ru-BY"/>
              </w:rPr>
              <w:t>7</w:t>
            </w:r>
          </w:p>
        </w:tc>
        <w:tc>
          <w:tcPr>
            <w:tcW w:w="0" w:type="auto"/>
            <w:vAlign w:val="center"/>
            <w:hideMark/>
          </w:tcPr>
          <w:p w14:paraId="5688F407" w14:textId="77777777" w:rsidR="00E806F7" w:rsidRPr="00E806F7" w:rsidRDefault="00E806F7" w:rsidP="00B92038">
            <w:pPr>
              <w:jc w:val="both"/>
              <w:rPr>
                <w:lang w:val="ru-BY"/>
              </w:rPr>
            </w:pPr>
            <w:r w:rsidRPr="00E806F7">
              <w:rPr>
                <w:lang w:val="ru-BY"/>
              </w:rPr>
              <w:t>Проверка диапазона осей</w:t>
            </w:r>
          </w:p>
        </w:tc>
        <w:tc>
          <w:tcPr>
            <w:tcW w:w="0" w:type="auto"/>
            <w:vAlign w:val="center"/>
            <w:hideMark/>
          </w:tcPr>
          <w:p w14:paraId="5F06965E" w14:textId="77777777" w:rsidR="00E806F7" w:rsidRPr="00E806F7" w:rsidRDefault="00E806F7" w:rsidP="00B92038">
            <w:pPr>
              <w:jc w:val="both"/>
              <w:rPr>
                <w:lang w:val="ru-BY"/>
              </w:rPr>
            </w:pPr>
            <w:r w:rsidRPr="00E806F7">
              <w:rPr>
                <w:lang w:val="ru-BY"/>
              </w:rPr>
              <w:t xml:space="preserve">X </w:t>
            </w:r>
            <w:r w:rsidRPr="00E806F7">
              <w:rPr>
                <w:rFonts w:ascii="Cambria Math" w:hAnsi="Cambria Math" w:cs="Cambria Math"/>
                <w:lang w:val="ru-BY"/>
              </w:rPr>
              <w:t>∈</w:t>
            </w:r>
            <w:r w:rsidRPr="00E806F7">
              <w:rPr>
                <w:lang w:val="ru-BY"/>
              </w:rPr>
              <w:t xml:space="preserve"> [-1000, 1000], Y </w:t>
            </w:r>
            <w:r w:rsidRPr="00E806F7">
              <w:rPr>
                <w:rFonts w:ascii="Cambria Math" w:hAnsi="Cambria Math" w:cs="Cambria Math"/>
                <w:lang w:val="ru-BY"/>
              </w:rPr>
              <w:t>∈</w:t>
            </w:r>
            <w:r w:rsidRPr="00E806F7">
              <w:rPr>
                <w:lang w:val="ru-BY"/>
              </w:rPr>
              <w:t xml:space="preserve"> [-1000, 1000]</w:t>
            </w:r>
          </w:p>
        </w:tc>
        <w:tc>
          <w:tcPr>
            <w:tcW w:w="0" w:type="auto"/>
            <w:vAlign w:val="center"/>
            <w:hideMark/>
          </w:tcPr>
          <w:p w14:paraId="1AC38E95" w14:textId="77777777" w:rsidR="00E806F7" w:rsidRPr="00E806F7" w:rsidRDefault="00E806F7" w:rsidP="00B92038">
            <w:pPr>
              <w:jc w:val="both"/>
              <w:rPr>
                <w:lang w:val="ru-BY"/>
              </w:rPr>
            </w:pPr>
            <w:r w:rsidRPr="00E806F7">
              <w:rPr>
                <w:lang w:val="ru-BY"/>
              </w:rPr>
              <w:t>График отображается в заданных пределах</w:t>
            </w:r>
          </w:p>
        </w:tc>
        <w:tc>
          <w:tcPr>
            <w:tcW w:w="0" w:type="auto"/>
            <w:vAlign w:val="center"/>
            <w:hideMark/>
          </w:tcPr>
          <w:p w14:paraId="5B41BC53" w14:textId="68BA4366" w:rsidR="00E806F7" w:rsidRPr="00E806F7" w:rsidRDefault="00E806F7" w:rsidP="00B92038">
            <w:pPr>
              <w:jc w:val="both"/>
              <w:rPr>
                <w:lang w:val="ru-BY"/>
              </w:rPr>
            </w:pPr>
            <w:r w:rsidRPr="00E806F7">
              <w:rPr>
                <w:lang w:val="ru-BY"/>
              </w:rPr>
              <w:t>График отображен</w:t>
            </w:r>
          </w:p>
        </w:tc>
        <w:tc>
          <w:tcPr>
            <w:tcW w:w="0" w:type="auto"/>
            <w:vAlign w:val="center"/>
            <w:hideMark/>
          </w:tcPr>
          <w:p w14:paraId="03E29FF6" w14:textId="4CB88C67" w:rsidR="00E806F7" w:rsidRPr="00E806F7" w:rsidRDefault="00E806F7" w:rsidP="00B92038">
            <w:pPr>
              <w:keepNext/>
              <w:jc w:val="both"/>
              <w:rPr>
                <w:lang w:val="ru-BY"/>
              </w:rPr>
            </w:pPr>
            <w:r w:rsidRPr="00E806F7">
              <w:rPr>
                <w:lang w:val="ru-BY"/>
              </w:rPr>
              <w:t xml:space="preserve">Пройден </w:t>
            </w:r>
          </w:p>
        </w:tc>
      </w:tr>
    </w:tbl>
    <w:p w14:paraId="5F27078F" w14:textId="5769A2A7" w:rsidR="001A6FCE" w:rsidRDefault="001A6FCE" w:rsidP="00841418">
      <w:pPr>
        <w:jc w:val="center"/>
      </w:pPr>
      <w:r>
        <w:t xml:space="preserve">Таблица </w:t>
      </w:r>
      <w:r>
        <w:fldChar w:fldCharType="begin"/>
      </w:r>
      <w:r>
        <w:instrText xml:space="preserve"> SEQ Таблица \* ARABIC </w:instrText>
      </w:r>
      <w:r>
        <w:fldChar w:fldCharType="separate"/>
      </w:r>
      <w:r w:rsidR="00C56D49">
        <w:rPr>
          <w:noProof/>
        </w:rPr>
        <w:t>2</w:t>
      </w:r>
      <w:r>
        <w:fldChar w:fldCharType="end"/>
      </w:r>
      <w:r>
        <w:t>-тесты</w:t>
      </w:r>
    </w:p>
    <w:p w14:paraId="548FDAC3" w14:textId="28F99F66" w:rsidR="00E806F7" w:rsidRPr="00A84480" w:rsidRDefault="00E806F7" w:rsidP="00B92038">
      <w:pPr>
        <w:pStyle w:val="2"/>
        <w:numPr>
          <w:ilvl w:val="1"/>
          <w:numId w:val="116"/>
        </w:numPr>
        <w:jc w:val="both"/>
        <w:rPr>
          <w:rFonts w:cs="Times New Roman"/>
          <w:szCs w:val="28"/>
        </w:rPr>
      </w:pPr>
      <w:bookmarkStart w:id="29" w:name="_Toc199778095"/>
      <w:r w:rsidRPr="00A84480">
        <w:rPr>
          <w:rFonts w:cs="Times New Roman"/>
          <w:szCs w:val="28"/>
        </w:rPr>
        <w:t>Результаты тестирования</w:t>
      </w:r>
      <w:bookmarkEnd w:id="29"/>
    </w:p>
    <w:p w14:paraId="2DC84488" w14:textId="084AC1CD" w:rsidR="00E806F7" w:rsidRPr="00E806F7" w:rsidRDefault="00E806F7" w:rsidP="00B92038">
      <w:pPr>
        <w:jc w:val="both"/>
        <w:rPr>
          <w:lang w:val="ru-BY"/>
        </w:rPr>
      </w:pPr>
      <w:r w:rsidRPr="00E806F7">
        <w:rPr>
          <w:lang w:val="ru-BY"/>
        </w:rPr>
        <w:t xml:space="preserve">Всего было выполнено </w:t>
      </w:r>
      <w:r w:rsidR="000539AD" w:rsidRPr="00A84480">
        <w:rPr>
          <w:lang w:val="ru-BY"/>
        </w:rPr>
        <w:t>7</w:t>
      </w:r>
      <w:r w:rsidRPr="00E806F7">
        <w:rPr>
          <w:lang w:val="ru-BY"/>
        </w:rPr>
        <w:t xml:space="preserve"> тестовых случаев, из которых:</w:t>
      </w:r>
    </w:p>
    <w:p w14:paraId="3632ACEB" w14:textId="77777777" w:rsidR="004F2FD4" w:rsidRDefault="00E806F7" w:rsidP="00B92038">
      <w:pPr>
        <w:jc w:val="both"/>
        <w:rPr>
          <w:lang w:val="ru-BY"/>
        </w:rPr>
      </w:pPr>
      <w:r w:rsidRPr="00E806F7">
        <w:rPr>
          <w:lang w:val="ru-BY"/>
        </w:rPr>
        <w:t>7 тестов пройдены успешно, что подтверждает соответствие ПС функциональным требованиям, включая корректную обработку выражений, построение графиков, масштабирование, копирование и обработку ошибок.</w:t>
      </w:r>
    </w:p>
    <w:p w14:paraId="0828A2D4" w14:textId="77777777" w:rsidR="004F2FD4" w:rsidRPr="004F2FD4" w:rsidRDefault="004F2FD4" w:rsidP="00B92038">
      <w:pPr>
        <w:jc w:val="both"/>
        <w:rPr>
          <w:b/>
          <w:bCs/>
          <w:lang w:val="ru-BY"/>
        </w:rPr>
      </w:pPr>
      <w:r w:rsidRPr="004F2FD4">
        <w:rPr>
          <w:b/>
          <w:bCs/>
          <w:lang w:val="ru-BY"/>
        </w:rPr>
        <w:t>Анализ результатов:</w:t>
      </w:r>
    </w:p>
    <w:p w14:paraId="6A9DD2FB" w14:textId="4746F4C2" w:rsidR="00E806F7" w:rsidRPr="00E806F7" w:rsidRDefault="00E806F7" w:rsidP="00B92038">
      <w:pPr>
        <w:jc w:val="both"/>
        <w:rPr>
          <w:lang w:val="ru-BY"/>
        </w:rPr>
      </w:pPr>
      <w:r w:rsidRPr="00E806F7">
        <w:rPr>
          <w:lang w:val="ru-BY"/>
        </w:rPr>
        <w:t>Тестирование показало, что ПС «Графический калькулятор» в целом соответствует заявленным требованиям:</w:t>
      </w:r>
    </w:p>
    <w:p w14:paraId="43B3DD92" w14:textId="77777777" w:rsidR="00E806F7" w:rsidRPr="001A6FCE" w:rsidRDefault="00E806F7" w:rsidP="00B92038">
      <w:pPr>
        <w:pStyle w:val="af2"/>
        <w:numPr>
          <w:ilvl w:val="0"/>
          <w:numId w:val="108"/>
        </w:numPr>
        <w:jc w:val="both"/>
      </w:pPr>
      <w:r w:rsidRPr="001A6FCE">
        <w:t>Программа корректно обрабатывает математические выражения, включая сложные функции (например, тригонометрические), и отображает их графики.</w:t>
      </w:r>
    </w:p>
    <w:p w14:paraId="66480394" w14:textId="3A938783" w:rsidR="00E806F7" w:rsidRPr="001A6FCE" w:rsidRDefault="00E806F7" w:rsidP="00B92038">
      <w:pPr>
        <w:pStyle w:val="af2"/>
        <w:numPr>
          <w:ilvl w:val="0"/>
          <w:numId w:val="108"/>
        </w:numPr>
        <w:jc w:val="both"/>
      </w:pPr>
      <w:r w:rsidRPr="001A6FCE">
        <w:t>Обработка ошибок реализована в полном объеме:</w:t>
      </w:r>
      <w:r w:rsidR="000539AD" w:rsidRPr="001A6FCE">
        <w:t xml:space="preserve"> программа стабильно работает при любых входных данных</w:t>
      </w:r>
    </w:p>
    <w:p w14:paraId="73BE20ED" w14:textId="77777777" w:rsidR="00E806F7" w:rsidRPr="001A6FCE" w:rsidRDefault="00E806F7" w:rsidP="00B92038">
      <w:pPr>
        <w:pStyle w:val="af2"/>
        <w:numPr>
          <w:ilvl w:val="0"/>
          <w:numId w:val="108"/>
        </w:numPr>
        <w:spacing w:after="0"/>
        <w:jc w:val="both"/>
      </w:pPr>
      <w:r w:rsidRPr="001A6FCE">
        <w:t>Интерактивные функции (масштабирование, копирование) работают стабильно, за исключением небольшой задержки при экстремальных диапазонах, которая была устранена.</w:t>
      </w:r>
    </w:p>
    <w:p w14:paraId="49DED642" w14:textId="1950D91E" w:rsidR="00E806F7" w:rsidRPr="004F2FD4" w:rsidRDefault="00E806F7" w:rsidP="00B92038">
      <w:pPr>
        <w:pStyle w:val="2"/>
        <w:numPr>
          <w:ilvl w:val="1"/>
          <w:numId w:val="116"/>
        </w:numPr>
        <w:jc w:val="both"/>
      </w:pPr>
      <w:bookmarkStart w:id="30" w:name="_Toc199778096"/>
      <w:r w:rsidRPr="004F2FD4">
        <w:t>Заключение по тестированию</w:t>
      </w:r>
      <w:bookmarkEnd w:id="30"/>
    </w:p>
    <w:p w14:paraId="012D16BF" w14:textId="2BCD0A28" w:rsidR="00B92038" w:rsidRDefault="00E806F7" w:rsidP="00B92038">
      <w:pPr>
        <w:ind w:firstLine="709"/>
        <w:jc w:val="both"/>
        <w:rPr>
          <w:szCs w:val="28"/>
          <w:lang w:val="ru-BY"/>
        </w:rPr>
      </w:pPr>
      <w:r w:rsidRPr="00E806F7">
        <w:rPr>
          <w:szCs w:val="28"/>
          <w:lang w:val="ru-BY"/>
        </w:rPr>
        <w:t>Тестирование подтвердило работоспособность и надежность ПС «Графический калькулятор». Все ключевые функции реализованы в соответствии с требованиями, а выявленные проблемы устранены. Программа готова к эксплуатации, и результаты тестирования служат основой для составления руководства пользователя, которое будет представлено в следующем разделе.</w:t>
      </w:r>
    </w:p>
    <w:p w14:paraId="3A76582C" w14:textId="2B509D1C" w:rsidR="000539AD" w:rsidRPr="00A84480" w:rsidRDefault="007871FC" w:rsidP="0002687E">
      <w:pPr>
        <w:pStyle w:val="1"/>
      </w:pPr>
      <w:bookmarkStart w:id="31" w:name="_Toc199778097"/>
      <w:r w:rsidRPr="00A84480">
        <w:lastRenderedPageBreak/>
        <w:t>РУКОВОДСТВО ПО УСТАНОВКЕ И ИСПОЛЬЗОВАНИЮ ПРОГРАММНОГО СРЕДСТВА</w:t>
      </w:r>
      <w:bookmarkEnd w:id="31"/>
      <w:r w:rsidRPr="00A84480">
        <w:t xml:space="preserve"> </w:t>
      </w:r>
    </w:p>
    <w:p w14:paraId="692171C3" w14:textId="3E7B081A" w:rsidR="000539AD" w:rsidRPr="00A84480" w:rsidRDefault="000539AD" w:rsidP="00B92038">
      <w:pPr>
        <w:pStyle w:val="2"/>
        <w:numPr>
          <w:ilvl w:val="1"/>
          <w:numId w:val="116"/>
        </w:numPr>
        <w:jc w:val="both"/>
        <w:rPr>
          <w:rFonts w:cs="Times New Roman"/>
          <w:szCs w:val="28"/>
        </w:rPr>
      </w:pPr>
      <w:bookmarkStart w:id="32" w:name="_Toc199778098"/>
      <w:r w:rsidRPr="00A84480">
        <w:rPr>
          <w:rFonts w:cs="Times New Roman"/>
          <w:szCs w:val="28"/>
        </w:rPr>
        <w:t>Общие сведения</w:t>
      </w:r>
      <w:bookmarkEnd w:id="32"/>
    </w:p>
    <w:p w14:paraId="4316479E" w14:textId="1219E6FB" w:rsidR="000539AD" w:rsidRPr="001A6FCE" w:rsidRDefault="000539AD" w:rsidP="00B92038">
      <w:pPr>
        <w:pStyle w:val="af2"/>
        <w:numPr>
          <w:ilvl w:val="0"/>
          <w:numId w:val="109"/>
        </w:numPr>
        <w:jc w:val="both"/>
        <w:rPr>
          <w:lang w:val="ru-RU"/>
        </w:rPr>
      </w:pPr>
      <w:r w:rsidRPr="001A6FCE">
        <w:t xml:space="preserve">Название программы: </w:t>
      </w:r>
      <w:r w:rsidR="007871FC" w:rsidRPr="001A6FCE">
        <w:t xml:space="preserve">Графический калькулятор </w:t>
      </w:r>
      <w:r w:rsidR="007871FC" w:rsidRPr="001A6FCE">
        <w:rPr>
          <w:lang w:val="ru-RU"/>
        </w:rPr>
        <w:t>“</w:t>
      </w:r>
      <w:proofErr w:type="spellStart"/>
      <w:r w:rsidR="007871FC" w:rsidRPr="001A6FCE">
        <w:rPr>
          <w:lang w:val="en-US"/>
        </w:rPr>
        <w:t>Plotify</w:t>
      </w:r>
      <w:proofErr w:type="spellEnd"/>
      <w:r w:rsidR="007871FC" w:rsidRPr="001A6FCE">
        <w:rPr>
          <w:lang w:val="ru-RU"/>
        </w:rPr>
        <w:t>”</w:t>
      </w:r>
    </w:p>
    <w:p w14:paraId="48C642F4" w14:textId="4BB90F99" w:rsidR="000539AD" w:rsidRPr="001A6FCE" w:rsidRDefault="000539AD" w:rsidP="00B92038">
      <w:pPr>
        <w:pStyle w:val="af2"/>
        <w:numPr>
          <w:ilvl w:val="0"/>
          <w:numId w:val="109"/>
        </w:numPr>
        <w:jc w:val="both"/>
      </w:pPr>
      <w:r w:rsidRPr="001A6FCE">
        <w:t>Версия: 1.0</w:t>
      </w:r>
    </w:p>
    <w:p w14:paraId="79035A36" w14:textId="3833A1CA" w:rsidR="000539AD" w:rsidRPr="001A6FCE" w:rsidRDefault="000539AD" w:rsidP="00B92038">
      <w:pPr>
        <w:pStyle w:val="af2"/>
        <w:numPr>
          <w:ilvl w:val="0"/>
          <w:numId w:val="109"/>
        </w:numPr>
        <w:jc w:val="both"/>
      </w:pPr>
      <w:r w:rsidRPr="001A6FCE">
        <w:t>Дата выпуска: 02 июня 2025</w:t>
      </w:r>
    </w:p>
    <w:p w14:paraId="10A8C614" w14:textId="44E5A748" w:rsidR="000539AD" w:rsidRPr="001A6FCE" w:rsidRDefault="000539AD" w:rsidP="00B92038">
      <w:pPr>
        <w:pStyle w:val="af2"/>
        <w:numPr>
          <w:ilvl w:val="0"/>
          <w:numId w:val="109"/>
        </w:numPr>
        <w:jc w:val="both"/>
        <w:rPr>
          <w:lang w:val="ru-RU"/>
        </w:rPr>
      </w:pPr>
      <w:r w:rsidRPr="001A6FCE">
        <w:t xml:space="preserve">Разработчик: </w:t>
      </w:r>
      <w:proofErr w:type="spellStart"/>
      <w:r w:rsidR="007871FC" w:rsidRPr="001A6FCE">
        <w:t>Забелич</w:t>
      </w:r>
      <w:proofErr w:type="spellEnd"/>
      <w:r w:rsidR="007871FC" w:rsidRPr="001A6FCE">
        <w:t xml:space="preserve"> Павел Алексеевич</w:t>
      </w:r>
    </w:p>
    <w:p w14:paraId="35C39581" w14:textId="52E69D03" w:rsidR="000539AD" w:rsidRPr="00B92038" w:rsidRDefault="000539AD" w:rsidP="00B92038">
      <w:pPr>
        <w:pStyle w:val="af2"/>
        <w:numPr>
          <w:ilvl w:val="0"/>
          <w:numId w:val="109"/>
        </w:numPr>
        <w:jc w:val="both"/>
        <w:rPr>
          <w:lang w:val="ru-RU"/>
        </w:rPr>
      </w:pPr>
      <w:r w:rsidRPr="00B92038">
        <w:t xml:space="preserve">Платформа: </w:t>
      </w:r>
      <w:r w:rsidR="007871FC" w:rsidRPr="00B92038">
        <w:t xml:space="preserve">Windows </w:t>
      </w:r>
    </w:p>
    <w:p w14:paraId="2B4B3E19" w14:textId="72B86C25" w:rsidR="000539AD" w:rsidRPr="001A6FCE" w:rsidRDefault="000539AD" w:rsidP="00B92038">
      <w:pPr>
        <w:pStyle w:val="af2"/>
        <w:numPr>
          <w:ilvl w:val="0"/>
          <w:numId w:val="109"/>
        </w:numPr>
        <w:jc w:val="both"/>
      </w:pPr>
      <w:r w:rsidRPr="001A6FCE">
        <w:t xml:space="preserve">Язык программирования: </w:t>
      </w:r>
      <w:r w:rsidR="007871FC" w:rsidRPr="001A6FCE">
        <w:t>Delphi</w:t>
      </w:r>
    </w:p>
    <w:p w14:paraId="6008646F" w14:textId="77777777" w:rsidR="007871FC" w:rsidRPr="001A6FCE" w:rsidRDefault="000539AD" w:rsidP="00B92038">
      <w:pPr>
        <w:pStyle w:val="af2"/>
        <w:numPr>
          <w:ilvl w:val="0"/>
          <w:numId w:val="109"/>
        </w:numPr>
        <w:spacing w:after="0"/>
        <w:jc w:val="both"/>
      </w:pPr>
      <w:r w:rsidRPr="001A6FCE">
        <w:t>Среда ра</w:t>
      </w:r>
      <w:r w:rsidRPr="0001152B">
        <w:rPr>
          <w:rStyle w:val="10"/>
        </w:rPr>
        <w:t>з</w:t>
      </w:r>
      <w:r w:rsidRPr="001A6FCE">
        <w:t xml:space="preserve">работки: </w:t>
      </w:r>
      <w:proofErr w:type="spellStart"/>
      <w:r w:rsidR="007871FC" w:rsidRPr="001A6FCE">
        <w:t>Embarcadero</w:t>
      </w:r>
      <w:proofErr w:type="spellEnd"/>
      <w:r w:rsidR="007871FC" w:rsidRPr="001A6FCE">
        <w:t xml:space="preserve"> RAD Studio </w:t>
      </w:r>
    </w:p>
    <w:p w14:paraId="2E76D0E6" w14:textId="1F50E62D" w:rsidR="000539AD" w:rsidRPr="00A84480" w:rsidRDefault="000539AD" w:rsidP="00B92038">
      <w:pPr>
        <w:pStyle w:val="2"/>
        <w:numPr>
          <w:ilvl w:val="1"/>
          <w:numId w:val="116"/>
        </w:numPr>
        <w:jc w:val="both"/>
        <w:rPr>
          <w:rFonts w:cs="Times New Roman"/>
          <w:szCs w:val="28"/>
        </w:rPr>
      </w:pPr>
      <w:bookmarkStart w:id="33" w:name="_Toc199778099"/>
      <w:r w:rsidRPr="00A84480">
        <w:rPr>
          <w:rFonts w:cs="Times New Roman"/>
          <w:szCs w:val="28"/>
        </w:rPr>
        <w:t>Системные требования</w:t>
      </w:r>
      <w:bookmarkEnd w:id="33"/>
    </w:p>
    <w:p w14:paraId="1F38CA78" w14:textId="7000CB37" w:rsidR="000539AD" w:rsidRPr="001A6FCE" w:rsidRDefault="000539AD" w:rsidP="00B92038">
      <w:pPr>
        <w:pStyle w:val="af2"/>
        <w:numPr>
          <w:ilvl w:val="0"/>
          <w:numId w:val="110"/>
        </w:numPr>
        <w:jc w:val="both"/>
        <w:rPr>
          <w:lang w:val="ru-RU"/>
        </w:rPr>
      </w:pPr>
      <w:r w:rsidRPr="001A6FCE">
        <w:t>Операционная система</w:t>
      </w:r>
      <w:r w:rsidR="000307B5" w:rsidRPr="001A6FCE">
        <w:t>: Windows 7 и выше</w:t>
      </w:r>
    </w:p>
    <w:p w14:paraId="60BC2470" w14:textId="7AF4AC4A" w:rsidR="000539AD" w:rsidRPr="001A6FCE" w:rsidRDefault="000539AD" w:rsidP="00B92038">
      <w:pPr>
        <w:pStyle w:val="af2"/>
        <w:numPr>
          <w:ilvl w:val="0"/>
          <w:numId w:val="110"/>
        </w:numPr>
        <w:jc w:val="both"/>
      </w:pPr>
      <w:r w:rsidRPr="001A6FCE">
        <w:t>ОЗУ: Минимально 4 ГБ</w:t>
      </w:r>
    </w:p>
    <w:p w14:paraId="2CCEBFC8" w14:textId="580885E2" w:rsidR="000539AD" w:rsidRPr="001A6FCE" w:rsidRDefault="000539AD" w:rsidP="00B92038">
      <w:pPr>
        <w:pStyle w:val="af2"/>
        <w:numPr>
          <w:ilvl w:val="0"/>
          <w:numId w:val="110"/>
        </w:numPr>
        <w:spacing w:after="0"/>
        <w:jc w:val="both"/>
      </w:pPr>
      <w:r w:rsidRPr="001A6FCE">
        <w:t xml:space="preserve">Жесткий диск: </w:t>
      </w:r>
      <w:r w:rsidR="00F44B07" w:rsidRPr="001A6FCE">
        <w:t>Не менее 100 МБ свободного места</w:t>
      </w:r>
    </w:p>
    <w:p w14:paraId="25960D4E" w14:textId="59E54740" w:rsidR="000539AD" w:rsidRPr="00A84480" w:rsidRDefault="000539AD" w:rsidP="00B92038">
      <w:pPr>
        <w:pStyle w:val="2"/>
        <w:numPr>
          <w:ilvl w:val="1"/>
          <w:numId w:val="116"/>
        </w:numPr>
        <w:jc w:val="both"/>
        <w:rPr>
          <w:rFonts w:cs="Times New Roman"/>
          <w:szCs w:val="28"/>
        </w:rPr>
      </w:pPr>
      <w:bookmarkStart w:id="34" w:name="_Toc199778100"/>
      <w:r w:rsidRPr="00A84480">
        <w:rPr>
          <w:rFonts w:cs="Times New Roman"/>
          <w:szCs w:val="28"/>
        </w:rPr>
        <w:t>Установка программного средства</w:t>
      </w:r>
      <w:bookmarkEnd w:id="34"/>
    </w:p>
    <w:p w14:paraId="163AB4E9" w14:textId="733E5DFA" w:rsidR="001A6FCE" w:rsidRDefault="00F44B07" w:rsidP="00B92038">
      <w:pPr>
        <w:pStyle w:val="af2"/>
        <w:numPr>
          <w:ilvl w:val="0"/>
          <w:numId w:val="111"/>
        </w:numPr>
        <w:spacing w:after="0"/>
        <w:jc w:val="both"/>
      </w:pPr>
      <w:r w:rsidRPr="001A6FCE">
        <w:t xml:space="preserve">Скачать </w:t>
      </w:r>
      <w:r w:rsidRPr="001A6FCE">
        <w:rPr>
          <w:lang w:val="en-US"/>
        </w:rPr>
        <w:t>Exe</w:t>
      </w:r>
      <w:r w:rsidRPr="001A6FCE">
        <w:rPr>
          <w:lang w:val="ru-RU"/>
        </w:rPr>
        <w:t xml:space="preserve"> </w:t>
      </w:r>
      <w:r w:rsidRPr="001A6FCE">
        <w:t>файл. Программа готова к использованию.</w:t>
      </w:r>
    </w:p>
    <w:p w14:paraId="43CCF85C" w14:textId="17A8486A" w:rsidR="000539AD" w:rsidRPr="00A84480" w:rsidRDefault="000539AD" w:rsidP="00B92038">
      <w:pPr>
        <w:pStyle w:val="2"/>
        <w:numPr>
          <w:ilvl w:val="1"/>
          <w:numId w:val="116"/>
        </w:numPr>
        <w:jc w:val="both"/>
        <w:rPr>
          <w:rFonts w:cs="Times New Roman"/>
          <w:szCs w:val="28"/>
        </w:rPr>
      </w:pPr>
      <w:bookmarkStart w:id="35" w:name="_Toc199778101"/>
      <w:r w:rsidRPr="00A84480">
        <w:rPr>
          <w:rFonts w:cs="Times New Roman"/>
          <w:szCs w:val="28"/>
        </w:rPr>
        <w:t>Инструкция по использованию</w:t>
      </w:r>
      <w:bookmarkEnd w:id="35"/>
    </w:p>
    <w:p w14:paraId="160094BA" w14:textId="77777777" w:rsidR="001A6FCE" w:rsidRDefault="00F44B07" w:rsidP="00C56D49">
      <w:pPr>
        <w:keepNext/>
        <w:ind w:firstLine="709"/>
        <w:jc w:val="both"/>
      </w:pPr>
      <w:r w:rsidRPr="00A84480">
        <w:rPr>
          <w:szCs w:val="28"/>
          <w:lang w:val="ru-BY"/>
        </w:rPr>
        <w:t xml:space="preserve">Главное окно содержит </w:t>
      </w:r>
      <w:r w:rsidR="00570536" w:rsidRPr="00A84480">
        <w:rPr>
          <w:szCs w:val="28"/>
        </w:rPr>
        <w:t xml:space="preserve">список, который само расширяется вместе с вводом функций. При вводе функции в текстовое на панели справа отобразится график (при возможности построения такого). </w:t>
      </w:r>
      <w:r w:rsidRPr="00A84480">
        <w:rPr>
          <w:noProof/>
          <w:szCs w:val="28"/>
        </w:rPr>
        <w:drawing>
          <wp:inline distT="0" distB="0" distL="0" distR="0" wp14:anchorId="0C85A53C" wp14:editId="1600D97A">
            <wp:extent cx="5939790" cy="3826510"/>
            <wp:effectExtent l="0" t="0" r="3810" b="2540"/>
            <wp:docPr id="1297377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7791" name=""/>
                    <pic:cNvPicPr/>
                  </pic:nvPicPr>
                  <pic:blipFill>
                    <a:blip r:embed="rId22"/>
                    <a:stretch>
                      <a:fillRect/>
                    </a:stretch>
                  </pic:blipFill>
                  <pic:spPr>
                    <a:xfrm>
                      <a:off x="0" y="0"/>
                      <a:ext cx="5939790" cy="3826510"/>
                    </a:xfrm>
                    <a:prstGeom prst="rect">
                      <a:avLst/>
                    </a:prstGeom>
                  </pic:spPr>
                </pic:pic>
              </a:graphicData>
            </a:graphic>
          </wp:inline>
        </w:drawing>
      </w:r>
    </w:p>
    <w:p w14:paraId="38E6E97B" w14:textId="6E92FB7E" w:rsidR="00CB71C0" w:rsidRPr="00A84480" w:rsidRDefault="001A6FCE" w:rsidP="00B92038">
      <w:pPr>
        <w:jc w:val="center"/>
        <w:rPr>
          <w:szCs w:val="28"/>
        </w:rPr>
      </w:pPr>
      <w:r>
        <w:t xml:space="preserve">Рисунок </w:t>
      </w:r>
      <w:r>
        <w:fldChar w:fldCharType="begin"/>
      </w:r>
      <w:r>
        <w:instrText xml:space="preserve"> SEQ Рисунок \* ARABIC </w:instrText>
      </w:r>
      <w:r>
        <w:fldChar w:fldCharType="separate"/>
      </w:r>
      <w:r w:rsidR="00C56D49">
        <w:rPr>
          <w:noProof/>
        </w:rPr>
        <w:t>9</w:t>
      </w:r>
      <w:r>
        <w:fldChar w:fldCharType="end"/>
      </w:r>
      <w:r>
        <w:t>-Вид приложения</w:t>
      </w:r>
      <w:r w:rsidR="00CB71C0" w:rsidRPr="00A84480">
        <w:rPr>
          <w:szCs w:val="28"/>
        </w:rPr>
        <w:br w:type="page"/>
      </w:r>
    </w:p>
    <w:p w14:paraId="0ABD80ED" w14:textId="4EAF5F46" w:rsidR="00CB71C0" w:rsidRPr="00137796" w:rsidRDefault="00570536" w:rsidP="00B92038">
      <w:pPr>
        <w:spacing w:after="200" w:line="276" w:lineRule="auto"/>
        <w:ind w:firstLine="709"/>
        <w:jc w:val="both"/>
        <w:rPr>
          <w:szCs w:val="28"/>
        </w:rPr>
      </w:pPr>
      <w:r w:rsidRPr="00A84480">
        <w:rPr>
          <w:szCs w:val="28"/>
        </w:rPr>
        <w:lastRenderedPageBreak/>
        <w:t>Рядом с полем для ввода функции есть две кнопки. Кнопка изменения видимости графика функции (Глазик) позволяет скрыть отображение графика</w:t>
      </w:r>
    </w:p>
    <w:p w14:paraId="2C72C0BF" w14:textId="77777777" w:rsidR="001A6FCE" w:rsidRDefault="00CB71C0" w:rsidP="00841418">
      <w:pPr>
        <w:keepNext/>
        <w:spacing w:line="276" w:lineRule="auto"/>
        <w:ind w:firstLine="709"/>
        <w:jc w:val="center"/>
      </w:pPr>
      <w:r w:rsidRPr="00A84480">
        <w:rPr>
          <w:noProof/>
          <w:szCs w:val="28"/>
        </w:rPr>
        <w:drawing>
          <wp:inline distT="0" distB="0" distL="0" distR="0" wp14:anchorId="6BD45565" wp14:editId="4BDCFDD3">
            <wp:extent cx="3371850" cy="514350"/>
            <wp:effectExtent l="0" t="0" r="0" b="0"/>
            <wp:docPr id="1008221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1028" name=""/>
                    <pic:cNvPicPr/>
                  </pic:nvPicPr>
                  <pic:blipFill>
                    <a:blip r:embed="rId23"/>
                    <a:stretch>
                      <a:fillRect/>
                    </a:stretch>
                  </pic:blipFill>
                  <pic:spPr>
                    <a:xfrm>
                      <a:off x="0" y="0"/>
                      <a:ext cx="3371850" cy="514350"/>
                    </a:xfrm>
                    <a:prstGeom prst="rect">
                      <a:avLst/>
                    </a:prstGeom>
                  </pic:spPr>
                </pic:pic>
              </a:graphicData>
            </a:graphic>
          </wp:inline>
        </w:drawing>
      </w:r>
    </w:p>
    <w:p w14:paraId="49593302" w14:textId="1D26D5A8" w:rsidR="001A6FCE" w:rsidRDefault="001A6FCE" w:rsidP="00B92038">
      <w:pPr>
        <w:jc w:val="center"/>
      </w:pPr>
      <w:r>
        <w:t xml:space="preserve">Рисунок </w:t>
      </w:r>
      <w:r>
        <w:fldChar w:fldCharType="begin"/>
      </w:r>
      <w:r>
        <w:instrText xml:space="preserve"> SEQ Рисунок \* ARABIC </w:instrText>
      </w:r>
      <w:r>
        <w:fldChar w:fldCharType="separate"/>
      </w:r>
      <w:r w:rsidR="00C56D49">
        <w:rPr>
          <w:noProof/>
        </w:rPr>
        <w:t>10</w:t>
      </w:r>
      <w:r>
        <w:fldChar w:fldCharType="end"/>
      </w:r>
      <w:r>
        <w:t xml:space="preserve">-Кнопка </w:t>
      </w:r>
      <w:r>
        <w:rPr>
          <w:lang w:val="en-US"/>
        </w:rPr>
        <w:t>Visible</w:t>
      </w:r>
      <w:r w:rsidRPr="00BB2108">
        <w:t xml:space="preserve"> </w:t>
      </w:r>
      <w:r>
        <w:t>до</w:t>
      </w:r>
    </w:p>
    <w:p w14:paraId="2306899C" w14:textId="17EC4E5C" w:rsidR="00CB71C0" w:rsidRPr="00A84480" w:rsidRDefault="00CB71C0" w:rsidP="00B92038">
      <w:pPr>
        <w:spacing w:line="276" w:lineRule="auto"/>
        <w:jc w:val="both"/>
        <w:rPr>
          <w:noProof/>
          <w:szCs w:val="28"/>
        </w:rPr>
      </w:pPr>
      <w:r w:rsidRPr="00A84480">
        <w:rPr>
          <w:noProof/>
          <w:szCs w:val="28"/>
        </w:rPr>
        <w:t>После нажатия</w:t>
      </w:r>
    </w:p>
    <w:p w14:paraId="365F0834" w14:textId="77777777" w:rsidR="00BB2108" w:rsidRDefault="00CB71C0" w:rsidP="00841418">
      <w:pPr>
        <w:keepNext/>
        <w:spacing w:after="200" w:line="276" w:lineRule="auto"/>
        <w:ind w:firstLine="709"/>
        <w:jc w:val="center"/>
      </w:pPr>
      <w:r w:rsidRPr="00A84480">
        <w:rPr>
          <w:noProof/>
          <w:szCs w:val="28"/>
        </w:rPr>
        <w:drawing>
          <wp:inline distT="0" distB="0" distL="0" distR="0" wp14:anchorId="0FDC04E1" wp14:editId="11002223">
            <wp:extent cx="3396609" cy="484450"/>
            <wp:effectExtent l="0" t="0" r="0" b="0"/>
            <wp:docPr id="171840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01508" name=""/>
                    <pic:cNvPicPr/>
                  </pic:nvPicPr>
                  <pic:blipFill rotWithShape="1">
                    <a:blip r:embed="rId24"/>
                    <a:srcRect t="5764" b="6444"/>
                    <a:stretch>
                      <a:fillRect/>
                    </a:stretch>
                  </pic:blipFill>
                  <pic:spPr bwMode="auto">
                    <a:xfrm>
                      <a:off x="0" y="0"/>
                      <a:ext cx="3401662" cy="485171"/>
                    </a:xfrm>
                    <a:prstGeom prst="rect">
                      <a:avLst/>
                    </a:prstGeom>
                    <a:ln>
                      <a:noFill/>
                    </a:ln>
                    <a:extLst>
                      <a:ext uri="{53640926-AAD7-44D8-BBD7-CCE9431645EC}">
                        <a14:shadowObscured xmlns:a14="http://schemas.microsoft.com/office/drawing/2010/main"/>
                      </a:ext>
                    </a:extLst>
                  </pic:spPr>
                </pic:pic>
              </a:graphicData>
            </a:graphic>
          </wp:inline>
        </w:drawing>
      </w:r>
    </w:p>
    <w:p w14:paraId="76CA93FF" w14:textId="01ADB7F0" w:rsidR="00BB2108" w:rsidRPr="00BB2108" w:rsidRDefault="00BB2108" w:rsidP="00B92038">
      <w:pPr>
        <w:jc w:val="center"/>
      </w:pPr>
      <w:r w:rsidRPr="00BB2108">
        <w:t xml:space="preserve">Рисунок </w:t>
      </w:r>
      <w:r w:rsidRPr="00BB2108">
        <w:fldChar w:fldCharType="begin"/>
      </w:r>
      <w:r w:rsidRPr="00BB2108">
        <w:instrText xml:space="preserve"> SEQ Рисунок \* ARABIC </w:instrText>
      </w:r>
      <w:r w:rsidRPr="00BB2108">
        <w:fldChar w:fldCharType="separate"/>
      </w:r>
      <w:r w:rsidR="00C56D49">
        <w:rPr>
          <w:noProof/>
        </w:rPr>
        <w:t>11</w:t>
      </w:r>
      <w:r w:rsidRPr="00BB2108">
        <w:fldChar w:fldCharType="end"/>
      </w:r>
      <w:r w:rsidRPr="00BB2108">
        <w:t xml:space="preserve">-Кнопка </w:t>
      </w:r>
      <w:proofErr w:type="spellStart"/>
      <w:r w:rsidRPr="00BB2108">
        <w:t>Visible</w:t>
      </w:r>
      <w:proofErr w:type="spellEnd"/>
      <w:r w:rsidRPr="00BB2108">
        <w:t xml:space="preserve"> после</w:t>
      </w:r>
    </w:p>
    <w:p w14:paraId="36234226" w14:textId="4A29884F" w:rsidR="00CB71C0" w:rsidRPr="00A84480" w:rsidRDefault="00CB71C0" w:rsidP="00B92038">
      <w:pPr>
        <w:spacing w:after="200" w:line="276" w:lineRule="auto"/>
        <w:ind w:firstLine="709"/>
        <w:jc w:val="both"/>
        <w:rPr>
          <w:szCs w:val="28"/>
          <w:lang w:val="ru-BY"/>
        </w:rPr>
      </w:pPr>
      <w:r w:rsidRPr="00A84480">
        <w:rPr>
          <w:szCs w:val="28"/>
          <w:lang w:val="ru-BY"/>
        </w:rPr>
        <w:t xml:space="preserve"> </w:t>
      </w:r>
    </w:p>
    <w:p w14:paraId="2F52B809" w14:textId="77777777" w:rsidR="004708CE" w:rsidRPr="00A84480" w:rsidRDefault="00CB71C0" w:rsidP="00B92038">
      <w:pPr>
        <w:spacing w:after="200" w:line="276" w:lineRule="auto"/>
        <w:ind w:firstLine="709"/>
        <w:jc w:val="both"/>
        <w:rPr>
          <w:szCs w:val="28"/>
          <w:lang w:val="ru-BY"/>
        </w:rPr>
      </w:pPr>
      <w:r w:rsidRPr="00A84480">
        <w:rPr>
          <w:szCs w:val="28"/>
          <w:lang w:val="ru-BY"/>
        </w:rPr>
        <w:t>Также есть кнопка удаления графика (крестик), позволяет удалять не нужные графики функций</w:t>
      </w:r>
    </w:p>
    <w:p w14:paraId="2A08433E" w14:textId="77777777" w:rsidR="00BB2108" w:rsidRDefault="004708CE" w:rsidP="00B92038">
      <w:pPr>
        <w:keepNext/>
        <w:spacing w:after="200" w:line="276" w:lineRule="auto"/>
        <w:ind w:firstLine="709"/>
        <w:jc w:val="center"/>
      </w:pPr>
      <w:r w:rsidRPr="00A84480">
        <w:rPr>
          <w:noProof/>
          <w:szCs w:val="28"/>
        </w:rPr>
        <w:drawing>
          <wp:inline distT="0" distB="0" distL="0" distR="0" wp14:anchorId="066B4B91" wp14:editId="41CBC179">
            <wp:extent cx="3343275" cy="1453598"/>
            <wp:effectExtent l="0" t="0" r="0" b="0"/>
            <wp:docPr id="1542030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0365" name=""/>
                    <pic:cNvPicPr/>
                  </pic:nvPicPr>
                  <pic:blipFill rotWithShape="1">
                    <a:blip r:embed="rId25"/>
                    <a:srcRect t="17952"/>
                    <a:stretch>
                      <a:fillRect/>
                    </a:stretch>
                  </pic:blipFill>
                  <pic:spPr bwMode="auto">
                    <a:xfrm>
                      <a:off x="0" y="0"/>
                      <a:ext cx="3343275" cy="1453598"/>
                    </a:xfrm>
                    <a:prstGeom prst="rect">
                      <a:avLst/>
                    </a:prstGeom>
                    <a:ln>
                      <a:noFill/>
                    </a:ln>
                    <a:extLst>
                      <a:ext uri="{53640926-AAD7-44D8-BBD7-CCE9431645EC}">
                        <a14:shadowObscured xmlns:a14="http://schemas.microsoft.com/office/drawing/2010/main"/>
                      </a:ext>
                    </a:extLst>
                  </pic:spPr>
                </pic:pic>
              </a:graphicData>
            </a:graphic>
          </wp:inline>
        </w:drawing>
      </w:r>
    </w:p>
    <w:p w14:paraId="0E466849" w14:textId="504B79BC" w:rsidR="004708CE" w:rsidRPr="00BB2108" w:rsidRDefault="00BB2108" w:rsidP="00B92038">
      <w:pPr>
        <w:jc w:val="center"/>
        <w:rPr>
          <w:szCs w:val="28"/>
        </w:rPr>
      </w:pPr>
      <w:r>
        <w:t xml:space="preserve">Рисунок </w:t>
      </w:r>
      <w:r>
        <w:fldChar w:fldCharType="begin"/>
      </w:r>
      <w:r>
        <w:instrText xml:space="preserve"> SEQ Рисунок \* ARABIC </w:instrText>
      </w:r>
      <w:r>
        <w:fldChar w:fldCharType="separate"/>
      </w:r>
      <w:r w:rsidR="00C56D49">
        <w:rPr>
          <w:noProof/>
        </w:rPr>
        <w:t>12</w:t>
      </w:r>
      <w:r>
        <w:fldChar w:fldCharType="end"/>
      </w:r>
      <w:r w:rsidRPr="00E66404">
        <w:t xml:space="preserve">-Кнопка </w:t>
      </w:r>
      <w:r>
        <w:rPr>
          <w:lang w:val="en-US"/>
        </w:rPr>
        <w:t>Delete</w:t>
      </w:r>
    </w:p>
    <w:p w14:paraId="6577AF03" w14:textId="2A981245" w:rsidR="004708CE" w:rsidRPr="00A84480" w:rsidRDefault="004708CE" w:rsidP="00B92038">
      <w:pPr>
        <w:spacing w:after="200" w:line="276" w:lineRule="auto"/>
        <w:jc w:val="both"/>
        <w:rPr>
          <w:szCs w:val="28"/>
        </w:rPr>
      </w:pPr>
      <w:r w:rsidRPr="00A84480">
        <w:rPr>
          <w:szCs w:val="28"/>
        </w:rPr>
        <w:t>После нажатия</w:t>
      </w:r>
    </w:p>
    <w:p w14:paraId="5802A5D0" w14:textId="77777777" w:rsidR="00BB2108" w:rsidRDefault="004708CE" w:rsidP="00841418">
      <w:pPr>
        <w:keepNext/>
        <w:spacing w:after="200" w:line="276" w:lineRule="auto"/>
        <w:ind w:firstLine="709"/>
        <w:jc w:val="center"/>
      </w:pPr>
      <w:r w:rsidRPr="00A84480">
        <w:rPr>
          <w:noProof/>
          <w:szCs w:val="28"/>
        </w:rPr>
        <w:drawing>
          <wp:inline distT="0" distB="0" distL="0" distR="0" wp14:anchorId="2EEE80D2" wp14:editId="5D8942E7">
            <wp:extent cx="3352800" cy="1605998"/>
            <wp:effectExtent l="0" t="0" r="0" b="0"/>
            <wp:docPr id="110198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5568" name=""/>
                    <pic:cNvPicPr/>
                  </pic:nvPicPr>
                  <pic:blipFill rotWithShape="1">
                    <a:blip r:embed="rId26"/>
                    <a:srcRect t="16530"/>
                    <a:stretch>
                      <a:fillRect/>
                    </a:stretch>
                  </pic:blipFill>
                  <pic:spPr bwMode="auto">
                    <a:xfrm>
                      <a:off x="0" y="0"/>
                      <a:ext cx="3352800" cy="1605998"/>
                    </a:xfrm>
                    <a:prstGeom prst="rect">
                      <a:avLst/>
                    </a:prstGeom>
                    <a:ln>
                      <a:noFill/>
                    </a:ln>
                    <a:extLst>
                      <a:ext uri="{53640926-AAD7-44D8-BBD7-CCE9431645EC}">
                        <a14:shadowObscured xmlns:a14="http://schemas.microsoft.com/office/drawing/2010/main"/>
                      </a:ext>
                    </a:extLst>
                  </pic:spPr>
                </pic:pic>
              </a:graphicData>
            </a:graphic>
          </wp:inline>
        </w:drawing>
      </w:r>
    </w:p>
    <w:p w14:paraId="67AC59B3" w14:textId="4765BDAE" w:rsidR="00B467D8" w:rsidRPr="00A84480" w:rsidRDefault="00BB2108" w:rsidP="00B92038">
      <w:pPr>
        <w:jc w:val="center"/>
        <w:rPr>
          <w:szCs w:val="28"/>
          <w:lang w:val="ru-BY"/>
        </w:rPr>
      </w:pPr>
      <w:r>
        <w:t xml:space="preserve">Рисунок </w:t>
      </w:r>
      <w:r>
        <w:fldChar w:fldCharType="begin"/>
      </w:r>
      <w:r>
        <w:instrText xml:space="preserve"> SEQ Рисунок \* ARABIC </w:instrText>
      </w:r>
      <w:r>
        <w:fldChar w:fldCharType="separate"/>
      </w:r>
      <w:r w:rsidR="00C56D49">
        <w:rPr>
          <w:noProof/>
        </w:rPr>
        <w:t>13</w:t>
      </w:r>
      <w:r>
        <w:fldChar w:fldCharType="end"/>
      </w:r>
      <w:r>
        <w:t>-</w:t>
      </w:r>
      <w:r w:rsidR="003A0BC7">
        <w:t xml:space="preserve">Работа кнопки </w:t>
      </w:r>
      <w:r w:rsidR="003A0BC7">
        <w:rPr>
          <w:lang w:val="en-US"/>
        </w:rPr>
        <w:t>Delete</w:t>
      </w:r>
      <w:r>
        <w:t xml:space="preserve"> функция</w:t>
      </w:r>
      <w:r w:rsidR="00B467D8" w:rsidRPr="00A84480">
        <w:rPr>
          <w:szCs w:val="28"/>
          <w:lang w:val="ru-BY"/>
        </w:rPr>
        <w:br w:type="page"/>
      </w:r>
    </w:p>
    <w:p w14:paraId="1014C2AD" w14:textId="77777777" w:rsidR="004708CE" w:rsidRPr="00A84480" w:rsidRDefault="004708CE" w:rsidP="00B92038">
      <w:pPr>
        <w:spacing w:after="200" w:line="276" w:lineRule="auto"/>
        <w:ind w:firstLine="709"/>
        <w:jc w:val="both"/>
        <w:rPr>
          <w:szCs w:val="28"/>
          <w:lang w:val="ru-BY"/>
        </w:rPr>
      </w:pPr>
    </w:p>
    <w:p w14:paraId="7038F9BA" w14:textId="477DC34E" w:rsidR="00B467D8" w:rsidRPr="00A84480" w:rsidRDefault="00B467D8" w:rsidP="00B92038">
      <w:pPr>
        <w:spacing w:after="200" w:line="276" w:lineRule="auto"/>
        <w:ind w:firstLine="709"/>
        <w:jc w:val="both"/>
        <w:rPr>
          <w:szCs w:val="28"/>
          <w:lang w:val="ru-BY"/>
        </w:rPr>
      </w:pPr>
      <w:r w:rsidRPr="00A84480">
        <w:rPr>
          <w:szCs w:val="28"/>
          <w:lang w:val="ru-BY"/>
        </w:rPr>
        <w:t xml:space="preserve"> В параметрах функции можно задать цвет графика в выпадающем списке цветов</w:t>
      </w:r>
    </w:p>
    <w:p w14:paraId="2C4C0189" w14:textId="77777777" w:rsidR="003A0BC7" w:rsidRDefault="00B467D8" w:rsidP="00B92038">
      <w:pPr>
        <w:keepNext/>
        <w:spacing w:after="200" w:line="276" w:lineRule="auto"/>
        <w:ind w:firstLine="709"/>
        <w:jc w:val="center"/>
      </w:pPr>
      <w:r w:rsidRPr="00A84480">
        <w:rPr>
          <w:noProof/>
          <w:szCs w:val="28"/>
        </w:rPr>
        <w:drawing>
          <wp:inline distT="0" distB="0" distL="0" distR="0" wp14:anchorId="7CC81A59" wp14:editId="23A7D08E">
            <wp:extent cx="3629025" cy="1752600"/>
            <wp:effectExtent l="0" t="0" r="9525" b="0"/>
            <wp:docPr id="345411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1007" name=""/>
                    <pic:cNvPicPr/>
                  </pic:nvPicPr>
                  <pic:blipFill>
                    <a:blip r:embed="rId27"/>
                    <a:stretch>
                      <a:fillRect/>
                    </a:stretch>
                  </pic:blipFill>
                  <pic:spPr>
                    <a:xfrm>
                      <a:off x="0" y="0"/>
                      <a:ext cx="3629025" cy="1752600"/>
                    </a:xfrm>
                    <a:prstGeom prst="rect">
                      <a:avLst/>
                    </a:prstGeom>
                  </pic:spPr>
                </pic:pic>
              </a:graphicData>
            </a:graphic>
          </wp:inline>
        </w:drawing>
      </w:r>
    </w:p>
    <w:p w14:paraId="3DEAA427" w14:textId="5950F594" w:rsidR="00B467D8" w:rsidRPr="00A84480" w:rsidRDefault="003A0BC7" w:rsidP="00B92038">
      <w:pPr>
        <w:jc w:val="center"/>
        <w:rPr>
          <w:szCs w:val="28"/>
          <w:lang w:val="ru-BY"/>
        </w:rPr>
      </w:pPr>
      <w:r>
        <w:t xml:space="preserve">Рисунок </w:t>
      </w:r>
      <w:r>
        <w:fldChar w:fldCharType="begin"/>
      </w:r>
      <w:r>
        <w:instrText xml:space="preserve"> SEQ Рисунок \* ARABIC </w:instrText>
      </w:r>
      <w:r>
        <w:fldChar w:fldCharType="separate"/>
      </w:r>
      <w:r w:rsidR="00C56D49">
        <w:rPr>
          <w:noProof/>
        </w:rPr>
        <w:t>14</w:t>
      </w:r>
      <w:r>
        <w:fldChar w:fldCharType="end"/>
      </w:r>
      <w:r>
        <w:t>-Выбор цвета</w:t>
      </w:r>
    </w:p>
    <w:p w14:paraId="07CA3D8B" w14:textId="77777777" w:rsidR="003A0BC7" w:rsidRDefault="004708CE" w:rsidP="00B92038">
      <w:pPr>
        <w:keepNext/>
        <w:spacing w:after="200" w:line="276" w:lineRule="auto"/>
        <w:ind w:firstLine="709"/>
        <w:jc w:val="both"/>
      </w:pPr>
      <w:r w:rsidRPr="00A84480">
        <w:rPr>
          <w:szCs w:val="28"/>
          <w:lang w:val="ru-BY"/>
        </w:rPr>
        <w:t xml:space="preserve">Кнопка </w:t>
      </w:r>
      <w:r w:rsidRPr="00A84480">
        <w:rPr>
          <w:szCs w:val="28"/>
          <w:lang w:val="en-US"/>
        </w:rPr>
        <w:t>Copy</w:t>
      </w:r>
      <w:r w:rsidRPr="00A84480">
        <w:rPr>
          <w:szCs w:val="28"/>
        </w:rPr>
        <w:t xml:space="preserve"> в правом верхнем  углу экрана позволяет скопировать изображение  в буфер обмена</w:t>
      </w:r>
      <w:r w:rsidRPr="00A84480">
        <w:rPr>
          <w:noProof/>
          <w:szCs w:val="28"/>
        </w:rPr>
        <w:drawing>
          <wp:inline distT="0" distB="0" distL="0" distR="0" wp14:anchorId="50F00CDC" wp14:editId="3901E4D7">
            <wp:extent cx="5939790" cy="3822700"/>
            <wp:effectExtent l="0" t="0" r="3810" b="6350"/>
            <wp:docPr id="231559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9332" name=""/>
                    <pic:cNvPicPr/>
                  </pic:nvPicPr>
                  <pic:blipFill>
                    <a:blip r:embed="rId28"/>
                    <a:stretch>
                      <a:fillRect/>
                    </a:stretch>
                  </pic:blipFill>
                  <pic:spPr>
                    <a:xfrm>
                      <a:off x="0" y="0"/>
                      <a:ext cx="5939790" cy="3822700"/>
                    </a:xfrm>
                    <a:prstGeom prst="rect">
                      <a:avLst/>
                    </a:prstGeom>
                  </pic:spPr>
                </pic:pic>
              </a:graphicData>
            </a:graphic>
          </wp:inline>
        </w:drawing>
      </w:r>
    </w:p>
    <w:p w14:paraId="2FF20686" w14:textId="73F77F74" w:rsidR="00B467D8" w:rsidRPr="00A84480" w:rsidRDefault="003A0BC7" w:rsidP="00B92038">
      <w:pPr>
        <w:jc w:val="center"/>
        <w:rPr>
          <w:szCs w:val="28"/>
          <w:lang w:val="ru-BY"/>
        </w:rPr>
      </w:pPr>
      <w:r>
        <w:t xml:space="preserve">Рисунок </w:t>
      </w:r>
      <w:r>
        <w:fldChar w:fldCharType="begin"/>
      </w:r>
      <w:r>
        <w:instrText xml:space="preserve"> SEQ Рисунок \* ARABIC </w:instrText>
      </w:r>
      <w:r>
        <w:fldChar w:fldCharType="separate"/>
      </w:r>
      <w:r w:rsidR="00C56D49">
        <w:rPr>
          <w:noProof/>
        </w:rPr>
        <w:t>15</w:t>
      </w:r>
      <w:r>
        <w:fldChar w:fldCharType="end"/>
      </w:r>
      <w:r>
        <w:t xml:space="preserve">-Кнопка </w:t>
      </w:r>
      <w:r>
        <w:rPr>
          <w:lang w:val="en-US"/>
        </w:rPr>
        <w:t>Copy</w:t>
      </w:r>
      <w:r w:rsidR="004708CE" w:rsidRPr="00A84480">
        <w:rPr>
          <w:szCs w:val="28"/>
          <w:lang w:val="ru-BY"/>
        </w:rPr>
        <w:t xml:space="preserve"> </w:t>
      </w:r>
      <w:r w:rsidR="00B467D8" w:rsidRPr="00A84480">
        <w:rPr>
          <w:szCs w:val="28"/>
          <w:lang w:val="ru-BY"/>
        </w:rPr>
        <w:br w:type="page"/>
      </w:r>
    </w:p>
    <w:p w14:paraId="0B6AEEC5" w14:textId="77777777" w:rsidR="004723AB" w:rsidRDefault="00B467D8" w:rsidP="00B92038">
      <w:pPr>
        <w:spacing w:after="200" w:line="276" w:lineRule="auto"/>
        <w:jc w:val="both"/>
        <w:rPr>
          <w:szCs w:val="28"/>
          <w:lang w:val="ru-BY"/>
        </w:rPr>
      </w:pPr>
      <w:r w:rsidRPr="00A84480">
        <w:rPr>
          <w:szCs w:val="28"/>
          <w:lang w:val="ru-BY"/>
        </w:rPr>
        <w:lastRenderedPageBreak/>
        <w:t>Пример скопированного изображения</w:t>
      </w:r>
    </w:p>
    <w:p w14:paraId="3116A3D8" w14:textId="2F091B59" w:rsidR="00BF2A99" w:rsidRPr="004723AB" w:rsidRDefault="00B467D8" w:rsidP="00B92038">
      <w:pPr>
        <w:spacing w:after="200" w:line="276" w:lineRule="auto"/>
        <w:ind w:firstLine="709"/>
        <w:jc w:val="both"/>
        <w:rPr>
          <w:szCs w:val="28"/>
          <w:lang w:val="ru-BY"/>
        </w:rPr>
      </w:pPr>
      <w:r w:rsidRPr="00A84480">
        <w:rPr>
          <w:noProof/>
          <w:szCs w:val="28"/>
        </w:rPr>
        <w:drawing>
          <wp:inline distT="0" distB="0" distL="0" distR="0" wp14:anchorId="02871B7E" wp14:editId="7B177DFB">
            <wp:extent cx="3676650" cy="3419475"/>
            <wp:effectExtent l="0" t="0" r="0" b="9525"/>
            <wp:docPr id="211857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726"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3419475"/>
                    </a:xfrm>
                    <a:prstGeom prst="rect">
                      <a:avLst/>
                    </a:prstGeom>
                  </pic:spPr>
                </pic:pic>
              </a:graphicData>
            </a:graphic>
          </wp:inline>
        </w:drawing>
      </w:r>
    </w:p>
    <w:p w14:paraId="27738EF9" w14:textId="5DEF7B77" w:rsidR="00570536" w:rsidRPr="00A84480" w:rsidRDefault="00BF2A99" w:rsidP="00B92038">
      <w:pPr>
        <w:jc w:val="both"/>
        <w:rPr>
          <w:szCs w:val="28"/>
          <w:lang w:val="ru-BY"/>
        </w:rPr>
      </w:pPr>
      <w:r>
        <w:t xml:space="preserve">Рисунок </w:t>
      </w:r>
      <w:r>
        <w:fldChar w:fldCharType="begin"/>
      </w:r>
      <w:r>
        <w:instrText xml:space="preserve"> SEQ Рисунок \* ARABIC </w:instrText>
      </w:r>
      <w:r>
        <w:fldChar w:fldCharType="separate"/>
      </w:r>
      <w:r w:rsidR="00C56D49">
        <w:rPr>
          <w:noProof/>
        </w:rPr>
        <w:t>16</w:t>
      </w:r>
      <w:r>
        <w:fldChar w:fldCharType="end"/>
      </w:r>
      <w:r>
        <w:t xml:space="preserve">-скопированное </w:t>
      </w:r>
      <w:proofErr w:type="spellStart"/>
      <w:r>
        <w:t>изображенгие</w:t>
      </w:r>
      <w:proofErr w:type="spellEnd"/>
    </w:p>
    <w:p w14:paraId="227D24FC" w14:textId="238B3C99" w:rsidR="000539AD" w:rsidRPr="00E806F7" w:rsidRDefault="00B467D8" w:rsidP="00B92038">
      <w:pPr>
        <w:ind w:firstLine="709"/>
        <w:jc w:val="both"/>
        <w:rPr>
          <w:szCs w:val="28"/>
        </w:rPr>
      </w:pPr>
      <w:r w:rsidRPr="00A84480">
        <w:rPr>
          <w:szCs w:val="28"/>
          <w:lang w:val="ru-BY"/>
        </w:rPr>
        <w:t>Управление координатной плоскостью осуществляется с помощью левой кнопки(перемещение) и колёсика мыши(Масштаб</w:t>
      </w:r>
    </w:p>
    <w:p w14:paraId="1D4A1938" w14:textId="3C531E48" w:rsidR="00A84480" w:rsidRPr="00A84480" w:rsidRDefault="00A84480" w:rsidP="00B92038">
      <w:pPr>
        <w:spacing w:after="200" w:line="276" w:lineRule="auto"/>
        <w:ind w:firstLine="709"/>
        <w:jc w:val="both"/>
        <w:rPr>
          <w:szCs w:val="28"/>
          <w:lang w:val="ru-BY"/>
        </w:rPr>
      </w:pPr>
      <w:r w:rsidRPr="00A84480">
        <w:rPr>
          <w:szCs w:val="28"/>
          <w:lang w:val="ru-BY"/>
        </w:rPr>
        <w:br w:type="page"/>
      </w:r>
    </w:p>
    <w:p w14:paraId="15D9BC48" w14:textId="77777777" w:rsidR="00A84480" w:rsidRPr="00A84480" w:rsidRDefault="00A84480" w:rsidP="0002687E">
      <w:pPr>
        <w:pStyle w:val="1"/>
      </w:pPr>
      <w:bookmarkStart w:id="36" w:name="_Toc199778102"/>
      <w:r w:rsidRPr="00A84480">
        <w:lastRenderedPageBreak/>
        <w:t>ЗАКЛЮЧЕНИЕ</w:t>
      </w:r>
      <w:bookmarkEnd w:id="36"/>
    </w:p>
    <w:p w14:paraId="5D18D9BD" w14:textId="77777777" w:rsidR="00A84480" w:rsidRPr="00A84480" w:rsidRDefault="00A84480" w:rsidP="00B92038">
      <w:pPr>
        <w:ind w:firstLine="709"/>
        <w:jc w:val="both"/>
        <w:rPr>
          <w:szCs w:val="28"/>
          <w:lang w:val="ru-BY"/>
        </w:rPr>
      </w:pPr>
      <w:r w:rsidRPr="00A84480">
        <w:rPr>
          <w:szCs w:val="28"/>
          <w:lang w:val="ru-BY"/>
        </w:rPr>
        <w:t>Работа над курсовой проектом по разработке программного средства «Графический калькулятор» завершена. В рамках проекта были выполнены все этапы, начиная с анализа требований и проектирования, заканчивая созданием, тестированием и подготовкой руководства пользователя. На момент 02 июня 2025 года программное средство полностью соответствует поставленным задачам и техническим требованиям.</w:t>
      </w:r>
    </w:p>
    <w:p w14:paraId="1D6621B9" w14:textId="77777777" w:rsidR="00A84480" w:rsidRPr="00A84480" w:rsidRDefault="00A84480" w:rsidP="00B92038">
      <w:pPr>
        <w:ind w:firstLine="709"/>
        <w:jc w:val="both"/>
        <w:rPr>
          <w:szCs w:val="28"/>
          <w:lang w:val="ru-BY"/>
        </w:rPr>
      </w:pPr>
      <w:r w:rsidRPr="00A84480">
        <w:rPr>
          <w:szCs w:val="28"/>
          <w:lang w:val="ru-BY"/>
        </w:rPr>
        <w:t xml:space="preserve">В ходе работы были разработаны и реализованы ключевые функции ПС, включая обработку математических выражений с использованием лексического и синтаксического анализа, построение графиков функций вида y = f(x), интерактивное управление координатной плоскостью (масштабирование и перемещение) и копирование графиков в буфер обмена. Программное обеспечение создано на языке Delphi в среде </w:t>
      </w:r>
      <w:proofErr w:type="spellStart"/>
      <w:r w:rsidRPr="00A84480">
        <w:rPr>
          <w:szCs w:val="28"/>
          <w:lang w:val="ru-BY"/>
        </w:rPr>
        <w:t>Embarcadero</w:t>
      </w:r>
      <w:proofErr w:type="spellEnd"/>
      <w:r w:rsidRPr="00A84480">
        <w:rPr>
          <w:szCs w:val="28"/>
          <w:lang w:val="ru-BY"/>
        </w:rPr>
        <w:t xml:space="preserve"> RAD Studio, что обеспечило высокую производительность и совместимость с платформой Windows.</w:t>
      </w:r>
    </w:p>
    <w:p w14:paraId="7228658F" w14:textId="77777777" w:rsidR="00A84480" w:rsidRPr="00A84480" w:rsidRDefault="00A84480" w:rsidP="00B92038">
      <w:pPr>
        <w:ind w:firstLine="709"/>
        <w:jc w:val="both"/>
        <w:rPr>
          <w:szCs w:val="28"/>
          <w:lang w:val="ru-BY"/>
        </w:rPr>
      </w:pPr>
      <w:r w:rsidRPr="00A84480">
        <w:rPr>
          <w:szCs w:val="28"/>
          <w:lang w:val="ru-BY"/>
        </w:rPr>
        <w:t>Тестирование подтвердило надежность и корректность работы ПС. Все основные сценарии использования успешно прошли проверку, а выявленные незначительные проблемы (например, задержка при больших диапазонах осей) были устранены путем оптимизации алгоритмов. Результаты тестирования демонстрируют, что программа готова к практическому применению, в частности, в образовательных целях для визуализации математических функций.</w:t>
      </w:r>
    </w:p>
    <w:p w14:paraId="12CD175D" w14:textId="77777777" w:rsidR="00A84480" w:rsidRPr="00A84480" w:rsidRDefault="00A84480" w:rsidP="00B92038">
      <w:pPr>
        <w:ind w:firstLine="709"/>
        <w:jc w:val="both"/>
        <w:rPr>
          <w:szCs w:val="28"/>
          <w:lang w:val="ru-BY"/>
        </w:rPr>
      </w:pPr>
      <w:r w:rsidRPr="00A84480">
        <w:rPr>
          <w:szCs w:val="28"/>
          <w:lang w:val="ru-BY"/>
        </w:rPr>
        <w:t>В процессе разработки были применены современные подходы к модульной структуре и обработке ошибок, что упрощает дальнейшую доработку и поддержку ПС. Перспективы развития включают добавление поддержки 3D-графиков, интеграцию с облачными сервисами для сохранения графиков и улучшение производительности при работе с большими диапазонами данных.</w:t>
      </w:r>
    </w:p>
    <w:p w14:paraId="6105FA5D" w14:textId="77777777" w:rsidR="00A84480" w:rsidRPr="00A84480" w:rsidRDefault="00A84480" w:rsidP="00B92038">
      <w:pPr>
        <w:ind w:firstLine="709"/>
        <w:jc w:val="both"/>
        <w:rPr>
          <w:lang w:val="ru-BY"/>
        </w:rPr>
      </w:pPr>
      <w:r w:rsidRPr="00A84480">
        <w:rPr>
          <w:szCs w:val="28"/>
          <w:lang w:val="ru-BY"/>
        </w:rPr>
        <w:t>Таким образом, курсовой проект достиг своей цели: создан функциональный, удобный и надежный инструмент для работы с математическими выражениями и их графическим представлением, что подтверждает практическую значимость данной работы.</w:t>
      </w:r>
    </w:p>
    <w:p w14:paraId="021DBA8D" w14:textId="77777777" w:rsidR="003D345C" w:rsidRPr="003D345C" w:rsidRDefault="00BF2A99" w:rsidP="0002687E">
      <w:pPr>
        <w:pStyle w:val="1"/>
        <w:rPr>
          <w:rFonts w:eastAsia="Times New Roman"/>
        </w:rPr>
      </w:pPr>
      <w:r>
        <w:br w:type="page"/>
      </w:r>
      <w:bookmarkStart w:id="37" w:name="_Toc199778103"/>
      <w:r w:rsidR="003D345C" w:rsidRPr="003D345C">
        <w:rPr>
          <w:rFonts w:eastAsia="Times New Roman"/>
        </w:rPr>
        <w:lastRenderedPageBreak/>
        <w:t>СПИСОК ИСПОЛЬЗУЕМЫХ ИСТОЧНИКОВ</w:t>
      </w:r>
      <w:bookmarkEnd w:id="37"/>
    </w:p>
    <w:p w14:paraId="498A64C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Разработка графических калькуляторов: обзор современных подходов // ScienceForum.ru [Электронный ресурс]. – Режим доступа: </w:t>
      </w:r>
      <w:hyperlink r:id="rId30" w:tgtFrame="_blank" w:history="1">
        <w:r w:rsidRPr="003D345C">
          <w:rPr>
            <w:rStyle w:val="af3"/>
            <w:lang w:val="ru-BY"/>
          </w:rPr>
          <w:t>https://scienceforum.ru/2025/article/2025060201</w:t>
        </w:r>
      </w:hyperlink>
      <w:r w:rsidRPr="003D345C">
        <w:rPr>
          <w:lang w:val="ru-BY"/>
        </w:rPr>
        <w:t xml:space="preserve"> (дата обращения: 02.06.2025).</w:t>
      </w:r>
    </w:p>
    <w:p w14:paraId="5D47F610"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Интерактивные графические интерфейсы для математических приложений // Top-Technologies.ru [Электронный ресурс]. – Режим доступа: </w:t>
      </w:r>
      <w:hyperlink r:id="rId31" w:tgtFrame="_blank" w:history="1">
        <w:r w:rsidRPr="003D345C">
          <w:rPr>
            <w:rStyle w:val="af3"/>
            <w:lang w:val="ru-BY"/>
          </w:rPr>
          <w:t>https://top-technologies.ru/ru/article/view?id=35025</w:t>
        </w:r>
      </w:hyperlink>
      <w:r w:rsidRPr="003D345C">
        <w:rPr>
          <w:lang w:val="ru-BY"/>
        </w:rPr>
        <w:t xml:space="preserve"> (дата обращения: 02.06.2025).</w:t>
      </w:r>
    </w:p>
    <w:p w14:paraId="2CB7AC44" w14:textId="77777777" w:rsidR="003D345C" w:rsidRPr="003D345C" w:rsidRDefault="003D345C" w:rsidP="00B92038">
      <w:pPr>
        <w:numPr>
          <w:ilvl w:val="0"/>
          <w:numId w:val="112"/>
        </w:numPr>
        <w:spacing w:after="200" w:line="276" w:lineRule="auto"/>
        <w:jc w:val="both"/>
        <w:rPr>
          <w:lang w:val="ru-BY"/>
        </w:rPr>
      </w:pPr>
      <w:r w:rsidRPr="003D345C">
        <w:rPr>
          <w:lang w:val="ru-BY"/>
        </w:rPr>
        <w:t xml:space="preserve">Иванов И.И. Применение Delphi для создания математического ПО [Электронный ресурс]. – Режим доступа: </w:t>
      </w:r>
      <w:hyperlink r:id="rId32" w:tgtFrame="_blank" w:history="1">
        <w:r w:rsidRPr="003D345C">
          <w:rPr>
            <w:rStyle w:val="af3"/>
            <w:lang w:val="ru-BY"/>
          </w:rPr>
          <w:t>https://mathsoft.ru/docs/delphi_math_apps.pdf</w:t>
        </w:r>
      </w:hyperlink>
      <w:r w:rsidRPr="003D345C">
        <w:rPr>
          <w:lang w:val="ru-BY"/>
        </w:rPr>
        <w:t xml:space="preserve"> (дата обращения: 02.06.2025).</w:t>
      </w:r>
    </w:p>
    <w:p w14:paraId="5BBD7996" w14:textId="1D586820" w:rsidR="003D345C" w:rsidRDefault="003D345C">
      <w:pPr>
        <w:spacing w:after="200" w:line="276" w:lineRule="auto"/>
        <w:rPr>
          <w:lang w:val="ru-BY"/>
        </w:rPr>
      </w:pPr>
      <w:r>
        <w:rPr>
          <w:lang w:val="ru-BY"/>
        </w:rPr>
        <w:br w:type="page"/>
      </w:r>
    </w:p>
    <w:p w14:paraId="4D864B89" w14:textId="77777777" w:rsidR="00D51D7E" w:rsidRDefault="00D51D7E">
      <w:pPr>
        <w:spacing w:after="200" w:line="276" w:lineRule="auto"/>
        <w:rPr>
          <w:lang w:val="ru-BY"/>
        </w:rPr>
      </w:pPr>
    </w:p>
    <w:p w14:paraId="7A42C740" w14:textId="77777777" w:rsidR="00BF2A99" w:rsidRDefault="00BF2A99">
      <w:pPr>
        <w:spacing w:after="200" w:line="276" w:lineRule="auto"/>
        <w:rPr>
          <w:lang w:val="ru-BY"/>
        </w:rPr>
      </w:pPr>
    </w:p>
    <w:p w14:paraId="3535DFB1" w14:textId="2EC8ADD9" w:rsidR="002A006B" w:rsidRDefault="00BF2A99" w:rsidP="00676471">
      <w:pPr>
        <w:ind w:firstLine="709"/>
        <w:rPr>
          <w:lang w:val="ru-BY"/>
        </w:rPr>
      </w:pPr>
      <w:r>
        <w:rPr>
          <w:lang w:val="ru-BY"/>
        </w:rPr>
        <w:t>ПРИЛОЖЕНИЕ А</w:t>
      </w:r>
    </w:p>
    <w:p w14:paraId="4595463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Main</w:t>
      </w:r>
      <w:proofErr w:type="spellEnd"/>
      <w:r w:rsidRPr="00BF2A99">
        <w:rPr>
          <w:sz w:val="20"/>
          <w:lang w:val="ru-BY"/>
        </w:rPr>
        <w:t>;</w:t>
      </w:r>
    </w:p>
    <w:p w14:paraId="3172C19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37DC792F"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2021D0C6" w14:textId="35715281" w:rsidR="00BF2A99" w:rsidRPr="00BF2A99" w:rsidRDefault="00BF2A99" w:rsidP="00BF2A99">
      <w:pPr>
        <w:ind w:firstLine="709"/>
        <w:rPr>
          <w:sz w:val="20"/>
          <w:lang w:val="ru-BY"/>
        </w:rPr>
      </w:pP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4C530775" w14:textId="5776F122" w:rsidR="00BF2A99" w:rsidRPr="00BF2A99" w:rsidRDefault="00BF2A99" w:rsidP="00BF2A99">
      <w:pPr>
        <w:ind w:firstLine="709"/>
        <w:rPr>
          <w:sz w:val="20"/>
          <w:lang w:val="ru-BY"/>
        </w:rPr>
      </w:pPr>
      <w:proofErr w:type="spellStart"/>
      <w:r w:rsidRPr="00BF2A99">
        <w:rPr>
          <w:sz w:val="20"/>
          <w:lang w:val="ru-BY"/>
        </w:rPr>
        <w:t>System.Variants</w:t>
      </w:r>
      <w:proofErr w:type="spellEnd"/>
      <w:r w:rsidRPr="00BF2A99">
        <w:rPr>
          <w:sz w:val="20"/>
          <w:lang w:val="ru-BY"/>
        </w:rPr>
        <w:t>,</w:t>
      </w:r>
    </w:p>
    <w:p w14:paraId="2851F0F1" w14:textId="090D9021" w:rsidR="00BF2A99" w:rsidRPr="00BF2A99" w:rsidRDefault="00BF2A99" w:rsidP="00BF2A99">
      <w:pPr>
        <w:ind w:firstLine="709"/>
        <w:rPr>
          <w:sz w:val="20"/>
          <w:lang w:val="ru-BY"/>
        </w:rPr>
      </w:pP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A95146E" w14:textId="685EEF3E" w:rsidR="00BF2A99" w:rsidRPr="00BF2A99" w:rsidRDefault="00BF2A99" w:rsidP="00BF2A99">
      <w:pPr>
        <w:ind w:firstLine="709"/>
        <w:rPr>
          <w:sz w:val="20"/>
          <w:lang w:val="ru-BY"/>
        </w:rPr>
      </w:pP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743DB9B7" w14:textId="1D0D12A4" w:rsidR="00BF2A99" w:rsidRPr="00BF2A99" w:rsidRDefault="00BF2A99" w:rsidP="00BF2A99">
      <w:pPr>
        <w:ind w:firstLine="709"/>
        <w:rPr>
          <w:sz w:val="20"/>
          <w:lang w:val="ru-BY"/>
        </w:rPr>
      </w:pP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r w:rsidRPr="00BF2A99">
        <w:rPr>
          <w:sz w:val="20"/>
          <w:lang w:val="ru-BY"/>
        </w:rPr>
        <w:t>field,ScrollBox,Clipbrd</w:t>
      </w:r>
      <w:proofErr w:type="spellEnd"/>
      <w:r w:rsidRPr="00BF2A99">
        <w:rPr>
          <w:sz w:val="20"/>
          <w:lang w:val="ru-BY"/>
        </w:rPr>
        <w:t>;</w:t>
      </w:r>
    </w:p>
    <w:p w14:paraId="56DDDD41"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A22AF45" w14:textId="1990CD63" w:rsidR="00BF2A99" w:rsidRPr="00BF2A99" w:rsidRDefault="00BF2A99" w:rsidP="00BF2A99">
      <w:pPr>
        <w:ind w:firstLine="709"/>
        <w:rPr>
          <w:sz w:val="20"/>
          <w:lang w:val="ru-BY"/>
        </w:rPr>
      </w:pPr>
      <w:r w:rsidRPr="00BF2A99">
        <w:rPr>
          <w:sz w:val="20"/>
          <w:lang w:val="ru-BY"/>
        </w:rPr>
        <w:t xml:space="preserve">TForm2 = </w:t>
      </w:r>
      <w:proofErr w:type="spellStart"/>
      <w:r w:rsidRPr="00BF2A99">
        <w:rPr>
          <w:sz w:val="20"/>
          <w:lang w:val="ru-BY"/>
        </w:rPr>
        <w:t>class</w:t>
      </w:r>
      <w:proofErr w:type="spellEnd"/>
      <w:r w:rsidRPr="00BF2A99">
        <w:rPr>
          <w:sz w:val="20"/>
          <w:lang w:val="ru-BY"/>
        </w:rPr>
        <w:t>(</w:t>
      </w:r>
      <w:proofErr w:type="spellStart"/>
      <w:r w:rsidRPr="00BF2A99">
        <w:rPr>
          <w:sz w:val="20"/>
          <w:lang w:val="ru-BY"/>
        </w:rPr>
        <w:t>TForm</w:t>
      </w:r>
      <w:proofErr w:type="spellEnd"/>
      <w:r w:rsidRPr="00BF2A99">
        <w:rPr>
          <w:sz w:val="20"/>
          <w:lang w:val="ru-BY"/>
        </w:rPr>
        <w:t>)</w:t>
      </w:r>
    </w:p>
    <w:p w14:paraId="0FAAA6D6" w14:textId="6323FE18" w:rsidR="00BF2A99" w:rsidRPr="00BF2A99" w:rsidRDefault="00BF2A99" w:rsidP="00BF2A99">
      <w:pPr>
        <w:ind w:firstLine="709"/>
        <w:rPr>
          <w:sz w:val="20"/>
          <w:lang w:val="ru-BY"/>
        </w:rPr>
      </w:pPr>
      <w:r w:rsidRPr="00BF2A99">
        <w:rPr>
          <w:sz w:val="20"/>
          <w:lang w:val="ru-BY"/>
        </w:rPr>
        <w:t xml:space="preserve">ScrollBox1: </w:t>
      </w:r>
      <w:proofErr w:type="spellStart"/>
      <w:r w:rsidRPr="00BF2A99">
        <w:rPr>
          <w:sz w:val="20"/>
          <w:lang w:val="ru-BY"/>
        </w:rPr>
        <w:t>TScrollBox</w:t>
      </w:r>
      <w:proofErr w:type="spellEnd"/>
      <w:r w:rsidRPr="00BF2A99">
        <w:rPr>
          <w:sz w:val="20"/>
          <w:lang w:val="ru-BY"/>
        </w:rPr>
        <w:t>;</w:t>
      </w:r>
    </w:p>
    <w:p w14:paraId="20CF1F22" w14:textId="76D7C238" w:rsidR="00BF2A99" w:rsidRPr="00BF2A99" w:rsidRDefault="00BF2A99" w:rsidP="00BF2A99">
      <w:pPr>
        <w:ind w:firstLine="709"/>
        <w:rPr>
          <w:sz w:val="20"/>
          <w:lang w:val="ru-BY"/>
        </w:rPr>
      </w:pPr>
      <w:r w:rsidRPr="00BF2A99">
        <w:rPr>
          <w:sz w:val="20"/>
          <w:lang w:val="ru-BY"/>
        </w:rPr>
        <w:t xml:space="preserve">PaintBox1: </w:t>
      </w:r>
      <w:proofErr w:type="spellStart"/>
      <w:r w:rsidRPr="00BF2A99">
        <w:rPr>
          <w:sz w:val="20"/>
          <w:lang w:val="ru-BY"/>
        </w:rPr>
        <w:t>field.TPaintBox</w:t>
      </w:r>
      <w:proofErr w:type="spellEnd"/>
      <w:r w:rsidRPr="00BF2A99">
        <w:rPr>
          <w:sz w:val="20"/>
          <w:lang w:val="ru-BY"/>
        </w:rPr>
        <w:t>;</w:t>
      </w:r>
    </w:p>
    <w:p w14:paraId="44EA2874" w14:textId="4E42E6F0" w:rsidR="00BF2A99" w:rsidRPr="00BF2A99" w:rsidRDefault="00BF2A99" w:rsidP="00BF2A99">
      <w:pPr>
        <w:ind w:firstLine="709"/>
        <w:rPr>
          <w:sz w:val="20"/>
          <w:lang w:val="ru-BY"/>
        </w:rPr>
      </w:pPr>
      <w:r w:rsidRPr="00BF2A99">
        <w:rPr>
          <w:sz w:val="20"/>
          <w:lang w:val="ru-BY"/>
        </w:rPr>
        <w:t xml:space="preserve">Button1: </w:t>
      </w:r>
      <w:proofErr w:type="spellStart"/>
      <w:r w:rsidRPr="00BF2A99">
        <w:rPr>
          <w:sz w:val="20"/>
          <w:lang w:val="ru-BY"/>
        </w:rPr>
        <w:t>TButton</w:t>
      </w:r>
      <w:proofErr w:type="spellEnd"/>
      <w:r w:rsidRPr="00BF2A99">
        <w:rPr>
          <w:sz w:val="20"/>
          <w:lang w:val="ru-BY"/>
        </w:rPr>
        <w:t>;</w:t>
      </w:r>
    </w:p>
    <w:p w14:paraId="661EC075" w14:textId="77A2641E"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HandlePaint</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4CA2BEF" w14:textId="2BE7D86C"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FormCreate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B044B17" w14:textId="7866751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Button1Click(</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EC16DFA" w14:textId="0DA69C45"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FormResize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DA4C146" w14:textId="4BC5BD6F"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PaintBox1Paint(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4976FC6" w14:textId="7C013844"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FormMouseWheelDown</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60A7D47F" w14:textId="55D88CF3"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218FF69D" w14:textId="6FA4370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FormMouseWheelUp</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AF49CC9" w14:textId="09E08900"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52F83E5" w14:textId="05F47CFA"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PaintBox1MouseDown(</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0AE39680" w14:textId="0F6B2A3C"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581169B7" w14:textId="1D40081B"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PaintBox1MouseUp(</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F117AAE" w14:textId="3C83B226"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4C9C3FF3" w14:textId="23563A71"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PaintBox1MouseMove(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14E25D8" w14:textId="3E0CC456"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E0E9DC5" w14:textId="0AD4F56E" w:rsidR="00BF2A99" w:rsidRPr="00BF2A99" w:rsidRDefault="00BF2A99" w:rsidP="00BF2A99">
      <w:pPr>
        <w:ind w:firstLine="709"/>
        <w:rPr>
          <w:sz w:val="20"/>
          <w:lang w:val="ru-BY"/>
        </w:rPr>
      </w:pPr>
      <w:proofErr w:type="spellStart"/>
      <w:r w:rsidRPr="00BF2A99">
        <w:rPr>
          <w:sz w:val="20"/>
          <w:lang w:val="ru-BY"/>
        </w:rPr>
        <w:t>private</w:t>
      </w:r>
      <w:proofErr w:type="spellEnd"/>
    </w:p>
    <w:p w14:paraId="21C7614A" w14:textId="26D83CCD" w:rsidR="00BF2A99" w:rsidRPr="00BF2A99" w:rsidRDefault="00BF2A99" w:rsidP="00BF2A99">
      <w:pPr>
        <w:ind w:firstLine="709"/>
        <w:rPr>
          <w:sz w:val="20"/>
          <w:lang w:val="ru-BY"/>
        </w:rPr>
      </w:pPr>
      <w:r w:rsidRPr="00BF2A99">
        <w:rPr>
          <w:sz w:val="20"/>
          <w:lang w:val="ru-BY"/>
        </w:rPr>
        <w:t xml:space="preserve">{ Private </w:t>
      </w:r>
      <w:proofErr w:type="spellStart"/>
      <w:r w:rsidRPr="00BF2A99">
        <w:rPr>
          <w:sz w:val="20"/>
          <w:lang w:val="ru-BY"/>
        </w:rPr>
        <w:t>declarations</w:t>
      </w:r>
      <w:proofErr w:type="spellEnd"/>
      <w:r w:rsidRPr="00BF2A99">
        <w:rPr>
          <w:sz w:val="20"/>
          <w:lang w:val="ru-BY"/>
        </w:rPr>
        <w:t xml:space="preserve"> }</w:t>
      </w:r>
    </w:p>
    <w:p w14:paraId="78EC1BBC" w14:textId="50A15505" w:rsidR="00BF2A99" w:rsidRPr="00BF2A99" w:rsidRDefault="00BF2A99" w:rsidP="00BF2A99">
      <w:pPr>
        <w:ind w:firstLine="709"/>
        <w:rPr>
          <w:sz w:val="20"/>
          <w:lang w:val="ru-BY"/>
        </w:rPr>
      </w:pPr>
      <w:proofErr w:type="spellStart"/>
      <w:r w:rsidRPr="00BF2A99">
        <w:rPr>
          <w:sz w:val="20"/>
          <w:lang w:val="ru-BY"/>
        </w:rPr>
        <w:t>public</w:t>
      </w:r>
      <w:proofErr w:type="spellEnd"/>
    </w:p>
    <w:p w14:paraId="14F102EC" w14:textId="584784C5" w:rsidR="00BF2A99" w:rsidRPr="00BF2A99" w:rsidRDefault="00BF2A99" w:rsidP="00BF2A99">
      <w:pPr>
        <w:ind w:firstLine="709"/>
        <w:rPr>
          <w:sz w:val="20"/>
          <w:lang w:val="ru-BY"/>
        </w:rPr>
      </w:pPr>
      <w:r w:rsidRPr="00BF2A99">
        <w:rPr>
          <w:sz w:val="20"/>
          <w:lang w:val="ru-BY"/>
        </w:rPr>
        <w:t xml:space="preserve">{ Public </w:t>
      </w:r>
      <w:proofErr w:type="spellStart"/>
      <w:r w:rsidRPr="00BF2A99">
        <w:rPr>
          <w:sz w:val="20"/>
          <w:lang w:val="ru-BY"/>
        </w:rPr>
        <w:t>declarations</w:t>
      </w:r>
      <w:proofErr w:type="spellEnd"/>
      <w:r w:rsidRPr="00BF2A99">
        <w:rPr>
          <w:sz w:val="20"/>
          <w:lang w:val="ru-BY"/>
        </w:rPr>
        <w:t xml:space="preserve"> }</w:t>
      </w:r>
    </w:p>
    <w:p w14:paraId="7D09C284" w14:textId="4ABD5F3E"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0EDFD1A"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13CBF3" w14:textId="5DFBBA05" w:rsidR="00BF2A99" w:rsidRPr="00BF2A99" w:rsidRDefault="00BF2A99" w:rsidP="00BF2A99">
      <w:pPr>
        <w:ind w:firstLine="709"/>
        <w:rPr>
          <w:sz w:val="20"/>
          <w:lang w:val="ru-BY"/>
        </w:rPr>
      </w:pPr>
      <w:r w:rsidRPr="00BF2A99">
        <w:rPr>
          <w:sz w:val="20"/>
          <w:lang w:val="ru-BY"/>
        </w:rPr>
        <w:t>Form2: TForm2;</w:t>
      </w:r>
    </w:p>
    <w:p w14:paraId="4BE85717"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8593F0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42D3EBA0" w14:textId="1D1C2C42" w:rsidR="00BF2A99" w:rsidRPr="00BF2A99" w:rsidRDefault="00BF2A99" w:rsidP="00BF2A99">
      <w:pPr>
        <w:ind w:firstLine="709"/>
        <w:rPr>
          <w:sz w:val="20"/>
          <w:lang w:val="ru-BY"/>
        </w:rPr>
      </w:pP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57032B2C" w14:textId="5CDA9CAB" w:rsidR="00BF2A99" w:rsidRPr="00BF2A99" w:rsidRDefault="00BF2A99" w:rsidP="00BF2A99">
      <w:pPr>
        <w:ind w:firstLine="709"/>
        <w:rPr>
          <w:sz w:val="20"/>
          <w:lang w:val="ru-BY"/>
        </w:rPr>
      </w:pPr>
      <w:proofErr w:type="spellStart"/>
      <w:r w:rsidRPr="00BF2A99">
        <w:rPr>
          <w:sz w:val="20"/>
          <w:lang w:val="ru-BY"/>
        </w:rPr>
        <w:t>oldPos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10A5E72F" w14:textId="77777777" w:rsidR="00BF2A99" w:rsidRPr="00BF2A99" w:rsidRDefault="00BF2A99" w:rsidP="00BF2A99">
      <w:pPr>
        <w:ind w:firstLine="709"/>
        <w:rPr>
          <w:sz w:val="20"/>
          <w:lang w:val="ru-BY"/>
        </w:rPr>
      </w:pPr>
      <w:r w:rsidRPr="00BF2A99">
        <w:rPr>
          <w:sz w:val="20"/>
          <w:lang w:val="ru-BY"/>
        </w:rPr>
        <w:t>{$R *.</w:t>
      </w:r>
      <w:proofErr w:type="spellStart"/>
      <w:r w:rsidRPr="00BF2A99">
        <w:rPr>
          <w:sz w:val="20"/>
          <w:lang w:val="ru-BY"/>
        </w:rPr>
        <w:t>dfm</w:t>
      </w:r>
      <w:proofErr w:type="spellEnd"/>
      <w:r w:rsidRPr="00BF2A99">
        <w:rPr>
          <w:sz w:val="20"/>
          <w:lang w:val="ru-BY"/>
        </w:rPr>
        <w:t>}</w:t>
      </w:r>
    </w:p>
    <w:p w14:paraId="32F0750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TForm2.Button1Click(</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DC5EC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D11A03D" w14:textId="49B92AE8" w:rsidR="00BF2A99" w:rsidRPr="00BF2A99" w:rsidRDefault="00BF2A99" w:rsidP="00BF2A99">
      <w:pPr>
        <w:ind w:firstLine="709"/>
        <w:rPr>
          <w:sz w:val="20"/>
          <w:lang w:val="ru-BY"/>
        </w:rPr>
      </w:pPr>
      <w:proofErr w:type="spellStart"/>
      <w:r w:rsidRPr="00BF2A99">
        <w:rPr>
          <w:sz w:val="20"/>
          <w:lang w:val="ru-BY"/>
        </w:rPr>
        <w:t>Clipboard.Assign</w:t>
      </w:r>
      <w:proofErr w:type="spellEnd"/>
      <w:r w:rsidRPr="00BF2A99">
        <w:rPr>
          <w:sz w:val="20"/>
          <w:lang w:val="ru-BY"/>
        </w:rPr>
        <w:t>(PaintBox1.getNewFrame);</w:t>
      </w:r>
    </w:p>
    <w:p w14:paraId="683D200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06445E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TForm2.FormCreate(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1DB471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4283A9" w14:textId="5FAFD780" w:rsidR="00BF2A99" w:rsidRPr="00BF2A99" w:rsidRDefault="00BF2A99" w:rsidP="00BF2A99">
      <w:pPr>
        <w:ind w:firstLine="709"/>
        <w:rPr>
          <w:sz w:val="20"/>
          <w:lang w:val="ru-BY"/>
        </w:rPr>
      </w:pPr>
      <w:r w:rsidRPr="00BF2A99">
        <w:rPr>
          <w:sz w:val="20"/>
          <w:lang w:val="ru-BY"/>
        </w:rPr>
        <w:t>ScrollBox1.Create;</w:t>
      </w:r>
    </w:p>
    <w:p w14:paraId="46C1C97A" w14:textId="77EB45CE" w:rsidR="00BF2A99" w:rsidRPr="00BF2A99" w:rsidRDefault="00BF2A99" w:rsidP="00BF2A99">
      <w:pPr>
        <w:ind w:firstLine="709"/>
        <w:rPr>
          <w:sz w:val="20"/>
          <w:lang w:val="ru-BY"/>
        </w:rPr>
      </w:pPr>
      <w:r w:rsidRPr="00BF2A99">
        <w:rPr>
          <w:sz w:val="20"/>
          <w:lang w:val="ru-BY"/>
        </w:rPr>
        <w:t xml:space="preserve">ScrollBox1.RePaint := </w:t>
      </w:r>
      <w:proofErr w:type="spellStart"/>
      <w:r w:rsidRPr="00BF2A99">
        <w:rPr>
          <w:sz w:val="20"/>
          <w:lang w:val="ru-BY"/>
        </w:rPr>
        <w:t>HandlePaint</w:t>
      </w:r>
      <w:proofErr w:type="spellEnd"/>
      <w:r w:rsidRPr="00BF2A99">
        <w:rPr>
          <w:sz w:val="20"/>
          <w:lang w:val="ru-BY"/>
        </w:rPr>
        <w:t>;</w:t>
      </w:r>
    </w:p>
    <w:p w14:paraId="135B3A6B" w14:textId="17E1D6CA" w:rsidR="00BF2A99" w:rsidRPr="00BF2A99" w:rsidRDefault="00BF2A99" w:rsidP="00BF2A99">
      <w:pPr>
        <w:ind w:firstLine="709"/>
        <w:rPr>
          <w:sz w:val="20"/>
          <w:lang w:val="ru-BY"/>
        </w:rPr>
      </w:pPr>
      <w:r w:rsidRPr="00BF2A99">
        <w:rPr>
          <w:sz w:val="20"/>
          <w:lang w:val="ru-BY"/>
        </w:rPr>
        <w:t>ScrollBox1.AddItem;</w:t>
      </w:r>
    </w:p>
    <w:p w14:paraId="2DDCE055" w14:textId="4DF9CD09" w:rsidR="00BF2A99" w:rsidRPr="00BF2A99" w:rsidRDefault="00BF2A99" w:rsidP="00BF2A99">
      <w:pPr>
        <w:ind w:firstLine="709"/>
        <w:rPr>
          <w:sz w:val="20"/>
          <w:lang w:val="ru-BY"/>
        </w:rPr>
      </w:pPr>
      <w:r w:rsidRPr="00BF2A99">
        <w:rPr>
          <w:sz w:val="20"/>
          <w:lang w:val="ru-BY"/>
        </w:rPr>
        <w:t>PaintBox1.FScrollBox:=ScrollBox1;</w:t>
      </w:r>
    </w:p>
    <w:p w14:paraId="0D96DEF8" w14:textId="033BC151" w:rsidR="00BF2A99" w:rsidRPr="00BF2A99" w:rsidRDefault="00BF2A99" w:rsidP="00BF2A99">
      <w:pPr>
        <w:ind w:firstLine="709"/>
        <w:rPr>
          <w:sz w:val="20"/>
          <w:lang w:val="ru-BY"/>
        </w:rPr>
      </w:pPr>
      <w:r w:rsidRPr="00BF2A99">
        <w:rPr>
          <w:sz w:val="20"/>
          <w:lang w:val="ru-BY"/>
        </w:rPr>
        <w:t>PaintBox1.scale := 1;</w:t>
      </w:r>
    </w:p>
    <w:p w14:paraId="6FF48B82" w14:textId="2673FB3F" w:rsidR="00BF2A99" w:rsidRPr="00BF2A99" w:rsidRDefault="00BF2A99" w:rsidP="00BF2A99">
      <w:pPr>
        <w:ind w:firstLine="709"/>
        <w:rPr>
          <w:sz w:val="20"/>
          <w:lang w:val="ru-BY"/>
        </w:rPr>
      </w:pPr>
      <w:r w:rsidRPr="00BF2A99">
        <w:rPr>
          <w:sz w:val="20"/>
          <w:lang w:val="ru-BY"/>
        </w:rPr>
        <w:t xml:space="preserve">PaintBox1.offset := </w:t>
      </w:r>
      <w:proofErr w:type="spellStart"/>
      <w:r w:rsidRPr="00BF2A99">
        <w:rPr>
          <w:sz w:val="20"/>
          <w:lang w:val="ru-BY"/>
        </w:rPr>
        <w:t>PointF</w:t>
      </w:r>
      <w:proofErr w:type="spellEnd"/>
      <w:r w:rsidRPr="00BF2A99">
        <w:rPr>
          <w:sz w:val="20"/>
          <w:lang w:val="ru-BY"/>
        </w:rPr>
        <w:t>(0, 0);</w:t>
      </w:r>
    </w:p>
    <w:p w14:paraId="1398FC01" w14:textId="4A7A69EB" w:rsidR="00BF2A99" w:rsidRPr="00BF2A99" w:rsidRDefault="00BF2A99" w:rsidP="00BF2A99">
      <w:pPr>
        <w:ind w:firstLine="709"/>
        <w:rPr>
          <w:sz w:val="20"/>
          <w:lang w:val="ru-BY"/>
        </w:rPr>
      </w:pPr>
      <w:r w:rsidRPr="00BF2A99">
        <w:rPr>
          <w:sz w:val="20"/>
          <w:lang w:val="ru-BY"/>
        </w:rPr>
        <w:t>PaintBox1.Invalidate;</w:t>
      </w:r>
    </w:p>
    <w:p w14:paraId="33AD12F2"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CF26EF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TForm2.FormMouseWheelDown(</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4B98E5A8" w14:textId="553E3888"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43AF40A3" w14:textId="77777777" w:rsidR="00BF2A99" w:rsidRPr="00BF2A99" w:rsidRDefault="00BF2A99" w:rsidP="00BF2A99">
      <w:pPr>
        <w:ind w:firstLine="709"/>
        <w:rPr>
          <w:sz w:val="20"/>
          <w:lang w:val="ru-BY"/>
        </w:rPr>
      </w:pPr>
      <w:proofErr w:type="spellStart"/>
      <w:r w:rsidRPr="00BF2A99">
        <w:rPr>
          <w:sz w:val="20"/>
          <w:lang w:val="ru-BY"/>
        </w:rPr>
        <w:lastRenderedPageBreak/>
        <w:t>begin</w:t>
      </w:r>
      <w:proofErr w:type="spellEnd"/>
    </w:p>
    <w:p w14:paraId="354F888E" w14:textId="4F0BA348" w:rsidR="00BF2A99" w:rsidRPr="00BF2A99" w:rsidRDefault="00BF2A99" w:rsidP="00BF2A99">
      <w:pPr>
        <w:ind w:firstLine="709"/>
        <w:rPr>
          <w:sz w:val="20"/>
          <w:lang w:val="ru-BY"/>
        </w:rPr>
      </w:pPr>
      <w:r w:rsidRPr="00BF2A99">
        <w:rPr>
          <w:sz w:val="20"/>
          <w:lang w:val="ru-BY"/>
        </w:rPr>
        <w:t>PaintBox1.scale := PaintBox1.scale / 1.01;</w:t>
      </w:r>
    </w:p>
    <w:p w14:paraId="4736732C" w14:textId="0C83CDE3" w:rsidR="00BF2A99" w:rsidRPr="00BF2A99" w:rsidRDefault="00BF2A99" w:rsidP="00BF2A99">
      <w:pPr>
        <w:ind w:firstLine="709"/>
        <w:rPr>
          <w:sz w:val="20"/>
          <w:lang w:val="ru-BY"/>
        </w:rPr>
      </w:pPr>
      <w:r w:rsidRPr="00BF2A99">
        <w:rPr>
          <w:sz w:val="20"/>
          <w:lang w:val="ru-BY"/>
        </w:rPr>
        <w:t>PaintBox1.Invalidate;</w:t>
      </w:r>
    </w:p>
    <w:p w14:paraId="0EED32A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2E9068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TForm2.FormMouseWheelUp(</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20AB7F19" w14:textId="377E30F1" w:rsidR="00BF2A99" w:rsidRPr="00BF2A99" w:rsidRDefault="00BF2A99" w:rsidP="00BF2A99">
      <w:pPr>
        <w:ind w:firstLine="709"/>
        <w:rPr>
          <w:sz w:val="20"/>
          <w:lang w:val="ru-BY"/>
        </w:rPr>
      </w:pPr>
      <w:proofErr w:type="spellStart"/>
      <w:r w:rsidRPr="00BF2A99">
        <w:rPr>
          <w:sz w:val="20"/>
          <w:lang w:val="ru-BY"/>
        </w:rPr>
        <w:t>MousePos</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Handled</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6E379BB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65D1604" w14:textId="7F285F38" w:rsidR="00BF2A99" w:rsidRPr="00BF2A99" w:rsidRDefault="00BF2A99" w:rsidP="00BF2A99">
      <w:pPr>
        <w:ind w:firstLine="709"/>
        <w:rPr>
          <w:sz w:val="20"/>
          <w:lang w:val="ru-BY"/>
        </w:rPr>
      </w:pPr>
      <w:r w:rsidRPr="00BF2A99">
        <w:rPr>
          <w:sz w:val="20"/>
          <w:lang w:val="ru-BY"/>
        </w:rPr>
        <w:t>PaintBox1.scale := PaintBox1.scale * 1.01;</w:t>
      </w:r>
    </w:p>
    <w:p w14:paraId="1C227830" w14:textId="4AD9E719" w:rsidR="00BF2A99" w:rsidRPr="00BF2A99" w:rsidRDefault="00BF2A99" w:rsidP="00BF2A99">
      <w:pPr>
        <w:ind w:firstLine="709"/>
        <w:rPr>
          <w:sz w:val="20"/>
          <w:lang w:val="ru-BY"/>
        </w:rPr>
      </w:pPr>
      <w:r w:rsidRPr="00BF2A99">
        <w:rPr>
          <w:sz w:val="20"/>
          <w:lang w:val="ru-BY"/>
        </w:rPr>
        <w:t>PaintBox1.Invalidate;</w:t>
      </w:r>
    </w:p>
    <w:p w14:paraId="7169900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F99DCC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TForm2.FormResize(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CB83F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3754098" w14:textId="24837862" w:rsidR="00BF2A99" w:rsidRPr="00BF2A99" w:rsidRDefault="00BF2A99" w:rsidP="00BF2A99">
      <w:pPr>
        <w:ind w:firstLine="709"/>
        <w:rPr>
          <w:sz w:val="20"/>
          <w:lang w:val="ru-BY"/>
        </w:rPr>
      </w:pPr>
      <w:r w:rsidRPr="00BF2A99">
        <w:rPr>
          <w:sz w:val="20"/>
          <w:lang w:val="ru-BY"/>
        </w:rPr>
        <w:t>Form2.Button1.Top:=0;</w:t>
      </w:r>
    </w:p>
    <w:p w14:paraId="343BD0E0" w14:textId="62AE1A52" w:rsidR="00BF2A99" w:rsidRPr="00BF2A99" w:rsidRDefault="00BF2A99" w:rsidP="00BF2A99">
      <w:pPr>
        <w:ind w:firstLine="709"/>
        <w:rPr>
          <w:sz w:val="20"/>
          <w:lang w:val="ru-BY"/>
        </w:rPr>
      </w:pPr>
      <w:r w:rsidRPr="00BF2A99">
        <w:rPr>
          <w:sz w:val="20"/>
          <w:lang w:val="ru-BY"/>
        </w:rPr>
        <w:t>Form2.Button1.Left:=Width-Button1.Width-10;</w:t>
      </w:r>
    </w:p>
    <w:p w14:paraId="75C8EA0D" w14:textId="4C34AA02" w:rsidR="00BF2A99" w:rsidRPr="00BF2A99" w:rsidRDefault="00BF2A99" w:rsidP="00BF2A99">
      <w:pPr>
        <w:ind w:firstLine="709"/>
        <w:rPr>
          <w:sz w:val="20"/>
          <w:lang w:val="ru-BY"/>
        </w:rPr>
      </w:pPr>
      <w:r w:rsidRPr="00BF2A99">
        <w:rPr>
          <w:sz w:val="20"/>
          <w:lang w:val="ru-BY"/>
        </w:rPr>
        <w:t xml:space="preserve">ScrollBox1.Width := </w:t>
      </w:r>
      <w:proofErr w:type="spellStart"/>
      <w:r w:rsidRPr="00BF2A99">
        <w:rPr>
          <w:sz w:val="20"/>
          <w:lang w:val="ru-BY"/>
        </w:rPr>
        <w:t>round</w:t>
      </w:r>
      <w:proofErr w:type="spellEnd"/>
      <w:r w:rsidRPr="00BF2A99">
        <w:rPr>
          <w:sz w:val="20"/>
          <w:lang w:val="ru-BY"/>
        </w:rPr>
        <w:t xml:space="preserve">((1 / 3) * </w:t>
      </w:r>
      <w:proofErr w:type="spellStart"/>
      <w:r w:rsidRPr="00BF2A99">
        <w:rPr>
          <w:sz w:val="20"/>
          <w:lang w:val="ru-BY"/>
        </w:rPr>
        <w:t>self.Width</w:t>
      </w:r>
      <w:proofErr w:type="spellEnd"/>
      <w:r w:rsidRPr="00BF2A99">
        <w:rPr>
          <w:sz w:val="20"/>
          <w:lang w:val="ru-BY"/>
        </w:rPr>
        <w:t>);</w:t>
      </w:r>
    </w:p>
    <w:p w14:paraId="37C7FC45" w14:textId="1B6AEFFC" w:rsidR="00BF2A99" w:rsidRPr="00BF2A99" w:rsidRDefault="00BF2A99" w:rsidP="00BF2A99">
      <w:pPr>
        <w:ind w:firstLine="709"/>
        <w:rPr>
          <w:sz w:val="20"/>
          <w:lang w:val="ru-BY"/>
        </w:rPr>
      </w:pPr>
      <w:r w:rsidRPr="00BF2A99">
        <w:rPr>
          <w:sz w:val="20"/>
          <w:lang w:val="ru-BY"/>
        </w:rPr>
        <w:t>ScrollBox1.UpdateItems;</w:t>
      </w:r>
    </w:p>
    <w:p w14:paraId="56713D1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71D618C"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TForm2.PaintBox1MouseDown(</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3D34349E" w14:textId="7085678B" w:rsidR="00BF2A99" w:rsidRPr="00BF2A99" w:rsidRDefault="00BF2A99" w:rsidP="00BF2A99">
      <w:pPr>
        <w:ind w:firstLine="709"/>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16D3558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4843A56" w14:textId="48E226E6" w:rsidR="00BF2A99" w:rsidRPr="00BF2A99" w:rsidRDefault="00BF2A99" w:rsidP="00BF2A99">
      <w:pPr>
        <w:ind w:firstLine="709"/>
        <w:rPr>
          <w:sz w:val="20"/>
          <w:lang w:val="ru-BY"/>
        </w:rPr>
      </w:pPr>
      <w:proofErr w:type="spellStart"/>
      <w:r w:rsidRPr="00BF2A99">
        <w:rPr>
          <w:sz w:val="20"/>
          <w:lang w:val="ru-BY"/>
        </w:rPr>
        <w:t>pressed</w:t>
      </w:r>
      <w:proofErr w:type="spellEnd"/>
      <w:r w:rsidRPr="00BF2A99">
        <w:rPr>
          <w:sz w:val="20"/>
          <w:lang w:val="ru-BY"/>
        </w:rPr>
        <w:t xml:space="preserve"> := True;</w:t>
      </w:r>
    </w:p>
    <w:p w14:paraId="1FBED47A" w14:textId="26FB1282" w:rsidR="00BF2A99" w:rsidRPr="00BF2A99" w:rsidRDefault="00BF2A99" w:rsidP="00BF2A99">
      <w:pPr>
        <w:ind w:firstLine="709"/>
        <w:rPr>
          <w:sz w:val="20"/>
          <w:lang w:val="ru-BY"/>
        </w:rPr>
      </w:pPr>
      <w:proofErr w:type="spellStart"/>
      <w:r w:rsidRPr="00BF2A99">
        <w:rPr>
          <w:sz w:val="20"/>
          <w:lang w:val="ru-BY"/>
        </w:rPr>
        <w:t>oldPos</w:t>
      </w:r>
      <w:proofErr w:type="spellEnd"/>
      <w:r w:rsidRPr="00BF2A99">
        <w:rPr>
          <w:sz w:val="20"/>
          <w:lang w:val="ru-BY"/>
        </w:rPr>
        <w:t xml:space="preserve"> := Point(Form2.CalcCursorPos.x, Form2.CalcCursorPos.y);</w:t>
      </w:r>
    </w:p>
    <w:p w14:paraId="76EA20FC"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E753DB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TForm2.PaintBox1MouseMove(</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Shift: </w:t>
      </w:r>
      <w:proofErr w:type="spellStart"/>
      <w:r w:rsidRPr="00BF2A99">
        <w:rPr>
          <w:sz w:val="20"/>
          <w:lang w:val="ru-BY"/>
        </w:rPr>
        <w:t>TShiftState</w:t>
      </w:r>
      <w:proofErr w:type="spellEnd"/>
      <w:r w:rsidRPr="00BF2A99">
        <w:rPr>
          <w:sz w:val="20"/>
          <w:lang w:val="ru-BY"/>
        </w:rPr>
        <w:t>;</w:t>
      </w:r>
    </w:p>
    <w:p w14:paraId="12CC4449" w14:textId="0901CD9C" w:rsidR="00BF2A99" w:rsidRPr="00BF2A99" w:rsidRDefault="00BF2A99" w:rsidP="00BF2A99">
      <w:pPr>
        <w:ind w:firstLine="709"/>
        <w:rPr>
          <w:sz w:val="20"/>
          <w:lang w:val="ru-BY"/>
        </w:rPr>
      </w:pPr>
      <w:r w:rsidRPr="00BF2A99">
        <w:rPr>
          <w:sz w:val="20"/>
          <w:lang w:val="ru-BY"/>
        </w:rPr>
        <w:t xml:space="preserve">X, Y: </w:t>
      </w:r>
      <w:proofErr w:type="spellStart"/>
      <w:r w:rsidRPr="00BF2A99">
        <w:rPr>
          <w:sz w:val="20"/>
          <w:lang w:val="ru-BY"/>
        </w:rPr>
        <w:t>Integer</w:t>
      </w:r>
      <w:proofErr w:type="spellEnd"/>
      <w:r w:rsidRPr="00BF2A99">
        <w:rPr>
          <w:sz w:val="20"/>
          <w:lang w:val="ru-BY"/>
        </w:rPr>
        <w:t>);</w:t>
      </w:r>
    </w:p>
    <w:p w14:paraId="4164529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40C1AC9F" w14:textId="25399EFC" w:rsidR="00BF2A99" w:rsidRPr="00BF2A99" w:rsidRDefault="00BF2A99" w:rsidP="00BF2A99">
      <w:pPr>
        <w:ind w:firstLine="709"/>
        <w:rPr>
          <w:sz w:val="20"/>
          <w:lang w:val="ru-BY"/>
        </w:rPr>
      </w:pP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pressed</w:t>
      </w:r>
      <w:proofErr w:type="spellEnd"/>
      <w:r w:rsidRPr="00BF2A99">
        <w:rPr>
          <w:sz w:val="20"/>
          <w:lang w:val="ru-BY"/>
        </w:rPr>
        <w:t xml:space="preserve"> </w:t>
      </w:r>
      <w:proofErr w:type="spellStart"/>
      <w:r w:rsidRPr="00BF2A99">
        <w:rPr>
          <w:sz w:val="20"/>
          <w:lang w:val="ru-BY"/>
        </w:rPr>
        <w:t>then</w:t>
      </w:r>
      <w:proofErr w:type="spellEnd"/>
    </w:p>
    <w:p w14:paraId="61081EF6" w14:textId="2E94DDB3" w:rsidR="00BF2A99" w:rsidRPr="00BF2A99" w:rsidRDefault="00BF2A99" w:rsidP="00BF2A99">
      <w:pPr>
        <w:ind w:firstLine="709"/>
        <w:rPr>
          <w:sz w:val="20"/>
          <w:lang w:val="ru-BY"/>
        </w:rPr>
      </w:pPr>
      <w:proofErr w:type="spellStart"/>
      <w:r w:rsidRPr="00BF2A99">
        <w:rPr>
          <w:sz w:val="20"/>
          <w:lang w:val="ru-BY"/>
        </w:rPr>
        <w:t>begin</w:t>
      </w:r>
      <w:proofErr w:type="spellEnd"/>
    </w:p>
    <w:p w14:paraId="0F989CFC" w14:textId="2009DFB1" w:rsidR="00BF2A99" w:rsidRPr="00BF2A99" w:rsidRDefault="00BF2A99" w:rsidP="00BF2A99">
      <w:pPr>
        <w:ind w:firstLine="709"/>
        <w:rPr>
          <w:sz w:val="20"/>
          <w:lang w:val="ru-BY"/>
        </w:rPr>
      </w:pPr>
      <w:proofErr w:type="spellStart"/>
      <w:r w:rsidRPr="00BF2A99">
        <w:rPr>
          <w:sz w:val="20"/>
          <w:lang w:val="ru-BY"/>
        </w:rPr>
        <w:t>var</w:t>
      </w:r>
      <w:proofErr w:type="spellEnd"/>
    </w:p>
    <w:p w14:paraId="6CCB2C50" w14:textId="35D73D9A" w:rsidR="00BF2A99" w:rsidRPr="00BF2A99" w:rsidRDefault="00BF2A99" w:rsidP="00BF2A99">
      <w:pPr>
        <w:ind w:firstLine="709"/>
        <w:rPr>
          <w:sz w:val="20"/>
          <w:lang w:val="ru-BY"/>
        </w:rPr>
      </w:pPr>
      <w:r w:rsidRPr="00BF2A99">
        <w:rPr>
          <w:sz w:val="20"/>
          <w:lang w:val="ru-BY"/>
        </w:rPr>
        <w:t xml:space="preserve">Delta: </w:t>
      </w:r>
      <w:proofErr w:type="spellStart"/>
      <w:r w:rsidRPr="00BF2A99">
        <w:rPr>
          <w:sz w:val="20"/>
          <w:lang w:val="ru-BY"/>
        </w:rPr>
        <w:t>TPoint</w:t>
      </w:r>
      <w:proofErr w:type="spellEnd"/>
      <w:r w:rsidRPr="00BF2A99">
        <w:rPr>
          <w:sz w:val="20"/>
          <w:lang w:val="ru-BY"/>
        </w:rPr>
        <w:t>;</w:t>
      </w:r>
    </w:p>
    <w:p w14:paraId="496FDED1" w14:textId="1D630E8B" w:rsidR="00BF2A99" w:rsidRPr="00BF2A99" w:rsidRDefault="00BF2A99" w:rsidP="00BF2A99">
      <w:pPr>
        <w:ind w:firstLine="709"/>
        <w:rPr>
          <w:sz w:val="20"/>
          <w:lang w:val="ru-BY"/>
        </w:rPr>
      </w:pPr>
      <w:proofErr w:type="spellStart"/>
      <w:r w:rsidRPr="00BF2A99">
        <w:rPr>
          <w:sz w:val="20"/>
          <w:lang w:val="ru-BY"/>
        </w:rPr>
        <w:t>Delta.X</w:t>
      </w:r>
      <w:proofErr w:type="spellEnd"/>
      <w:r w:rsidRPr="00BF2A99">
        <w:rPr>
          <w:sz w:val="20"/>
          <w:lang w:val="ru-BY"/>
        </w:rPr>
        <w:t xml:space="preserve"> := Form2.CalcCursorPos.x - </w:t>
      </w:r>
      <w:proofErr w:type="spellStart"/>
      <w:r w:rsidRPr="00BF2A99">
        <w:rPr>
          <w:sz w:val="20"/>
          <w:lang w:val="ru-BY"/>
        </w:rPr>
        <w:t>oldPos.X</w:t>
      </w:r>
      <w:proofErr w:type="spellEnd"/>
      <w:r w:rsidRPr="00BF2A99">
        <w:rPr>
          <w:sz w:val="20"/>
          <w:lang w:val="ru-BY"/>
        </w:rPr>
        <w:t>;</w:t>
      </w:r>
    </w:p>
    <w:p w14:paraId="63C3C52D" w14:textId="7C31BCEA" w:rsidR="00BF2A99" w:rsidRPr="00BF2A99" w:rsidRDefault="00BF2A99" w:rsidP="00BF2A99">
      <w:pPr>
        <w:ind w:firstLine="709"/>
        <w:rPr>
          <w:sz w:val="20"/>
          <w:lang w:val="ru-BY"/>
        </w:rPr>
      </w:pPr>
      <w:proofErr w:type="spellStart"/>
      <w:r w:rsidRPr="00BF2A99">
        <w:rPr>
          <w:sz w:val="20"/>
          <w:lang w:val="ru-BY"/>
        </w:rPr>
        <w:t>Delta.Y</w:t>
      </w:r>
      <w:proofErr w:type="spellEnd"/>
      <w:r w:rsidRPr="00BF2A99">
        <w:rPr>
          <w:sz w:val="20"/>
          <w:lang w:val="ru-BY"/>
        </w:rPr>
        <w:t xml:space="preserve"> := Form2.CalcCursorPos.Y - </w:t>
      </w:r>
      <w:proofErr w:type="spellStart"/>
      <w:r w:rsidRPr="00BF2A99">
        <w:rPr>
          <w:sz w:val="20"/>
          <w:lang w:val="ru-BY"/>
        </w:rPr>
        <w:t>oldPos.Y</w:t>
      </w:r>
      <w:proofErr w:type="spellEnd"/>
      <w:r w:rsidRPr="00BF2A99">
        <w:rPr>
          <w:sz w:val="20"/>
          <w:lang w:val="ru-BY"/>
        </w:rPr>
        <w:t>;</w:t>
      </w:r>
    </w:p>
    <w:p w14:paraId="68703399" w14:textId="1B2955B8" w:rsidR="00BF2A99" w:rsidRPr="00BF2A99" w:rsidRDefault="00BF2A99" w:rsidP="00BF2A99">
      <w:pPr>
        <w:ind w:firstLine="709"/>
        <w:rPr>
          <w:sz w:val="20"/>
          <w:lang w:val="ru-BY"/>
        </w:rPr>
      </w:pPr>
      <w:r w:rsidRPr="00BF2A99">
        <w:rPr>
          <w:sz w:val="20"/>
          <w:lang w:val="ru-BY"/>
        </w:rPr>
        <w:t xml:space="preserve">PaintBox1.offset := </w:t>
      </w:r>
      <w:proofErr w:type="spellStart"/>
      <w:r w:rsidRPr="00BF2A99">
        <w:rPr>
          <w:sz w:val="20"/>
          <w:lang w:val="ru-BY"/>
        </w:rPr>
        <w:t>PointF</w:t>
      </w:r>
      <w:proofErr w:type="spellEnd"/>
      <w:r w:rsidRPr="00BF2A99">
        <w:rPr>
          <w:sz w:val="20"/>
          <w:lang w:val="ru-BY"/>
        </w:rPr>
        <w:t>(PaintBox1.offset.X -</w:t>
      </w:r>
      <w:proofErr w:type="spellStart"/>
      <w:r w:rsidRPr="00BF2A99">
        <w:rPr>
          <w:sz w:val="20"/>
          <w:lang w:val="ru-BY"/>
        </w:rPr>
        <w:t>Delta.X</w:t>
      </w:r>
      <w:proofErr w:type="spellEnd"/>
      <w:r w:rsidRPr="00BF2A99">
        <w:rPr>
          <w:sz w:val="20"/>
          <w:lang w:val="ru-BY"/>
        </w:rPr>
        <w:t>/PaintBox1.cell.X,</w:t>
      </w:r>
    </w:p>
    <w:p w14:paraId="33787622" w14:textId="1BCA3F4D" w:rsidR="00BF2A99" w:rsidRPr="00BF2A99" w:rsidRDefault="00BF2A99" w:rsidP="00BF2A99">
      <w:pPr>
        <w:ind w:firstLine="709"/>
        <w:rPr>
          <w:sz w:val="20"/>
          <w:lang w:val="ru-BY"/>
        </w:rPr>
      </w:pPr>
      <w:r w:rsidRPr="00BF2A99">
        <w:rPr>
          <w:sz w:val="20"/>
          <w:lang w:val="ru-BY"/>
        </w:rPr>
        <w:t>PaintBox1.offset.Y +</w:t>
      </w:r>
      <w:proofErr w:type="spellStart"/>
      <w:r w:rsidRPr="00BF2A99">
        <w:rPr>
          <w:sz w:val="20"/>
          <w:lang w:val="ru-BY"/>
        </w:rPr>
        <w:t>Delta.Y</w:t>
      </w:r>
      <w:proofErr w:type="spellEnd"/>
      <w:r w:rsidRPr="00BF2A99">
        <w:rPr>
          <w:sz w:val="20"/>
          <w:lang w:val="ru-BY"/>
        </w:rPr>
        <w:t>/PaintBox1.cell.Y);</w:t>
      </w:r>
    </w:p>
    <w:p w14:paraId="2F58D25D" w14:textId="38EB1D14" w:rsidR="00BF2A99" w:rsidRPr="00BF2A99" w:rsidRDefault="00BF2A99" w:rsidP="00BF2A99">
      <w:pPr>
        <w:ind w:firstLine="709"/>
        <w:rPr>
          <w:sz w:val="20"/>
          <w:lang w:val="ru-BY"/>
        </w:rPr>
      </w:pPr>
      <w:r w:rsidRPr="00BF2A99">
        <w:rPr>
          <w:sz w:val="20"/>
          <w:lang w:val="ru-BY"/>
        </w:rPr>
        <w:t>PaintBox1.Invalidate;</w:t>
      </w:r>
    </w:p>
    <w:p w14:paraId="7D8B15B8" w14:textId="2EC75345" w:rsidR="00BF2A99" w:rsidRPr="00BF2A99" w:rsidRDefault="00BF2A99" w:rsidP="00BF2A99">
      <w:pPr>
        <w:ind w:firstLine="709"/>
        <w:rPr>
          <w:sz w:val="20"/>
          <w:lang w:val="ru-BY"/>
        </w:rPr>
      </w:pPr>
      <w:proofErr w:type="spellStart"/>
      <w:r w:rsidRPr="00BF2A99">
        <w:rPr>
          <w:sz w:val="20"/>
          <w:lang w:val="ru-BY"/>
        </w:rPr>
        <w:t>oldPos</w:t>
      </w:r>
      <w:proofErr w:type="spellEnd"/>
      <w:r w:rsidRPr="00BF2A99">
        <w:rPr>
          <w:sz w:val="20"/>
          <w:lang w:val="ru-BY"/>
        </w:rPr>
        <w:t>:=Form2.CalcCursorPos;</w:t>
      </w:r>
    </w:p>
    <w:p w14:paraId="5BCD2F2D" w14:textId="2FD2511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997AA96"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DE9166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TForm2.PaintBox1MouseUp(</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 xml:space="preserve">; </w:t>
      </w:r>
      <w:proofErr w:type="spellStart"/>
      <w:r w:rsidRPr="00BF2A99">
        <w:rPr>
          <w:sz w:val="20"/>
          <w:lang w:val="ru-BY"/>
        </w:rPr>
        <w:t>Button</w:t>
      </w:r>
      <w:proofErr w:type="spellEnd"/>
      <w:r w:rsidRPr="00BF2A99">
        <w:rPr>
          <w:sz w:val="20"/>
          <w:lang w:val="ru-BY"/>
        </w:rPr>
        <w:t xml:space="preserve">: </w:t>
      </w:r>
      <w:proofErr w:type="spellStart"/>
      <w:r w:rsidRPr="00BF2A99">
        <w:rPr>
          <w:sz w:val="20"/>
          <w:lang w:val="ru-BY"/>
        </w:rPr>
        <w:t>TMouseButton</w:t>
      </w:r>
      <w:proofErr w:type="spellEnd"/>
      <w:r w:rsidRPr="00BF2A99">
        <w:rPr>
          <w:sz w:val="20"/>
          <w:lang w:val="ru-BY"/>
        </w:rPr>
        <w:t>;</w:t>
      </w:r>
    </w:p>
    <w:p w14:paraId="220E91FE" w14:textId="327D9CB9" w:rsidR="00BF2A99" w:rsidRPr="00BF2A99" w:rsidRDefault="00BF2A99" w:rsidP="00BF2A99">
      <w:pPr>
        <w:rPr>
          <w:sz w:val="20"/>
          <w:lang w:val="ru-BY"/>
        </w:rPr>
      </w:pPr>
      <w:r w:rsidRPr="00BF2A99">
        <w:rPr>
          <w:sz w:val="20"/>
          <w:lang w:val="ru-BY"/>
        </w:rPr>
        <w:t xml:space="preserve">Shift: </w:t>
      </w:r>
      <w:proofErr w:type="spellStart"/>
      <w:r w:rsidRPr="00BF2A99">
        <w:rPr>
          <w:sz w:val="20"/>
          <w:lang w:val="ru-BY"/>
        </w:rPr>
        <w:t>TShiftState</w:t>
      </w:r>
      <w:proofErr w:type="spellEnd"/>
      <w:r w:rsidRPr="00BF2A99">
        <w:rPr>
          <w:sz w:val="20"/>
          <w:lang w:val="ru-BY"/>
        </w:rPr>
        <w:t xml:space="preserve">; X, Y: </w:t>
      </w:r>
      <w:proofErr w:type="spellStart"/>
      <w:r w:rsidRPr="00BF2A99">
        <w:rPr>
          <w:sz w:val="20"/>
          <w:lang w:val="ru-BY"/>
        </w:rPr>
        <w:t>Integer</w:t>
      </w:r>
      <w:proofErr w:type="spellEnd"/>
      <w:r w:rsidRPr="00BF2A99">
        <w:rPr>
          <w:sz w:val="20"/>
          <w:lang w:val="ru-BY"/>
        </w:rPr>
        <w:t>);</w:t>
      </w:r>
    </w:p>
    <w:p w14:paraId="240385E2"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633E2F4" w14:textId="17F235FC" w:rsidR="00BF2A99" w:rsidRPr="00BF2A99" w:rsidRDefault="00BF2A99" w:rsidP="00BF2A99">
      <w:pPr>
        <w:ind w:firstLine="709"/>
        <w:rPr>
          <w:sz w:val="20"/>
          <w:lang w:val="ru-BY"/>
        </w:rPr>
      </w:pPr>
      <w:proofErr w:type="spellStart"/>
      <w:r w:rsidRPr="00BF2A99">
        <w:rPr>
          <w:sz w:val="20"/>
          <w:lang w:val="ru-BY"/>
        </w:rPr>
        <w:t>pressed</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7F9678C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A4C888"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TForm2.HandlePaint(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2EADD9A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E83CA1C" w14:textId="420DB0AE" w:rsidR="00BF2A99" w:rsidRPr="00BF2A99" w:rsidRDefault="00BF2A99" w:rsidP="00BF2A99">
      <w:pPr>
        <w:ind w:firstLine="709"/>
        <w:rPr>
          <w:sz w:val="20"/>
          <w:lang w:val="ru-BY"/>
        </w:rPr>
      </w:pPr>
      <w:r w:rsidRPr="00BF2A99">
        <w:rPr>
          <w:sz w:val="20"/>
          <w:lang w:val="ru-BY"/>
        </w:rPr>
        <w:t>Form2.PaintBox1.Invalidate;</w:t>
      </w:r>
    </w:p>
    <w:p w14:paraId="00ED8A5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1AD7EE6"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TForm2.PaintBox1Paint(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7EA31CF"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8591BD" w14:textId="223FDC87" w:rsidR="00BF2A99" w:rsidRPr="00BF2A99" w:rsidRDefault="00BF2A99" w:rsidP="00BF2A99">
      <w:pPr>
        <w:ind w:firstLine="709"/>
        <w:rPr>
          <w:sz w:val="20"/>
          <w:lang w:val="ru-BY"/>
        </w:rPr>
      </w:pPr>
      <w:proofErr w:type="spellStart"/>
      <w:r w:rsidRPr="00BF2A99">
        <w:rPr>
          <w:sz w:val="20"/>
          <w:lang w:val="ru-BY"/>
        </w:rPr>
        <w:t>var</w:t>
      </w:r>
      <w:proofErr w:type="spellEnd"/>
    </w:p>
    <w:p w14:paraId="2534DAB3" w14:textId="06FBEE4E" w:rsidR="00BF2A99" w:rsidRPr="00BF2A99" w:rsidRDefault="00BF2A99" w:rsidP="00BF2A99">
      <w:pPr>
        <w:ind w:firstLine="709"/>
        <w:rPr>
          <w:sz w:val="20"/>
          <w:lang w:val="ru-BY"/>
        </w:rPr>
      </w:pPr>
      <w:proofErr w:type="spellStart"/>
      <w:r w:rsidRPr="00BF2A99">
        <w:rPr>
          <w:sz w:val="20"/>
          <w:lang w:val="ru-BY"/>
        </w:rPr>
        <w:t>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77B6D319" w14:textId="09F1CFDA" w:rsidR="00BF2A99" w:rsidRPr="00BF2A99" w:rsidRDefault="00BF2A99" w:rsidP="00BF2A99">
      <w:pPr>
        <w:ind w:firstLine="709"/>
        <w:rPr>
          <w:sz w:val="20"/>
          <w:lang w:val="ru-BY"/>
        </w:rPr>
      </w:pPr>
      <w:proofErr w:type="spellStart"/>
      <w:r w:rsidRPr="00BF2A99">
        <w:rPr>
          <w:sz w:val="20"/>
          <w:lang w:val="ru-BY"/>
        </w:rPr>
        <w:t>frame</w:t>
      </w:r>
      <w:proofErr w:type="spellEnd"/>
      <w:r w:rsidRPr="00BF2A99">
        <w:rPr>
          <w:sz w:val="20"/>
          <w:lang w:val="ru-BY"/>
        </w:rPr>
        <w:t xml:space="preserve"> := PaintBox1.getNewFrame;</w:t>
      </w:r>
    </w:p>
    <w:p w14:paraId="53667E6B" w14:textId="7FFADD8E" w:rsidR="00BF2A99" w:rsidRPr="00BF2A99" w:rsidRDefault="00BF2A99" w:rsidP="00BF2A99">
      <w:pPr>
        <w:ind w:firstLine="709"/>
        <w:rPr>
          <w:sz w:val="20"/>
          <w:lang w:val="ru-BY"/>
        </w:rPr>
      </w:pPr>
      <w:r w:rsidRPr="00BF2A99">
        <w:rPr>
          <w:sz w:val="20"/>
          <w:lang w:val="ru-BY"/>
        </w:rPr>
        <w:t xml:space="preserve">PaintBox1.Canvas.draw(0, 0, </w:t>
      </w:r>
      <w:proofErr w:type="spellStart"/>
      <w:r w:rsidRPr="00BF2A99">
        <w:rPr>
          <w:sz w:val="20"/>
          <w:lang w:val="ru-BY"/>
        </w:rPr>
        <w:t>frame</w:t>
      </w:r>
      <w:proofErr w:type="spellEnd"/>
      <w:r w:rsidRPr="00BF2A99">
        <w:rPr>
          <w:sz w:val="20"/>
          <w:lang w:val="ru-BY"/>
        </w:rPr>
        <w:t>);</w:t>
      </w:r>
    </w:p>
    <w:p w14:paraId="2E002B0C" w14:textId="4F41C561"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E3DB432" w14:textId="307A1893" w:rsidR="00BF2A99" w:rsidRDefault="00BF2A99" w:rsidP="00BF2A99">
      <w:pPr>
        <w:ind w:firstLine="709"/>
        <w:rPr>
          <w:sz w:val="20"/>
          <w:lang w:val="ru-BY"/>
        </w:rPr>
      </w:pPr>
      <w:proofErr w:type="spellStart"/>
      <w:r w:rsidRPr="00BF2A99">
        <w:rPr>
          <w:sz w:val="20"/>
          <w:lang w:val="ru-BY"/>
        </w:rPr>
        <w:t>end</w:t>
      </w:r>
      <w:proofErr w:type="spellEnd"/>
      <w:r>
        <w:rPr>
          <w:sz w:val="20"/>
          <w:lang w:val="ru-BY"/>
        </w:rPr>
        <w:t>.</w:t>
      </w:r>
    </w:p>
    <w:p w14:paraId="0EFFF09F" w14:textId="77777777" w:rsidR="00BF2A99" w:rsidRDefault="00BF2A99" w:rsidP="00BF2A99">
      <w:pPr>
        <w:ind w:firstLine="709"/>
        <w:rPr>
          <w:sz w:val="20"/>
          <w:lang w:val="ru-BY"/>
        </w:rPr>
      </w:pPr>
    </w:p>
    <w:p w14:paraId="6321BAF8"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200E96E9" w14:textId="77777777" w:rsidR="00BF2A99" w:rsidRPr="00BF2A99" w:rsidRDefault="00BF2A99" w:rsidP="00BF2A99">
      <w:pPr>
        <w:ind w:firstLine="709"/>
        <w:rPr>
          <w:sz w:val="20"/>
          <w:lang w:val="ru-BY"/>
        </w:rPr>
      </w:pPr>
    </w:p>
    <w:p w14:paraId="6AC021D0"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67DE191A" w14:textId="77777777" w:rsidR="00BF2A99" w:rsidRPr="00BF2A99" w:rsidRDefault="00BF2A99" w:rsidP="00BF2A99">
      <w:pPr>
        <w:ind w:firstLine="709"/>
        <w:rPr>
          <w:sz w:val="20"/>
          <w:lang w:val="ru-BY"/>
        </w:rPr>
      </w:pPr>
    </w:p>
    <w:p w14:paraId="4E75F3E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1E1AC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SysUtils</w:t>
      </w:r>
      <w:proofErr w:type="spellEnd"/>
      <w:r w:rsidRPr="00BF2A99">
        <w:rPr>
          <w:sz w:val="20"/>
          <w:lang w:val="ru-BY"/>
        </w:rPr>
        <w:t xml:space="preserve">, </w:t>
      </w:r>
      <w:proofErr w:type="spellStart"/>
      <w:r w:rsidRPr="00BF2A99">
        <w:rPr>
          <w:sz w:val="20"/>
          <w:lang w:val="ru-BY"/>
        </w:rPr>
        <w:t>System.Character</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w:t>
      </w:r>
    </w:p>
    <w:p w14:paraId="059BAD0E" w14:textId="77777777" w:rsidR="00BF2A99" w:rsidRPr="00BF2A99" w:rsidRDefault="00BF2A99" w:rsidP="00BF2A99">
      <w:pPr>
        <w:ind w:firstLine="709"/>
        <w:rPr>
          <w:sz w:val="20"/>
          <w:lang w:val="ru-BY"/>
        </w:rPr>
      </w:pPr>
    </w:p>
    <w:p w14:paraId="404A9E98" w14:textId="77777777" w:rsidR="00BF2A99" w:rsidRPr="00BF2A99" w:rsidRDefault="00BF2A99" w:rsidP="00BF2A99">
      <w:pPr>
        <w:ind w:firstLine="709"/>
        <w:rPr>
          <w:sz w:val="20"/>
          <w:lang w:val="ru-BY"/>
        </w:rPr>
      </w:pPr>
      <w:proofErr w:type="spellStart"/>
      <w:r w:rsidRPr="00BF2A99">
        <w:rPr>
          <w:sz w:val="20"/>
          <w:lang w:val="ru-BY"/>
        </w:rPr>
        <w:lastRenderedPageBreak/>
        <w:t>function</w:t>
      </w:r>
      <w:proofErr w:type="spellEnd"/>
      <w:r w:rsidRPr="00BF2A99">
        <w:rPr>
          <w:sz w:val="20"/>
          <w:lang w:val="ru-BY"/>
        </w:rPr>
        <w:t xml:space="preserve"> </w:t>
      </w:r>
      <w:proofErr w:type="spellStart"/>
      <w:r w:rsidRPr="00BF2A99">
        <w:rPr>
          <w:sz w:val="20"/>
          <w:lang w:val="ru-BY"/>
        </w:rPr>
        <w:t>Evaluate</w:t>
      </w:r>
      <w:proofErr w:type="spellEnd"/>
      <w:r w:rsidRPr="00BF2A99">
        <w:rPr>
          <w:sz w:val="20"/>
          <w:lang w:val="ru-BY"/>
        </w:rPr>
        <w:t>(</w:t>
      </w:r>
      <w:proofErr w:type="spellStart"/>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09B30304" w14:textId="77777777" w:rsidR="00BF2A99" w:rsidRPr="00BF2A99" w:rsidRDefault="00BF2A99" w:rsidP="00BF2A99">
      <w:pPr>
        <w:ind w:firstLine="709"/>
        <w:rPr>
          <w:sz w:val="20"/>
          <w:lang w:val="ru-BY"/>
        </w:rPr>
      </w:pPr>
    </w:p>
    <w:p w14:paraId="3387631B"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6BF1D48E" w14:textId="77777777" w:rsidR="00BF2A99" w:rsidRPr="00BF2A99" w:rsidRDefault="00BF2A99" w:rsidP="00BF2A99">
      <w:pPr>
        <w:ind w:firstLine="709"/>
        <w:rPr>
          <w:sz w:val="20"/>
          <w:lang w:val="ru-BY"/>
        </w:rPr>
      </w:pPr>
    </w:p>
    <w:p w14:paraId="37742BF2"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EC6AD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token</w:t>
      </w:r>
      <w:proofErr w:type="spellEnd"/>
      <w:r w:rsidRPr="00BF2A99">
        <w:rPr>
          <w:sz w:val="20"/>
          <w:lang w:val="ru-BY"/>
        </w:rPr>
        <w:t xml:space="preserve"> = </w:t>
      </w:r>
      <w:proofErr w:type="spellStart"/>
      <w:r w:rsidRPr="00BF2A99">
        <w:rPr>
          <w:sz w:val="20"/>
          <w:lang w:val="ru-BY"/>
        </w:rPr>
        <w:t>record</w:t>
      </w:r>
      <w:proofErr w:type="spellEnd"/>
    </w:p>
    <w:p w14:paraId="26EE24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w:t>
      </w:r>
    </w:p>
    <w:p w14:paraId="190234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val</w:t>
      </w:r>
      <w:proofErr w:type="spellEnd"/>
      <w:r w:rsidRPr="00BF2A99">
        <w:rPr>
          <w:sz w:val="20"/>
          <w:lang w:val="ru-BY"/>
        </w:rPr>
        <w:t>: Double;</w:t>
      </w:r>
    </w:p>
    <w:p w14:paraId="049D48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priority</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2103E6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A6B38C" w14:textId="77777777" w:rsidR="00BF2A99" w:rsidRPr="00BF2A99" w:rsidRDefault="00BF2A99" w:rsidP="00BF2A99">
      <w:pPr>
        <w:ind w:firstLine="709"/>
        <w:rPr>
          <w:sz w:val="20"/>
          <w:lang w:val="ru-BY"/>
        </w:rPr>
      </w:pPr>
    </w:p>
    <w:p w14:paraId="6F42D5B4"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GetToken</w:t>
      </w:r>
      <w:proofErr w:type="spellEnd"/>
      <w:r w:rsidRPr="00BF2A99">
        <w:rPr>
          <w:sz w:val="20"/>
          <w:lang w:val="ru-BY"/>
        </w:rPr>
        <w:t>(</w:t>
      </w:r>
      <w:proofErr w:type="spellStart"/>
      <w:r w:rsidRPr="00BF2A99">
        <w:rPr>
          <w:sz w:val="20"/>
          <w:lang w:val="ru-BY"/>
        </w:rPr>
        <w:t>str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off</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720D3E0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01121C51"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2ED50DB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E7B16F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pi</w:t>
      </w:r>
      <w:proofErr w:type="spellEnd"/>
      <w:r w:rsidRPr="00BF2A99">
        <w:rPr>
          <w:sz w:val="20"/>
          <w:lang w:val="ru-BY"/>
        </w:rPr>
        <w:t xml:space="preserve">' </w:t>
      </w:r>
      <w:proofErr w:type="spellStart"/>
      <w:r w:rsidRPr="00BF2A99">
        <w:rPr>
          <w:sz w:val="20"/>
          <w:lang w:val="ru-BY"/>
        </w:rPr>
        <w:t>then</w:t>
      </w:r>
      <w:proofErr w:type="spellEnd"/>
    </w:p>
    <w:p w14:paraId="132CF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A61B7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Pi</w:t>
      </w:r>
      <w:proofErr w:type="spellEnd"/>
      <w:r w:rsidRPr="00BF2A99">
        <w:rPr>
          <w:sz w:val="20"/>
          <w:lang w:val="ru-BY"/>
        </w:rPr>
        <w:t>;</w:t>
      </w:r>
    </w:p>
    <w:p w14:paraId="6279B1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719E3774"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5DC262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541822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(True);</w:t>
      </w:r>
    </w:p>
    <w:p w14:paraId="3D2BFB9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B60E5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'e' </w:t>
      </w:r>
      <w:proofErr w:type="spellStart"/>
      <w:r w:rsidRPr="00BF2A99">
        <w:rPr>
          <w:sz w:val="20"/>
          <w:lang w:val="ru-BY"/>
        </w:rPr>
        <w:t>then</w:t>
      </w:r>
      <w:proofErr w:type="spellEnd"/>
    </w:p>
    <w:p w14:paraId="2F54C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A716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(1);</w:t>
      </w:r>
    </w:p>
    <w:p w14:paraId="621D72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1ECF52B5"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12A4A4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141C5D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(True);</w:t>
      </w:r>
    </w:p>
    <w:p w14:paraId="634EDA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32D2903" w14:textId="77777777" w:rsidR="00BF2A99" w:rsidRPr="00BF2A99" w:rsidRDefault="00BF2A99" w:rsidP="00BF2A99">
      <w:pPr>
        <w:ind w:firstLine="709"/>
        <w:rPr>
          <w:sz w:val="20"/>
          <w:lang w:val="ru-BY"/>
        </w:rPr>
      </w:pPr>
    </w:p>
    <w:p w14:paraId="568B54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3A45ACB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1E00A1A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w:t>
      </w:r>
      <w:proofErr w:type="spellStart"/>
      <w:r w:rsidRPr="00BF2A99">
        <w:rPr>
          <w:sz w:val="20"/>
          <w:lang w:val="ru-BY"/>
        </w:rPr>
        <w:t>off</w:t>
      </w:r>
      <w:proofErr w:type="spellEnd"/>
      <w:r w:rsidRPr="00BF2A99">
        <w:rPr>
          <w:sz w:val="20"/>
          <w:lang w:val="ru-BY"/>
        </w:rPr>
        <w:t xml:space="preserve"> + 5;</w:t>
      </w:r>
    </w:p>
    <w:p w14:paraId="194773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6537B552"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str</w:t>
      </w:r>
      <w:proofErr w:type="spellEnd"/>
    </w:p>
    <w:p w14:paraId="2534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577CD09E"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tg</w:t>
      </w:r>
      <w:proofErr w:type="spellEnd"/>
      <w:r w:rsidRPr="00BF2A99">
        <w:rPr>
          <w:sz w:val="20"/>
          <w:lang w:val="ru-BY"/>
        </w:rPr>
        <w:t>'</w:t>
      </w:r>
    </w:p>
    <w:p w14:paraId="6A5C2B0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w:t>
      </w:r>
      <w:proofErr w:type="spellEnd"/>
      <w:r w:rsidRPr="00BF2A99">
        <w:rPr>
          <w:sz w:val="20"/>
          <w:lang w:val="ru-BY"/>
        </w:rPr>
        <w:t xml:space="preserve">') </w:t>
      </w:r>
      <w:proofErr w:type="spellStart"/>
      <w:r w:rsidRPr="00BF2A99">
        <w:rPr>
          <w:sz w:val="20"/>
          <w:lang w:val="ru-BY"/>
        </w:rPr>
        <w:t>then</w:t>
      </w:r>
      <w:proofErr w:type="spellEnd"/>
    </w:p>
    <w:p w14:paraId="6CEB2EB0"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ctg</w:t>
      </w:r>
      <w:proofErr w:type="spellEnd"/>
      <w:r w:rsidRPr="00BF2A99">
        <w:rPr>
          <w:sz w:val="20"/>
          <w:lang w:val="ru-BY"/>
        </w:rPr>
        <w:t>'</w:t>
      </w:r>
    </w:p>
    <w:p w14:paraId="156B07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module</w:t>
      </w:r>
      <w:proofErr w:type="spellEnd"/>
      <w:r w:rsidRPr="00BF2A99">
        <w:rPr>
          <w:sz w:val="20"/>
          <w:lang w:val="ru-BY"/>
        </w:rPr>
        <w:t xml:space="preserve">') </w:t>
      </w:r>
      <w:proofErr w:type="spellStart"/>
      <w:r w:rsidRPr="00BF2A99">
        <w:rPr>
          <w:sz w:val="20"/>
          <w:lang w:val="ru-BY"/>
        </w:rPr>
        <w:t>then</w:t>
      </w:r>
      <w:proofErr w:type="spellEnd"/>
    </w:p>
    <w:p w14:paraId="461B0D66"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abs</w:t>
      </w:r>
      <w:proofErr w:type="spellEnd"/>
      <w:r w:rsidRPr="00BF2A99">
        <w:rPr>
          <w:sz w:val="20"/>
          <w:lang w:val="ru-BY"/>
        </w:rPr>
        <w:t>'</w:t>
      </w:r>
    </w:p>
    <w:p w14:paraId="16DDCB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sinh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55DFADAB"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sh</w:t>
      </w:r>
      <w:proofErr w:type="spellEnd"/>
      <w:r w:rsidRPr="00BF2A99">
        <w:rPr>
          <w:sz w:val="20"/>
          <w:lang w:val="ru-BY"/>
        </w:rPr>
        <w:t>'</w:t>
      </w:r>
    </w:p>
    <w:p w14:paraId="011656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cosh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50F5137A"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ch</w:t>
      </w:r>
      <w:proofErr w:type="spellEnd"/>
      <w:r w:rsidRPr="00BF2A99">
        <w:rPr>
          <w:sz w:val="20"/>
          <w:lang w:val="ru-BY"/>
        </w:rPr>
        <w:t>'</w:t>
      </w:r>
    </w:p>
    <w:p w14:paraId="64F91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43008E97"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th</w:t>
      </w:r>
      <w:proofErr w:type="spellEnd"/>
      <w:r w:rsidRPr="00BF2A99">
        <w:rPr>
          <w:sz w:val="20"/>
          <w:lang w:val="ru-BY"/>
        </w:rPr>
        <w:t>'</w:t>
      </w:r>
    </w:p>
    <w:p w14:paraId="076AFC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catanh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catgh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ctgh</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cth</w:t>
      </w:r>
      <w:proofErr w:type="spellEnd"/>
      <w:r w:rsidRPr="00BF2A99">
        <w:rPr>
          <w:sz w:val="20"/>
          <w:lang w:val="ru-BY"/>
        </w:rPr>
        <w:t>')</w:t>
      </w:r>
    </w:p>
    <w:p w14:paraId="2E69F0F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then</w:t>
      </w:r>
      <w:proofErr w:type="spellEnd"/>
    </w:p>
    <w:p w14:paraId="314F37EF"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cth</w:t>
      </w:r>
      <w:proofErr w:type="spellEnd"/>
      <w:r w:rsidRPr="00BF2A99">
        <w:rPr>
          <w:sz w:val="20"/>
          <w:lang w:val="ru-BY"/>
        </w:rPr>
        <w:t>'</w:t>
      </w:r>
    </w:p>
    <w:p w14:paraId="4721A8B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71531720"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exp</w:t>
      </w:r>
      <w:proofErr w:type="spellEnd"/>
      <w:r w:rsidRPr="00BF2A99">
        <w:rPr>
          <w:sz w:val="20"/>
          <w:lang w:val="ru-BY"/>
        </w:rPr>
        <w:t>'</w:t>
      </w:r>
    </w:p>
    <w:p w14:paraId="1BAB16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power</w:t>
      </w:r>
      <w:proofErr w:type="spellEnd"/>
      <w:r w:rsidRPr="00BF2A99">
        <w:rPr>
          <w:sz w:val="20"/>
          <w:lang w:val="ru-BY"/>
        </w:rPr>
        <w:t xml:space="preserve">') </w:t>
      </w:r>
      <w:proofErr w:type="spellStart"/>
      <w:r w:rsidRPr="00BF2A99">
        <w:rPr>
          <w:sz w:val="20"/>
          <w:lang w:val="ru-BY"/>
        </w:rPr>
        <w:t>then</w:t>
      </w:r>
      <w:proofErr w:type="spellEnd"/>
    </w:p>
    <w:p w14:paraId="0D992063"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pow</w:t>
      </w:r>
      <w:proofErr w:type="spellEnd"/>
      <w:r w:rsidRPr="00BF2A99">
        <w:rPr>
          <w:sz w:val="20"/>
          <w:lang w:val="ru-BY"/>
        </w:rPr>
        <w:t>'</w:t>
      </w:r>
    </w:p>
    <w:p w14:paraId="467C32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arsins</w:t>
      </w:r>
      <w:proofErr w:type="spellEnd"/>
      <w:r w:rsidRPr="00BF2A99">
        <w:rPr>
          <w:sz w:val="20"/>
          <w:lang w:val="ru-BY"/>
        </w:rPr>
        <w:t xml:space="preserve">') </w:t>
      </w:r>
      <w:proofErr w:type="spellStart"/>
      <w:r w:rsidRPr="00BF2A99">
        <w:rPr>
          <w:sz w:val="20"/>
          <w:lang w:val="ru-BY"/>
        </w:rPr>
        <w:t>then</w:t>
      </w:r>
      <w:proofErr w:type="spellEnd"/>
    </w:p>
    <w:p w14:paraId="25A4B656"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asin</w:t>
      </w:r>
      <w:proofErr w:type="spellEnd"/>
      <w:r w:rsidRPr="00BF2A99">
        <w:rPr>
          <w:sz w:val="20"/>
          <w:lang w:val="ru-BY"/>
        </w:rPr>
        <w:t>'</w:t>
      </w:r>
    </w:p>
    <w:p w14:paraId="3AF3BC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arcos</w:t>
      </w:r>
      <w:proofErr w:type="spellEnd"/>
      <w:r w:rsidRPr="00BF2A99">
        <w:rPr>
          <w:sz w:val="20"/>
          <w:lang w:val="ru-BY"/>
        </w:rPr>
        <w:t xml:space="preserve">') </w:t>
      </w:r>
      <w:proofErr w:type="spellStart"/>
      <w:r w:rsidRPr="00BF2A99">
        <w:rPr>
          <w:sz w:val="20"/>
          <w:lang w:val="ru-BY"/>
        </w:rPr>
        <w:t>then</w:t>
      </w:r>
      <w:proofErr w:type="spellEnd"/>
    </w:p>
    <w:p w14:paraId="33969AF0"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acos</w:t>
      </w:r>
      <w:proofErr w:type="spellEnd"/>
      <w:r w:rsidRPr="00BF2A99">
        <w:rPr>
          <w:sz w:val="20"/>
          <w:lang w:val="ru-BY"/>
        </w:rPr>
        <w:t>'</w:t>
      </w:r>
    </w:p>
    <w:p w14:paraId="33C2B7D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arctan</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artan</w:t>
      </w:r>
      <w:proofErr w:type="spellEnd"/>
      <w:r w:rsidRPr="00BF2A99">
        <w:rPr>
          <w:sz w:val="20"/>
          <w:lang w:val="ru-BY"/>
        </w:rPr>
        <w:t xml:space="preserve">') </w:t>
      </w:r>
      <w:proofErr w:type="spellStart"/>
      <w:r w:rsidRPr="00BF2A99">
        <w:rPr>
          <w:sz w:val="20"/>
          <w:lang w:val="ru-BY"/>
        </w:rPr>
        <w:t>then</w:t>
      </w:r>
      <w:proofErr w:type="spellEnd"/>
    </w:p>
    <w:p w14:paraId="5014687C"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atan</w:t>
      </w:r>
      <w:proofErr w:type="spellEnd"/>
      <w:r w:rsidRPr="00BF2A99">
        <w:rPr>
          <w:sz w:val="20"/>
          <w:lang w:val="ru-BY"/>
        </w:rPr>
        <w:t>'</w:t>
      </w:r>
    </w:p>
    <w:p w14:paraId="39F936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8B2D487" w14:textId="77777777" w:rsidR="00BF2A99" w:rsidRPr="00BF2A99" w:rsidRDefault="00BF2A99" w:rsidP="00BF2A99">
      <w:pPr>
        <w:ind w:firstLine="709"/>
        <w:rPr>
          <w:sz w:val="20"/>
          <w:lang w:val="ru-BY"/>
        </w:rPr>
      </w:pPr>
      <w:r w:rsidRPr="00BF2A99">
        <w:rPr>
          <w:sz w:val="20"/>
          <w:lang w:val="ru-BY"/>
        </w:rPr>
        <w:lastRenderedPageBreak/>
        <w:t xml:space="preserve">    t.name := '</w:t>
      </w:r>
      <w:proofErr w:type="spellStart"/>
      <w:r w:rsidRPr="00BF2A99">
        <w:rPr>
          <w:sz w:val="20"/>
          <w:lang w:val="ru-BY"/>
        </w:rPr>
        <w:t>log</w:t>
      </w:r>
      <w:proofErr w:type="spellEnd"/>
      <w:r w:rsidRPr="00BF2A99">
        <w:rPr>
          <w:sz w:val="20"/>
          <w:lang w:val="ru-BY"/>
        </w:rPr>
        <w:t>'</w:t>
      </w:r>
    </w:p>
    <w:p w14:paraId="6F8FFE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220B56E"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ln</w:t>
      </w:r>
      <w:proofErr w:type="spellEnd"/>
      <w:r w:rsidRPr="00BF2A99">
        <w:rPr>
          <w:sz w:val="20"/>
          <w:lang w:val="ru-BY"/>
        </w:rPr>
        <w:t>'</w:t>
      </w:r>
    </w:p>
    <w:p w14:paraId="3BDCECF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257C9050"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lg</w:t>
      </w:r>
      <w:proofErr w:type="spellEnd"/>
      <w:r w:rsidRPr="00BF2A99">
        <w:rPr>
          <w:sz w:val="20"/>
          <w:lang w:val="ru-BY"/>
        </w:rPr>
        <w:t>'</w:t>
      </w:r>
    </w:p>
    <w:p w14:paraId="36B914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str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75617CC1"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sqrt</w:t>
      </w:r>
      <w:proofErr w:type="spellEnd"/>
      <w:r w:rsidRPr="00BF2A99">
        <w:rPr>
          <w:sz w:val="20"/>
          <w:lang w:val="ru-BY"/>
        </w:rPr>
        <w:t>'</w:t>
      </w:r>
    </w:p>
    <w:p w14:paraId="37FBF3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7BCF5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0719425D" w14:textId="77777777" w:rsidR="00BF2A99" w:rsidRPr="00BF2A99" w:rsidRDefault="00BF2A99" w:rsidP="00BF2A99">
      <w:pPr>
        <w:ind w:firstLine="709"/>
        <w:rPr>
          <w:sz w:val="20"/>
          <w:lang w:val="ru-BY"/>
        </w:rPr>
      </w:pPr>
    </w:p>
    <w:p w14:paraId="6F13A0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5EFD9F94" w14:textId="77777777" w:rsidR="00BF2A99" w:rsidRPr="00BF2A99" w:rsidRDefault="00BF2A99" w:rsidP="00BF2A99">
      <w:pPr>
        <w:ind w:firstLine="709"/>
        <w:rPr>
          <w:sz w:val="20"/>
          <w:lang w:val="ru-BY"/>
        </w:rPr>
      </w:pPr>
    </w:p>
    <w:p w14:paraId="42DFDC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129CE6D" w14:textId="77777777" w:rsidR="00BF2A99" w:rsidRPr="00BF2A99" w:rsidRDefault="00BF2A99" w:rsidP="00BF2A99">
      <w:pPr>
        <w:ind w:firstLine="709"/>
        <w:rPr>
          <w:sz w:val="20"/>
          <w:lang w:val="ru-BY"/>
        </w:rPr>
      </w:pPr>
    </w:p>
    <w:p w14:paraId="5BE0FCE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Tokenize</w:t>
      </w:r>
      <w:proofErr w:type="spellEnd"/>
      <w:r w:rsidRPr="00BF2A99">
        <w:rPr>
          <w:sz w:val="20"/>
          <w:lang w:val="ru-BY"/>
        </w:rPr>
        <w:t>(</w:t>
      </w:r>
      <w:proofErr w:type="spellStart"/>
      <w:r w:rsidRPr="00BF2A99">
        <w:rPr>
          <w:sz w:val="20"/>
          <w:lang w:val="ru-BY"/>
        </w:rPr>
        <w:t>const</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 Double;</w:t>
      </w:r>
    </w:p>
    <w:p w14:paraId="6152BA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List: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Boolean</w:t>
      </w:r>
      <w:proofErr w:type="spellEnd"/>
      <w:r w:rsidRPr="00BF2A99">
        <w:rPr>
          <w:sz w:val="20"/>
          <w:lang w:val="ru-BY"/>
        </w:rPr>
        <w:t>;</w:t>
      </w:r>
    </w:p>
    <w:p w14:paraId="3DBA5A4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1261FAC"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1E99E712"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114272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pFlag</w:t>
      </w:r>
      <w:proofErr w:type="spellEnd"/>
      <w:r w:rsidRPr="00BF2A99">
        <w:rPr>
          <w:sz w:val="20"/>
          <w:lang w:val="ru-BY"/>
        </w:rPr>
        <w:t xml:space="preserve">, </w:t>
      </w:r>
      <w:proofErr w:type="spellStart"/>
      <w:r w:rsidRPr="00BF2A99">
        <w:rPr>
          <w:sz w:val="20"/>
          <w:lang w:val="ru-BY"/>
        </w:rPr>
        <w:t>flag</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3D29FE9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0F182E5D" w14:textId="77777777" w:rsidR="00BF2A99" w:rsidRPr="00BF2A99" w:rsidRDefault="00BF2A99" w:rsidP="00BF2A99">
      <w:pPr>
        <w:ind w:firstLine="709"/>
        <w:rPr>
          <w:sz w:val="20"/>
          <w:lang w:val="ru-BY"/>
        </w:rPr>
      </w:pPr>
    </w:p>
    <w:p w14:paraId="2DB75AE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6E276E2A" w14:textId="77777777" w:rsidR="00BF2A99" w:rsidRPr="00BF2A99" w:rsidRDefault="00BF2A99" w:rsidP="00BF2A99">
      <w:pPr>
        <w:ind w:firstLine="709"/>
        <w:rPr>
          <w:sz w:val="20"/>
          <w:lang w:val="ru-BY"/>
        </w:rPr>
      </w:pPr>
      <w:r w:rsidRPr="00BF2A99">
        <w:rPr>
          <w:sz w:val="20"/>
          <w:lang w:val="ru-BY"/>
        </w:rPr>
        <w:t xml:space="preserve">  i := 0;</w:t>
      </w:r>
    </w:p>
    <w:p w14:paraId="79BA33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0;</w:t>
      </w:r>
    </w:p>
    <w:p w14:paraId="77463671" w14:textId="77777777" w:rsidR="00BF2A99" w:rsidRPr="00BF2A99" w:rsidRDefault="00BF2A99" w:rsidP="00BF2A99">
      <w:pPr>
        <w:ind w:firstLine="709"/>
        <w:rPr>
          <w:sz w:val="20"/>
          <w:lang w:val="ru-BY"/>
        </w:rPr>
      </w:pPr>
      <w:r w:rsidRPr="00BF2A99">
        <w:rPr>
          <w:sz w:val="20"/>
          <w:lang w:val="ru-BY"/>
        </w:rPr>
        <w:t xml:space="preserve">  List :=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5BA38576" w14:textId="77777777" w:rsidR="00BF2A99" w:rsidRPr="00BF2A99" w:rsidRDefault="00BF2A99" w:rsidP="00BF2A99">
      <w:pPr>
        <w:ind w:firstLine="709"/>
        <w:rPr>
          <w:sz w:val="20"/>
          <w:lang w:val="ru-BY"/>
        </w:rPr>
      </w:pPr>
    </w:p>
    <w:p w14:paraId="2B43D5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&lt;= </w:t>
      </w:r>
      <w:proofErr w:type="spellStart"/>
      <w:r w:rsidRPr="00BF2A99">
        <w:rPr>
          <w:sz w:val="20"/>
          <w:lang w:val="ru-BY"/>
        </w:rPr>
        <w:t>expr.Length</w:t>
      </w:r>
      <w:proofErr w:type="spellEnd"/>
      <w:r w:rsidRPr="00BF2A99">
        <w:rPr>
          <w:sz w:val="20"/>
          <w:lang w:val="ru-BY"/>
        </w:rPr>
        <w:t xml:space="preserve"> - 1 </w:t>
      </w:r>
      <w:proofErr w:type="spellStart"/>
      <w:r w:rsidRPr="00BF2A99">
        <w:rPr>
          <w:sz w:val="20"/>
          <w:lang w:val="ru-BY"/>
        </w:rPr>
        <w:t>do</w:t>
      </w:r>
      <w:proofErr w:type="spellEnd"/>
    </w:p>
    <w:p w14:paraId="646E4D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6929AAB" w14:textId="77777777" w:rsidR="00BF2A99" w:rsidRPr="00BF2A99" w:rsidRDefault="00BF2A99" w:rsidP="00BF2A99">
      <w:pPr>
        <w:ind w:firstLine="709"/>
        <w:rPr>
          <w:sz w:val="20"/>
          <w:lang w:val="ru-BY"/>
        </w:rPr>
      </w:pPr>
      <w:r w:rsidRPr="00BF2A99">
        <w:rPr>
          <w:sz w:val="20"/>
          <w:lang w:val="ru-BY"/>
        </w:rPr>
        <w:t xml:space="preserve">    Inc(i);</w:t>
      </w:r>
    </w:p>
    <w:p w14:paraId="714499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FC51F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4DD682" w14:textId="77777777" w:rsidR="00BF2A99" w:rsidRPr="00BF2A99" w:rsidRDefault="00BF2A99" w:rsidP="00BF2A99">
      <w:pPr>
        <w:ind w:firstLine="709"/>
        <w:rPr>
          <w:sz w:val="20"/>
          <w:lang w:val="ru-BY"/>
        </w:rPr>
      </w:pPr>
    </w:p>
    <w:p w14:paraId="5D2B32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xXхХ</w:t>
      </w:r>
      <w:proofErr w:type="spellEnd"/>
      <w:r w:rsidRPr="00BF2A99">
        <w:rPr>
          <w:sz w:val="20"/>
          <w:lang w:val="ru-BY"/>
        </w:rPr>
        <w:t>'.</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D4A0E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D0B53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List.Count</w:t>
      </w:r>
      <w:proofErr w:type="spell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not </w:t>
      </w:r>
      <w:proofErr w:type="spellStart"/>
      <w:r w:rsidRPr="00BF2A99">
        <w:rPr>
          <w:sz w:val="20"/>
          <w:lang w:val="ru-BY"/>
        </w:rPr>
        <w:t>isNaN</w:t>
      </w:r>
      <w:proofErr w:type="spellEnd"/>
      <w:r w:rsidRPr="00BF2A99">
        <w:rPr>
          <w:sz w:val="20"/>
          <w:lang w:val="ru-BY"/>
        </w:rPr>
        <w:t>(</w:t>
      </w:r>
      <w:proofErr w:type="spellStart"/>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69822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57BBB50" w14:textId="77777777" w:rsidR="00BF2A99" w:rsidRPr="00BF2A99" w:rsidRDefault="00BF2A99" w:rsidP="00BF2A99">
      <w:pPr>
        <w:ind w:firstLine="709"/>
        <w:rPr>
          <w:sz w:val="20"/>
          <w:lang w:val="ru-BY"/>
        </w:rPr>
      </w:pPr>
    </w:p>
    <w:p w14:paraId="76CD9F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&lt;&gt; ',' </w:t>
      </w:r>
      <w:proofErr w:type="spellStart"/>
      <w:r w:rsidRPr="00BF2A99">
        <w:rPr>
          <w:sz w:val="20"/>
          <w:lang w:val="ru-BY"/>
        </w:rPr>
        <w:t>then</w:t>
      </w:r>
      <w:proofErr w:type="spellEnd"/>
    </w:p>
    <w:p w14:paraId="4965A3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3274A1" w14:textId="77777777" w:rsidR="00BF2A99" w:rsidRPr="00BF2A99" w:rsidRDefault="00BF2A99" w:rsidP="00BF2A99">
      <w:pPr>
        <w:ind w:firstLine="709"/>
        <w:rPr>
          <w:sz w:val="20"/>
          <w:lang w:val="ru-BY"/>
        </w:rPr>
      </w:pPr>
      <w:r w:rsidRPr="00BF2A99">
        <w:rPr>
          <w:sz w:val="20"/>
          <w:lang w:val="ru-BY"/>
        </w:rPr>
        <w:t xml:space="preserve">          t.name := '*';</w:t>
      </w:r>
    </w:p>
    <w:p w14:paraId="39B1188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5A07F8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2 + </w:t>
      </w:r>
      <w:proofErr w:type="spellStart"/>
      <w:r w:rsidRPr="00BF2A99">
        <w:rPr>
          <w:sz w:val="20"/>
          <w:lang w:val="ru-BY"/>
        </w:rPr>
        <w:t>priorityOffset</w:t>
      </w:r>
      <w:proofErr w:type="spellEnd"/>
      <w:r w:rsidRPr="00BF2A99">
        <w:rPr>
          <w:sz w:val="20"/>
          <w:lang w:val="ru-BY"/>
        </w:rPr>
        <w:t>;</w:t>
      </w:r>
    </w:p>
    <w:p w14:paraId="7EC787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79C53A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34115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2F378D9"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516FDC7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x;</w:t>
      </w:r>
    </w:p>
    <w:p w14:paraId="4B68E36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11E9873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6F43E4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3066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8C6573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C0D6F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724EB5" w14:textId="77777777" w:rsidR="00BF2A99" w:rsidRPr="00BF2A99" w:rsidRDefault="00BF2A99" w:rsidP="00BF2A99">
      <w:pPr>
        <w:ind w:firstLine="709"/>
        <w:rPr>
          <w:sz w:val="20"/>
          <w:lang w:val="ru-BY"/>
        </w:rPr>
      </w:pPr>
      <w:r w:rsidRPr="00BF2A99">
        <w:rPr>
          <w:sz w:val="20"/>
          <w:lang w:val="ru-BY"/>
        </w:rPr>
        <w:t xml:space="preserve">      j := i;</w:t>
      </w:r>
    </w:p>
    <w:p w14:paraId="7E424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isLetter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do</w:t>
      </w:r>
      <w:proofErr w:type="spellEnd"/>
    </w:p>
    <w:p w14:paraId="4FF19787" w14:textId="77777777" w:rsidR="00BF2A99" w:rsidRPr="00BF2A99" w:rsidRDefault="00BF2A99" w:rsidP="00BF2A99">
      <w:pPr>
        <w:ind w:firstLine="709"/>
        <w:rPr>
          <w:sz w:val="20"/>
          <w:lang w:val="ru-BY"/>
        </w:rPr>
      </w:pPr>
      <w:r w:rsidRPr="00BF2A99">
        <w:rPr>
          <w:sz w:val="20"/>
          <w:lang w:val="ru-BY"/>
        </w:rPr>
        <w:t xml:space="preserve">        Inc(j);</w:t>
      </w:r>
    </w:p>
    <w:p w14:paraId="024F091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List.Count</w:t>
      </w:r>
      <w:proofErr w:type="spell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not </w:t>
      </w:r>
      <w:proofErr w:type="spellStart"/>
      <w:r w:rsidRPr="00BF2A99">
        <w:rPr>
          <w:sz w:val="20"/>
          <w:lang w:val="ru-BY"/>
        </w:rPr>
        <w:t>isNaN</w:t>
      </w:r>
      <w:proofErr w:type="spellEnd"/>
      <w:r w:rsidRPr="00BF2A99">
        <w:rPr>
          <w:sz w:val="20"/>
          <w:lang w:val="ru-BY"/>
        </w:rPr>
        <w:t>(</w:t>
      </w:r>
      <w:proofErr w:type="spellStart"/>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2D1B5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F1BA96" w14:textId="77777777" w:rsidR="00BF2A99" w:rsidRPr="00BF2A99" w:rsidRDefault="00BF2A99" w:rsidP="00BF2A99">
      <w:pPr>
        <w:ind w:firstLine="709"/>
        <w:rPr>
          <w:sz w:val="20"/>
          <w:lang w:val="ru-BY"/>
        </w:rPr>
      </w:pPr>
    </w:p>
    <w:p w14:paraId="308FD626" w14:textId="77777777" w:rsidR="00BF2A99" w:rsidRPr="00BF2A99" w:rsidRDefault="00BF2A99" w:rsidP="00BF2A99">
      <w:pPr>
        <w:ind w:firstLine="709"/>
        <w:rPr>
          <w:sz w:val="20"/>
          <w:lang w:val="ru-BY"/>
        </w:rPr>
      </w:pPr>
      <w:r w:rsidRPr="00BF2A99">
        <w:rPr>
          <w:sz w:val="20"/>
          <w:lang w:val="ru-BY"/>
        </w:rPr>
        <w:t xml:space="preserve">        t.name := '*';</w:t>
      </w:r>
    </w:p>
    <w:p w14:paraId="191738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2ADECE3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2 + </w:t>
      </w:r>
      <w:proofErr w:type="spellStart"/>
      <w:r w:rsidRPr="00BF2A99">
        <w:rPr>
          <w:sz w:val="20"/>
          <w:lang w:val="ru-BY"/>
        </w:rPr>
        <w:t>priorityOffset</w:t>
      </w:r>
      <w:proofErr w:type="spellEnd"/>
      <w:r w:rsidRPr="00BF2A99">
        <w:rPr>
          <w:sz w:val="20"/>
          <w:lang w:val="ru-BY"/>
        </w:rPr>
        <w:t>;</w:t>
      </w:r>
    </w:p>
    <w:p w14:paraId="409A777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List.Add</w:t>
      </w:r>
      <w:proofErr w:type="spellEnd"/>
      <w:r w:rsidRPr="00BF2A99">
        <w:rPr>
          <w:sz w:val="20"/>
          <w:lang w:val="ru-BY"/>
        </w:rPr>
        <w:t>(t);</w:t>
      </w:r>
    </w:p>
    <w:p w14:paraId="00E5D5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3829E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GetToken</w:t>
      </w:r>
      <w:proofErr w:type="spellEnd"/>
      <w:r w:rsidRPr="00BF2A99">
        <w:rPr>
          <w:sz w:val="20"/>
          <w:lang w:val="ru-BY"/>
        </w:rPr>
        <w:t>(</w:t>
      </w:r>
      <w:proofErr w:type="spellStart"/>
      <w:r w:rsidRPr="00BF2A99">
        <w:rPr>
          <w:sz w:val="20"/>
          <w:lang w:val="ru-BY"/>
        </w:rPr>
        <w:t>expr.Substring</w:t>
      </w:r>
      <w:proofErr w:type="spellEnd"/>
      <w:r w:rsidRPr="00BF2A99">
        <w:rPr>
          <w:sz w:val="20"/>
          <w:lang w:val="ru-BY"/>
        </w:rPr>
        <w:t xml:space="preserve">(i - 1, j - i), List, </w:t>
      </w:r>
      <w:proofErr w:type="spellStart"/>
      <w:r w:rsidRPr="00BF2A99">
        <w:rPr>
          <w:sz w:val="20"/>
          <w:lang w:val="ru-BY"/>
        </w:rPr>
        <w:t>priorityOffset</w:t>
      </w:r>
      <w:proofErr w:type="spellEnd"/>
      <w:r w:rsidRPr="00BF2A99">
        <w:rPr>
          <w:sz w:val="20"/>
          <w:lang w:val="ru-BY"/>
        </w:rPr>
        <w:t xml:space="preserve">) </w:t>
      </w:r>
      <w:proofErr w:type="spellStart"/>
      <w:r w:rsidRPr="00BF2A99">
        <w:rPr>
          <w:sz w:val="20"/>
          <w:lang w:val="ru-BY"/>
        </w:rPr>
        <w:t>then</w:t>
      </w:r>
      <w:proofErr w:type="spellEnd"/>
    </w:p>
    <w:p w14:paraId="61AC752F" w14:textId="77777777" w:rsidR="00BF2A99" w:rsidRPr="00BF2A99" w:rsidRDefault="00BF2A99" w:rsidP="00BF2A99">
      <w:pPr>
        <w:ind w:firstLine="709"/>
        <w:rPr>
          <w:sz w:val="20"/>
          <w:lang w:val="ru-BY"/>
        </w:rPr>
      </w:pPr>
      <w:r w:rsidRPr="00BF2A99">
        <w:rPr>
          <w:sz w:val="20"/>
          <w:lang w:val="ru-BY"/>
        </w:rPr>
        <w:t xml:space="preserve">        i := j - 1</w:t>
      </w:r>
    </w:p>
    <w:p w14:paraId="3018717E" w14:textId="77777777" w:rsidR="00BF2A99" w:rsidRPr="00BF2A99" w:rsidRDefault="00BF2A99" w:rsidP="00BF2A99">
      <w:pPr>
        <w:ind w:firstLine="709"/>
        <w:rPr>
          <w:sz w:val="20"/>
          <w:lang w:val="ru-BY"/>
        </w:rPr>
      </w:pPr>
    </w:p>
    <w:p w14:paraId="34C6AF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54DCBC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548F3B8D" w14:textId="77777777" w:rsidR="00BF2A99" w:rsidRPr="00BF2A99" w:rsidRDefault="00BF2A99" w:rsidP="00BF2A99">
      <w:pPr>
        <w:ind w:firstLine="709"/>
        <w:rPr>
          <w:sz w:val="20"/>
          <w:lang w:val="ru-BY"/>
        </w:rPr>
      </w:pPr>
    </w:p>
    <w:p w14:paraId="15EC7B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2C3D1C00" w14:textId="77777777" w:rsidR="00BF2A99" w:rsidRPr="00BF2A99" w:rsidRDefault="00BF2A99" w:rsidP="00BF2A99">
      <w:pPr>
        <w:ind w:firstLine="709"/>
        <w:rPr>
          <w:sz w:val="20"/>
          <w:lang w:val="ru-BY"/>
        </w:rPr>
      </w:pPr>
    </w:p>
    <w:p w14:paraId="3F67F28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1CF3C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564325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9117C7C" w14:textId="77777777" w:rsidR="00BF2A99" w:rsidRPr="00BF2A99" w:rsidRDefault="00BF2A99" w:rsidP="00BF2A99">
      <w:pPr>
        <w:ind w:firstLine="709"/>
        <w:rPr>
          <w:sz w:val="20"/>
          <w:lang w:val="ru-BY"/>
        </w:rPr>
      </w:pPr>
      <w:r w:rsidRPr="00BF2A99">
        <w:rPr>
          <w:sz w:val="20"/>
          <w:lang w:val="ru-BY"/>
        </w:rPr>
        <w:t xml:space="preserve">      j := i;</w:t>
      </w:r>
    </w:p>
    <w:p w14:paraId="5EE187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pFlag</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0D05D3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High(</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IsNumber</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[j])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do</w:t>
      </w:r>
      <w:proofErr w:type="spellEnd"/>
    </w:p>
    <w:p w14:paraId="3383A2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F9BA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[j] = '.' </w:t>
      </w:r>
      <w:proofErr w:type="spellStart"/>
      <w:r w:rsidRPr="00BF2A99">
        <w:rPr>
          <w:sz w:val="20"/>
          <w:lang w:val="ru-BY"/>
        </w:rPr>
        <w:t>then</w:t>
      </w:r>
      <w:proofErr w:type="spellEnd"/>
    </w:p>
    <w:p w14:paraId="168340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459C4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pFlag then</w:t>
      </w:r>
    </w:p>
    <w:p w14:paraId="42C1117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03C6BC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A3D00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pFlag</w:t>
      </w:r>
      <w:proofErr w:type="spellEnd"/>
      <w:r w:rsidRPr="00BF2A99">
        <w:rPr>
          <w:sz w:val="20"/>
          <w:lang w:val="ru-BY"/>
        </w:rPr>
        <w:t xml:space="preserve"> := True;</w:t>
      </w:r>
    </w:p>
    <w:p w14:paraId="114682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90A7DF0" w14:textId="77777777" w:rsidR="00BF2A99" w:rsidRPr="00BF2A99" w:rsidRDefault="00BF2A99" w:rsidP="00BF2A99">
      <w:pPr>
        <w:ind w:firstLine="709"/>
        <w:rPr>
          <w:sz w:val="20"/>
          <w:lang w:val="ru-BY"/>
        </w:rPr>
      </w:pPr>
    </w:p>
    <w:p w14:paraId="028E3490" w14:textId="77777777" w:rsidR="00BF2A99" w:rsidRPr="00BF2A99" w:rsidRDefault="00BF2A99" w:rsidP="00BF2A99">
      <w:pPr>
        <w:ind w:firstLine="709"/>
        <w:rPr>
          <w:sz w:val="20"/>
          <w:lang w:val="ru-BY"/>
        </w:rPr>
      </w:pPr>
      <w:r w:rsidRPr="00BF2A99">
        <w:rPr>
          <w:sz w:val="20"/>
          <w:lang w:val="ru-BY"/>
        </w:rPr>
        <w:t xml:space="preserve">        Inc(j)</w:t>
      </w:r>
    </w:p>
    <w:p w14:paraId="248319A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47C15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List.Count</w:t>
      </w:r>
      <w:proofErr w:type="spell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not </w:t>
      </w:r>
      <w:proofErr w:type="spellStart"/>
      <w:r w:rsidRPr="00BF2A99">
        <w:rPr>
          <w:sz w:val="20"/>
          <w:lang w:val="ru-BY"/>
        </w:rPr>
        <w:t>isNaN</w:t>
      </w:r>
      <w:proofErr w:type="spellEnd"/>
      <w:r w:rsidRPr="00BF2A99">
        <w:rPr>
          <w:sz w:val="20"/>
          <w:lang w:val="ru-BY"/>
        </w:rPr>
        <w:t>(</w:t>
      </w:r>
      <w:proofErr w:type="spellStart"/>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374C0D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F8D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 ',' </w:t>
      </w:r>
      <w:proofErr w:type="spellStart"/>
      <w:r w:rsidRPr="00BF2A99">
        <w:rPr>
          <w:sz w:val="20"/>
          <w:lang w:val="ru-BY"/>
        </w:rPr>
        <w:t>then</w:t>
      </w:r>
      <w:proofErr w:type="spellEnd"/>
    </w:p>
    <w:p w14:paraId="7EAEB9BF" w14:textId="77777777" w:rsidR="00BF2A99" w:rsidRPr="00BF2A99" w:rsidRDefault="00BF2A99" w:rsidP="00BF2A99">
      <w:pPr>
        <w:ind w:firstLine="709"/>
        <w:rPr>
          <w:sz w:val="20"/>
          <w:lang w:val="ru-BY"/>
        </w:rPr>
      </w:pPr>
    </w:p>
    <w:p w14:paraId="1018C5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16D0F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009BFBB" w14:textId="77777777" w:rsidR="00BF2A99" w:rsidRPr="00BF2A99" w:rsidRDefault="00BF2A99" w:rsidP="00BF2A99">
      <w:pPr>
        <w:ind w:firstLine="709"/>
        <w:rPr>
          <w:sz w:val="20"/>
          <w:lang w:val="ru-BY"/>
        </w:rPr>
      </w:pPr>
      <w:r w:rsidRPr="00BF2A99">
        <w:rPr>
          <w:sz w:val="20"/>
          <w:lang w:val="ru-BY"/>
        </w:rPr>
        <w:t xml:space="preserve">          t.name := '*';</w:t>
      </w:r>
    </w:p>
    <w:p w14:paraId="410D5C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38AA0AE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2 + </w:t>
      </w:r>
      <w:proofErr w:type="spellStart"/>
      <w:r w:rsidRPr="00BF2A99">
        <w:rPr>
          <w:sz w:val="20"/>
          <w:lang w:val="ru-BY"/>
        </w:rPr>
        <w:t>priorityOffset</w:t>
      </w:r>
      <w:proofErr w:type="spellEnd"/>
      <w:r w:rsidRPr="00BF2A99">
        <w:rPr>
          <w:sz w:val="20"/>
          <w:lang w:val="ru-BY"/>
        </w:rPr>
        <w:t>;</w:t>
      </w:r>
    </w:p>
    <w:p w14:paraId="6E7226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C370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74E2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D1A53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StrToFloat</w:t>
      </w:r>
      <w:proofErr w:type="spellEnd"/>
      <w:r w:rsidRPr="00BF2A99">
        <w:rPr>
          <w:sz w:val="20"/>
          <w:lang w:val="ru-BY"/>
        </w:rPr>
        <w:t>(</w:t>
      </w:r>
      <w:proofErr w:type="spellStart"/>
      <w:r w:rsidRPr="00BF2A99">
        <w:rPr>
          <w:sz w:val="20"/>
          <w:lang w:val="ru-BY"/>
        </w:rPr>
        <w:t>expr.Substring</w:t>
      </w:r>
      <w:proofErr w:type="spellEnd"/>
      <w:r w:rsidRPr="00BF2A99">
        <w:rPr>
          <w:sz w:val="20"/>
          <w:lang w:val="ru-BY"/>
        </w:rPr>
        <w:t>(i - 1, j - i).</w:t>
      </w:r>
      <w:proofErr w:type="spellStart"/>
      <w:r w:rsidRPr="00BF2A99">
        <w:rPr>
          <w:sz w:val="20"/>
          <w:lang w:val="ru-BY"/>
        </w:rPr>
        <w:t>Replace</w:t>
      </w:r>
      <w:proofErr w:type="spellEnd"/>
      <w:r w:rsidRPr="00BF2A99">
        <w:rPr>
          <w:sz w:val="20"/>
          <w:lang w:val="ru-BY"/>
        </w:rPr>
        <w:t>('.', ','));</w:t>
      </w:r>
    </w:p>
    <w:p w14:paraId="55F5CFD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52328966"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77CDED49" w14:textId="77777777" w:rsidR="00BF2A99" w:rsidRPr="00BF2A99" w:rsidRDefault="00BF2A99" w:rsidP="00BF2A99">
      <w:pPr>
        <w:ind w:firstLine="709"/>
        <w:rPr>
          <w:sz w:val="20"/>
          <w:lang w:val="ru-BY"/>
        </w:rPr>
      </w:pPr>
      <w:r w:rsidRPr="00BF2A99">
        <w:rPr>
          <w:sz w:val="20"/>
          <w:lang w:val="ru-BY"/>
        </w:rPr>
        <w:t xml:space="preserve">      i := j - 1;</w:t>
      </w:r>
    </w:p>
    <w:p w14:paraId="321504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B5C78F3" w14:textId="77777777" w:rsidR="00BF2A99" w:rsidRPr="00BF2A99" w:rsidRDefault="00BF2A99" w:rsidP="00BF2A99">
      <w:pPr>
        <w:ind w:firstLine="709"/>
        <w:rPr>
          <w:sz w:val="20"/>
          <w:lang w:val="ru-BY"/>
        </w:rPr>
      </w:pPr>
    </w:p>
    <w:p w14:paraId="5598F9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68A52A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34F016C" w14:textId="77777777" w:rsidR="00BF2A99" w:rsidRPr="00BF2A99" w:rsidRDefault="00BF2A99" w:rsidP="00BF2A99">
      <w:pPr>
        <w:ind w:firstLine="709"/>
        <w:rPr>
          <w:sz w:val="20"/>
          <w:lang w:val="ru-BY"/>
        </w:rPr>
      </w:pPr>
    </w:p>
    <w:p w14:paraId="28F64B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0BB1A6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5BA3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List.Count</w:t>
      </w:r>
      <w:proofErr w:type="spellEnd"/>
      <w:r w:rsidRPr="00BF2A99">
        <w:rPr>
          <w:sz w:val="20"/>
          <w:lang w:val="ru-BY"/>
        </w:rPr>
        <w:t xml:space="preserve"> &gt; 0) </w:t>
      </w:r>
      <w:proofErr w:type="spellStart"/>
      <w:r w:rsidRPr="00BF2A99">
        <w:rPr>
          <w:sz w:val="20"/>
          <w:lang w:val="ru-BY"/>
        </w:rPr>
        <w:t>then</w:t>
      </w:r>
      <w:proofErr w:type="spellEnd"/>
    </w:p>
    <w:p w14:paraId="0BACE96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21B1D" w14:textId="77777777" w:rsidR="00BF2A99" w:rsidRPr="00BF2A99" w:rsidRDefault="00BF2A99" w:rsidP="00BF2A99">
      <w:pPr>
        <w:ind w:firstLine="709"/>
        <w:rPr>
          <w:sz w:val="20"/>
          <w:lang w:val="ru-BY"/>
        </w:rPr>
      </w:pPr>
    </w:p>
    <w:p w14:paraId="3156D8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&lt;&gt; ',') </w:t>
      </w:r>
      <w:proofErr w:type="spellStart"/>
      <w:r w:rsidRPr="00BF2A99">
        <w:rPr>
          <w:sz w:val="20"/>
          <w:lang w:val="ru-BY"/>
        </w:rPr>
        <w:t>and</w:t>
      </w:r>
      <w:proofErr w:type="spellEnd"/>
      <w:r w:rsidRPr="00BF2A99">
        <w:rPr>
          <w:sz w:val="20"/>
          <w:lang w:val="ru-BY"/>
        </w:rPr>
        <w:t xml:space="preserve"> not </w:t>
      </w:r>
      <w:proofErr w:type="spellStart"/>
      <w:r w:rsidRPr="00BF2A99">
        <w:rPr>
          <w:sz w:val="20"/>
          <w:lang w:val="ru-BY"/>
        </w:rPr>
        <w:t>isNaN</w:t>
      </w:r>
      <w:proofErr w:type="spellEnd"/>
      <w:r w:rsidRPr="00BF2A99">
        <w:rPr>
          <w:sz w:val="20"/>
          <w:lang w:val="ru-BY"/>
        </w:rPr>
        <w:t>(</w:t>
      </w:r>
      <w:proofErr w:type="spellStart"/>
      <w:r w:rsidRPr="00BF2A99">
        <w:rPr>
          <w:sz w:val="20"/>
          <w:lang w:val="ru-BY"/>
        </w:rPr>
        <w:t>List.Last.val</w:t>
      </w:r>
      <w:proofErr w:type="spellEnd"/>
      <w:r w:rsidRPr="00BF2A99">
        <w:rPr>
          <w:sz w:val="20"/>
          <w:lang w:val="ru-BY"/>
        </w:rPr>
        <w:t xml:space="preserve">) </w:t>
      </w:r>
      <w:proofErr w:type="spellStart"/>
      <w:r w:rsidRPr="00BF2A99">
        <w:rPr>
          <w:sz w:val="20"/>
          <w:lang w:val="ru-BY"/>
        </w:rPr>
        <w:t>then</w:t>
      </w:r>
      <w:proofErr w:type="spellEnd"/>
    </w:p>
    <w:p w14:paraId="6BACB8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3A977E" w14:textId="77777777" w:rsidR="00BF2A99" w:rsidRPr="00BF2A99" w:rsidRDefault="00BF2A99" w:rsidP="00BF2A99">
      <w:pPr>
        <w:ind w:firstLine="709"/>
        <w:rPr>
          <w:sz w:val="20"/>
          <w:lang w:val="ru-BY"/>
        </w:rPr>
      </w:pPr>
      <w:r w:rsidRPr="00BF2A99">
        <w:rPr>
          <w:sz w:val="20"/>
          <w:lang w:val="ru-BY"/>
        </w:rPr>
        <w:t xml:space="preserve">          t.name := '*';</w:t>
      </w:r>
    </w:p>
    <w:p w14:paraId="4ED2A2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01C0418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2 + </w:t>
      </w:r>
      <w:proofErr w:type="spellStart"/>
      <w:r w:rsidRPr="00BF2A99">
        <w:rPr>
          <w:sz w:val="20"/>
          <w:lang w:val="ru-BY"/>
        </w:rPr>
        <w:t>priorityOffset</w:t>
      </w:r>
      <w:proofErr w:type="spellEnd"/>
      <w:r w:rsidRPr="00BF2A99">
        <w:rPr>
          <w:sz w:val="20"/>
          <w:lang w:val="ru-BY"/>
        </w:rPr>
        <w:t>;</w:t>
      </w:r>
    </w:p>
    <w:p w14:paraId="479D8D3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23F35E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E047F64" w14:textId="77777777" w:rsidR="00BF2A99" w:rsidRPr="00BF2A99" w:rsidRDefault="00BF2A99" w:rsidP="00BF2A99">
      <w:pPr>
        <w:ind w:firstLine="709"/>
        <w:rPr>
          <w:sz w:val="20"/>
          <w:lang w:val="ru-BY"/>
        </w:rPr>
      </w:pPr>
    </w:p>
    <w:p w14:paraId="1D9805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C107A58" w14:textId="77777777" w:rsidR="00BF2A99" w:rsidRPr="00BF2A99" w:rsidRDefault="00BF2A99" w:rsidP="00BF2A99">
      <w:pPr>
        <w:ind w:firstLine="709"/>
        <w:rPr>
          <w:sz w:val="20"/>
          <w:lang w:val="ru-BY"/>
        </w:rPr>
      </w:pPr>
    </w:p>
    <w:p w14:paraId="4F32693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priorityOffset</w:t>
      </w:r>
      <w:proofErr w:type="spellEnd"/>
      <w:r w:rsidRPr="00BF2A99">
        <w:rPr>
          <w:sz w:val="20"/>
          <w:lang w:val="ru-BY"/>
        </w:rPr>
        <w:t xml:space="preserve"> := </w:t>
      </w:r>
      <w:proofErr w:type="spellStart"/>
      <w:r w:rsidRPr="00BF2A99">
        <w:rPr>
          <w:sz w:val="20"/>
          <w:lang w:val="ru-BY"/>
        </w:rPr>
        <w:t>priorityOffset</w:t>
      </w:r>
      <w:proofErr w:type="spellEnd"/>
      <w:r w:rsidRPr="00BF2A99">
        <w:rPr>
          <w:sz w:val="20"/>
          <w:lang w:val="ru-BY"/>
        </w:rPr>
        <w:t xml:space="preserve"> + 10;</w:t>
      </w:r>
    </w:p>
    <w:p w14:paraId="5BFB6E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57D93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468A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DD0C3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CDB6EA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0 </w:t>
      </w:r>
      <w:proofErr w:type="spellStart"/>
      <w:r w:rsidRPr="00BF2A99">
        <w:rPr>
          <w:sz w:val="20"/>
          <w:lang w:val="ru-BY"/>
        </w:rPr>
        <w:t>then</w:t>
      </w:r>
      <w:proofErr w:type="spellEnd"/>
    </w:p>
    <w:p w14:paraId="193011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6408DFCD" w14:textId="77777777" w:rsidR="00BF2A99" w:rsidRPr="00BF2A99" w:rsidRDefault="00BF2A99" w:rsidP="00BF2A99">
      <w:pPr>
        <w:ind w:firstLine="709"/>
        <w:rPr>
          <w:sz w:val="20"/>
          <w:lang w:val="ru-BY"/>
        </w:rPr>
      </w:pPr>
    </w:p>
    <w:p w14:paraId="437E9B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 ',' </w:t>
      </w:r>
      <w:proofErr w:type="spellStart"/>
      <w:r w:rsidRPr="00BF2A99">
        <w:rPr>
          <w:sz w:val="20"/>
          <w:lang w:val="ru-BY"/>
        </w:rPr>
        <w:t>then</w:t>
      </w:r>
      <w:proofErr w:type="spellEnd"/>
    </w:p>
    <w:p w14:paraId="6B1325A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58981C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 </w:t>
      </w:r>
      <w:proofErr w:type="spellStart"/>
      <w:r w:rsidRPr="00BF2A99">
        <w:rPr>
          <w:sz w:val="20"/>
          <w:lang w:val="ru-BY"/>
        </w:rPr>
        <w:t>priorityOffset</w:t>
      </w:r>
      <w:proofErr w:type="spellEnd"/>
      <w:r w:rsidRPr="00BF2A99">
        <w:rPr>
          <w:sz w:val="20"/>
          <w:lang w:val="ru-BY"/>
        </w:rPr>
        <w:t xml:space="preserve"> - 10;</w:t>
      </w:r>
    </w:p>
    <w:p w14:paraId="5E7D16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FC3E3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01BC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72AF79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0D08436"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expr</w:t>
      </w:r>
      <w:proofErr w:type="spellEnd"/>
      <w:r w:rsidRPr="00BF2A99">
        <w:rPr>
          <w:sz w:val="20"/>
          <w:lang w:val="ru-BY"/>
        </w:rPr>
        <w:t>[i];</w:t>
      </w:r>
    </w:p>
    <w:p w14:paraId="6A6CDCC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6D5E1A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E1F1B6B"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expr</w:t>
      </w:r>
      <w:proofErr w:type="spellEnd"/>
      <w:r w:rsidRPr="00BF2A99">
        <w:rPr>
          <w:sz w:val="20"/>
          <w:lang w:val="ru-BY"/>
        </w:rPr>
        <w:t>[i];</w:t>
      </w:r>
    </w:p>
    <w:p w14:paraId="1A6BC7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1 + </w:t>
      </w:r>
      <w:proofErr w:type="spellStart"/>
      <w:r w:rsidRPr="00BF2A99">
        <w:rPr>
          <w:sz w:val="20"/>
          <w:lang w:val="ru-BY"/>
        </w:rPr>
        <w:t>priorityOffset</w:t>
      </w:r>
      <w:proofErr w:type="spellEnd"/>
      <w:r w:rsidRPr="00BF2A99">
        <w:rPr>
          <w:sz w:val="20"/>
          <w:lang w:val="ru-BY"/>
        </w:rPr>
        <w:t>;</w:t>
      </w:r>
    </w:p>
    <w:p w14:paraId="33CEFF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72467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3A92BE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AB497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1CED5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'*/%&amp;'.</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[i]) </w:t>
      </w:r>
      <w:proofErr w:type="spellStart"/>
      <w:r w:rsidRPr="00BF2A99">
        <w:rPr>
          <w:sz w:val="20"/>
          <w:lang w:val="ru-BY"/>
        </w:rPr>
        <w:t>then</w:t>
      </w:r>
      <w:proofErr w:type="spellEnd"/>
    </w:p>
    <w:p w14:paraId="09CAE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5ECF1C"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expr</w:t>
      </w:r>
      <w:proofErr w:type="spellEnd"/>
      <w:r w:rsidRPr="00BF2A99">
        <w:rPr>
          <w:sz w:val="20"/>
          <w:lang w:val="ru-BY"/>
        </w:rPr>
        <w:t>[i];</w:t>
      </w:r>
    </w:p>
    <w:p w14:paraId="553C492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04CE36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2 + </w:t>
      </w:r>
      <w:proofErr w:type="spellStart"/>
      <w:r w:rsidRPr="00BF2A99">
        <w:rPr>
          <w:sz w:val="20"/>
          <w:lang w:val="ru-BY"/>
        </w:rPr>
        <w:t>priorityOffset</w:t>
      </w:r>
      <w:proofErr w:type="spellEnd"/>
      <w:r w:rsidRPr="00BF2A99">
        <w:rPr>
          <w:sz w:val="20"/>
          <w:lang w:val="ru-BY"/>
        </w:rPr>
        <w:t>;</w:t>
      </w:r>
    </w:p>
    <w:p w14:paraId="760614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624C1A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1C8F88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962A7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68AE5E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463C67A"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expr</w:t>
      </w:r>
      <w:proofErr w:type="spellEnd"/>
      <w:r w:rsidRPr="00BF2A99">
        <w:rPr>
          <w:sz w:val="20"/>
          <w:lang w:val="ru-BY"/>
        </w:rPr>
        <w:t>[i];</w:t>
      </w:r>
    </w:p>
    <w:p w14:paraId="02C1F36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65A2F8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3 + </w:t>
      </w:r>
      <w:proofErr w:type="spellStart"/>
      <w:r w:rsidRPr="00BF2A99">
        <w:rPr>
          <w:sz w:val="20"/>
          <w:lang w:val="ru-BY"/>
        </w:rPr>
        <w:t>priorityOffset</w:t>
      </w:r>
      <w:proofErr w:type="spellEnd"/>
      <w:r w:rsidRPr="00BF2A99">
        <w:rPr>
          <w:sz w:val="20"/>
          <w:lang w:val="ru-BY"/>
        </w:rPr>
        <w:t>;</w:t>
      </w:r>
    </w:p>
    <w:p w14:paraId="3819AC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4BEA5D8B" w14:textId="77777777" w:rsidR="00BF2A99" w:rsidRPr="00BF2A99" w:rsidRDefault="00BF2A99" w:rsidP="00BF2A99">
      <w:pPr>
        <w:ind w:firstLine="709"/>
        <w:rPr>
          <w:sz w:val="20"/>
          <w:lang w:val="ru-BY"/>
        </w:rPr>
      </w:pPr>
    </w:p>
    <w:p w14:paraId="791369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78CDA75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98DF4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 </w:t>
      </w:r>
      <w:proofErr w:type="spellStart"/>
      <w:r w:rsidRPr="00BF2A99">
        <w:rPr>
          <w:sz w:val="20"/>
          <w:lang w:val="ru-BY"/>
        </w:rPr>
        <w:t>then</w:t>
      </w:r>
      <w:proofErr w:type="spellEnd"/>
    </w:p>
    <w:p w14:paraId="77B9EB8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28D59E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1)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[i - 1] = ',') </w:t>
      </w:r>
      <w:proofErr w:type="spellStart"/>
      <w:r w:rsidRPr="00BF2A99">
        <w:rPr>
          <w:sz w:val="20"/>
          <w:lang w:val="ru-BY"/>
        </w:rPr>
        <w:t>then</w:t>
      </w:r>
      <w:proofErr w:type="spellEnd"/>
    </w:p>
    <w:p w14:paraId="73BE03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B9EDB42"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784E58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0;</w:t>
      </w:r>
    </w:p>
    <w:p w14:paraId="70B1AAE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6AF658A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07B2E3F2" w14:textId="77777777" w:rsidR="00BF2A99" w:rsidRPr="00BF2A99" w:rsidRDefault="00BF2A99" w:rsidP="00BF2A99">
      <w:pPr>
        <w:ind w:firstLine="709"/>
        <w:rPr>
          <w:sz w:val="20"/>
          <w:lang w:val="ru-BY"/>
        </w:rPr>
      </w:pPr>
    </w:p>
    <w:p w14:paraId="74DF6B1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A1C49B1" w14:textId="77777777" w:rsidR="00BF2A99" w:rsidRPr="00BF2A99" w:rsidRDefault="00BF2A99" w:rsidP="00BF2A99">
      <w:pPr>
        <w:ind w:firstLine="709"/>
        <w:rPr>
          <w:sz w:val="20"/>
          <w:lang w:val="ru-BY"/>
        </w:rPr>
      </w:pPr>
      <w:r w:rsidRPr="00BF2A99">
        <w:rPr>
          <w:sz w:val="20"/>
          <w:lang w:val="ru-BY"/>
        </w:rPr>
        <w:t xml:space="preserve">      t.name := '-';</w:t>
      </w:r>
    </w:p>
    <w:p w14:paraId="6A43DA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NaN</w:t>
      </w:r>
      <w:proofErr w:type="spellEnd"/>
      <w:r w:rsidRPr="00BF2A99">
        <w:rPr>
          <w:sz w:val="20"/>
          <w:lang w:val="ru-BY"/>
        </w:rPr>
        <w:t>;</w:t>
      </w:r>
    </w:p>
    <w:p w14:paraId="481C7A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1 + </w:t>
      </w:r>
      <w:proofErr w:type="spellStart"/>
      <w:r w:rsidRPr="00BF2A99">
        <w:rPr>
          <w:sz w:val="20"/>
          <w:lang w:val="ru-BY"/>
        </w:rPr>
        <w:t>priorityOffset</w:t>
      </w:r>
      <w:proofErr w:type="spellEnd"/>
      <w:r w:rsidRPr="00BF2A99">
        <w:rPr>
          <w:sz w:val="20"/>
          <w:lang w:val="ru-BY"/>
        </w:rPr>
        <w:t>;</w:t>
      </w:r>
    </w:p>
    <w:p w14:paraId="078F79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List.Add</w:t>
      </w:r>
      <w:proofErr w:type="spellEnd"/>
      <w:r w:rsidRPr="00BF2A99">
        <w:rPr>
          <w:sz w:val="20"/>
          <w:lang w:val="ru-BY"/>
        </w:rPr>
        <w:t>(t);</w:t>
      </w:r>
    </w:p>
    <w:p w14:paraId="2643B8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0EFAB7F5" w14:textId="77777777" w:rsidR="00BF2A99" w:rsidRPr="00BF2A99" w:rsidRDefault="00BF2A99" w:rsidP="00BF2A99">
      <w:pPr>
        <w:ind w:firstLine="709"/>
        <w:rPr>
          <w:sz w:val="20"/>
          <w:lang w:val="ru-BY"/>
        </w:rPr>
      </w:pPr>
    </w:p>
    <w:p w14:paraId="436FE4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6A99285" w14:textId="77777777" w:rsidR="00BF2A99" w:rsidRPr="00BF2A99" w:rsidRDefault="00BF2A99" w:rsidP="00BF2A99">
      <w:pPr>
        <w:ind w:firstLine="709"/>
        <w:rPr>
          <w:sz w:val="20"/>
          <w:lang w:val="ru-BY"/>
        </w:rPr>
      </w:pPr>
    </w:p>
    <w:p w14:paraId="2266D06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5D56FD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D3B92C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priorityOffset</w:t>
      </w:r>
      <w:proofErr w:type="spellEnd"/>
      <w:r w:rsidRPr="00BF2A99">
        <w:rPr>
          <w:sz w:val="20"/>
          <w:lang w:val="ru-BY"/>
        </w:rPr>
        <w:t xml:space="preserve"> &lt;&gt; 0 </w:t>
      </w:r>
      <w:proofErr w:type="spellStart"/>
      <w:r w:rsidRPr="00BF2A99">
        <w:rPr>
          <w:sz w:val="20"/>
          <w:lang w:val="ru-BY"/>
        </w:rPr>
        <w:t>then</w:t>
      </w:r>
      <w:proofErr w:type="spellEnd"/>
    </w:p>
    <w:p w14:paraId="217B61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15609FF2" w14:textId="77777777" w:rsidR="00BF2A99" w:rsidRPr="00BF2A99" w:rsidRDefault="00BF2A99" w:rsidP="00BF2A99">
      <w:pPr>
        <w:ind w:firstLine="709"/>
        <w:rPr>
          <w:sz w:val="20"/>
          <w:lang w:val="ru-BY"/>
        </w:rPr>
      </w:pPr>
      <w:proofErr w:type="spellStart"/>
      <w:r w:rsidRPr="00BF2A99">
        <w:rPr>
          <w:sz w:val="20"/>
          <w:lang w:val="ru-BY"/>
        </w:rPr>
        <w:lastRenderedPageBreak/>
        <w:t>end</w:t>
      </w:r>
      <w:proofErr w:type="spellEnd"/>
      <w:r w:rsidRPr="00BF2A99">
        <w:rPr>
          <w:sz w:val="20"/>
          <w:lang w:val="ru-BY"/>
        </w:rPr>
        <w:t>;</w:t>
      </w:r>
    </w:p>
    <w:p w14:paraId="36E4C10F" w14:textId="77777777" w:rsidR="00BF2A99" w:rsidRPr="00BF2A99" w:rsidRDefault="00BF2A99" w:rsidP="00BF2A99">
      <w:pPr>
        <w:ind w:firstLine="709"/>
        <w:rPr>
          <w:sz w:val="20"/>
          <w:lang w:val="ru-BY"/>
        </w:rPr>
      </w:pPr>
    </w:p>
    <w:p w14:paraId="00CF347F"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b: Double): Double; </w:t>
      </w:r>
      <w:proofErr w:type="spellStart"/>
      <w:r w:rsidRPr="00BF2A99">
        <w:rPr>
          <w:sz w:val="20"/>
          <w:lang w:val="ru-BY"/>
        </w:rPr>
        <w:t>overload</w:t>
      </w:r>
      <w:proofErr w:type="spellEnd"/>
      <w:r w:rsidRPr="00BF2A99">
        <w:rPr>
          <w:sz w:val="20"/>
          <w:lang w:val="ru-BY"/>
        </w:rPr>
        <w:t>;</w:t>
      </w:r>
    </w:p>
    <w:p w14:paraId="281D89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036E19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2479A1A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a + b</w:t>
      </w:r>
    </w:p>
    <w:p w14:paraId="693C726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EFDC7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a - b</w:t>
      </w:r>
    </w:p>
    <w:p w14:paraId="78ED88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4BA7F4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a * b</w:t>
      </w:r>
    </w:p>
    <w:p w14:paraId="055CB7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then</w:t>
      </w:r>
      <w:proofErr w:type="spellEnd"/>
    </w:p>
    <w:p w14:paraId="50E88A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a / b</w:t>
      </w:r>
    </w:p>
    <w:p w14:paraId="0424A2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pow</w:t>
      </w:r>
      <w:proofErr w:type="spellEnd"/>
      <w:r w:rsidRPr="00BF2A99">
        <w:rPr>
          <w:sz w:val="20"/>
          <w:lang w:val="ru-BY"/>
        </w:rPr>
        <w:t xml:space="preserve">') </w:t>
      </w:r>
      <w:proofErr w:type="spellStart"/>
      <w:r w:rsidRPr="00BF2A99">
        <w:rPr>
          <w:sz w:val="20"/>
          <w:lang w:val="ru-BY"/>
        </w:rPr>
        <w:t>then</w:t>
      </w:r>
      <w:proofErr w:type="spellEnd"/>
    </w:p>
    <w:p w14:paraId="0C8BE3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(a, b)</w:t>
      </w:r>
    </w:p>
    <w:p w14:paraId="6D95FC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log</w:t>
      </w:r>
      <w:proofErr w:type="spellEnd"/>
      <w:r w:rsidRPr="00BF2A99">
        <w:rPr>
          <w:sz w:val="20"/>
          <w:lang w:val="ru-BY"/>
        </w:rPr>
        <w:t xml:space="preserve">') </w:t>
      </w:r>
      <w:proofErr w:type="spellStart"/>
      <w:r w:rsidRPr="00BF2A99">
        <w:rPr>
          <w:sz w:val="20"/>
          <w:lang w:val="ru-BY"/>
        </w:rPr>
        <w:t>then</w:t>
      </w:r>
      <w:proofErr w:type="spellEnd"/>
    </w:p>
    <w:p w14:paraId="2DFED07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(b) / </w:t>
      </w:r>
      <w:proofErr w:type="spellStart"/>
      <w:r w:rsidRPr="00BF2A99">
        <w:rPr>
          <w:sz w:val="20"/>
          <w:lang w:val="ru-BY"/>
        </w:rPr>
        <w:t>Ln</w:t>
      </w:r>
      <w:proofErr w:type="spellEnd"/>
      <w:r w:rsidRPr="00BF2A99">
        <w:rPr>
          <w:sz w:val="20"/>
          <w:lang w:val="ru-BY"/>
        </w:rPr>
        <w:t>(a)</w:t>
      </w:r>
    </w:p>
    <w:p w14:paraId="2390B2C3" w14:textId="77777777" w:rsidR="00BF2A99" w:rsidRPr="00BF2A99" w:rsidRDefault="00BF2A99" w:rsidP="00BF2A99">
      <w:pPr>
        <w:ind w:firstLine="709"/>
        <w:rPr>
          <w:sz w:val="20"/>
          <w:lang w:val="ru-BY"/>
        </w:rPr>
      </w:pPr>
    </w:p>
    <w:p w14:paraId="01269F89"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1C30331" w14:textId="77777777" w:rsidR="00BF2A99" w:rsidRPr="00BF2A99" w:rsidRDefault="00BF2A99" w:rsidP="00BF2A99">
      <w:pPr>
        <w:ind w:firstLine="709"/>
        <w:rPr>
          <w:sz w:val="20"/>
          <w:lang w:val="ru-BY"/>
        </w:rPr>
      </w:pPr>
    </w:p>
    <w:p w14:paraId="715E4006"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operation</w:t>
      </w:r>
      <w:proofErr w:type="spellEnd"/>
      <w:r w:rsidRPr="00BF2A99">
        <w:rPr>
          <w:sz w:val="20"/>
          <w:lang w:val="ru-BY"/>
        </w:rPr>
        <w:t>(</w:t>
      </w:r>
      <w:proofErr w:type="spellStart"/>
      <w:r w:rsidRPr="00BF2A99">
        <w:rPr>
          <w:sz w:val="20"/>
          <w:lang w:val="ru-BY"/>
        </w:rPr>
        <w:t>oper</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a: Double): Double; </w:t>
      </w:r>
      <w:proofErr w:type="spellStart"/>
      <w:r w:rsidRPr="00BF2A99">
        <w:rPr>
          <w:sz w:val="20"/>
          <w:lang w:val="ru-BY"/>
        </w:rPr>
        <w:t>overload</w:t>
      </w:r>
      <w:proofErr w:type="spellEnd"/>
      <w:r w:rsidRPr="00BF2A99">
        <w:rPr>
          <w:sz w:val="20"/>
          <w:lang w:val="ru-BY"/>
        </w:rPr>
        <w:t>;</w:t>
      </w:r>
    </w:p>
    <w:p w14:paraId="47CB079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2EEE4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 xml:space="preserve">' </w:t>
      </w:r>
      <w:proofErr w:type="spellStart"/>
      <w:r w:rsidRPr="00BF2A99">
        <w:rPr>
          <w:sz w:val="20"/>
          <w:lang w:val="ru-BY"/>
        </w:rPr>
        <w:t>then</w:t>
      </w:r>
      <w:proofErr w:type="spellEnd"/>
    </w:p>
    <w:p w14:paraId="31BE08C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Sin</w:t>
      </w:r>
      <w:proofErr w:type="spellEnd"/>
      <w:r w:rsidRPr="00BF2A99">
        <w:rPr>
          <w:sz w:val="20"/>
          <w:lang w:val="ru-BY"/>
        </w:rPr>
        <w:t>(a)</w:t>
      </w:r>
    </w:p>
    <w:p w14:paraId="6262C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 xml:space="preserve">' </w:t>
      </w:r>
      <w:proofErr w:type="spellStart"/>
      <w:r w:rsidRPr="00BF2A99">
        <w:rPr>
          <w:sz w:val="20"/>
          <w:lang w:val="ru-BY"/>
        </w:rPr>
        <w:t>then</w:t>
      </w:r>
      <w:proofErr w:type="spellEnd"/>
    </w:p>
    <w:p w14:paraId="02A64E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cos</w:t>
      </w:r>
      <w:proofErr w:type="spellEnd"/>
      <w:r w:rsidRPr="00BF2A99">
        <w:rPr>
          <w:sz w:val="20"/>
          <w:lang w:val="ru-BY"/>
        </w:rPr>
        <w:t>(a)</w:t>
      </w:r>
    </w:p>
    <w:p w14:paraId="410D0B2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tg</w:t>
      </w:r>
      <w:proofErr w:type="spellEnd"/>
      <w:r w:rsidRPr="00BF2A99">
        <w:rPr>
          <w:sz w:val="20"/>
          <w:lang w:val="ru-BY"/>
        </w:rPr>
        <w:t xml:space="preserve">' </w:t>
      </w:r>
      <w:proofErr w:type="spellStart"/>
      <w:r w:rsidRPr="00BF2A99">
        <w:rPr>
          <w:sz w:val="20"/>
          <w:lang w:val="ru-BY"/>
        </w:rPr>
        <w:t>then</w:t>
      </w:r>
      <w:proofErr w:type="spellEnd"/>
    </w:p>
    <w:p w14:paraId="2C72E85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tan</w:t>
      </w:r>
      <w:proofErr w:type="spellEnd"/>
      <w:r w:rsidRPr="00BF2A99">
        <w:rPr>
          <w:sz w:val="20"/>
          <w:lang w:val="ru-BY"/>
        </w:rPr>
        <w:t>(a)</w:t>
      </w:r>
    </w:p>
    <w:p w14:paraId="4F4809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ctg</w:t>
      </w:r>
      <w:proofErr w:type="spellEnd"/>
      <w:r w:rsidRPr="00BF2A99">
        <w:rPr>
          <w:sz w:val="20"/>
          <w:lang w:val="ru-BY"/>
        </w:rPr>
        <w:t xml:space="preserve">' </w:t>
      </w:r>
      <w:proofErr w:type="spellStart"/>
      <w:r w:rsidRPr="00BF2A99">
        <w:rPr>
          <w:sz w:val="20"/>
          <w:lang w:val="ru-BY"/>
        </w:rPr>
        <w:t>then</w:t>
      </w:r>
      <w:proofErr w:type="spellEnd"/>
    </w:p>
    <w:p w14:paraId="199021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1 / </w:t>
      </w:r>
      <w:proofErr w:type="spellStart"/>
      <w:r w:rsidRPr="00BF2A99">
        <w:rPr>
          <w:sz w:val="20"/>
          <w:lang w:val="ru-BY"/>
        </w:rPr>
        <w:t>tan</w:t>
      </w:r>
      <w:proofErr w:type="spellEnd"/>
      <w:r w:rsidRPr="00BF2A99">
        <w:rPr>
          <w:sz w:val="20"/>
          <w:lang w:val="ru-BY"/>
        </w:rPr>
        <w:t>(a)</w:t>
      </w:r>
    </w:p>
    <w:p w14:paraId="495FF7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 xml:space="preserve">' </w:t>
      </w:r>
      <w:proofErr w:type="spellStart"/>
      <w:r w:rsidRPr="00BF2A99">
        <w:rPr>
          <w:sz w:val="20"/>
          <w:lang w:val="ru-BY"/>
        </w:rPr>
        <w:t>then</w:t>
      </w:r>
      <w:proofErr w:type="spellEnd"/>
    </w:p>
    <w:p w14:paraId="01A957C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abs</w:t>
      </w:r>
      <w:proofErr w:type="spellEnd"/>
      <w:r w:rsidRPr="00BF2A99">
        <w:rPr>
          <w:sz w:val="20"/>
          <w:lang w:val="ru-BY"/>
        </w:rPr>
        <w:t>(a)</w:t>
      </w:r>
    </w:p>
    <w:p w14:paraId="58987E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sh</w:t>
      </w:r>
      <w:proofErr w:type="spellEnd"/>
      <w:r w:rsidRPr="00BF2A99">
        <w:rPr>
          <w:sz w:val="20"/>
          <w:lang w:val="ru-BY"/>
        </w:rPr>
        <w:t xml:space="preserve">' </w:t>
      </w:r>
      <w:proofErr w:type="spellStart"/>
      <w:r w:rsidRPr="00BF2A99">
        <w:rPr>
          <w:sz w:val="20"/>
          <w:lang w:val="ru-BY"/>
        </w:rPr>
        <w:t>then</w:t>
      </w:r>
      <w:proofErr w:type="spellEnd"/>
    </w:p>
    <w:p w14:paraId="6D35EF7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sinh</w:t>
      </w:r>
      <w:proofErr w:type="spellEnd"/>
      <w:r w:rsidRPr="00BF2A99">
        <w:rPr>
          <w:sz w:val="20"/>
          <w:lang w:val="ru-BY"/>
        </w:rPr>
        <w:t>(a)</w:t>
      </w:r>
    </w:p>
    <w:p w14:paraId="49316A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ch</w:t>
      </w:r>
      <w:proofErr w:type="spellEnd"/>
      <w:r w:rsidRPr="00BF2A99">
        <w:rPr>
          <w:sz w:val="20"/>
          <w:lang w:val="ru-BY"/>
        </w:rPr>
        <w:t xml:space="preserve">' </w:t>
      </w:r>
      <w:proofErr w:type="spellStart"/>
      <w:r w:rsidRPr="00BF2A99">
        <w:rPr>
          <w:sz w:val="20"/>
          <w:lang w:val="ru-BY"/>
        </w:rPr>
        <w:t>then</w:t>
      </w:r>
      <w:proofErr w:type="spellEnd"/>
    </w:p>
    <w:p w14:paraId="07E0AC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cosh</w:t>
      </w:r>
      <w:proofErr w:type="spellEnd"/>
      <w:r w:rsidRPr="00BF2A99">
        <w:rPr>
          <w:sz w:val="20"/>
          <w:lang w:val="ru-BY"/>
        </w:rPr>
        <w:t>(a)</w:t>
      </w:r>
    </w:p>
    <w:p w14:paraId="51406B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2F57F60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tanh</w:t>
      </w:r>
      <w:proofErr w:type="spellEnd"/>
      <w:r w:rsidRPr="00BF2A99">
        <w:rPr>
          <w:sz w:val="20"/>
          <w:lang w:val="ru-BY"/>
        </w:rPr>
        <w:t>(a)</w:t>
      </w:r>
    </w:p>
    <w:p w14:paraId="5C86C46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th</w:t>
      </w:r>
      <w:proofErr w:type="spellEnd"/>
      <w:r w:rsidRPr="00BF2A99">
        <w:rPr>
          <w:sz w:val="20"/>
          <w:lang w:val="ru-BY"/>
        </w:rPr>
        <w:t xml:space="preserve">' </w:t>
      </w:r>
      <w:proofErr w:type="spellStart"/>
      <w:r w:rsidRPr="00BF2A99">
        <w:rPr>
          <w:sz w:val="20"/>
          <w:lang w:val="ru-BY"/>
        </w:rPr>
        <w:t>then</w:t>
      </w:r>
      <w:proofErr w:type="spellEnd"/>
    </w:p>
    <w:p w14:paraId="392AB84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1 / </w:t>
      </w:r>
      <w:proofErr w:type="spellStart"/>
      <w:r w:rsidRPr="00BF2A99">
        <w:rPr>
          <w:sz w:val="20"/>
          <w:lang w:val="ru-BY"/>
        </w:rPr>
        <w:t>tanh</w:t>
      </w:r>
      <w:proofErr w:type="spellEnd"/>
      <w:r w:rsidRPr="00BF2A99">
        <w:rPr>
          <w:sz w:val="20"/>
          <w:lang w:val="ru-BY"/>
        </w:rPr>
        <w:t>(a)</w:t>
      </w:r>
    </w:p>
    <w:p w14:paraId="36EB7E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 xml:space="preserve">' </w:t>
      </w:r>
      <w:proofErr w:type="spellStart"/>
      <w:r w:rsidRPr="00BF2A99">
        <w:rPr>
          <w:sz w:val="20"/>
          <w:lang w:val="ru-BY"/>
        </w:rPr>
        <w:t>then</w:t>
      </w:r>
      <w:proofErr w:type="spellEnd"/>
    </w:p>
    <w:p w14:paraId="03728C0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Exp</w:t>
      </w:r>
      <w:proofErr w:type="spellEnd"/>
      <w:r w:rsidRPr="00BF2A99">
        <w:rPr>
          <w:sz w:val="20"/>
          <w:lang w:val="ru-BY"/>
        </w:rPr>
        <w:t>(a)</w:t>
      </w:r>
    </w:p>
    <w:p w14:paraId="5C73525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asin</w:t>
      </w:r>
      <w:proofErr w:type="spellEnd"/>
      <w:r w:rsidRPr="00BF2A99">
        <w:rPr>
          <w:sz w:val="20"/>
          <w:lang w:val="ru-BY"/>
        </w:rPr>
        <w:t xml:space="preserve">' </w:t>
      </w:r>
      <w:proofErr w:type="spellStart"/>
      <w:r w:rsidRPr="00BF2A99">
        <w:rPr>
          <w:sz w:val="20"/>
          <w:lang w:val="ru-BY"/>
        </w:rPr>
        <w:t>then</w:t>
      </w:r>
      <w:proofErr w:type="spellEnd"/>
    </w:p>
    <w:p w14:paraId="4F29E2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arcsin</w:t>
      </w:r>
      <w:proofErr w:type="spellEnd"/>
      <w:r w:rsidRPr="00BF2A99">
        <w:rPr>
          <w:sz w:val="20"/>
          <w:lang w:val="ru-BY"/>
        </w:rPr>
        <w:t>(a)</w:t>
      </w:r>
    </w:p>
    <w:p w14:paraId="14F01D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acos</w:t>
      </w:r>
      <w:proofErr w:type="spellEnd"/>
      <w:r w:rsidRPr="00BF2A99">
        <w:rPr>
          <w:sz w:val="20"/>
          <w:lang w:val="ru-BY"/>
        </w:rPr>
        <w:t xml:space="preserve">' </w:t>
      </w:r>
      <w:proofErr w:type="spellStart"/>
      <w:r w:rsidRPr="00BF2A99">
        <w:rPr>
          <w:sz w:val="20"/>
          <w:lang w:val="ru-BY"/>
        </w:rPr>
        <w:t>then</w:t>
      </w:r>
      <w:proofErr w:type="spellEnd"/>
    </w:p>
    <w:p w14:paraId="5AB36D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arccos</w:t>
      </w:r>
      <w:proofErr w:type="spellEnd"/>
      <w:r w:rsidRPr="00BF2A99">
        <w:rPr>
          <w:sz w:val="20"/>
          <w:lang w:val="ru-BY"/>
        </w:rPr>
        <w:t>(a)</w:t>
      </w:r>
    </w:p>
    <w:p w14:paraId="306A8A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atan</w:t>
      </w:r>
      <w:proofErr w:type="spellEnd"/>
      <w:r w:rsidRPr="00BF2A99">
        <w:rPr>
          <w:sz w:val="20"/>
          <w:lang w:val="ru-BY"/>
        </w:rPr>
        <w:t xml:space="preserve">' </w:t>
      </w:r>
      <w:proofErr w:type="spellStart"/>
      <w:r w:rsidRPr="00BF2A99">
        <w:rPr>
          <w:sz w:val="20"/>
          <w:lang w:val="ru-BY"/>
        </w:rPr>
        <w:t>then</w:t>
      </w:r>
      <w:proofErr w:type="spellEnd"/>
    </w:p>
    <w:p w14:paraId="0251F10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arcTan</w:t>
      </w:r>
      <w:proofErr w:type="spellEnd"/>
      <w:r w:rsidRPr="00BF2A99">
        <w:rPr>
          <w:sz w:val="20"/>
          <w:lang w:val="ru-BY"/>
        </w:rPr>
        <w:t>(a)</w:t>
      </w:r>
    </w:p>
    <w:p w14:paraId="1C978C8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lg</w:t>
      </w:r>
      <w:proofErr w:type="spellEnd"/>
      <w:r w:rsidRPr="00BF2A99">
        <w:rPr>
          <w:sz w:val="20"/>
          <w:lang w:val="ru-BY"/>
        </w:rPr>
        <w:t xml:space="preserve">' </w:t>
      </w:r>
      <w:proofErr w:type="spellStart"/>
      <w:r w:rsidRPr="00BF2A99">
        <w:rPr>
          <w:sz w:val="20"/>
          <w:lang w:val="ru-BY"/>
        </w:rPr>
        <w:t>then</w:t>
      </w:r>
      <w:proofErr w:type="spellEnd"/>
    </w:p>
    <w:p w14:paraId="7CF6F6B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Math.Log10(a)</w:t>
      </w:r>
    </w:p>
    <w:p w14:paraId="29642CB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 xml:space="preserve">' </w:t>
      </w:r>
      <w:proofErr w:type="spellStart"/>
      <w:r w:rsidRPr="00BF2A99">
        <w:rPr>
          <w:sz w:val="20"/>
          <w:lang w:val="ru-BY"/>
        </w:rPr>
        <w:t>then</w:t>
      </w:r>
      <w:proofErr w:type="spellEnd"/>
    </w:p>
    <w:p w14:paraId="0313442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Ln</w:t>
      </w:r>
      <w:proofErr w:type="spellEnd"/>
      <w:r w:rsidRPr="00BF2A99">
        <w:rPr>
          <w:sz w:val="20"/>
          <w:lang w:val="ru-BY"/>
        </w:rPr>
        <w:t>(a)</w:t>
      </w:r>
    </w:p>
    <w:p w14:paraId="152ACC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oper</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 xml:space="preserve">' </w:t>
      </w:r>
      <w:proofErr w:type="spellStart"/>
      <w:r w:rsidRPr="00BF2A99">
        <w:rPr>
          <w:sz w:val="20"/>
          <w:lang w:val="ru-BY"/>
        </w:rPr>
        <w:t>then</w:t>
      </w:r>
      <w:proofErr w:type="spellEnd"/>
    </w:p>
    <w:p w14:paraId="25E61C2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sqrt</w:t>
      </w:r>
      <w:proofErr w:type="spellEnd"/>
      <w:r w:rsidRPr="00BF2A99">
        <w:rPr>
          <w:sz w:val="20"/>
          <w:lang w:val="ru-BY"/>
        </w:rPr>
        <w:t>(a);</w:t>
      </w:r>
    </w:p>
    <w:p w14:paraId="07D1FE6D" w14:textId="77777777" w:rsidR="00BF2A99" w:rsidRPr="00BF2A99" w:rsidRDefault="00BF2A99" w:rsidP="00BF2A99">
      <w:pPr>
        <w:ind w:firstLine="709"/>
        <w:rPr>
          <w:sz w:val="20"/>
          <w:lang w:val="ru-BY"/>
        </w:rPr>
      </w:pPr>
    </w:p>
    <w:p w14:paraId="1E1A464F"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1080CB4" w14:textId="77777777" w:rsidR="00BF2A99" w:rsidRPr="00BF2A99" w:rsidRDefault="00BF2A99" w:rsidP="00BF2A99">
      <w:pPr>
        <w:ind w:firstLine="709"/>
        <w:rPr>
          <w:sz w:val="20"/>
          <w:lang w:val="ru-BY"/>
        </w:rPr>
      </w:pPr>
    </w:p>
    <w:p w14:paraId="5CDC4495"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SubCalc</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w:t>
      </w:r>
      <w:proofErr w:type="spellStart"/>
      <w:r w:rsidRPr="00BF2A99">
        <w:rPr>
          <w:sz w:val="20"/>
          <w:lang w:val="ru-BY"/>
        </w:rPr>
        <w:t>index</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 xml:space="preserve">): </w:t>
      </w:r>
      <w:proofErr w:type="spellStart"/>
      <w:r w:rsidRPr="00BF2A99">
        <w:rPr>
          <w:sz w:val="20"/>
          <w:lang w:val="ru-BY"/>
        </w:rPr>
        <w:t>Boolean</w:t>
      </w:r>
      <w:proofErr w:type="spellEnd"/>
      <w:r w:rsidRPr="00BF2A99">
        <w:rPr>
          <w:sz w:val="20"/>
          <w:lang w:val="ru-BY"/>
        </w:rPr>
        <w:t>;</w:t>
      </w:r>
    </w:p>
    <w:p w14:paraId="093FF740"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75FD1409" w14:textId="77777777" w:rsidR="00BF2A99" w:rsidRPr="00BF2A99" w:rsidRDefault="00BF2A99" w:rsidP="00BF2A99">
      <w:pPr>
        <w:ind w:firstLine="709"/>
        <w:rPr>
          <w:sz w:val="20"/>
          <w:lang w:val="ru-BY"/>
        </w:rPr>
      </w:pPr>
      <w:r w:rsidRPr="00BF2A99">
        <w:rPr>
          <w:sz w:val="20"/>
          <w:lang w:val="ru-BY"/>
        </w:rPr>
        <w:t xml:space="preserve">  t: </w:t>
      </w:r>
      <w:proofErr w:type="spellStart"/>
      <w:r w:rsidRPr="00BF2A99">
        <w:rPr>
          <w:sz w:val="20"/>
          <w:lang w:val="ru-BY"/>
        </w:rPr>
        <w:t>token</w:t>
      </w:r>
      <w:proofErr w:type="spellEnd"/>
      <w:r w:rsidRPr="00BF2A99">
        <w:rPr>
          <w:sz w:val="20"/>
          <w:lang w:val="ru-BY"/>
        </w:rPr>
        <w:t>;</w:t>
      </w:r>
    </w:p>
    <w:p w14:paraId="08F6898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5075F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36D85ED5" w14:textId="77777777" w:rsidR="00BF2A99" w:rsidRPr="00BF2A99" w:rsidRDefault="00BF2A99" w:rsidP="00BF2A99">
      <w:pPr>
        <w:ind w:firstLine="709"/>
        <w:rPr>
          <w:sz w:val="20"/>
          <w:lang w:val="ru-BY"/>
        </w:rPr>
      </w:pPr>
      <w:r w:rsidRPr="00BF2A99">
        <w:rPr>
          <w:sz w:val="20"/>
          <w:lang w:val="ru-BY"/>
        </w:rPr>
        <w:t xml:space="preserve">  t.name := '</w:t>
      </w:r>
      <w:proofErr w:type="spellStart"/>
      <w:r w:rsidRPr="00BF2A99">
        <w:rPr>
          <w:sz w:val="20"/>
          <w:lang w:val="ru-BY"/>
        </w:rPr>
        <w:t>const</w:t>
      </w:r>
      <w:proofErr w:type="spellEnd"/>
      <w:r w:rsidRPr="00BF2A99">
        <w:rPr>
          <w:sz w:val="20"/>
          <w:lang w:val="ru-BY"/>
        </w:rPr>
        <w:t>';</w:t>
      </w:r>
    </w:p>
    <w:p w14:paraId="25BAEA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t.priority</w:t>
      </w:r>
      <w:proofErr w:type="spellEnd"/>
      <w:r w:rsidRPr="00BF2A99">
        <w:rPr>
          <w:sz w:val="20"/>
          <w:lang w:val="ru-BY"/>
        </w:rPr>
        <w:t xml:space="preserve"> := 0;</w:t>
      </w:r>
    </w:p>
    <w:p w14:paraId="0ED3158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w:t>
      </w:r>
      <w:proofErr w:type="spellEnd"/>
      <w:r w:rsidRPr="00BF2A99">
        <w:rPr>
          <w:sz w:val="20"/>
          <w:lang w:val="ru-BY"/>
        </w:rPr>
        <w:t>'.</w:t>
      </w:r>
      <w:proofErr w:type="spellStart"/>
      <w:r w:rsidRPr="00BF2A99">
        <w:rPr>
          <w:sz w:val="20"/>
          <w:lang w:val="ru-BY"/>
        </w:rPr>
        <w:t>Contains</w:t>
      </w:r>
      <w:proofErr w:type="spellEnd"/>
    </w:p>
    <w:p w14:paraId="52EDEC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C8E52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0E81F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then</w:t>
      </w:r>
      <w:proofErr w:type="spellEnd"/>
    </w:p>
    <w:p w14:paraId="069BCC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1F680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w:t>
      </w:r>
    </w:p>
    <w:p w14:paraId="089D0D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0C145B7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04053D1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expr.Insert</w:t>
      </w:r>
      <w:proofErr w:type="spellEnd"/>
      <w:r w:rsidRPr="00BF2A99">
        <w:rPr>
          <w:sz w:val="20"/>
          <w:lang w:val="ru-BY"/>
        </w:rPr>
        <w:t>(</w:t>
      </w:r>
      <w:proofErr w:type="spellStart"/>
      <w:r w:rsidRPr="00BF2A99">
        <w:rPr>
          <w:sz w:val="20"/>
          <w:lang w:val="ru-BY"/>
        </w:rPr>
        <w:t>index</w:t>
      </w:r>
      <w:proofErr w:type="spellEnd"/>
      <w:r w:rsidRPr="00BF2A99">
        <w:rPr>
          <w:sz w:val="20"/>
          <w:lang w:val="ru-BY"/>
        </w:rPr>
        <w:t>, t);</w:t>
      </w:r>
    </w:p>
    <w:p w14:paraId="580688C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BA35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B96D4F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2475D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590659AF" w14:textId="77777777" w:rsidR="00BF2A99" w:rsidRPr="00BF2A99" w:rsidRDefault="00BF2A99" w:rsidP="00BF2A99">
      <w:pPr>
        <w:ind w:firstLine="709"/>
        <w:rPr>
          <w:sz w:val="20"/>
          <w:lang w:val="ru-BY"/>
        </w:rPr>
      </w:pPr>
    </w:p>
    <w:p w14:paraId="63AB6E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r w:rsidRPr="00BF2A99">
        <w:rPr>
          <w:sz w:val="20"/>
          <w:lang w:val="ru-BY"/>
        </w:rPr>
        <w:t>'.</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42AED2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7C3A3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&lt; </w:t>
      </w:r>
      <w:proofErr w:type="spellStart"/>
      <w:r w:rsidRPr="00BF2A99">
        <w:rPr>
          <w:sz w:val="20"/>
          <w:lang w:val="ru-BY"/>
        </w:rPr>
        <w:t>expr.Count</w:t>
      </w:r>
      <w:proofErr w:type="spellEnd"/>
      <w:r w:rsidRPr="00BF2A99">
        <w:rPr>
          <w:sz w:val="20"/>
          <w:lang w:val="ru-BY"/>
        </w:rPr>
        <w:t xml:space="preserve"> - 2)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and</w:t>
      </w:r>
      <w:proofErr w:type="spellEnd"/>
    </w:p>
    <w:p w14:paraId="376B35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+ 2].</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then</w:t>
      </w:r>
      <w:proofErr w:type="spellEnd"/>
    </w:p>
    <w:p w14:paraId="26E7FA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C8796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w:t>
      </w:r>
    </w:p>
    <w:p w14:paraId="68B626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+ 2].</w:t>
      </w:r>
      <w:proofErr w:type="spellStart"/>
      <w:r w:rsidRPr="00BF2A99">
        <w:rPr>
          <w:sz w:val="20"/>
          <w:lang w:val="ru-BY"/>
        </w:rPr>
        <w:t>val</w:t>
      </w:r>
      <w:proofErr w:type="spellEnd"/>
      <w:r w:rsidRPr="00BF2A99">
        <w:rPr>
          <w:sz w:val="20"/>
          <w:lang w:val="ru-BY"/>
        </w:rPr>
        <w:t>);</w:t>
      </w:r>
    </w:p>
    <w:p w14:paraId="2EEF77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33BBFD8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4DF9C1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016F81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expr.Insert</w:t>
      </w:r>
      <w:proofErr w:type="spellEnd"/>
      <w:r w:rsidRPr="00BF2A99">
        <w:rPr>
          <w:sz w:val="20"/>
          <w:lang w:val="ru-BY"/>
        </w:rPr>
        <w:t>(</w:t>
      </w:r>
      <w:proofErr w:type="spellStart"/>
      <w:r w:rsidRPr="00BF2A99">
        <w:rPr>
          <w:sz w:val="20"/>
          <w:lang w:val="ru-BY"/>
        </w:rPr>
        <w:t>index</w:t>
      </w:r>
      <w:proofErr w:type="spellEnd"/>
      <w:r w:rsidRPr="00BF2A99">
        <w:rPr>
          <w:sz w:val="20"/>
          <w:lang w:val="ru-BY"/>
        </w:rPr>
        <w:t>, t);</w:t>
      </w:r>
    </w:p>
    <w:p w14:paraId="2DD2DE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D9F5C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5A76E1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7336FB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55741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C52E8B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B6E9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index</w:t>
      </w:r>
      <w:proofErr w:type="spellEnd"/>
      <w:r w:rsidRPr="00BF2A99">
        <w:rPr>
          <w:sz w:val="20"/>
          <w:lang w:val="ru-BY"/>
        </w:rPr>
        <w:t xml:space="preserve">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and</w:t>
      </w:r>
      <w:proofErr w:type="spellEnd"/>
    </w:p>
    <w:p w14:paraId="1B2EB3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then</w:t>
      </w:r>
      <w:proofErr w:type="spellEnd"/>
    </w:p>
    <w:p w14:paraId="69B50D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1E5FA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t.val</w:t>
      </w:r>
      <w:proofErr w:type="spellEnd"/>
      <w:r w:rsidRPr="00BF2A99">
        <w:rPr>
          <w:sz w:val="20"/>
          <w:lang w:val="ru-BY"/>
        </w:rPr>
        <w:t xml:space="preserve"> := </w:t>
      </w:r>
      <w:proofErr w:type="spellStart"/>
      <w:r w:rsidRPr="00BF2A99">
        <w:rPr>
          <w:sz w:val="20"/>
          <w:lang w:val="ru-BY"/>
        </w:rPr>
        <w:t>operation</w:t>
      </w:r>
      <w:proofErr w:type="spellEnd"/>
      <w:r w:rsidRPr="00BF2A99">
        <w:rPr>
          <w:sz w:val="20"/>
          <w:lang w:val="ru-BY"/>
        </w:rPr>
        <w:t>(</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w:t>
      </w:r>
    </w:p>
    <w:p w14:paraId="4EC304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roofErr w:type="spellStart"/>
      <w:r w:rsidRPr="00BF2A99">
        <w:rPr>
          <w:sz w:val="20"/>
          <w:lang w:val="ru-BY"/>
        </w:rPr>
        <w:t>val</w:t>
      </w:r>
      <w:proofErr w:type="spellEnd"/>
      <w:r w:rsidRPr="00BF2A99">
        <w:rPr>
          <w:sz w:val="20"/>
          <w:lang w:val="ru-BY"/>
        </w:rPr>
        <w:t>);</w:t>
      </w:r>
    </w:p>
    <w:p w14:paraId="2A8E85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38B28A8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expr.Insert</w:t>
      </w:r>
      <w:proofErr w:type="spellEnd"/>
      <w:r w:rsidRPr="00BF2A99">
        <w:rPr>
          <w:sz w:val="20"/>
          <w:lang w:val="ru-BY"/>
        </w:rPr>
        <w:t>(</w:t>
      </w:r>
      <w:proofErr w:type="spellStart"/>
      <w:r w:rsidRPr="00BF2A99">
        <w:rPr>
          <w:sz w:val="20"/>
          <w:lang w:val="ru-BY"/>
        </w:rPr>
        <w:t>index</w:t>
      </w:r>
      <w:proofErr w:type="spellEnd"/>
      <w:r w:rsidRPr="00BF2A99">
        <w:rPr>
          <w:sz w:val="20"/>
          <w:lang w:val="ru-BY"/>
        </w:rPr>
        <w:t>, t);</w:t>
      </w:r>
    </w:p>
    <w:p w14:paraId="347991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 xml:space="preserve"> - 1);</w:t>
      </w:r>
    </w:p>
    <w:p w14:paraId="36CBB1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w:t>
      </w:r>
      <w:proofErr w:type="spellStart"/>
      <w:r w:rsidRPr="00BF2A99">
        <w:rPr>
          <w:sz w:val="20"/>
          <w:lang w:val="ru-BY"/>
        </w:rPr>
        <w:t>index</w:t>
      </w:r>
      <w:proofErr w:type="spellEnd"/>
      <w:r w:rsidRPr="00BF2A99">
        <w:rPr>
          <w:sz w:val="20"/>
          <w:lang w:val="ru-BY"/>
        </w:rPr>
        <w:t>);</w:t>
      </w:r>
    </w:p>
    <w:p w14:paraId="3F672A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3CC52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09750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4809734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D989EC6" w14:textId="77777777" w:rsidR="00BF2A99" w:rsidRPr="00BF2A99" w:rsidRDefault="00BF2A99" w:rsidP="00BF2A99">
      <w:pPr>
        <w:ind w:firstLine="709"/>
        <w:rPr>
          <w:sz w:val="20"/>
          <w:lang w:val="ru-BY"/>
        </w:rPr>
      </w:pPr>
    </w:p>
    <w:p w14:paraId="530FDC6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28770C1" w14:textId="77777777" w:rsidR="00BF2A99" w:rsidRPr="00BF2A99" w:rsidRDefault="00BF2A99" w:rsidP="00BF2A99">
      <w:pPr>
        <w:ind w:firstLine="709"/>
        <w:rPr>
          <w:sz w:val="20"/>
          <w:lang w:val="ru-BY"/>
        </w:rPr>
      </w:pPr>
    </w:p>
    <w:p w14:paraId="40FD4FF7"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Calculate</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 xml:space="preserve">&gt;;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50F184E1"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C8396E2" w14:textId="77777777" w:rsidR="00BF2A99" w:rsidRPr="00BF2A99" w:rsidRDefault="00BF2A99" w:rsidP="00BF2A99">
      <w:pPr>
        <w:ind w:firstLine="709"/>
        <w:rPr>
          <w:sz w:val="20"/>
          <w:lang w:val="ru-BY"/>
        </w:rPr>
      </w:pPr>
      <w:r w:rsidRPr="00BF2A99">
        <w:rPr>
          <w:sz w:val="20"/>
          <w:lang w:val="ru-BY"/>
        </w:rPr>
        <w:t xml:space="preserve">  i, j: </w:t>
      </w:r>
      <w:proofErr w:type="spellStart"/>
      <w:r w:rsidRPr="00BF2A99">
        <w:rPr>
          <w:sz w:val="20"/>
          <w:lang w:val="ru-BY"/>
        </w:rPr>
        <w:t>integer</w:t>
      </w:r>
      <w:proofErr w:type="spellEnd"/>
      <w:r w:rsidRPr="00BF2A99">
        <w:rPr>
          <w:sz w:val="20"/>
          <w:lang w:val="ru-BY"/>
        </w:rPr>
        <w:t>;</w:t>
      </w:r>
    </w:p>
    <w:p w14:paraId="3F405290"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C3ED3" w14:textId="77777777" w:rsidR="00BF2A99" w:rsidRPr="00BF2A99" w:rsidRDefault="00BF2A99" w:rsidP="00BF2A99">
      <w:pPr>
        <w:ind w:firstLine="709"/>
        <w:rPr>
          <w:sz w:val="20"/>
          <w:lang w:val="ru-BY"/>
        </w:rPr>
      </w:pPr>
    </w:p>
    <w:p w14:paraId="67F2D654" w14:textId="77777777" w:rsidR="00BF2A99" w:rsidRPr="00BF2A99" w:rsidRDefault="00BF2A99" w:rsidP="00BF2A99">
      <w:pPr>
        <w:ind w:firstLine="709"/>
        <w:rPr>
          <w:sz w:val="20"/>
          <w:lang w:val="ru-BY"/>
        </w:rPr>
      </w:pPr>
      <w:r w:rsidRPr="00BF2A99">
        <w:rPr>
          <w:sz w:val="20"/>
          <w:lang w:val="ru-BY"/>
        </w:rPr>
        <w:t xml:space="preserve">  i := 0;</w:t>
      </w:r>
    </w:p>
    <w:p w14:paraId="6A153EC3" w14:textId="77777777" w:rsidR="00BF2A99" w:rsidRPr="00BF2A99" w:rsidRDefault="00BF2A99" w:rsidP="00BF2A99">
      <w:pPr>
        <w:ind w:firstLine="709"/>
        <w:rPr>
          <w:sz w:val="20"/>
          <w:lang w:val="ru-BY"/>
        </w:rPr>
      </w:pPr>
      <w:r w:rsidRPr="00BF2A99">
        <w:rPr>
          <w:sz w:val="20"/>
          <w:lang w:val="ru-BY"/>
        </w:rPr>
        <w:t xml:space="preserve">  j := 0;</w:t>
      </w:r>
    </w:p>
    <w:p w14:paraId="4C15A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expr.Count</w:t>
      </w:r>
      <w:proofErr w:type="spellEnd"/>
      <w:r w:rsidRPr="00BF2A99">
        <w:rPr>
          <w:sz w:val="20"/>
          <w:lang w:val="ru-BY"/>
        </w:rPr>
        <w:t xml:space="preserve"> &lt;&gt; 1) </w:t>
      </w:r>
      <w:proofErr w:type="spellStart"/>
      <w:r w:rsidRPr="00BF2A99">
        <w:rPr>
          <w:sz w:val="20"/>
          <w:lang w:val="ru-BY"/>
        </w:rPr>
        <w:t>do</w:t>
      </w:r>
      <w:proofErr w:type="spellEnd"/>
    </w:p>
    <w:p w14:paraId="76D0B76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017D7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then</w:t>
      </w:r>
      <w:proofErr w:type="spellEnd"/>
    </w:p>
    <w:p w14:paraId="6DBE01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D5ACFA2" w14:textId="77777777" w:rsidR="00BF2A99" w:rsidRPr="00BF2A99" w:rsidRDefault="00BF2A99" w:rsidP="00BF2A99">
      <w:pPr>
        <w:ind w:firstLine="709"/>
        <w:rPr>
          <w:sz w:val="20"/>
          <w:lang w:val="ru-BY"/>
        </w:rPr>
      </w:pPr>
    </w:p>
    <w:p w14:paraId="0FDC4B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powlog</w:t>
      </w:r>
      <w:proofErr w:type="spellEnd"/>
      <w:r w:rsidRPr="00BF2A99">
        <w:rPr>
          <w:sz w:val="20"/>
          <w:lang w:val="ru-BY"/>
        </w:rPr>
        <w:t>'.</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and</w:t>
      </w:r>
      <w:proofErr w:type="spellEnd"/>
    </w:p>
    <w:p w14:paraId="11360DFA" w14:textId="77777777" w:rsidR="00BF2A99" w:rsidRPr="00BF2A99" w:rsidRDefault="00BF2A99" w:rsidP="00BF2A99">
      <w:pPr>
        <w:ind w:firstLine="709"/>
        <w:rPr>
          <w:sz w:val="20"/>
          <w:lang w:val="ru-BY"/>
        </w:rPr>
      </w:pPr>
      <w:r w:rsidRPr="00BF2A99">
        <w:rPr>
          <w:sz w:val="20"/>
          <w:lang w:val="ru-BY"/>
        </w:rPr>
        <w:t xml:space="preserve">        (i = </w:t>
      </w:r>
      <w:proofErr w:type="spellStart"/>
      <w:r w:rsidRPr="00BF2A99">
        <w:rPr>
          <w:sz w:val="20"/>
          <w:lang w:val="ru-BY"/>
        </w:rPr>
        <w:t>expr.Count</w:t>
      </w:r>
      <w:proofErr w:type="spellEnd"/>
      <w:r w:rsidRPr="00BF2A99">
        <w:rPr>
          <w:sz w:val="20"/>
          <w:lang w:val="ru-BY"/>
        </w:rPr>
        <w:t xml:space="preserve"> - 3)) </w:t>
      </w:r>
      <w:proofErr w:type="spellStart"/>
      <w:r w:rsidRPr="00BF2A99">
        <w:rPr>
          <w:sz w:val="20"/>
          <w:lang w:val="ru-BY"/>
        </w:rPr>
        <w:t>then</w:t>
      </w:r>
      <w:proofErr w:type="spellEnd"/>
    </w:p>
    <w:p w14:paraId="61C2F4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2BCE8A" w14:textId="77777777" w:rsidR="00BF2A99" w:rsidRPr="00BF2A99" w:rsidRDefault="00BF2A99" w:rsidP="00BF2A99">
      <w:pPr>
        <w:ind w:firstLine="709"/>
        <w:rPr>
          <w:sz w:val="20"/>
          <w:lang w:val="ru-BY"/>
        </w:rPr>
      </w:pPr>
      <w:r w:rsidRPr="00BF2A99">
        <w:rPr>
          <w:sz w:val="20"/>
          <w:lang w:val="ru-BY"/>
        </w:rPr>
        <w:t xml:space="preserve">        j := i + 1;</w:t>
      </w:r>
    </w:p>
    <w:p w14:paraId="1E9F4267"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While</w:t>
      </w:r>
      <w:proofErr w:type="spellEnd"/>
      <w:r w:rsidRPr="00BF2A99">
        <w:rPr>
          <w:sz w:val="20"/>
          <w:lang w:val="ru-BY"/>
        </w:rPr>
        <w:t xml:space="preserve"> (j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not</w:t>
      </w:r>
      <w:proofErr w:type="spellEnd"/>
      <w:r w:rsidRPr="00BF2A99">
        <w:rPr>
          <w:sz w:val="20"/>
          <w:lang w:val="ru-BY"/>
        </w:rPr>
        <w:t>(</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[j].</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do</w:t>
      </w:r>
      <w:proofErr w:type="spellEnd"/>
    </w:p>
    <w:p w14:paraId="5EC31AB8" w14:textId="77777777" w:rsidR="00BF2A99" w:rsidRPr="00BF2A99" w:rsidRDefault="00BF2A99" w:rsidP="00BF2A99">
      <w:pPr>
        <w:ind w:firstLine="709"/>
        <w:rPr>
          <w:sz w:val="20"/>
          <w:lang w:val="ru-BY"/>
        </w:rPr>
      </w:pPr>
      <w:r w:rsidRPr="00BF2A99">
        <w:rPr>
          <w:sz w:val="20"/>
          <w:lang w:val="ru-BY"/>
        </w:rPr>
        <w:t xml:space="preserve">          Inc(j);</w:t>
      </w:r>
    </w:p>
    <w:p w14:paraId="7DE4F2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priority</w:t>
      </w:r>
      <w:proofErr w:type="spellEnd"/>
      <w:r w:rsidRPr="00BF2A99">
        <w:rPr>
          <w:sz w:val="20"/>
          <w:lang w:val="ru-BY"/>
        </w:rPr>
        <w:t xml:space="preserve"> &gt;= </w:t>
      </w:r>
      <w:proofErr w:type="spellStart"/>
      <w:r w:rsidRPr="00BF2A99">
        <w:rPr>
          <w:sz w:val="20"/>
          <w:lang w:val="ru-BY"/>
        </w:rPr>
        <w:t>expr</w:t>
      </w:r>
      <w:proofErr w:type="spellEnd"/>
      <w:r w:rsidRPr="00BF2A99">
        <w:rPr>
          <w:sz w:val="20"/>
          <w:lang w:val="ru-BY"/>
        </w:rPr>
        <w:t>[j].</w:t>
      </w:r>
      <w:proofErr w:type="spellStart"/>
      <w:r w:rsidRPr="00BF2A99">
        <w:rPr>
          <w:sz w:val="20"/>
          <w:lang w:val="ru-BY"/>
        </w:rPr>
        <w:t>priority</w:t>
      </w:r>
      <w:proofErr w:type="spellEnd"/>
      <w:r w:rsidRPr="00BF2A99">
        <w:rPr>
          <w:sz w:val="20"/>
          <w:lang w:val="ru-BY"/>
        </w:rPr>
        <w:t xml:space="preserve">) </w:t>
      </w:r>
      <w:proofErr w:type="spellStart"/>
      <w:r w:rsidRPr="00BF2A99">
        <w:rPr>
          <w:sz w:val="20"/>
          <w:lang w:val="ru-BY"/>
        </w:rPr>
        <w:t>then</w:t>
      </w:r>
      <w:proofErr w:type="spellEnd"/>
    </w:p>
    <w:p w14:paraId="533C4ED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BA99E3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SubCalc</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4526A2F4" w14:textId="77777777" w:rsidR="00BF2A99" w:rsidRPr="00BF2A99" w:rsidRDefault="00BF2A99" w:rsidP="00BF2A99">
      <w:pPr>
        <w:ind w:firstLine="709"/>
        <w:rPr>
          <w:sz w:val="20"/>
          <w:lang w:val="ru-BY"/>
        </w:rPr>
      </w:pPr>
      <w:r w:rsidRPr="00BF2A99">
        <w:rPr>
          <w:sz w:val="20"/>
          <w:lang w:val="ru-BY"/>
        </w:rPr>
        <w:t xml:space="preserve">            i := 0</w:t>
      </w:r>
    </w:p>
    <w:p w14:paraId="76464C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01FA262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7495A0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B3820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33C55C9" w14:textId="77777777" w:rsidR="00BF2A99" w:rsidRPr="00BF2A99" w:rsidRDefault="00BF2A99" w:rsidP="00BF2A99">
      <w:pPr>
        <w:ind w:firstLine="709"/>
        <w:rPr>
          <w:sz w:val="20"/>
          <w:lang w:val="ru-BY"/>
        </w:rPr>
      </w:pPr>
      <w:r w:rsidRPr="00BF2A99">
        <w:rPr>
          <w:sz w:val="20"/>
          <w:lang w:val="ru-BY"/>
        </w:rPr>
        <w:t xml:space="preserve">          Inc(i);</w:t>
      </w:r>
    </w:p>
    <w:p w14:paraId="5CB3C6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77DC9F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65E28C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F347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SubCalc</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 i)) </w:t>
      </w:r>
      <w:proofErr w:type="spellStart"/>
      <w:r w:rsidRPr="00BF2A99">
        <w:rPr>
          <w:sz w:val="20"/>
          <w:lang w:val="ru-BY"/>
        </w:rPr>
        <w:t>then</w:t>
      </w:r>
      <w:proofErr w:type="spellEnd"/>
    </w:p>
    <w:p w14:paraId="5B1FE7F4" w14:textId="77777777" w:rsidR="00BF2A99" w:rsidRPr="00BF2A99" w:rsidRDefault="00BF2A99" w:rsidP="00BF2A99">
      <w:pPr>
        <w:ind w:firstLine="709"/>
        <w:rPr>
          <w:sz w:val="20"/>
          <w:lang w:val="ru-BY"/>
        </w:rPr>
      </w:pPr>
      <w:r w:rsidRPr="00BF2A99">
        <w:rPr>
          <w:sz w:val="20"/>
          <w:lang w:val="ru-BY"/>
        </w:rPr>
        <w:t xml:space="preserve">          i := 0</w:t>
      </w:r>
    </w:p>
    <w:p w14:paraId="721264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69F47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67905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B80727" w14:textId="77777777" w:rsidR="00BF2A99" w:rsidRPr="00BF2A99" w:rsidRDefault="00BF2A99" w:rsidP="00BF2A99">
      <w:pPr>
        <w:ind w:firstLine="709"/>
        <w:rPr>
          <w:sz w:val="20"/>
          <w:lang w:val="ru-BY"/>
        </w:rPr>
      </w:pPr>
    </w:p>
    <w:p w14:paraId="36F7282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2CD2B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404EFD7" w14:textId="77777777" w:rsidR="00BF2A99" w:rsidRPr="00BF2A99" w:rsidRDefault="00BF2A99" w:rsidP="00BF2A99">
      <w:pPr>
        <w:ind w:firstLine="709"/>
        <w:rPr>
          <w:sz w:val="20"/>
          <w:lang w:val="ru-BY"/>
        </w:rPr>
      </w:pPr>
      <w:r w:rsidRPr="00BF2A99">
        <w:rPr>
          <w:sz w:val="20"/>
          <w:lang w:val="ru-BY"/>
        </w:rPr>
        <w:t xml:space="preserve">      Inc(i)</w:t>
      </w:r>
    </w:p>
    <w:p w14:paraId="5C71E445" w14:textId="77777777" w:rsidR="00BF2A99" w:rsidRPr="00BF2A99" w:rsidRDefault="00BF2A99" w:rsidP="00BF2A99">
      <w:pPr>
        <w:ind w:firstLine="709"/>
        <w:rPr>
          <w:sz w:val="20"/>
          <w:lang w:val="ru-BY"/>
        </w:rPr>
      </w:pPr>
    </w:p>
    <w:p w14:paraId="184F0A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B5C3FDE" w14:textId="77777777" w:rsidR="00BF2A99" w:rsidRPr="00BF2A99" w:rsidRDefault="00BF2A99" w:rsidP="00BF2A99">
      <w:pPr>
        <w:ind w:firstLine="709"/>
        <w:rPr>
          <w:sz w:val="20"/>
          <w:lang w:val="ru-BY"/>
        </w:rPr>
      </w:pPr>
      <w:r w:rsidRPr="00BF2A99">
        <w:rPr>
          <w:sz w:val="20"/>
          <w:lang w:val="ru-BY"/>
        </w:rPr>
        <w:t xml:space="preserve">  y := </w:t>
      </w:r>
      <w:proofErr w:type="spellStart"/>
      <w:r w:rsidRPr="00BF2A99">
        <w:rPr>
          <w:sz w:val="20"/>
          <w:lang w:val="ru-BY"/>
        </w:rPr>
        <w:t>expr</w:t>
      </w:r>
      <w:proofErr w:type="spellEnd"/>
      <w:r w:rsidRPr="00BF2A99">
        <w:rPr>
          <w:sz w:val="20"/>
          <w:lang w:val="ru-BY"/>
        </w:rPr>
        <w:t>[0].</w:t>
      </w:r>
      <w:proofErr w:type="spellStart"/>
      <w:r w:rsidRPr="00BF2A99">
        <w:rPr>
          <w:sz w:val="20"/>
          <w:lang w:val="ru-BY"/>
        </w:rPr>
        <w:t>val</w:t>
      </w:r>
      <w:proofErr w:type="spellEnd"/>
      <w:r w:rsidRPr="00BF2A99">
        <w:rPr>
          <w:sz w:val="20"/>
          <w:lang w:val="ru-BY"/>
        </w:rPr>
        <w:t>;</w:t>
      </w:r>
    </w:p>
    <w:p w14:paraId="0D0AF28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780603F2" w14:textId="77777777" w:rsidR="00BF2A99" w:rsidRPr="00BF2A99" w:rsidRDefault="00BF2A99" w:rsidP="00BF2A99">
      <w:pPr>
        <w:ind w:firstLine="709"/>
        <w:rPr>
          <w:sz w:val="20"/>
          <w:lang w:val="ru-BY"/>
        </w:rPr>
      </w:pPr>
    </w:p>
    <w:p w14:paraId="19D246E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2F64290" w14:textId="77777777" w:rsidR="00BF2A99" w:rsidRPr="00BF2A99" w:rsidRDefault="00BF2A99" w:rsidP="00BF2A99">
      <w:pPr>
        <w:ind w:firstLine="709"/>
        <w:rPr>
          <w:sz w:val="20"/>
          <w:lang w:val="ru-BY"/>
        </w:rPr>
      </w:pPr>
    </w:p>
    <w:p w14:paraId="2C646ED2"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Evaluate</w:t>
      </w:r>
      <w:proofErr w:type="spellEnd"/>
      <w:r w:rsidRPr="00BF2A99">
        <w:rPr>
          <w:sz w:val="20"/>
          <w:lang w:val="ru-BY"/>
        </w:rPr>
        <w:t>(</w:t>
      </w:r>
      <w:proofErr w:type="spellStart"/>
      <w:r w:rsidRPr="00BF2A99">
        <w:rPr>
          <w:sz w:val="20"/>
          <w:lang w:val="ru-BY"/>
        </w:rPr>
        <w:t>input</w:t>
      </w:r>
      <w:proofErr w:type="spellEnd"/>
      <w:r w:rsidRPr="00BF2A99">
        <w:rPr>
          <w:sz w:val="20"/>
          <w:lang w:val="ru-BY"/>
        </w:rPr>
        <w:t xml:space="preserve">: </w:t>
      </w:r>
      <w:proofErr w:type="spellStart"/>
      <w:r w:rsidRPr="00BF2A99">
        <w:rPr>
          <w:sz w:val="20"/>
          <w:lang w:val="ru-BY"/>
        </w:rPr>
        <w:t>string</w:t>
      </w:r>
      <w:proofErr w:type="spellEnd"/>
      <w:r w:rsidRPr="00BF2A99">
        <w:rPr>
          <w:sz w:val="20"/>
          <w:lang w:val="ru-BY"/>
        </w:rPr>
        <w:t xml:space="preserve">; x: Double; </w:t>
      </w:r>
      <w:proofErr w:type="spellStart"/>
      <w:r w:rsidRPr="00BF2A99">
        <w:rPr>
          <w:sz w:val="20"/>
          <w:lang w:val="ru-BY"/>
        </w:rPr>
        <w:t>out</w:t>
      </w:r>
      <w:proofErr w:type="spellEnd"/>
      <w:r w:rsidRPr="00BF2A99">
        <w:rPr>
          <w:sz w:val="20"/>
          <w:lang w:val="ru-BY"/>
        </w:rPr>
        <w:t xml:space="preserve"> y: Double): </w:t>
      </w:r>
      <w:proofErr w:type="spellStart"/>
      <w:r w:rsidRPr="00BF2A99">
        <w:rPr>
          <w:sz w:val="20"/>
          <w:lang w:val="ru-BY"/>
        </w:rPr>
        <w:t>Boolean</w:t>
      </w:r>
      <w:proofErr w:type="spellEnd"/>
      <w:r w:rsidRPr="00BF2A99">
        <w:rPr>
          <w:sz w:val="20"/>
          <w:lang w:val="ru-BY"/>
        </w:rPr>
        <w:t>;</w:t>
      </w:r>
    </w:p>
    <w:p w14:paraId="23FC4655"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022EEC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token</w:t>
      </w:r>
      <w:proofErr w:type="spellEnd"/>
      <w:r w:rsidRPr="00BF2A99">
        <w:rPr>
          <w:sz w:val="20"/>
          <w:lang w:val="ru-BY"/>
        </w:rPr>
        <w:t>&gt;;</w:t>
      </w:r>
    </w:p>
    <w:p w14:paraId="772E9E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Format;</w:t>
      </w:r>
    </w:p>
    <w:p w14:paraId="527FE76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FDC47C9" w14:textId="77777777" w:rsidR="00BF2A99" w:rsidRPr="00BF2A99" w:rsidRDefault="00BF2A99" w:rsidP="00BF2A99">
      <w:pPr>
        <w:ind w:firstLine="709"/>
        <w:rPr>
          <w:sz w:val="20"/>
          <w:lang w:val="ru-BY"/>
        </w:rPr>
      </w:pPr>
    </w:p>
    <w:p w14:paraId="10BAB1C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input</w:t>
      </w:r>
      <w:proofErr w:type="spellEnd"/>
      <w:r w:rsidRPr="00BF2A99">
        <w:rPr>
          <w:sz w:val="20"/>
          <w:lang w:val="ru-BY"/>
        </w:rPr>
        <w:t xml:space="preserve"> := </w:t>
      </w:r>
      <w:proofErr w:type="spellStart"/>
      <w:r w:rsidRPr="00BF2A99">
        <w:rPr>
          <w:sz w:val="20"/>
          <w:lang w:val="ru-BY"/>
        </w:rPr>
        <w:t>input.Replace</w:t>
      </w:r>
      <w:proofErr w:type="spellEnd"/>
      <w:r w:rsidRPr="00BF2A99">
        <w:rPr>
          <w:sz w:val="20"/>
          <w:lang w:val="ru-BY"/>
        </w:rPr>
        <w:t>(' ', '');</w:t>
      </w:r>
    </w:p>
    <w:p w14:paraId="6543DFC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input</w:t>
      </w:r>
      <w:proofErr w:type="spellEnd"/>
      <w:r w:rsidRPr="00BF2A99">
        <w:rPr>
          <w:sz w:val="20"/>
          <w:lang w:val="ru-BY"/>
        </w:rPr>
        <w:t xml:space="preserve"> := </w:t>
      </w:r>
      <w:proofErr w:type="spellStart"/>
      <w:r w:rsidRPr="00BF2A99">
        <w:rPr>
          <w:sz w:val="20"/>
          <w:lang w:val="ru-BY"/>
        </w:rPr>
        <w:t>LowerCase</w:t>
      </w:r>
      <w:proofErr w:type="spellEnd"/>
      <w:r w:rsidRPr="00BF2A99">
        <w:rPr>
          <w:sz w:val="20"/>
          <w:lang w:val="ru-BY"/>
        </w:rPr>
        <w:t>(</w:t>
      </w:r>
      <w:proofErr w:type="spellStart"/>
      <w:r w:rsidRPr="00BF2A99">
        <w:rPr>
          <w:sz w:val="20"/>
          <w:lang w:val="ru-BY"/>
        </w:rPr>
        <w:t>input</w:t>
      </w:r>
      <w:proofErr w:type="spellEnd"/>
      <w:r w:rsidRPr="00BF2A99">
        <w:rPr>
          <w:sz w:val="20"/>
          <w:lang w:val="ru-BY"/>
        </w:rPr>
        <w:t>);</w:t>
      </w:r>
    </w:p>
    <w:p w14:paraId="77EC10F5" w14:textId="77777777" w:rsidR="00BF2A99" w:rsidRPr="00BF2A99" w:rsidRDefault="00BF2A99" w:rsidP="00BF2A99">
      <w:pPr>
        <w:ind w:firstLine="709"/>
        <w:rPr>
          <w:sz w:val="20"/>
          <w:lang w:val="ru-BY"/>
        </w:rPr>
      </w:pPr>
    </w:p>
    <w:p w14:paraId="36536E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9B0F974" w14:textId="77777777" w:rsidR="00BF2A99" w:rsidRPr="00BF2A99" w:rsidRDefault="00BF2A99" w:rsidP="00BF2A99">
      <w:pPr>
        <w:ind w:firstLine="709"/>
        <w:rPr>
          <w:sz w:val="20"/>
          <w:lang w:val="ru-BY"/>
        </w:rPr>
      </w:pPr>
    </w:p>
    <w:p w14:paraId="555EB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Check: </w:t>
      </w:r>
      <w:proofErr w:type="spellStart"/>
      <w:r w:rsidRPr="00BF2A99">
        <w:rPr>
          <w:sz w:val="20"/>
          <w:lang w:val="ru-BY"/>
        </w:rPr>
        <w:t>Boolean</w:t>
      </w:r>
      <w:proofErr w:type="spellEnd"/>
      <w:r w:rsidRPr="00BF2A99">
        <w:rPr>
          <w:sz w:val="20"/>
          <w:lang w:val="ru-BY"/>
        </w:rPr>
        <w:t>;</w:t>
      </w:r>
    </w:p>
    <w:p w14:paraId="2E3C6D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F3DA83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5B6A13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F895B6F"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238569BF" w14:textId="77777777" w:rsidR="00BF2A99" w:rsidRPr="00BF2A99" w:rsidRDefault="00BF2A99" w:rsidP="00BF2A99">
      <w:pPr>
        <w:ind w:firstLine="709"/>
        <w:rPr>
          <w:sz w:val="20"/>
          <w:lang w:val="ru-BY"/>
        </w:rPr>
      </w:pPr>
      <w:r w:rsidRPr="00BF2A99">
        <w:rPr>
          <w:sz w:val="20"/>
          <w:lang w:val="ru-BY"/>
        </w:rPr>
        <w:t xml:space="preserve">    i := -1;</w:t>
      </w:r>
    </w:p>
    <w:p w14:paraId="503695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do</w:t>
      </w:r>
      <w:proofErr w:type="spellEnd"/>
    </w:p>
    <w:p w14:paraId="591657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92C08FD" w14:textId="77777777" w:rsidR="00BF2A99" w:rsidRPr="00BF2A99" w:rsidRDefault="00BF2A99" w:rsidP="00BF2A99">
      <w:pPr>
        <w:ind w:firstLine="709"/>
        <w:rPr>
          <w:sz w:val="20"/>
          <w:lang w:val="ru-BY"/>
        </w:rPr>
      </w:pPr>
      <w:r w:rsidRPr="00BF2A99">
        <w:rPr>
          <w:sz w:val="20"/>
          <w:lang w:val="ru-BY"/>
        </w:rPr>
        <w:t xml:space="preserve">      Inc(i);</w:t>
      </w:r>
    </w:p>
    <w:p w14:paraId="39619B6A" w14:textId="77777777" w:rsidR="00BF2A99" w:rsidRPr="00BF2A99" w:rsidRDefault="00BF2A99" w:rsidP="00BF2A99">
      <w:pPr>
        <w:ind w:firstLine="709"/>
        <w:rPr>
          <w:sz w:val="20"/>
          <w:lang w:val="ru-BY"/>
        </w:rPr>
      </w:pPr>
    </w:p>
    <w:p w14:paraId="7094129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then</w:t>
      </w:r>
      <w:proofErr w:type="spellEnd"/>
    </w:p>
    <w:p w14:paraId="7B9AFA7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874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78373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A9D45E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expr.Delete</w:t>
      </w:r>
      <w:proofErr w:type="spellEnd"/>
      <w:r w:rsidRPr="00BF2A99">
        <w:rPr>
          <w:sz w:val="20"/>
          <w:lang w:val="ru-BY"/>
        </w:rPr>
        <w:t>(i);</w:t>
      </w:r>
    </w:p>
    <w:p w14:paraId="7E8FE6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Dec</w:t>
      </w:r>
      <w:proofErr w:type="spellEnd"/>
      <w:r w:rsidRPr="00BF2A99">
        <w:rPr>
          <w:sz w:val="20"/>
          <w:lang w:val="ru-BY"/>
        </w:rPr>
        <w:t>(i);</w:t>
      </w:r>
    </w:p>
    <w:p w14:paraId="718D2A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continue</w:t>
      </w:r>
      <w:proofErr w:type="spellEnd"/>
      <w:r w:rsidRPr="00BF2A99">
        <w:rPr>
          <w:sz w:val="20"/>
          <w:lang w:val="ru-BY"/>
        </w:rPr>
        <w:t>;</w:t>
      </w:r>
    </w:p>
    <w:p w14:paraId="4F9CE6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139FF17" w14:textId="77777777" w:rsidR="00BF2A99" w:rsidRPr="00BF2A99" w:rsidRDefault="00BF2A99" w:rsidP="00BF2A99">
      <w:pPr>
        <w:ind w:firstLine="709"/>
        <w:rPr>
          <w:sz w:val="20"/>
          <w:lang w:val="ru-BY"/>
        </w:rPr>
      </w:pPr>
    </w:p>
    <w:p w14:paraId="38FBE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sincostgctgabsshchthcthexpasinacosatanlnlgsqrtpowlog</w:t>
      </w:r>
      <w:proofErr w:type="spellEnd"/>
      <w:r w:rsidRPr="00BF2A99">
        <w:rPr>
          <w:sz w:val="20"/>
          <w:lang w:val="ru-BY"/>
        </w:rPr>
        <w:t>'.</w:t>
      </w:r>
      <w:proofErr w:type="spellStart"/>
      <w:r w:rsidRPr="00BF2A99">
        <w:rPr>
          <w:sz w:val="20"/>
          <w:lang w:val="ru-BY"/>
        </w:rPr>
        <w:t>Contains</w:t>
      </w:r>
      <w:proofErr w:type="spellEnd"/>
    </w:p>
    <w:p w14:paraId="32DAD0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then</w:t>
      </w:r>
    </w:p>
    <w:p w14:paraId="0F8E2F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AFD17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if</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 + 1].</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00401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B2A17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3EA334B" w14:textId="77777777" w:rsidR="00BF2A99" w:rsidRPr="00BF2A99" w:rsidRDefault="00BF2A99" w:rsidP="00BF2A99">
      <w:pPr>
        <w:ind w:firstLine="709"/>
        <w:rPr>
          <w:sz w:val="20"/>
          <w:lang w:val="ru-BY"/>
        </w:rPr>
      </w:pPr>
      <w:r w:rsidRPr="00BF2A99">
        <w:rPr>
          <w:sz w:val="20"/>
          <w:lang w:val="ru-BY"/>
        </w:rPr>
        <w:t xml:space="preserve">              j: </w:t>
      </w:r>
      <w:proofErr w:type="spellStart"/>
      <w:r w:rsidRPr="00BF2A99">
        <w:rPr>
          <w:sz w:val="20"/>
          <w:lang w:val="ru-BY"/>
        </w:rPr>
        <w:t>integer</w:t>
      </w:r>
      <w:proofErr w:type="spellEnd"/>
      <w:r w:rsidRPr="00BF2A99">
        <w:rPr>
          <w:sz w:val="20"/>
          <w:lang w:val="ru-BY"/>
        </w:rPr>
        <w:t>;</w:t>
      </w:r>
    </w:p>
    <w:p w14:paraId="6ABE99E3" w14:textId="77777777" w:rsidR="00BF2A99" w:rsidRPr="00BF2A99" w:rsidRDefault="00BF2A99" w:rsidP="00BF2A99">
      <w:pPr>
        <w:ind w:firstLine="709"/>
        <w:rPr>
          <w:sz w:val="20"/>
          <w:lang w:val="ru-BY"/>
        </w:rPr>
      </w:pPr>
      <w:r w:rsidRPr="00BF2A99">
        <w:rPr>
          <w:sz w:val="20"/>
          <w:lang w:val="ru-BY"/>
        </w:rPr>
        <w:t xml:space="preserve">            j := i + 1;</w:t>
      </w:r>
    </w:p>
    <w:p w14:paraId="2D228A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(j &lt; </w:t>
      </w:r>
      <w:proofErr w:type="spellStart"/>
      <w:r w:rsidRPr="00BF2A99">
        <w:rPr>
          <w:sz w:val="20"/>
          <w:lang w:val="ru-BY"/>
        </w:rPr>
        <w:t>expr.Count</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do</w:t>
      </w:r>
      <w:proofErr w:type="spellEnd"/>
    </w:p>
    <w:p w14:paraId="2137C046" w14:textId="77777777" w:rsidR="00BF2A99" w:rsidRPr="00BF2A99" w:rsidRDefault="00BF2A99" w:rsidP="00BF2A99">
      <w:pPr>
        <w:ind w:firstLine="709"/>
        <w:rPr>
          <w:sz w:val="20"/>
          <w:lang w:val="ru-BY"/>
        </w:rPr>
      </w:pPr>
      <w:r w:rsidRPr="00BF2A99">
        <w:rPr>
          <w:sz w:val="20"/>
          <w:lang w:val="ru-BY"/>
        </w:rPr>
        <w:t xml:space="preserve">              Inc(j);</w:t>
      </w:r>
    </w:p>
    <w:p w14:paraId="72D7F6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[j].</w:t>
      </w:r>
      <w:proofErr w:type="spellStart"/>
      <w:r w:rsidRPr="00BF2A99">
        <w:rPr>
          <w:sz w:val="20"/>
          <w:lang w:val="ru-BY"/>
        </w:rPr>
        <w:t>name</w:t>
      </w:r>
      <w:proofErr w:type="spellEnd"/>
      <w:r w:rsidRPr="00BF2A99">
        <w:rPr>
          <w:sz w:val="20"/>
          <w:lang w:val="ru-BY"/>
        </w:rPr>
        <w:t xml:space="preserve"> = ')' </w:t>
      </w:r>
      <w:proofErr w:type="spellStart"/>
      <w:r w:rsidRPr="00BF2A99">
        <w:rPr>
          <w:sz w:val="20"/>
          <w:lang w:val="ru-BY"/>
        </w:rPr>
        <w:t>then</w:t>
      </w:r>
      <w:proofErr w:type="spellEnd"/>
    </w:p>
    <w:p w14:paraId="621F1BF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5E81D4AF" w14:textId="77777777" w:rsidR="00BF2A99" w:rsidRPr="00BF2A99" w:rsidRDefault="00BF2A99" w:rsidP="00BF2A99">
      <w:pPr>
        <w:ind w:firstLine="709"/>
        <w:rPr>
          <w:sz w:val="20"/>
          <w:lang w:val="ru-BY"/>
        </w:rPr>
      </w:pPr>
    </w:p>
    <w:p w14:paraId="35C92F9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0234856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33EECB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6B0CB2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11BE56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powlog</w:t>
      </w:r>
      <w:proofErr w:type="spellEnd"/>
      <w:r w:rsidRPr="00BF2A99">
        <w:rPr>
          <w:sz w:val="20"/>
          <w:lang w:val="ru-BY"/>
        </w:rPr>
        <w:t>'.</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[i].</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063D5D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30BF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&lt; </w:t>
      </w:r>
      <w:proofErr w:type="spellStart"/>
      <w:r w:rsidRPr="00BF2A99">
        <w:rPr>
          <w:sz w:val="20"/>
          <w:lang w:val="ru-BY"/>
        </w:rPr>
        <w:t>expr.Count</w:t>
      </w:r>
      <w:proofErr w:type="spellEnd"/>
      <w:r w:rsidRPr="00BF2A99">
        <w:rPr>
          <w:sz w:val="20"/>
          <w:lang w:val="ru-BY"/>
        </w:rPr>
        <w:t xml:space="preserve"> - 4 </w:t>
      </w:r>
      <w:proofErr w:type="spellStart"/>
      <w:r w:rsidRPr="00BF2A99">
        <w:rPr>
          <w:sz w:val="20"/>
          <w:lang w:val="ru-BY"/>
        </w:rPr>
        <w:t>then</w:t>
      </w:r>
      <w:proofErr w:type="spellEnd"/>
    </w:p>
    <w:p w14:paraId="183A95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A8275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 + 2].</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w:t>
      </w:r>
      <w:proofErr w:type="spellEnd"/>
      <w:r w:rsidRPr="00BF2A99">
        <w:rPr>
          <w:sz w:val="20"/>
          <w:lang w:val="ru-BY"/>
        </w:rPr>
        <w:t>[i + 4].</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then</w:t>
      </w:r>
      <w:proofErr w:type="spellEnd"/>
    </w:p>
    <w:p w14:paraId="19DCA4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409FEC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w:t>
      </w:r>
      <w:proofErr w:type="spellEnd"/>
      <w:r w:rsidRPr="00BF2A99">
        <w:rPr>
          <w:sz w:val="20"/>
          <w:lang w:val="ru-BY"/>
        </w:rPr>
        <w:t>[i + 1].</w:t>
      </w:r>
      <w:proofErr w:type="spellStart"/>
      <w:r w:rsidRPr="00BF2A99">
        <w:rPr>
          <w:sz w:val="20"/>
          <w:lang w:val="ru-BY"/>
        </w:rPr>
        <w:t>val</w:t>
      </w:r>
      <w:proofErr w:type="spellEnd"/>
      <w:r w:rsidRPr="00BF2A99">
        <w:rPr>
          <w:sz w:val="20"/>
          <w:lang w:val="ru-BY"/>
        </w:rPr>
        <w:t xml:space="preserve"> &lt; 0 </w:t>
      </w:r>
      <w:proofErr w:type="spellStart"/>
      <w:r w:rsidRPr="00BF2A99">
        <w:rPr>
          <w:sz w:val="20"/>
          <w:lang w:val="ru-BY"/>
        </w:rPr>
        <w:t>then</w:t>
      </w:r>
      <w:proofErr w:type="spellEnd"/>
    </w:p>
    <w:p w14:paraId="52413C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2BCA1F32" w14:textId="77777777" w:rsidR="00BF2A99" w:rsidRPr="00BF2A99" w:rsidRDefault="00BF2A99" w:rsidP="00BF2A99">
      <w:pPr>
        <w:ind w:firstLine="709"/>
        <w:rPr>
          <w:sz w:val="20"/>
          <w:lang w:val="ru-BY"/>
        </w:rPr>
      </w:pPr>
    </w:p>
    <w:p w14:paraId="041B7A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2D2E1F8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5D7D3B7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285E22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E4B9D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5DCFA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98EF7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(i = 0) </w:t>
      </w:r>
      <w:proofErr w:type="spellStart"/>
      <w:r w:rsidRPr="00BF2A99">
        <w:rPr>
          <w:sz w:val="20"/>
          <w:lang w:val="ru-BY"/>
        </w:rPr>
        <w:t>or</w:t>
      </w:r>
      <w:proofErr w:type="spellEnd"/>
      <w:r w:rsidRPr="00BF2A99">
        <w:rPr>
          <w:sz w:val="20"/>
          <w:lang w:val="ru-BY"/>
        </w:rPr>
        <w:t xml:space="preserve"> (i = </w:t>
      </w:r>
      <w:proofErr w:type="spellStart"/>
      <w:r w:rsidRPr="00BF2A99">
        <w:rPr>
          <w:sz w:val="20"/>
          <w:lang w:val="ru-BY"/>
        </w:rPr>
        <w:t>expr.Count</w:t>
      </w:r>
      <w:proofErr w:type="spellEnd"/>
      <w:r w:rsidRPr="00BF2A99">
        <w:rPr>
          <w:sz w:val="20"/>
          <w:lang w:val="ru-BY"/>
        </w:rPr>
        <w:t xml:space="preserve"> - 1) </w:t>
      </w:r>
      <w:proofErr w:type="spellStart"/>
      <w:r w:rsidRPr="00BF2A99">
        <w:rPr>
          <w:sz w:val="20"/>
          <w:lang w:val="ru-BY"/>
        </w:rPr>
        <w:t>or</w:t>
      </w:r>
      <w:proofErr w:type="spellEnd"/>
    </w:p>
    <w:p w14:paraId="3CC70418" w14:textId="77777777" w:rsidR="00BF2A99" w:rsidRPr="00BF2A99" w:rsidRDefault="00BF2A99" w:rsidP="00BF2A99">
      <w:pPr>
        <w:ind w:firstLine="709"/>
        <w:rPr>
          <w:sz w:val="20"/>
          <w:lang w:val="ru-BY"/>
        </w:rPr>
      </w:pPr>
      <w:r w:rsidRPr="00BF2A99">
        <w:rPr>
          <w:sz w:val="20"/>
          <w:lang w:val="ru-BY"/>
        </w:rPr>
        <w:t xml:space="preserve">            ('+-u*/^|~%&amp;sincostgctgabsshchthcthexpasinacosatanlnlgsqrtpowlog'.</w:t>
      </w:r>
    </w:p>
    <w:p w14:paraId="39F4D26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or</w:t>
      </w:r>
      <w:proofErr w:type="spellEnd"/>
    </w:p>
    <w:p w14:paraId="0038906A" w14:textId="77777777" w:rsidR="00BF2A99" w:rsidRPr="00BF2A99" w:rsidRDefault="00BF2A99" w:rsidP="00BF2A99">
      <w:pPr>
        <w:ind w:firstLine="709"/>
        <w:rPr>
          <w:sz w:val="20"/>
          <w:lang w:val="ru-BY"/>
        </w:rPr>
      </w:pPr>
      <w:r w:rsidRPr="00BF2A99">
        <w:rPr>
          <w:sz w:val="20"/>
          <w:lang w:val="ru-BY"/>
        </w:rPr>
        <w:t xml:space="preserve">            '+-u*/^|~%&amp;'.</w:t>
      </w:r>
      <w:proofErr w:type="spellStart"/>
      <w:r w:rsidRPr="00BF2A99">
        <w:rPr>
          <w:sz w:val="20"/>
          <w:lang w:val="ru-BY"/>
        </w:rPr>
        <w:t>Contains</w:t>
      </w:r>
      <w:proofErr w:type="spellEnd"/>
      <w:r w:rsidRPr="00BF2A99">
        <w:rPr>
          <w:sz w:val="20"/>
          <w:lang w:val="ru-BY"/>
        </w:rPr>
        <w:t>(</w:t>
      </w:r>
      <w:proofErr w:type="spellStart"/>
      <w:r w:rsidRPr="00BF2A99">
        <w:rPr>
          <w:sz w:val="20"/>
          <w:lang w:val="ru-BY"/>
        </w:rPr>
        <w:t>expr</w:t>
      </w:r>
      <w:proofErr w:type="spellEnd"/>
      <w:r w:rsidRPr="00BF2A99">
        <w:rPr>
          <w:sz w:val="20"/>
          <w:lang w:val="ru-BY"/>
        </w:rPr>
        <w:t>[i + 1].</w:t>
      </w:r>
      <w:proofErr w:type="spellStart"/>
      <w:r w:rsidRPr="00BF2A99">
        <w:rPr>
          <w:sz w:val="20"/>
          <w:lang w:val="ru-BY"/>
        </w:rPr>
        <w:t>name</w:t>
      </w:r>
      <w:proofErr w:type="spellEnd"/>
      <w:r w:rsidRPr="00BF2A99">
        <w:rPr>
          <w:sz w:val="20"/>
          <w:lang w:val="ru-BY"/>
        </w:rPr>
        <w:t xml:space="preserve">)) </w:t>
      </w:r>
      <w:proofErr w:type="spellStart"/>
      <w:r w:rsidRPr="00BF2A99">
        <w:rPr>
          <w:sz w:val="20"/>
          <w:lang w:val="ru-BY"/>
        </w:rPr>
        <w:t>then</w:t>
      </w:r>
      <w:proofErr w:type="spellEnd"/>
    </w:p>
    <w:p w14:paraId="1508E1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10C22DD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465D28E" w14:textId="77777777" w:rsidR="00BF2A99" w:rsidRPr="00BF2A99" w:rsidRDefault="00BF2A99" w:rsidP="00BF2A99">
      <w:pPr>
        <w:ind w:firstLine="709"/>
        <w:rPr>
          <w:sz w:val="20"/>
          <w:lang w:val="ru-BY"/>
        </w:rPr>
      </w:pPr>
    </w:p>
    <w:p w14:paraId="514B4CC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0CCA332" w14:textId="77777777" w:rsidR="00BF2A99" w:rsidRPr="00BF2A99" w:rsidRDefault="00BF2A99" w:rsidP="00BF2A99">
      <w:pPr>
        <w:ind w:firstLine="709"/>
        <w:rPr>
          <w:sz w:val="20"/>
          <w:lang w:val="ru-BY"/>
        </w:rPr>
      </w:pPr>
    </w:p>
    <w:p w14:paraId="559D96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9ABFD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expr.Count</w:t>
      </w:r>
      <w:proofErr w:type="spellEnd"/>
      <w:r w:rsidRPr="00BF2A99">
        <w:rPr>
          <w:sz w:val="20"/>
          <w:lang w:val="ru-BY"/>
        </w:rPr>
        <w:t xml:space="preserve"> &gt; 0)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w:t>
      </w:r>
      <w:proofErr w:type="spellStart"/>
      <w:r w:rsidRPr="00BF2A99">
        <w:rPr>
          <w:sz w:val="20"/>
          <w:lang w:val="ru-BY"/>
        </w:rPr>
        <w:t>expr.Last.val</w:t>
      </w:r>
      <w:proofErr w:type="spellEnd"/>
      <w:r w:rsidRPr="00BF2A99">
        <w:rPr>
          <w:sz w:val="20"/>
          <w:lang w:val="ru-BY"/>
        </w:rPr>
        <w:t xml:space="preserve">) </w:t>
      </w:r>
      <w:proofErr w:type="spellStart"/>
      <w:r w:rsidRPr="00BF2A99">
        <w:rPr>
          <w:sz w:val="20"/>
          <w:lang w:val="ru-BY"/>
        </w:rPr>
        <w:t>then</w:t>
      </w:r>
      <w:proofErr w:type="spellEnd"/>
    </w:p>
    <w:p w14:paraId="76312C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57811381" w14:textId="77777777" w:rsidR="00BF2A99" w:rsidRPr="00BF2A99" w:rsidRDefault="00BF2A99" w:rsidP="00BF2A99">
      <w:pPr>
        <w:ind w:firstLine="709"/>
        <w:rPr>
          <w:sz w:val="20"/>
          <w:lang w:val="ru-BY"/>
        </w:rPr>
      </w:pPr>
    </w:p>
    <w:p w14:paraId="0DD61C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6A13E02A" w14:textId="77777777" w:rsidR="00BF2A99" w:rsidRPr="00BF2A99" w:rsidRDefault="00BF2A99" w:rsidP="00BF2A99">
      <w:pPr>
        <w:ind w:firstLine="709"/>
        <w:rPr>
          <w:sz w:val="20"/>
          <w:lang w:val="ru-BY"/>
        </w:rPr>
      </w:pPr>
    </w:p>
    <w:p w14:paraId="178B8925"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F191AC5" w14:textId="77777777" w:rsidR="00BF2A99" w:rsidRPr="00BF2A99" w:rsidRDefault="00BF2A99" w:rsidP="00BF2A99">
      <w:pPr>
        <w:ind w:firstLine="709"/>
        <w:rPr>
          <w:sz w:val="20"/>
          <w:lang w:val="ru-BY"/>
        </w:rPr>
      </w:pPr>
      <w:r w:rsidRPr="00BF2A99">
        <w:rPr>
          <w:sz w:val="20"/>
          <w:lang w:val="ru-BY"/>
        </w:rPr>
        <w:t xml:space="preserve">  Format;</w:t>
      </w:r>
    </w:p>
    <w:p w14:paraId="6124D8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input</w:t>
      </w:r>
      <w:proofErr w:type="spellEnd"/>
      <w:r w:rsidRPr="00BF2A99">
        <w:rPr>
          <w:sz w:val="20"/>
          <w:lang w:val="ru-BY"/>
        </w:rPr>
        <w:t xml:space="preserve"> = '' </w:t>
      </w:r>
      <w:proofErr w:type="spellStart"/>
      <w:r w:rsidRPr="00BF2A99">
        <w:rPr>
          <w:sz w:val="20"/>
          <w:lang w:val="ru-BY"/>
        </w:rPr>
        <w:t>then</w:t>
      </w:r>
      <w:proofErr w:type="spellEnd"/>
    </w:p>
    <w:p w14:paraId="5D9648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roofErr w:type="spellStart"/>
      <w:r w:rsidRPr="00BF2A99">
        <w:rPr>
          <w:sz w:val="20"/>
          <w:lang w:val="ru-BY"/>
        </w:rPr>
        <w:t>False</w:t>
      </w:r>
      <w:proofErr w:type="spellEnd"/>
      <w:r w:rsidRPr="00BF2A99">
        <w:rPr>
          <w:sz w:val="20"/>
          <w:lang w:val="ru-BY"/>
        </w:rPr>
        <w:t>);</w:t>
      </w:r>
    </w:p>
    <w:p w14:paraId="695675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Tokenize</w:t>
      </w:r>
      <w:proofErr w:type="spellEnd"/>
      <w:r w:rsidRPr="00BF2A99">
        <w:rPr>
          <w:sz w:val="20"/>
          <w:lang w:val="ru-BY"/>
        </w:rPr>
        <w:t>(</w:t>
      </w:r>
      <w:proofErr w:type="spellStart"/>
      <w:r w:rsidRPr="00BF2A99">
        <w:rPr>
          <w:sz w:val="20"/>
          <w:lang w:val="ru-BY"/>
        </w:rPr>
        <w:t>input</w:t>
      </w:r>
      <w:proofErr w:type="spellEnd"/>
      <w:r w:rsidRPr="00BF2A99">
        <w:rPr>
          <w:sz w:val="20"/>
          <w:lang w:val="ru-BY"/>
        </w:rPr>
        <w:t xml:space="preserve">, x, </w:t>
      </w:r>
      <w:proofErr w:type="spellStart"/>
      <w:r w:rsidRPr="00BF2A99">
        <w:rPr>
          <w:sz w:val="20"/>
          <w:lang w:val="ru-BY"/>
        </w:rPr>
        <w:t>expr</w:t>
      </w:r>
      <w:proofErr w:type="spellEnd"/>
      <w:r w:rsidRPr="00BF2A99">
        <w:rPr>
          <w:sz w:val="20"/>
          <w:lang w:val="ru-BY"/>
        </w:rPr>
        <w:t xml:space="preserve">) </w:t>
      </w:r>
      <w:proofErr w:type="spellStart"/>
      <w:r w:rsidRPr="00BF2A99">
        <w:rPr>
          <w:sz w:val="20"/>
          <w:lang w:val="ru-BY"/>
        </w:rPr>
        <w:t>then</w:t>
      </w:r>
      <w:proofErr w:type="spellEnd"/>
    </w:p>
    <w:p w14:paraId="34D4A6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CF4E0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expr.Count</w:t>
      </w:r>
      <w:proofErr w:type="spellEnd"/>
      <w:r w:rsidRPr="00BF2A99">
        <w:rPr>
          <w:sz w:val="20"/>
          <w:lang w:val="ru-BY"/>
        </w:rPr>
        <w:t xml:space="preserve"> &gt; 0) </w:t>
      </w:r>
      <w:proofErr w:type="spellStart"/>
      <w:r w:rsidRPr="00BF2A99">
        <w:rPr>
          <w:sz w:val="20"/>
          <w:lang w:val="ru-BY"/>
        </w:rPr>
        <w:t>then</w:t>
      </w:r>
      <w:proofErr w:type="spellEnd"/>
    </w:p>
    <w:p w14:paraId="394349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5600A3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Calculate</w:t>
      </w:r>
      <w:proofErr w:type="spellEnd"/>
      <w:r w:rsidRPr="00BF2A99">
        <w:rPr>
          <w:sz w:val="20"/>
          <w:lang w:val="ru-BY"/>
        </w:rPr>
        <w:t>(</w:t>
      </w:r>
      <w:proofErr w:type="spellStart"/>
      <w:r w:rsidRPr="00BF2A99">
        <w:rPr>
          <w:sz w:val="20"/>
          <w:lang w:val="ru-BY"/>
        </w:rPr>
        <w:t>expr</w:t>
      </w:r>
      <w:proofErr w:type="spellEnd"/>
      <w:r w:rsidRPr="00BF2A99">
        <w:rPr>
          <w:sz w:val="20"/>
          <w:lang w:val="ru-BY"/>
        </w:rPr>
        <w:t xml:space="preserve">, x, y) </w:t>
      </w:r>
      <w:proofErr w:type="spellStart"/>
      <w:r w:rsidRPr="00BF2A99">
        <w:rPr>
          <w:sz w:val="20"/>
          <w:lang w:val="ru-BY"/>
        </w:rPr>
        <w:t>then</w:t>
      </w:r>
      <w:proofErr w:type="spellEnd"/>
    </w:p>
    <w:p w14:paraId="30754B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EE0636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isNaN</w:t>
      </w:r>
      <w:proofErr w:type="spellEnd"/>
      <w:r w:rsidRPr="00BF2A99">
        <w:rPr>
          <w:sz w:val="20"/>
          <w:lang w:val="ru-BY"/>
        </w:rPr>
        <w:t xml:space="preserve">(y) </w:t>
      </w:r>
      <w:proofErr w:type="spellStart"/>
      <w:r w:rsidRPr="00BF2A99">
        <w:rPr>
          <w:sz w:val="20"/>
          <w:lang w:val="ru-BY"/>
        </w:rPr>
        <w:t>then</w:t>
      </w:r>
      <w:proofErr w:type="spellEnd"/>
    </w:p>
    <w:p w14:paraId="215302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88447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expr.Destroy</w:t>
      </w:r>
      <w:proofErr w:type="spellEnd"/>
      <w:r w:rsidRPr="00BF2A99">
        <w:rPr>
          <w:sz w:val="20"/>
          <w:lang w:val="ru-BY"/>
        </w:rPr>
        <w:t>;</w:t>
      </w:r>
    </w:p>
    <w:p w14:paraId="55A7CDD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False</w:t>
      </w:r>
      <w:proofErr w:type="spellEnd"/>
    </w:p>
    <w:p w14:paraId="219089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F5BA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DF409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60CBE4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expr.Destroy</w:t>
      </w:r>
      <w:proofErr w:type="spellEnd"/>
      <w:r w:rsidRPr="00BF2A99">
        <w:rPr>
          <w:sz w:val="20"/>
          <w:lang w:val="ru-BY"/>
        </w:rPr>
        <w:t>;</w:t>
      </w:r>
    </w:p>
    <w:p w14:paraId="31EC48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True;</w:t>
      </w:r>
    </w:p>
    <w:p w14:paraId="50B514EA"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DF036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372BE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40E62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6EBE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27D09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expr.Destroy</w:t>
      </w:r>
      <w:proofErr w:type="spellEnd"/>
      <w:r w:rsidRPr="00BF2A99">
        <w:rPr>
          <w:sz w:val="20"/>
          <w:lang w:val="ru-BY"/>
        </w:rPr>
        <w:t>;</w:t>
      </w:r>
    </w:p>
    <w:p w14:paraId="51F463F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False</w:t>
      </w:r>
      <w:proofErr w:type="spellEnd"/>
    </w:p>
    <w:p w14:paraId="27AC7BD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F1696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408779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84BB7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7BB957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expr.Destroy</w:t>
      </w:r>
      <w:proofErr w:type="spellEnd"/>
      <w:r w:rsidRPr="00BF2A99">
        <w:rPr>
          <w:sz w:val="20"/>
          <w:lang w:val="ru-BY"/>
        </w:rPr>
        <w:t>;</w:t>
      </w:r>
    </w:p>
    <w:p w14:paraId="105E4F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False</w:t>
      </w:r>
      <w:proofErr w:type="spellEnd"/>
    </w:p>
    <w:p w14:paraId="0D16C3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D53177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7B904C8" w14:textId="77777777" w:rsidR="00BF2A99" w:rsidRPr="00BF2A99" w:rsidRDefault="00BF2A99" w:rsidP="00BF2A99">
      <w:pPr>
        <w:ind w:firstLine="709"/>
        <w:rPr>
          <w:sz w:val="20"/>
          <w:lang w:val="ru-BY"/>
        </w:rPr>
      </w:pPr>
    </w:p>
    <w:p w14:paraId="3EE51AE5" w14:textId="4FF9357C"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E994AD"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w:t>
      </w:r>
    </w:p>
    <w:p w14:paraId="19F96227" w14:textId="77777777" w:rsidR="00BF2A99" w:rsidRPr="00BF2A99" w:rsidRDefault="00BF2A99" w:rsidP="00BF2A99">
      <w:pPr>
        <w:ind w:firstLine="709"/>
        <w:rPr>
          <w:sz w:val="20"/>
          <w:lang w:val="ru-BY"/>
        </w:rPr>
      </w:pPr>
    </w:p>
    <w:p w14:paraId="0F373994"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54A89A36" w14:textId="77777777" w:rsidR="00BF2A99" w:rsidRPr="00BF2A99" w:rsidRDefault="00BF2A99" w:rsidP="00BF2A99">
      <w:pPr>
        <w:ind w:firstLine="709"/>
        <w:rPr>
          <w:sz w:val="20"/>
          <w:lang w:val="ru-BY"/>
        </w:rPr>
      </w:pPr>
    </w:p>
    <w:p w14:paraId="6330F357" w14:textId="77777777" w:rsidR="00BF2A99" w:rsidRPr="00BF2A99" w:rsidRDefault="00BF2A99" w:rsidP="00BF2A99">
      <w:pPr>
        <w:ind w:firstLine="709"/>
        <w:rPr>
          <w:sz w:val="20"/>
          <w:lang w:val="ru-BY"/>
        </w:rPr>
      </w:pPr>
      <w:proofErr w:type="spellStart"/>
      <w:r w:rsidRPr="00BF2A99">
        <w:rPr>
          <w:sz w:val="20"/>
          <w:lang w:val="ru-BY"/>
        </w:rPr>
        <w:t>uses</w:t>
      </w:r>
      <w:proofErr w:type="spellEnd"/>
    </w:p>
    <w:p w14:paraId="67F435C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1EBF358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w:t>
      </w:r>
    </w:p>
    <w:p w14:paraId="28767F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w:t>
      </w:r>
    </w:p>
    <w:p w14:paraId="65146E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 xml:space="preserve">, </w:t>
      </w:r>
      <w:proofErr w:type="spellStart"/>
      <w:r w:rsidRPr="00BF2A99">
        <w:rPr>
          <w:sz w:val="20"/>
          <w:lang w:val="ru-BY"/>
        </w:rPr>
        <w:t>Vcl.Dialogs</w:t>
      </w:r>
      <w:proofErr w:type="spellEnd"/>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w:t>
      </w:r>
    </w:p>
    <w:p w14:paraId="5BDDDC7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Vcl.ComCtrls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69606F6A" w14:textId="77777777" w:rsidR="00BF2A99" w:rsidRPr="00BF2A99" w:rsidRDefault="00BF2A99" w:rsidP="00BF2A99">
      <w:pPr>
        <w:ind w:firstLine="709"/>
        <w:rPr>
          <w:sz w:val="20"/>
          <w:lang w:val="ru-BY"/>
        </w:rPr>
      </w:pPr>
    </w:p>
    <w:p w14:paraId="339F24B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7B4FD62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TScrollBox</w:t>
      </w:r>
      <w:proofErr w:type="spellEnd"/>
      <w:r w:rsidRPr="00BF2A99">
        <w:rPr>
          <w:sz w:val="20"/>
          <w:lang w:val="ru-BY"/>
        </w:rPr>
        <w:t xml:space="preserve"> = Class(</w:t>
      </w:r>
      <w:proofErr w:type="spellStart"/>
      <w:r w:rsidRPr="00BF2A99">
        <w:rPr>
          <w:sz w:val="20"/>
          <w:lang w:val="ru-BY"/>
        </w:rPr>
        <w:t>Vcl.Forms.TScrollBox</w:t>
      </w:r>
      <w:proofErr w:type="spellEnd"/>
      <w:r w:rsidRPr="00BF2A99">
        <w:rPr>
          <w:sz w:val="20"/>
          <w:lang w:val="ru-BY"/>
        </w:rPr>
        <w:t>)</w:t>
      </w:r>
    </w:p>
    <w:p w14:paraId="40D73198" w14:textId="77777777" w:rsidR="00BF2A99" w:rsidRPr="00BF2A99" w:rsidRDefault="00BF2A99" w:rsidP="00BF2A99">
      <w:pPr>
        <w:ind w:firstLine="709"/>
        <w:rPr>
          <w:sz w:val="20"/>
          <w:lang w:val="ru-BY"/>
        </w:rPr>
      </w:pPr>
    </w:p>
    <w:p w14:paraId="1A965A4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WMVScroll</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 xml:space="preserve">); </w:t>
      </w:r>
      <w:proofErr w:type="spellStart"/>
      <w:r w:rsidRPr="00BF2A99">
        <w:rPr>
          <w:sz w:val="20"/>
          <w:lang w:val="ru-BY"/>
        </w:rPr>
        <w:t>message</w:t>
      </w:r>
      <w:proofErr w:type="spellEnd"/>
      <w:r w:rsidRPr="00BF2A99">
        <w:rPr>
          <w:sz w:val="20"/>
          <w:lang w:val="ru-BY"/>
        </w:rPr>
        <w:t xml:space="preserve"> WM_VSCROLL;</w:t>
      </w:r>
    </w:p>
    <w:p w14:paraId="15122944" w14:textId="77777777" w:rsidR="00BF2A99" w:rsidRPr="00BF2A99" w:rsidRDefault="00BF2A99" w:rsidP="00BF2A99">
      <w:pPr>
        <w:ind w:firstLine="709"/>
        <w:rPr>
          <w:sz w:val="20"/>
          <w:lang w:val="ru-BY"/>
        </w:rPr>
      </w:pPr>
    </w:p>
    <w:p w14:paraId="74C5D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64C364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36EE1888" w14:textId="77777777" w:rsidR="00BF2A99" w:rsidRPr="00BF2A99" w:rsidRDefault="00BF2A99" w:rsidP="00BF2A99">
      <w:pPr>
        <w:ind w:firstLine="709"/>
        <w:rPr>
          <w:sz w:val="20"/>
          <w:lang w:val="ru-BY"/>
        </w:rPr>
      </w:pPr>
    </w:p>
    <w:p w14:paraId="672FDD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3254CE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w:t>
      </w:r>
    </w:p>
    <w:p w14:paraId="7A9381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property</w:t>
      </w:r>
      <w:proofErr w:type="spellEnd"/>
      <w:r w:rsidRPr="00BF2A99">
        <w:rPr>
          <w:sz w:val="20"/>
          <w:lang w:val="ru-BY"/>
        </w:rPr>
        <w:t xml:space="preserve"> </w:t>
      </w:r>
      <w:proofErr w:type="spellStart"/>
      <w:r w:rsidRPr="00BF2A99">
        <w:rPr>
          <w:sz w:val="20"/>
          <w:lang w:val="ru-BY"/>
        </w:rPr>
        <w:t>RePaint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FRePaint</w:t>
      </w:r>
      <w:proofErr w:type="spellEnd"/>
      <w:r w:rsidRPr="00BF2A99">
        <w:rPr>
          <w:sz w:val="20"/>
          <w:lang w:val="ru-BY"/>
        </w:rPr>
        <w:t>;</w:t>
      </w:r>
    </w:p>
    <w:p w14:paraId="07ECA93C" w14:textId="77777777" w:rsidR="00BF2A99" w:rsidRPr="00BF2A99" w:rsidRDefault="00BF2A99" w:rsidP="00BF2A99">
      <w:pPr>
        <w:ind w:firstLine="709"/>
        <w:rPr>
          <w:sz w:val="20"/>
          <w:lang w:val="ru-BY"/>
        </w:rPr>
      </w:pPr>
      <w:r w:rsidRPr="00BF2A99">
        <w:rPr>
          <w:sz w:val="20"/>
          <w:lang w:val="ru-BY"/>
        </w:rPr>
        <w:t xml:space="preserve">    Property </w:t>
      </w:r>
      <w:proofErr w:type="spellStart"/>
      <w:r w:rsidRPr="00BF2A99">
        <w:rPr>
          <w:sz w:val="20"/>
          <w:lang w:val="ru-BY"/>
        </w:rPr>
        <w:t>OnScrollVert</w:t>
      </w:r>
      <w:proofErr w:type="spellEnd"/>
      <w:r w:rsidRPr="00BF2A99">
        <w:rPr>
          <w:sz w:val="20"/>
          <w:lang w:val="ru-BY"/>
        </w:rPr>
        <w:t xml:space="preserve">: </w:t>
      </w:r>
      <w:proofErr w:type="spellStart"/>
      <w:r w:rsidRPr="00BF2A99">
        <w:rPr>
          <w:sz w:val="20"/>
          <w:lang w:val="ru-BY"/>
        </w:rPr>
        <w:t>TNotifyEvent</w:t>
      </w:r>
      <w:proofErr w:type="spellEnd"/>
      <w:r w:rsidRPr="00BF2A99">
        <w:rPr>
          <w:sz w:val="20"/>
          <w:lang w:val="ru-BY"/>
        </w:rPr>
        <w:t xml:space="preserve"> </w:t>
      </w:r>
      <w:proofErr w:type="spellStart"/>
      <w:r w:rsidRPr="00BF2A99">
        <w:rPr>
          <w:sz w:val="20"/>
          <w:lang w:val="ru-BY"/>
        </w:rPr>
        <w:t>read</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 xml:space="preserve"> </w:t>
      </w:r>
      <w:proofErr w:type="spellStart"/>
      <w:r w:rsidRPr="00BF2A99">
        <w:rPr>
          <w:sz w:val="20"/>
          <w:lang w:val="ru-BY"/>
        </w:rPr>
        <w:t>Write</w:t>
      </w:r>
      <w:proofErr w:type="spellEnd"/>
      <w:r w:rsidRPr="00BF2A99">
        <w:rPr>
          <w:sz w:val="20"/>
          <w:lang w:val="ru-BY"/>
        </w:rPr>
        <w:t xml:space="preserve"> </w:t>
      </w:r>
      <w:proofErr w:type="spellStart"/>
      <w:r w:rsidRPr="00BF2A99">
        <w:rPr>
          <w:sz w:val="20"/>
          <w:lang w:val="ru-BY"/>
        </w:rPr>
        <w:t>FOnScrollVert</w:t>
      </w:r>
      <w:proofErr w:type="spellEnd"/>
      <w:r w:rsidRPr="00BF2A99">
        <w:rPr>
          <w:sz w:val="20"/>
          <w:lang w:val="ru-BY"/>
        </w:rPr>
        <w:t>;</w:t>
      </w:r>
    </w:p>
    <w:p w14:paraId="1D251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33C5C2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AddItem</w:t>
      </w:r>
      <w:proofErr w:type="spellEnd"/>
      <w:r w:rsidRPr="00BF2A99">
        <w:rPr>
          <w:sz w:val="20"/>
          <w:lang w:val="ru-BY"/>
        </w:rPr>
        <w:t>;</w:t>
      </w:r>
    </w:p>
    <w:p w14:paraId="44B976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Create</w:t>
      </w:r>
      <w:proofErr w:type="spellEnd"/>
      <w:r w:rsidRPr="00BF2A99">
        <w:rPr>
          <w:sz w:val="20"/>
          <w:lang w:val="ru-BY"/>
        </w:rPr>
        <w:t>;</w:t>
      </w:r>
    </w:p>
    <w:p w14:paraId="1A09AC0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RemoveClick</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001852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Editing</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402EEFF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Visability</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63B822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destructor</w:t>
      </w:r>
      <w:proofErr w:type="spellEnd"/>
      <w:r w:rsidRPr="00BF2A99">
        <w:rPr>
          <w:sz w:val="20"/>
          <w:lang w:val="ru-BY"/>
        </w:rPr>
        <w:t xml:space="preserve"> </w:t>
      </w:r>
      <w:proofErr w:type="spellStart"/>
      <w:r w:rsidRPr="00BF2A99">
        <w:rPr>
          <w:sz w:val="20"/>
          <w:lang w:val="ru-BY"/>
        </w:rPr>
        <w:t>Destroy</w:t>
      </w:r>
      <w:proofErr w:type="spellEnd"/>
      <w:r w:rsidRPr="00BF2A99">
        <w:rPr>
          <w:sz w:val="20"/>
          <w:lang w:val="ru-BY"/>
        </w:rPr>
        <w:t>;</w:t>
      </w:r>
    </w:p>
    <w:p w14:paraId="29FF6654" w14:textId="77777777" w:rsidR="00BF2A99" w:rsidRPr="00BF2A99" w:rsidRDefault="00BF2A99" w:rsidP="00BF2A99">
      <w:pPr>
        <w:ind w:firstLine="709"/>
        <w:rPr>
          <w:sz w:val="20"/>
          <w:lang w:val="ru-BY"/>
        </w:rPr>
      </w:pPr>
    </w:p>
    <w:p w14:paraId="460565E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type</w:t>
      </w:r>
      <w:proofErr w:type="spellEnd"/>
    </w:p>
    <w:p w14:paraId="582424E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w:t>
      </w:r>
      <w:proofErr w:type="spellEnd"/>
      <w:r w:rsidRPr="00BF2A99">
        <w:rPr>
          <w:sz w:val="20"/>
          <w:lang w:val="ru-BY"/>
        </w:rPr>
        <w:t xml:space="preserve"> = </w:t>
      </w:r>
      <w:proofErr w:type="spellStart"/>
      <w:r w:rsidRPr="00BF2A99">
        <w:rPr>
          <w:sz w:val="20"/>
          <w:lang w:val="ru-BY"/>
        </w:rPr>
        <w:t>TExpression</w:t>
      </w:r>
      <w:proofErr w:type="spellEnd"/>
      <w:r w:rsidRPr="00BF2A99">
        <w:rPr>
          <w:sz w:val="20"/>
          <w:lang w:val="ru-BY"/>
        </w:rPr>
        <w:t>;</w:t>
      </w:r>
    </w:p>
    <w:p w14:paraId="7DA818F7" w14:textId="77777777" w:rsidR="00BF2A99" w:rsidRPr="00BF2A99" w:rsidRDefault="00BF2A99" w:rsidP="00BF2A99">
      <w:pPr>
        <w:ind w:firstLine="709"/>
        <w:rPr>
          <w:sz w:val="20"/>
          <w:lang w:val="ru-BY"/>
        </w:rPr>
      </w:pPr>
    </w:p>
    <w:p w14:paraId="34D2A94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0B4D1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w:t>
      </w:r>
      <w:proofErr w:type="spellEnd"/>
      <w:r w:rsidRPr="00BF2A99">
        <w:rPr>
          <w:sz w:val="20"/>
          <w:lang w:val="ru-BY"/>
        </w:rPr>
        <w:t xml:space="preserve">: </w:t>
      </w:r>
      <w:proofErr w:type="spellStart"/>
      <w:r w:rsidRPr="00BF2A99">
        <w:rPr>
          <w:sz w:val="20"/>
          <w:lang w:val="ru-BY"/>
        </w:rPr>
        <w:t>TList</w:t>
      </w:r>
      <w:proofErr w:type="spellEnd"/>
      <w:r w:rsidRPr="00BF2A99">
        <w:rPr>
          <w:sz w:val="20"/>
          <w:lang w:val="ru-BY"/>
        </w:rPr>
        <w:t>&lt;</w:t>
      </w:r>
      <w:proofErr w:type="spellStart"/>
      <w:r w:rsidRPr="00BF2A99">
        <w:rPr>
          <w:sz w:val="20"/>
          <w:lang w:val="ru-BY"/>
        </w:rPr>
        <w:t>Item</w:t>
      </w:r>
      <w:proofErr w:type="spellEnd"/>
      <w:r w:rsidRPr="00BF2A99">
        <w:rPr>
          <w:sz w:val="20"/>
          <w:lang w:val="ru-BY"/>
        </w:rPr>
        <w:t>&gt;;</w:t>
      </w:r>
    </w:p>
    <w:p w14:paraId="03E34F7F" w14:textId="77777777" w:rsidR="00BF2A99" w:rsidRPr="00BF2A99" w:rsidRDefault="00BF2A99" w:rsidP="00BF2A99">
      <w:pPr>
        <w:ind w:firstLine="709"/>
        <w:rPr>
          <w:sz w:val="20"/>
          <w:lang w:val="ru-BY"/>
        </w:rPr>
      </w:pPr>
    </w:p>
    <w:p w14:paraId="426D709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B840B57" w14:textId="77777777" w:rsidR="00BF2A99" w:rsidRPr="00BF2A99" w:rsidRDefault="00BF2A99" w:rsidP="00BF2A99">
      <w:pPr>
        <w:ind w:firstLine="709"/>
        <w:rPr>
          <w:sz w:val="20"/>
          <w:lang w:val="ru-BY"/>
        </w:rPr>
      </w:pPr>
    </w:p>
    <w:p w14:paraId="13B4104E"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7DE23203" w14:textId="77777777" w:rsidR="00BF2A99" w:rsidRPr="00BF2A99" w:rsidRDefault="00BF2A99" w:rsidP="00BF2A99">
      <w:pPr>
        <w:ind w:firstLine="709"/>
        <w:rPr>
          <w:sz w:val="20"/>
          <w:lang w:val="ru-BY"/>
        </w:rPr>
      </w:pPr>
    </w:p>
    <w:p w14:paraId="69A58756"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TScrollBox.Create</w:t>
      </w:r>
      <w:proofErr w:type="spellEnd"/>
      <w:r w:rsidRPr="00BF2A99">
        <w:rPr>
          <w:sz w:val="20"/>
          <w:lang w:val="ru-BY"/>
        </w:rPr>
        <w:t>;</w:t>
      </w:r>
    </w:p>
    <w:p w14:paraId="0E45DDF7"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60F98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w:t>
      </w:r>
      <w:proofErr w:type="spellEnd"/>
      <w:r w:rsidRPr="00BF2A99">
        <w:rPr>
          <w:sz w:val="20"/>
          <w:lang w:val="ru-BY"/>
        </w:rPr>
        <w:t xml:space="preserve"> := </w:t>
      </w:r>
      <w:proofErr w:type="spellStart"/>
      <w:r w:rsidRPr="00BF2A99">
        <w:rPr>
          <w:sz w:val="20"/>
          <w:lang w:val="ru-BY"/>
        </w:rPr>
        <w:t>TList</w:t>
      </w:r>
      <w:proofErr w:type="spellEnd"/>
      <w:r w:rsidRPr="00BF2A99">
        <w:rPr>
          <w:sz w:val="20"/>
          <w:lang w:val="ru-BY"/>
        </w:rPr>
        <w:t>&lt;</w:t>
      </w:r>
      <w:proofErr w:type="spellStart"/>
      <w:r w:rsidRPr="00BF2A99">
        <w:rPr>
          <w:sz w:val="20"/>
          <w:lang w:val="ru-BY"/>
        </w:rPr>
        <w:t>Item</w:t>
      </w:r>
      <w:proofErr w:type="spellEnd"/>
      <w:r w:rsidRPr="00BF2A99">
        <w:rPr>
          <w:sz w:val="20"/>
          <w:lang w:val="ru-BY"/>
        </w:rPr>
        <w:t>&gt;.</w:t>
      </w:r>
      <w:proofErr w:type="spellStart"/>
      <w:r w:rsidRPr="00BF2A99">
        <w:rPr>
          <w:sz w:val="20"/>
          <w:lang w:val="ru-BY"/>
        </w:rPr>
        <w:t>Create</w:t>
      </w:r>
      <w:proofErr w:type="spellEnd"/>
      <w:r w:rsidRPr="00BF2A99">
        <w:rPr>
          <w:sz w:val="20"/>
          <w:lang w:val="ru-BY"/>
        </w:rPr>
        <w:t>;</w:t>
      </w:r>
    </w:p>
    <w:p w14:paraId="0851EE71"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350738" w14:textId="77777777" w:rsidR="00BF2A99" w:rsidRPr="00BF2A99" w:rsidRDefault="00BF2A99" w:rsidP="00BF2A99">
      <w:pPr>
        <w:ind w:firstLine="709"/>
        <w:rPr>
          <w:sz w:val="20"/>
          <w:lang w:val="ru-BY"/>
        </w:rPr>
      </w:pPr>
    </w:p>
    <w:p w14:paraId="6F62C296" w14:textId="77777777" w:rsidR="00BF2A99" w:rsidRPr="00BF2A99" w:rsidRDefault="00BF2A99" w:rsidP="00BF2A99">
      <w:pPr>
        <w:ind w:firstLine="709"/>
        <w:rPr>
          <w:sz w:val="20"/>
          <w:lang w:val="ru-BY"/>
        </w:rPr>
      </w:pPr>
      <w:proofErr w:type="spellStart"/>
      <w:r w:rsidRPr="00BF2A99">
        <w:rPr>
          <w:sz w:val="20"/>
          <w:lang w:val="ru-BY"/>
        </w:rPr>
        <w:lastRenderedPageBreak/>
        <w:t>destructor</w:t>
      </w:r>
      <w:proofErr w:type="spellEnd"/>
      <w:r w:rsidRPr="00BF2A99">
        <w:rPr>
          <w:sz w:val="20"/>
          <w:lang w:val="ru-BY"/>
        </w:rPr>
        <w:t xml:space="preserve"> </w:t>
      </w:r>
      <w:proofErr w:type="spellStart"/>
      <w:r w:rsidRPr="00BF2A99">
        <w:rPr>
          <w:sz w:val="20"/>
          <w:lang w:val="ru-BY"/>
        </w:rPr>
        <w:t>TScrollBox.Destroy</w:t>
      </w:r>
      <w:proofErr w:type="spellEnd"/>
      <w:r w:rsidRPr="00BF2A99">
        <w:rPr>
          <w:sz w:val="20"/>
          <w:lang w:val="ru-BY"/>
        </w:rPr>
        <w:t>;</w:t>
      </w:r>
    </w:p>
    <w:p w14:paraId="3ACFED21"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5C8CF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items.Destroy</w:t>
      </w:r>
      <w:proofErr w:type="spellEnd"/>
      <w:r w:rsidRPr="00BF2A99">
        <w:rPr>
          <w:sz w:val="20"/>
          <w:lang w:val="ru-BY"/>
        </w:rPr>
        <w:t>;</w:t>
      </w:r>
    </w:p>
    <w:p w14:paraId="13CF0F6B"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98F4262" w14:textId="77777777" w:rsidR="00BF2A99" w:rsidRPr="00BF2A99" w:rsidRDefault="00BF2A99" w:rsidP="00BF2A99">
      <w:pPr>
        <w:ind w:firstLine="709"/>
        <w:rPr>
          <w:sz w:val="20"/>
          <w:lang w:val="ru-BY"/>
        </w:rPr>
      </w:pPr>
    </w:p>
    <w:p w14:paraId="57F25A27"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TScrollBox.UpdateItems</w:t>
      </w:r>
      <w:proofErr w:type="spellEnd"/>
      <w:r w:rsidRPr="00BF2A99">
        <w:rPr>
          <w:sz w:val="20"/>
          <w:lang w:val="ru-BY"/>
        </w:rPr>
        <w:t>;</w:t>
      </w:r>
    </w:p>
    <w:p w14:paraId="07797EFC"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5B0943D7" w14:textId="77777777" w:rsidR="00BF2A99" w:rsidRPr="00BF2A99" w:rsidRDefault="00BF2A99" w:rsidP="00BF2A99">
      <w:pPr>
        <w:ind w:firstLine="709"/>
        <w:rPr>
          <w:sz w:val="20"/>
          <w:lang w:val="ru-BY"/>
        </w:rPr>
      </w:pPr>
      <w:r w:rsidRPr="00BF2A99">
        <w:rPr>
          <w:sz w:val="20"/>
          <w:lang w:val="ru-BY"/>
        </w:rPr>
        <w:t xml:space="preserve">  i: </w:t>
      </w:r>
      <w:proofErr w:type="spellStart"/>
      <w:r w:rsidRPr="00BF2A99">
        <w:rPr>
          <w:sz w:val="20"/>
          <w:lang w:val="ru-BY"/>
        </w:rPr>
        <w:t>Integer</w:t>
      </w:r>
      <w:proofErr w:type="spellEnd"/>
      <w:r w:rsidRPr="00BF2A99">
        <w:rPr>
          <w:sz w:val="20"/>
          <w:lang w:val="ru-BY"/>
        </w:rPr>
        <w:t>;</w:t>
      </w:r>
    </w:p>
    <w:p w14:paraId="0D7C751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AA488A2" w14:textId="77777777" w:rsidR="00BF2A99" w:rsidRPr="00BF2A99" w:rsidRDefault="00BF2A99" w:rsidP="00BF2A99">
      <w:pPr>
        <w:ind w:firstLine="709"/>
        <w:rPr>
          <w:sz w:val="20"/>
          <w:lang w:val="ru-BY"/>
        </w:rPr>
      </w:pPr>
    </w:p>
    <w:p w14:paraId="151A9F2C" w14:textId="77777777" w:rsidR="00BF2A99" w:rsidRPr="00BF2A99" w:rsidRDefault="00BF2A99" w:rsidP="00BF2A99">
      <w:pPr>
        <w:ind w:firstLine="709"/>
        <w:rPr>
          <w:sz w:val="20"/>
          <w:lang w:val="ru-BY"/>
        </w:rPr>
      </w:pPr>
      <w:r w:rsidRPr="00BF2A99">
        <w:rPr>
          <w:sz w:val="20"/>
          <w:lang w:val="ru-BY"/>
        </w:rPr>
        <w:t xml:space="preserve">  i := 0;</w:t>
      </w:r>
    </w:p>
    <w:p w14:paraId="395919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r w:rsidRPr="00BF2A99">
        <w:rPr>
          <w:sz w:val="20"/>
          <w:lang w:val="ru-BY"/>
        </w:rPr>
        <w:t>self.items</w:t>
      </w:r>
      <w:proofErr w:type="spellEnd"/>
      <w:r w:rsidRPr="00BF2A99">
        <w:rPr>
          <w:sz w:val="20"/>
          <w:lang w:val="ru-BY"/>
        </w:rPr>
        <w:t xml:space="preserve"> do</w:t>
      </w:r>
    </w:p>
    <w:p w14:paraId="2A2A83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C1395C7" w14:textId="77777777" w:rsidR="00BF2A99" w:rsidRPr="00BF2A99" w:rsidRDefault="00BF2A99" w:rsidP="00BF2A99">
      <w:pPr>
        <w:ind w:firstLine="709"/>
        <w:rPr>
          <w:sz w:val="20"/>
          <w:lang w:val="ru-BY"/>
        </w:rPr>
      </w:pPr>
    </w:p>
    <w:p w14:paraId="5665D1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Item.ReSize</w:t>
      </w:r>
      <w:proofErr w:type="spellEnd"/>
      <w:r w:rsidRPr="00BF2A99">
        <w:rPr>
          <w:sz w:val="20"/>
          <w:lang w:val="ru-BY"/>
        </w:rPr>
        <w:t>;</w:t>
      </w:r>
    </w:p>
    <w:p w14:paraId="1B13BC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Item.Top</w:t>
      </w:r>
      <w:proofErr w:type="spellEnd"/>
      <w:r w:rsidRPr="00BF2A99">
        <w:rPr>
          <w:sz w:val="20"/>
          <w:lang w:val="ru-BY"/>
        </w:rPr>
        <w:t xml:space="preserve"> := i * </w:t>
      </w:r>
      <w:proofErr w:type="spellStart"/>
      <w:r w:rsidRPr="00BF2A99">
        <w:rPr>
          <w:sz w:val="20"/>
          <w:lang w:val="ru-BY"/>
        </w:rPr>
        <w:t>Item.Height</w:t>
      </w:r>
      <w:proofErr w:type="spellEnd"/>
      <w:r w:rsidRPr="00BF2A99">
        <w:rPr>
          <w:sz w:val="20"/>
          <w:lang w:val="ru-BY"/>
        </w:rPr>
        <w:t>;</w:t>
      </w:r>
    </w:p>
    <w:p w14:paraId="5F26A2C6" w14:textId="77777777" w:rsidR="00BF2A99" w:rsidRPr="00BF2A99" w:rsidRDefault="00BF2A99" w:rsidP="00BF2A99">
      <w:pPr>
        <w:ind w:firstLine="709"/>
        <w:rPr>
          <w:sz w:val="20"/>
          <w:lang w:val="ru-BY"/>
        </w:rPr>
      </w:pPr>
      <w:r w:rsidRPr="00BF2A99">
        <w:rPr>
          <w:sz w:val="20"/>
          <w:lang w:val="ru-BY"/>
        </w:rPr>
        <w:t xml:space="preserve">    Inc(i);</w:t>
      </w:r>
    </w:p>
    <w:p w14:paraId="683F6802" w14:textId="77777777" w:rsidR="00BF2A99" w:rsidRPr="00BF2A99" w:rsidRDefault="00BF2A99" w:rsidP="00BF2A99">
      <w:pPr>
        <w:ind w:firstLine="709"/>
        <w:rPr>
          <w:sz w:val="20"/>
          <w:lang w:val="ru-BY"/>
        </w:rPr>
      </w:pPr>
    </w:p>
    <w:p w14:paraId="63860C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7AF86" w14:textId="77777777" w:rsidR="00BF2A99" w:rsidRPr="00BF2A99" w:rsidRDefault="00BF2A99" w:rsidP="00BF2A99">
      <w:pPr>
        <w:ind w:firstLine="709"/>
        <w:rPr>
          <w:sz w:val="20"/>
          <w:lang w:val="ru-BY"/>
        </w:rPr>
      </w:pPr>
    </w:p>
    <w:p w14:paraId="786578C0"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7D64C1E" w14:textId="77777777" w:rsidR="00BF2A99" w:rsidRPr="00BF2A99" w:rsidRDefault="00BF2A99" w:rsidP="00BF2A99">
      <w:pPr>
        <w:ind w:firstLine="709"/>
        <w:rPr>
          <w:sz w:val="20"/>
          <w:lang w:val="ru-BY"/>
        </w:rPr>
      </w:pPr>
    </w:p>
    <w:p w14:paraId="23330A2B"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TScrollBox.AddItem</w:t>
      </w:r>
      <w:proofErr w:type="spellEnd"/>
      <w:r w:rsidRPr="00BF2A99">
        <w:rPr>
          <w:sz w:val="20"/>
          <w:lang w:val="ru-BY"/>
        </w:rPr>
        <w:t>;</w:t>
      </w:r>
    </w:p>
    <w:p w14:paraId="7819E357"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4338B0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w:t>
      </w:r>
      <w:proofErr w:type="spellEnd"/>
      <w:r w:rsidRPr="00BF2A99">
        <w:rPr>
          <w:sz w:val="20"/>
          <w:lang w:val="ru-BY"/>
        </w:rPr>
        <w:t xml:space="preserve">: </w:t>
      </w:r>
      <w:proofErr w:type="spellStart"/>
      <w:r w:rsidRPr="00BF2A99">
        <w:rPr>
          <w:sz w:val="20"/>
          <w:lang w:val="ru-BY"/>
        </w:rPr>
        <w:t>TScrollBox.Item</w:t>
      </w:r>
      <w:proofErr w:type="spellEnd"/>
      <w:r w:rsidRPr="00BF2A99">
        <w:rPr>
          <w:sz w:val="20"/>
          <w:lang w:val="ru-BY"/>
        </w:rPr>
        <w:t>;</w:t>
      </w:r>
    </w:p>
    <w:p w14:paraId="1868455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7339A36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Assigned</w:t>
      </w:r>
      <w:proofErr w:type="spellEnd"/>
      <w:r w:rsidRPr="00BF2A99">
        <w:rPr>
          <w:sz w:val="20"/>
          <w:lang w:val="ru-BY"/>
        </w:rPr>
        <w:t>(</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053E7D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9527B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w:t>
      </w:r>
      <w:proofErr w:type="spellEnd"/>
      <w:r w:rsidRPr="00BF2A99">
        <w:rPr>
          <w:sz w:val="20"/>
          <w:lang w:val="ru-BY"/>
        </w:rPr>
        <w:t xml:space="preserve"> := </w:t>
      </w:r>
      <w:proofErr w:type="spellStart"/>
      <w:r w:rsidRPr="00BF2A99">
        <w:rPr>
          <w:sz w:val="20"/>
          <w:lang w:val="ru-BY"/>
        </w:rPr>
        <w:t>TScrollBox.Item.Create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C4B7B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newPanel.Align</w:t>
      </w:r>
      <w:proofErr w:type="spellEnd"/>
      <w:r w:rsidRPr="00BF2A99">
        <w:rPr>
          <w:sz w:val="20"/>
          <w:lang w:val="ru-BY"/>
        </w:rPr>
        <w:t xml:space="preserve"> := </w:t>
      </w:r>
      <w:proofErr w:type="spellStart"/>
      <w:r w:rsidRPr="00BF2A99">
        <w:rPr>
          <w:sz w:val="20"/>
          <w:lang w:val="ru-BY"/>
        </w:rPr>
        <w:t>TAlign.alTop</w:t>
      </w:r>
      <w:proofErr w:type="spellEnd"/>
      <w:r w:rsidRPr="00BF2A99">
        <w:rPr>
          <w:sz w:val="20"/>
          <w:lang w:val="ru-BY"/>
        </w:rPr>
        <w:t>;</w:t>
      </w:r>
    </w:p>
    <w:p w14:paraId="76C08E4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newPanel.Parent</w:t>
      </w:r>
      <w:proofErr w:type="spellEnd"/>
      <w:r w:rsidRPr="00BF2A99">
        <w:rPr>
          <w:sz w:val="20"/>
          <w:lang w:val="ru-BY"/>
        </w:rPr>
        <w:t xml:space="preserve"> := </w:t>
      </w:r>
      <w:proofErr w:type="spellStart"/>
      <w:r w:rsidRPr="00BF2A99">
        <w:rPr>
          <w:sz w:val="20"/>
          <w:lang w:val="ru-BY"/>
        </w:rPr>
        <w:t>self</w:t>
      </w:r>
      <w:proofErr w:type="spellEnd"/>
      <w:r w:rsidRPr="00BF2A99">
        <w:rPr>
          <w:sz w:val="20"/>
          <w:lang w:val="ru-BY"/>
        </w:rPr>
        <w:t>;</w:t>
      </w:r>
    </w:p>
    <w:p w14:paraId="541E8D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newPanel.removeBtn.OnClick</w:t>
      </w:r>
      <w:proofErr w:type="spellEnd"/>
      <w:r w:rsidRPr="00BF2A99">
        <w:rPr>
          <w:sz w:val="20"/>
          <w:lang w:val="ru-BY"/>
        </w:rPr>
        <w:t xml:space="preserve"> := </w:t>
      </w:r>
      <w:proofErr w:type="spellStart"/>
      <w:r w:rsidRPr="00BF2A99">
        <w:rPr>
          <w:sz w:val="20"/>
          <w:lang w:val="ru-BY"/>
        </w:rPr>
        <w:t>RemoveClick</w:t>
      </w:r>
      <w:proofErr w:type="spellEnd"/>
      <w:r w:rsidRPr="00BF2A99">
        <w:rPr>
          <w:sz w:val="20"/>
          <w:lang w:val="ru-BY"/>
        </w:rPr>
        <w:t>;</w:t>
      </w:r>
    </w:p>
    <w:p w14:paraId="3321E7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newPanel.Edit.OnChange</w:t>
      </w:r>
      <w:proofErr w:type="spellEnd"/>
      <w:r w:rsidRPr="00BF2A99">
        <w:rPr>
          <w:sz w:val="20"/>
          <w:lang w:val="ru-BY"/>
        </w:rPr>
        <w:t xml:space="preserve"> := </w:t>
      </w:r>
      <w:proofErr w:type="spellStart"/>
      <w:r w:rsidRPr="00BF2A99">
        <w:rPr>
          <w:sz w:val="20"/>
          <w:lang w:val="ru-BY"/>
        </w:rPr>
        <w:t>Editing</w:t>
      </w:r>
      <w:proofErr w:type="spellEnd"/>
      <w:r w:rsidRPr="00BF2A99">
        <w:rPr>
          <w:sz w:val="20"/>
          <w:lang w:val="ru-BY"/>
        </w:rPr>
        <w:t>;</w:t>
      </w:r>
    </w:p>
    <w:p w14:paraId="36B534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newPanel.colBox.OnChange</w:t>
      </w:r>
      <w:proofErr w:type="spellEnd"/>
      <w:r w:rsidRPr="00BF2A99">
        <w:rPr>
          <w:sz w:val="20"/>
          <w:lang w:val="ru-BY"/>
        </w:rPr>
        <w:t xml:space="preserve"> := </w:t>
      </w:r>
      <w:proofErr w:type="spellStart"/>
      <w:r w:rsidRPr="00BF2A99">
        <w:rPr>
          <w:sz w:val="20"/>
          <w:lang w:val="ru-BY"/>
        </w:rPr>
        <w:t>Editing</w:t>
      </w:r>
      <w:proofErr w:type="spellEnd"/>
      <w:r w:rsidRPr="00BF2A99">
        <w:rPr>
          <w:sz w:val="20"/>
          <w:lang w:val="ru-BY"/>
        </w:rPr>
        <w:t>;</w:t>
      </w:r>
    </w:p>
    <w:p w14:paraId="60BA2C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newPanel.visibleBtn.OnClick</w:t>
      </w:r>
      <w:proofErr w:type="spellEnd"/>
      <w:r w:rsidRPr="00BF2A99">
        <w:rPr>
          <w:sz w:val="20"/>
          <w:lang w:val="ru-BY"/>
        </w:rPr>
        <w:t xml:space="preserve"> := </w:t>
      </w:r>
      <w:proofErr w:type="spellStart"/>
      <w:r w:rsidRPr="00BF2A99">
        <w:rPr>
          <w:sz w:val="20"/>
          <w:lang w:val="ru-BY"/>
        </w:rPr>
        <w:t>Visability</w:t>
      </w:r>
      <w:proofErr w:type="spellEnd"/>
      <w:r w:rsidRPr="00BF2A99">
        <w:rPr>
          <w:sz w:val="20"/>
          <w:lang w:val="ru-BY"/>
        </w:rPr>
        <w:t>;</w:t>
      </w:r>
    </w:p>
    <w:p w14:paraId="61423EE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newPanel.ReSize</w:t>
      </w:r>
      <w:proofErr w:type="spellEnd"/>
      <w:r w:rsidRPr="00BF2A99">
        <w:rPr>
          <w:sz w:val="20"/>
          <w:lang w:val="ru-BY"/>
        </w:rPr>
        <w:t>;</w:t>
      </w:r>
    </w:p>
    <w:p w14:paraId="4574990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self.items.Add</w:t>
      </w:r>
      <w:proofErr w:type="spellEnd"/>
      <w:r w:rsidRPr="00BF2A99">
        <w:rPr>
          <w:sz w:val="20"/>
          <w:lang w:val="ru-BY"/>
        </w:rPr>
        <w:t>(</w:t>
      </w:r>
      <w:proofErr w:type="spellStart"/>
      <w:r w:rsidRPr="00BF2A99">
        <w:rPr>
          <w:sz w:val="20"/>
          <w:lang w:val="ru-BY"/>
        </w:rPr>
        <w:t>newPanel</w:t>
      </w:r>
      <w:proofErr w:type="spellEnd"/>
      <w:r w:rsidRPr="00BF2A99">
        <w:rPr>
          <w:sz w:val="20"/>
          <w:lang w:val="ru-BY"/>
        </w:rPr>
        <w:t>);</w:t>
      </w:r>
    </w:p>
    <w:p w14:paraId="251EC130" w14:textId="77777777" w:rsidR="00BF2A99" w:rsidRPr="00BF2A99" w:rsidRDefault="00BF2A99" w:rsidP="00BF2A99">
      <w:pPr>
        <w:ind w:firstLine="709"/>
        <w:rPr>
          <w:sz w:val="20"/>
          <w:lang w:val="ru-BY"/>
        </w:rPr>
      </w:pPr>
    </w:p>
    <w:p w14:paraId="27E611A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self.UpdateItems</w:t>
      </w:r>
      <w:proofErr w:type="spellEnd"/>
      <w:r w:rsidRPr="00BF2A99">
        <w:rPr>
          <w:sz w:val="20"/>
          <w:lang w:val="ru-BY"/>
        </w:rPr>
        <w:t>;</w:t>
      </w:r>
    </w:p>
    <w:p w14:paraId="403FE486" w14:textId="77777777" w:rsidR="00BF2A99" w:rsidRPr="00BF2A99" w:rsidRDefault="00BF2A99" w:rsidP="00BF2A99">
      <w:pPr>
        <w:ind w:firstLine="709"/>
        <w:rPr>
          <w:sz w:val="20"/>
          <w:lang w:val="ru-BY"/>
        </w:rPr>
      </w:pPr>
    </w:p>
    <w:p w14:paraId="6E2EACA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FA1DFC1" w14:textId="77777777" w:rsidR="00BF2A99" w:rsidRPr="00BF2A99" w:rsidRDefault="00BF2A99" w:rsidP="00BF2A99">
      <w:pPr>
        <w:ind w:firstLine="709"/>
        <w:rPr>
          <w:sz w:val="20"/>
          <w:lang w:val="ru-BY"/>
        </w:rPr>
      </w:pPr>
    </w:p>
    <w:p w14:paraId="5011B06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TScrollBox.WMVScroll</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Message: </w:t>
      </w:r>
      <w:proofErr w:type="spellStart"/>
      <w:r w:rsidRPr="00BF2A99">
        <w:rPr>
          <w:sz w:val="20"/>
          <w:lang w:val="ru-BY"/>
        </w:rPr>
        <w:t>TWMVScroll</w:t>
      </w:r>
      <w:proofErr w:type="spellEnd"/>
      <w:r w:rsidRPr="00BF2A99">
        <w:rPr>
          <w:sz w:val="20"/>
          <w:lang w:val="ru-BY"/>
        </w:rPr>
        <w:t>);</w:t>
      </w:r>
    </w:p>
    <w:p w14:paraId="51A834BB"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CFBCC51" w14:textId="77777777" w:rsidR="00BF2A99" w:rsidRPr="00BF2A99" w:rsidRDefault="00BF2A99" w:rsidP="00BF2A99">
      <w:pPr>
        <w:ind w:firstLine="709"/>
        <w:rPr>
          <w:sz w:val="20"/>
          <w:lang w:val="ru-BY"/>
        </w:rPr>
      </w:pPr>
    </w:p>
    <w:p w14:paraId="22DA05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inherited</w:t>
      </w:r>
      <w:proofErr w:type="spellEnd"/>
      <w:r w:rsidRPr="00BF2A99">
        <w:rPr>
          <w:sz w:val="20"/>
          <w:lang w:val="ru-BY"/>
        </w:rPr>
        <w:t>;</w:t>
      </w:r>
    </w:p>
    <w:p w14:paraId="211F98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Message.ScrollCode</w:t>
      </w:r>
      <w:proofErr w:type="spellEnd"/>
      <w:r w:rsidRPr="00BF2A99">
        <w:rPr>
          <w:sz w:val="20"/>
          <w:lang w:val="ru-BY"/>
        </w:rPr>
        <w:t xml:space="preserve"> = 5 </w:t>
      </w:r>
      <w:proofErr w:type="spellStart"/>
      <w:r w:rsidRPr="00BF2A99">
        <w:rPr>
          <w:sz w:val="20"/>
          <w:lang w:val="ru-BY"/>
        </w:rPr>
        <w:t>then</w:t>
      </w:r>
      <w:proofErr w:type="spellEnd"/>
    </w:p>
    <w:p w14:paraId="5438759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self.VertScrollBar.Position</w:t>
      </w:r>
      <w:proofErr w:type="spellEnd"/>
      <w:r w:rsidRPr="00BF2A99">
        <w:rPr>
          <w:sz w:val="20"/>
          <w:lang w:val="ru-BY"/>
        </w:rPr>
        <w:t xml:space="preserve"> := </w:t>
      </w:r>
      <w:proofErr w:type="spellStart"/>
      <w:r w:rsidRPr="00BF2A99">
        <w:rPr>
          <w:sz w:val="20"/>
          <w:lang w:val="ru-BY"/>
        </w:rPr>
        <w:t>Message.Pos</w:t>
      </w:r>
      <w:proofErr w:type="spellEnd"/>
      <w:r w:rsidRPr="00BF2A99">
        <w:rPr>
          <w:sz w:val="20"/>
          <w:lang w:val="ru-BY"/>
        </w:rPr>
        <w:t>;</w:t>
      </w:r>
    </w:p>
    <w:p w14:paraId="1503B56A"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4A5366A5" w14:textId="77777777" w:rsidR="00BF2A99" w:rsidRPr="00BF2A99" w:rsidRDefault="00BF2A99" w:rsidP="00BF2A99">
      <w:pPr>
        <w:ind w:firstLine="709"/>
        <w:rPr>
          <w:sz w:val="20"/>
          <w:lang w:val="ru-BY"/>
        </w:rPr>
      </w:pPr>
    </w:p>
    <w:p w14:paraId="7C959830"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TScrollBox.RemoveClick</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1FC57E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8C4490E" w14:textId="77777777" w:rsidR="00BF2A99" w:rsidRPr="00BF2A99" w:rsidRDefault="00BF2A99" w:rsidP="00BF2A99">
      <w:pPr>
        <w:ind w:firstLine="709"/>
        <w:rPr>
          <w:sz w:val="20"/>
          <w:lang w:val="ru-BY"/>
        </w:rPr>
      </w:pPr>
    </w:p>
    <w:p w14:paraId="3D334A4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73B5FF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18C7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9ABEFB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btn</w:t>
      </w:r>
      <w:proofErr w:type="spellEnd"/>
      <w:r w:rsidRPr="00BF2A99">
        <w:rPr>
          <w:sz w:val="20"/>
          <w:lang w:val="ru-BY"/>
        </w:rPr>
        <w:t xml:space="preserve"> := </w:t>
      </w:r>
      <w:proofErr w:type="spellStart"/>
      <w:r w:rsidRPr="00BF2A99">
        <w:rPr>
          <w:sz w:val="20"/>
          <w:lang w:val="ru-BY"/>
        </w:rPr>
        <w:t>TButton</w:t>
      </w:r>
      <w:proofErr w:type="spellEnd"/>
      <w:r w:rsidRPr="00BF2A99">
        <w:rPr>
          <w:sz w:val="20"/>
          <w:lang w:val="ru-BY"/>
        </w:rPr>
        <w:t>(</w:t>
      </w:r>
      <w:proofErr w:type="spellStart"/>
      <w:r w:rsidRPr="00BF2A99">
        <w:rPr>
          <w:sz w:val="20"/>
          <w:lang w:val="ru-BY"/>
        </w:rPr>
        <w:t>Sender</w:t>
      </w:r>
      <w:proofErr w:type="spellEnd"/>
      <w:r w:rsidRPr="00BF2A99">
        <w:rPr>
          <w:sz w:val="20"/>
          <w:lang w:val="ru-BY"/>
        </w:rPr>
        <w:t>);</w:t>
      </w:r>
    </w:p>
    <w:p w14:paraId="34193A7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btn.Parent</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self.items.Count</w:t>
      </w:r>
      <w:proofErr w:type="spellEnd"/>
      <w:r w:rsidRPr="00BF2A99">
        <w:rPr>
          <w:sz w:val="20"/>
          <w:lang w:val="ru-BY"/>
        </w:rPr>
        <w:t xml:space="preserve"> &lt;&gt; 1) </w:t>
      </w:r>
      <w:proofErr w:type="spellStart"/>
      <w:r w:rsidRPr="00BF2A99">
        <w:rPr>
          <w:sz w:val="20"/>
          <w:lang w:val="ru-BY"/>
        </w:rPr>
        <w:t>then</w:t>
      </w:r>
      <w:proofErr w:type="spellEnd"/>
    </w:p>
    <w:p w14:paraId="46E4DD6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50E30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Assigned</w:t>
      </w:r>
      <w:proofErr w:type="spellEnd"/>
      <w:r w:rsidRPr="00BF2A99">
        <w:rPr>
          <w:sz w:val="20"/>
          <w:lang w:val="ru-BY"/>
        </w:rPr>
        <w:t>(</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C60C8A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7FF7D9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2F822D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w:t>
      </w:r>
      <w:proofErr w:type="spellEnd"/>
      <w:r w:rsidRPr="00BF2A99">
        <w:rPr>
          <w:sz w:val="20"/>
          <w:lang w:val="ru-BY"/>
        </w:rPr>
        <w:t xml:space="preserve"> := </w:t>
      </w:r>
      <w:proofErr w:type="spellStart"/>
      <w:r w:rsidRPr="00BF2A99">
        <w:rPr>
          <w:sz w:val="20"/>
          <w:lang w:val="ru-BY"/>
        </w:rPr>
        <w:t>TExpression</w:t>
      </w:r>
      <w:proofErr w:type="spellEnd"/>
      <w:r w:rsidRPr="00BF2A99">
        <w:rPr>
          <w:sz w:val="20"/>
          <w:lang w:val="ru-BY"/>
        </w:rPr>
        <w:t>(</w:t>
      </w:r>
      <w:proofErr w:type="spellStart"/>
      <w:r w:rsidRPr="00BF2A99">
        <w:rPr>
          <w:sz w:val="20"/>
          <w:lang w:val="ru-BY"/>
        </w:rPr>
        <w:t>btn.Parent</w:t>
      </w:r>
      <w:proofErr w:type="spellEnd"/>
      <w:r w:rsidRPr="00BF2A99">
        <w:rPr>
          <w:sz w:val="20"/>
          <w:lang w:val="ru-BY"/>
        </w:rPr>
        <w:t>);</w:t>
      </w:r>
    </w:p>
    <w:p w14:paraId="3026B54E"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panel.Edit.Free</w:t>
      </w:r>
      <w:proofErr w:type="spellEnd"/>
      <w:r w:rsidRPr="00BF2A99">
        <w:rPr>
          <w:sz w:val="20"/>
          <w:lang w:val="ru-BY"/>
        </w:rPr>
        <w:t>;</w:t>
      </w:r>
    </w:p>
    <w:p w14:paraId="58063D6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panel.yLabel.Free</w:t>
      </w:r>
      <w:proofErr w:type="spellEnd"/>
      <w:r w:rsidRPr="00BF2A99">
        <w:rPr>
          <w:sz w:val="20"/>
          <w:lang w:val="ru-BY"/>
        </w:rPr>
        <w:t>;</w:t>
      </w:r>
    </w:p>
    <w:p w14:paraId="026DE6D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panel.colBox.Free</w:t>
      </w:r>
      <w:proofErr w:type="spellEnd"/>
      <w:r w:rsidRPr="00BF2A99">
        <w:rPr>
          <w:sz w:val="20"/>
          <w:lang w:val="ru-BY"/>
        </w:rPr>
        <w:t>;</w:t>
      </w:r>
    </w:p>
    <w:p w14:paraId="4D3CB0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panel.removeBtn.Free</w:t>
      </w:r>
      <w:proofErr w:type="spellEnd"/>
      <w:r w:rsidRPr="00BF2A99">
        <w:rPr>
          <w:sz w:val="20"/>
          <w:lang w:val="ru-BY"/>
        </w:rPr>
        <w:t>;</w:t>
      </w:r>
    </w:p>
    <w:p w14:paraId="2C4536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panel.visibleBtn.Free</w:t>
      </w:r>
      <w:proofErr w:type="spellEnd"/>
      <w:r w:rsidRPr="00BF2A99">
        <w:rPr>
          <w:sz w:val="20"/>
          <w:lang w:val="ru-BY"/>
        </w:rPr>
        <w:t>;</w:t>
      </w:r>
    </w:p>
    <w:p w14:paraId="763C148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panel.Free</w:t>
      </w:r>
      <w:proofErr w:type="spellEnd"/>
      <w:r w:rsidRPr="00BF2A99">
        <w:rPr>
          <w:sz w:val="20"/>
          <w:lang w:val="ru-BY"/>
        </w:rPr>
        <w:t>;</w:t>
      </w:r>
    </w:p>
    <w:p w14:paraId="79ECFB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items.Remove</w:t>
      </w:r>
      <w:proofErr w:type="spellEnd"/>
      <w:r w:rsidRPr="00BF2A99">
        <w:rPr>
          <w:sz w:val="20"/>
          <w:lang w:val="ru-BY"/>
        </w:rPr>
        <w:t>(</w:t>
      </w:r>
      <w:proofErr w:type="spellStart"/>
      <w:r w:rsidRPr="00BF2A99">
        <w:rPr>
          <w:sz w:val="20"/>
          <w:lang w:val="ru-BY"/>
        </w:rPr>
        <w:t>panel</w:t>
      </w:r>
      <w:proofErr w:type="spellEnd"/>
      <w:r w:rsidRPr="00BF2A99">
        <w:rPr>
          <w:sz w:val="20"/>
          <w:lang w:val="ru-BY"/>
        </w:rPr>
        <w:t>);</w:t>
      </w:r>
    </w:p>
    <w:p w14:paraId="136CCFB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UpdateItems</w:t>
      </w:r>
      <w:proofErr w:type="spellEnd"/>
      <w:r w:rsidRPr="00BF2A99">
        <w:rPr>
          <w:sz w:val="20"/>
          <w:lang w:val="ru-BY"/>
        </w:rPr>
        <w:t>;</w:t>
      </w:r>
    </w:p>
    <w:p w14:paraId="5069FF71" w14:textId="77777777" w:rsidR="00BF2A99" w:rsidRPr="00BF2A99" w:rsidRDefault="00BF2A99" w:rsidP="00BF2A99">
      <w:pPr>
        <w:ind w:firstLine="709"/>
        <w:rPr>
          <w:sz w:val="20"/>
          <w:lang w:val="ru-BY"/>
        </w:rPr>
      </w:pPr>
    </w:p>
    <w:p w14:paraId="0D7968F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5BCC0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33752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223F26" w14:textId="77777777" w:rsidR="00BF2A99" w:rsidRPr="00BF2A99" w:rsidRDefault="00BF2A99" w:rsidP="00BF2A99">
      <w:pPr>
        <w:ind w:firstLine="709"/>
        <w:rPr>
          <w:sz w:val="20"/>
          <w:lang w:val="ru-BY"/>
        </w:rPr>
      </w:pPr>
    </w:p>
    <w:p w14:paraId="46DD5073"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TScrollBox.Editing</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336415B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1A28B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Assigned</w:t>
      </w:r>
      <w:proofErr w:type="spellEnd"/>
      <w:r w:rsidRPr="00BF2A99">
        <w:rPr>
          <w:sz w:val="20"/>
          <w:lang w:val="ru-BY"/>
        </w:rPr>
        <w:t>(</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73CE0B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28CFC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TEdit</w:t>
      </w:r>
      <w:proofErr w:type="spellEnd"/>
      <w:r w:rsidRPr="00BF2A99">
        <w:rPr>
          <w:sz w:val="20"/>
          <w:lang w:val="ru-BY"/>
        </w:rPr>
        <w:t xml:space="preserve"> </w:t>
      </w:r>
      <w:proofErr w:type="spellStart"/>
      <w:r w:rsidRPr="00BF2A99">
        <w:rPr>
          <w:sz w:val="20"/>
          <w:lang w:val="ru-BY"/>
        </w:rPr>
        <w:t>then</w:t>
      </w:r>
      <w:proofErr w:type="spellEnd"/>
    </w:p>
    <w:p w14:paraId="35C73C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67681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511F3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w:t>
      </w:r>
      <w:proofErr w:type="spellEnd"/>
      <w:r w:rsidRPr="00BF2A99">
        <w:rPr>
          <w:sz w:val="20"/>
          <w:lang w:val="ru-BY"/>
        </w:rPr>
        <w:t xml:space="preserve"> := </w:t>
      </w:r>
      <w:proofErr w:type="spellStart"/>
      <w:r w:rsidRPr="00BF2A99">
        <w:rPr>
          <w:sz w:val="20"/>
          <w:lang w:val="ru-BY"/>
        </w:rPr>
        <w:t>TEdit</w:t>
      </w:r>
      <w:proofErr w:type="spellEnd"/>
      <w:r w:rsidRPr="00BF2A99">
        <w:rPr>
          <w:sz w:val="20"/>
          <w:lang w:val="ru-BY"/>
        </w:rPr>
        <w:t>(</w:t>
      </w:r>
      <w:proofErr w:type="spellStart"/>
      <w:r w:rsidRPr="00BF2A99">
        <w:rPr>
          <w:sz w:val="20"/>
          <w:lang w:val="ru-BY"/>
        </w:rPr>
        <w:t>Sender</w:t>
      </w:r>
      <w:proofErr w:type="spellEnd"/>
      <w:r w:rsidRPr="00BF2A99">
        <w:rPr>
          <w:sz w:val="20"/>
          <w:lang w:val="ru-BY"/>
        </w:rPr>
        <w:t>);</w:t>
      </w:r>
    </w:p>
    <w:p w14:paraId="6CC7D1A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Edit.Parent</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w:t>
      </w:r>
      <w:proofErr w:type="spellStart"/>
      <w:r w:rsidRPr="00BF2A99">
        <w:rPr>
          <w:sz w:val="20"/>
          <w:lang w:val="ru-BY"/>
        </w:rPr>
        <w:t>then</w:t>
      </w:r>
      <w:proofErr w:type="spellEnd"/>
    </w:p>
    <w:p w14:paraId="48C36F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C9F2E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51B8DD3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panel</w:t>
      </w:r>
      <w:proofErr w:type="spellEnd"/>
      <w:r w:rsidRPr="00BF2A99">
        <w:rPr>
          <w:sz w:val="20"/>
          <w:lang w:val="ru-BY"/>
        </w:rPr>
        <w:t xml:space="preserve"> := </w:t>
      </w:r>
      <w:proofErr w:type="spellStart"/>
      <w:r w:rsidRPr="00BF2A99">
        <w:rPr>
          <w:sz w:val="20"/>
          <w:lang w:val="ru-BY"/>
        </w:rPr>
        <w:t>TExpression</w:t>
      </w:r>
      <w:proofErr w:type="spellEnd"/>
      <w:r w:rsidRPr="00BF2A99">
        <w:rPr>
          <w:sz w:val="20"/>
          <w:lang w:val="ru-BY"/>
        </w:rPr>
        <w:t>(</w:t>
      </w:r>
      <w:proofErr w:type="spellStart"/>
      <w:r w:rsidRPr="00BF2A99">
        <w:rPr>
          <w:sz w:val="20"/>
          <w:lang w:val="ru-BY"/>
        </w:rPr>
        <w:t>Edit.Parent</w:t>
      </w:r>
      <w:proofErr w:type="spellEnd"/>
      <w:r w:rsidRPr="00BF2A99">
        <w:rPr>
          <w:sz w:val="20"/>
          <w:lang w:val="ru-BY"/>
        </w:rPr>
        <w:t>);</w:t>
      </w:r>
    </w:p>
    <w:p w14:paraId="3C0B2FD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items.IndexOf</w:t>
      </w:r>
      <w:proofErr w:type="spellEnd"/>
      <w:r w:rsidRPr="00BF2A99">
        <w:rPr>
          <w:sz w:val="20"/>
          <w:lang w:val="ru-BY"/>
        </w:rPr>
        <w:t>(</w:t>
      </w:r>
      <w:proofErr w:type="spellStart"/>
      <w:r w:rsidRPr="00BF2A99">
        <w:rPr>
          <w:sz w:val="20"/>
          <w:lang w:val="ru-BY"/>
        </w:rPr>
        <w:t>panel</w:t>
      </w:r>
      <w:proofErr w:type="spellEnd"/>
      <w:r w:rsidRPr="00BF2A99">
        <w:rPr>
          <w:sz w:val="20"/>
          <w:lang w:val="ru-BY"/>
        </w:rPr>
        <w:t xml:space="preserve">) = </w:t>
      </w:r>
      <w:proofErr w:type="spellStart"/>
      <w:r w:rsidRPr="00BF2A99">
        <w:rPr>
          <w:sz w:val="20"/>
          <w:lang w:val="ru-BY"/>
        </w:rPr>
        <w:t>items.Count</w:t>
      </w:r>
      <w:proofErr w:type="spellEnd"/>
      <w:r w:rsidRPr="00BF2A99">
        <w:rPr>
          <w:sz w:val="20"/>
          <w:lang w:val="ru-BY"/>
        </w:rPr>
        <w:t xml:space="preserve"> - 1 </w:t>
      </w:r>
      <w:proofErr w:type="spellStart"/>
      <w:r w:rsidRPr="00BF2A99">
        <w:rPr>
          <w:sz w:val="20"/>
          <w:lang w:val="ru-BY"/>
        </w:rPr>
        <w:t>then</w:t>
      </w:r>
      <w:proofErr w:type="spellEnd"/>
    </w:p>
    <w:p w14:paraId="14363E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0A174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self.AddItem</w:t>
      </w:r>
      <w:proofErr w:type="spellEnd"/>
      <w:r w:rsidRPr="00BF2A99">
        <w:rPr>
          <w:sz w:val="20"/>
          <w:lang w:val="ru-BY"/>
        </w:rPr>
        <w:t>;</w:t>
      </w:r>
    </w:p>
    <w:p w14:paraId="1E2B4B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DECA4D1" w14:textId="77777777" w:rsidR="00BF2A99" w:rsidRPr="00BF2A99" w:rsidRDefault="00BF2A99" w:rsidP="00BF2A99">
      <w:pPr>
        <w:ind w:firstLine="709"/>
        <w:rPr>
          <w:sz w:val="20"/>
          <w:lang w:val="ru-BY"/>
        </w:rPr>
      </w:pPr>
    </w:p>
    <w:p w14:paraId="7A7BF0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FBC60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8C930D6" w14:textId="77777777" w:rsidR="00BF2A99" w:rsidRPr="00BF2A99" w:rsidRDefault="00BF2A99" w:rsidP="00BF2A99">
      <w:pPr>
        <w:ind w:firstLine="709"/>
        <w:rPr>
          <w:sz w:val="20"/>
          <w:lang w:val="ru-BY"/>
        </w:rPr>
      </w:pPr>
    </w:p>
    <w:p w14:paraId="59638158"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5965F3B2" w14:textId="77777777" w:rsidR="00BF2A99" w:rsidRPr="00BF2A99" w:rsidRDefault="00BF2A99" w:rsidP="00BF2A99">
      <w:pPr>
        <w:ind w:firstLine="709"/>
        <w:rPr>
          <w:sz w:val="20"/>
          <w:lang w:val="ru-BY"/>
        </w:rPr>
      </w:pPr>
    </w:p>
    <w:p w14:paraId="3742CE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TScrollBox.Visability</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TObject</w:t>
      </w:r>
      <w:proofErr w:type="spellEnd"/>
      <w:r w:rsidRPr="00BF2A99">
        <w:rPr>
          <w:sz w:val="20"/>
          <w:lang w:val="ru-BY"/>
        </w:rPr>
        <w:t>);</w:t>
      </w:r>
    </w:p>
    <w:p w14:paraId="18FDBD9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595F5885" w14:textId="77777777" w:rsidR="00BF2A99" w:rsidRPr="00BF2A99" w:rsidRDefault="00BF2A99" w:rsidP="00BF2A99">
      <w:pPr>
        <w:ind w:firstLine="709"/>
        <w:rPr>
          <w:sz w:val="20"/>
          <w:lang w:val="ru-BY"/>
        </w:rPr>
      </w:pPr>
    </w:p>
    <w:p w14:paraId="39D3BA2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is</w:t>
      </w:r>
      <w:proofErr w:type="spellEnd"/>
      <w:r w:rsidRPr="00BF2A99">
        <w:rPr>
          <w:sz w:val="20"/>
          <w:lang w:val="ru-BY"/>
        </w:rPr>
        <w:t xml:space="preserve"> </w:t>
      </w:r>
      <w:proofErr w:type="spellStart"/>
      <w:r w:rsidRPr="00BF2A99">
        <w:rPr>
          <w:sz w:val="20"/>
          <w:lang w:val="ru-BY"/>
        </w:rPr>
        <w:t>TButton</w:t>
      </w:r>
      <w:proofErr w:type="spellEnd"/>
      <w:r w:rsidRPr="00BF2A99">
        <w:rPr>
          <w:sz w:val="20"/>
          <w:lang w:val="ru-BY"/>
        </w:rPr>
        <w:t xml:space="preserve"> </w:t>
      </w:r>
      <w:proofErr w:type="spellStart"/>
      <w:r w:rsidRPr="00BF2A99">
        <w:rPr>
          <w:sz w:val="20"/>
          <w:lang w:val="ru-BY"/>
        </w:rPr>
        <w:t>then</w:t>
      </w:r>
      <w:proofErr w:type="spellEnd"/>
    </w:p>
    <w:p w14:paraId="0A999A8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1CADD0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Assigned</w:t>
      </w:r>
      <w:proofErr w:type="spellEnd"/>
      <w:r w:rsidRPr="00BF2A99">
        <w:rPr>
          <w:sz w:val="20"/>
          <w:lang w:val="ru-BY"/>
        </w:rPr>
        <w:t>(</w:t>
      </w:r>
      <w:proofErr w:type="spellStart"/>
      <w:r w:rsidRPr="00BF2A99">
        <w:rPr>
          <w:sz w:val="20"/>
          <w:lang w:val="ru-BY"/>
        </w:rPr>
        <w:t>FRePaint</w:t>
      </w:r>
      <w:proofErr w:type="spellEnd"/>
      <w:r w:rsidRPr="00BF2A99">
        <w:rPr>
          <w:sz w:val="20"/>
          <w:lang w:val="ru-BY"/>
        </w:rPr>
        <w:t xml:space="preserve">) </w:t>
      </w:r>
      <w:proofErr w:type="spellStart"/>
      <w:r w:rsidRPr="00BF2A99">
        <w:rPr>
          <w:sz w:val="20"/>
          <w:lang w:val="ru-BY"/>
        </w:rPr>
        <w:t>then</w:t>
      </w:r>
      <w:proofErr w:type="spellEnd"/>
    </w:p>
    <w:p w14:paraId="1E8E2C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FRePaint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F40F9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0ABD518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btn</w:t>
      </w:r>
      <w:proofErr w:type="spellEnd"/>
      <w:r w:rsidRPr="00BF2A99">
        <w:rPr>
          <w:sz w:val="20"/>
          <w:lang w:val="ru-BY"/>
        </w:rPr>
        <w:t xml:space="preserve"> := </w:t>
      </w:r>
      <w:proofErr w:type="spellStart"/>
      <w:r w:rsidRPr="00BF2A99">
        <w:rPr>
          <w:sz w:val="20"/>
          <w:lang w:val="ru-BY"/>
        </w:rPr>
        <w:t>TButton</w:t>
      </w:r>
      <w:proofErr w:type="spellEnd"/>
      <w:r w:rsidRPr="00BF2A99">
        <w:rPr>
          <w:sz w:val="20"/>
          <w:lang w:val="ru-BY"/>
        </w:rPr>
        <w:t>(</w:t>
      </w:r>
      <w:proofErr w:type="spellStart"/>
      <w:r w:rsidRPr="00BF2A99">
        <w:rPr>
          <w:sz w:val="20"/>
          <w:lang w:val="ru-BY"/>
        </w:rPr>
        <w:t>Sender</w:t>
      </w:r>
      <w:proofErr w:type="spellEnd"/>
      <w:r w:rsidRPr="00BF2A99">
        <w:rPr>
          <w:sz w:val="20"/>
          <w:lang w:val="ru-BY"/>
        </w:rPr>
        <w:t>);</w:t>
      </w:r>
    </w:p>
    <w:p w14:paraId="1BED3F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btn.Caption</w:t>
      </w:r>
      <w:proofErr w:type="spell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77B53E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btn.Caption</w:t>
      </w:r>
      <w:proofErr w:type="spellEnd"/>
      <w:r w:rsidRPr="00BF2A99">
        <w:rPr>
          <w:sz w:val="20"/>
          <w:lang w:val="ru-BY"/>
        </w:rPr>
        <w:t xml:space="preserve"> := '</w:t>
      </w:r>
      <w:r w:rsidRPr="00BF2A99">
        <w:rPr>
          <w:rFonts w:ascii="Cambria Math" w:hAnsi="Cambria Math" w:cs="Cambria Math"/>
          <w:sz w:val="20"/>
          <w:lang w:val="ru-BY"/>
        </w:rPr>
        <w:t>⎯</w:t>
      </w:r>
      <w:r w:rsidRPr="00BF2A99">
        <w:rPr>
          <w:sz w:val="20"/>
          <w:lang w:val="ru-BY"/>
        </w:rPr>
        <w:t>'</w:t>
      </w:r>
    </w:p>
    <w:p w14:paraId="7F388D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btn.Caption</w:t>
      </w:r>
      <w:proofErr w:type="spellEnd"/>
      <w:r w:rsidRPr="00BF2A99">
        <w:rPr>
          <w:sz w:val="20"/>
          <w:lang w:val="ru-BY"/>
        </w:rPr>
        <w:t xml:space="preserve"> = '</w:t>
      </w:r>
      <w:r w:rsidRPr="00BF2A99">
        <w:rPr>
          <w:rFonts w:ascii="Cambria Math" w:hAnsi="Cambria Math" w:cs="Cambria Math"/>
          <w:sz w:val="20"/>
          <w:lang w:val="ru-BY"/>
        </w:rPr>
        <w:t>⎯</w:t>
      </w:r>
      <w:r w:rsidRPr="00BF2A99">
        <w:rPr>
          <w:sz w:val="20"/>
          <w:lang w:val="ru-BY"/>
        </w:rPr>
        <w:t xml:space="preserve">' </w:t>
      </w:r>
      <w:proofErr w:type="spellStart"/>
      <w:r w:rsidRPr="00BF2A99">
        <w:rPr>
          <w:sz w:val="20"/>
          <w:lang w:val="ru-BY"/>
        </w:rPr>
        <w:t>then</w:t>
      </w:r>
      <w:proofErr w:type="spellEnd"/>
    </w:p>
    <w:p w14:paraId="37A3024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btn.Caption</w:t>
      </w:r>
      <w:proofErr w:type="spell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w:t>
      </w:r>
    </w:p>
    <w:p w14:paraId="039A22B3" w14:textId="77777777" w:rsidR="00BF2A99" w:rsidRPr="00BF2A99" w:rsidRDefault="00BF2A99" w:rsidP="00BF2A99">
      <w:pPr>
        <w:ind w:firstLine="709"/>
        <w:rPr>
          <w:sz w:val="20"/>
          <w:lang w:val="ru-BY"/>
        </w:rPr>
      </w:pPr>
    </w:p>
    <w:p w14:paraId="4B31F1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560B092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006BF458" w14:textId="77777777" w:rsidR="00BF2A99" w:rsidRPr="00BF2A99" w:rsidRDefault="00BF2A99" w:rsidP="00BF2A99">
      <w:pPr>
        <w:ind w:firstLine="709"/>
        <w:rPr>
          <w:sz w:val="20"/>
          <w:lang w:val="ru-BY"/>
        </w:rPr>
      </w:pPr>
    </w:p>
    <w:p w14:paraId="4CE7B850" w14:textId="48898426"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20ABAA9"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Field;</w:t>
      </w:r>
    </w:p>
    <w:p w14:paraId="40A79413" w14:textId="77777777" w:rsidR="00BF2A99" w:rsidRPr="00BF2A99" w:rsidRDefault="00BF2A99" w:rsidP="00BF2A99">
      <w:pPr>
        <w:ind w:firstLine="709"/>
        <w:rPr>
          <w:sz w:val="20"/>
          <w:lang w:val="ru-BY"/>
        </w:rPr>
      </w:pPr>
    </w:p>
    <w:p w14:paraId="77E87CF5"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2D0EBDF6" w14:textId="77777777" w:rsidR="00BF2A99" w:rsidRPr="00BF2A99" w:rsidRDefault="00BF2A99" w:rsidP="00BF2A99">
      <w:pPr>
        <w:ind w:firstLine="709"/>
        <w:rPr>
          <w:sz w:val="20"/>
          <w:lang w:val="ru-BY"/>
        </w:rPr>
      </w:pPr>
    </w:p>
    <w:p w14:paraId="299A630E"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r w:rsidRPr="00BF2A99">
        <w:rPr>
          <w:sz w:val="20"/>
          <w:lang w:val="ru-BY"/>
        </w:rPr>
        <w:t>Winapi.Windows</w:t>
      </w:r>
      <w:proofErr w:type="spellEnd"/>
      <w:r w:rsidRPr="00BF2A99">
        <w:rPr>
          <w:sz w:val="20"/>
          <w:lang w:val="ru-BY"/>
        </w:rPr>
        <w:t xml:space="preserve">, </w:t>
      </w:r>
      <w:proofErr w:type="spellStart"/>
      <w:r w:rsidRPr="00BF2A99">
        <w:rPr>
          <w:sz w:val="20"/>
          <w:lang w:val="ru-BY"/>
        </w:rPr>
        <w:t>Winapi.Messages</w:t>
      </w:r>
      <w:proofErr w:type="spellEnd"/>
      <w:r w:rsidRPr="00BF2A99">
        <w:rPr>
          <w:sz w:val="20"/>
          <w:lang w:val="ru-BY"/>
        </w:rPr>
        <w:t xml:space="preserve">, </w:t>
      </w:r>
      <w:proofErr w:type="spellStart"/>
      <w:r w:rsidRPr="00BF2A99">
        <w:rPr>
          <w:sz w:val="20"/>
          <w:lang w:val="ru-BY"/>
        </w:rPr>
        <w:t>System.SysUtils</w:t>
      </w:r>
      <w:proofErr w:type="spellEnd"/>
      <w:r w:rsidRPr="00BF2A99">
        <w:rPr>
          <w:sz w:val="20"/>
          <w:lang w:val="ru-BY"/>
        </w:rPr>
        <w:t xml:space="preserve">, </w:t>
      </w:r>
      <w:proofErr w:type="spellStart"/>
      <w:r w:rsidRPr="00BF2A99">
        <w:rPr>
          <w:sz w:val="20"/>
          <w:lang w:val="ru-BY"/>
        </w:rPr>
        <w:t>System.Types</w:t>
      </w:r>
      <w:proofErr w:type="spellEnd"/>
      <w:r w:rsidRPr="00BF2A99">
        <w:rPr>
          <w:sz w:val="20"/>
          <w:lang w:val="ru-BY"/>
        </w:rPr>
        <w:t>,</w:t>
      </w:r>
    </w:p>
    <w:p w14:paraId="22D6DE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System.Variants</w:t>
      </w:r>
      <w:proofErr w:type="spellEnd"/>
      <w:r w:rsidRPr="00BF2A99">
        <w:rPr>
          <w:sz w:val="20"/>
          <w:lang w:val="ru-BY"/>
        </w:rPr>
        <w:t xml:space="preserve">, </w:t>
      </w:r>
      <w:proofErr w:type="spellStart"/>
      <w:r w:rsidRPr="00BF2A99">
        <w:rPr>
          <w:sz w:val="20"/>
          <w:lang w:val="ru-BY"/>
        </w:rPr>
        <w:t>Vcl.ExtCtrls</w:t>
      </w:r>
      <w:proofErr w:type="spellEnd"/>
      <w:r w:rsidRPr="00BF2A99">
        <w:rPr>
          <w:sz w:val="20"/>
          <w:lang w:val="ru-BY"/>
        </w:rPr>
        <w:t xml:space="preserve">, </w:t>
      </w:r>
      <w:proofErr w:type="spellStart"/>
      <w:r w:rsidRPr="00BF2A99">
        <w:rPr>
          <w:sz w:val="20"/>
          <w:lang w:val="ru-BY"/>
        </w:rPr>
        <w:t>System.Classes</w:t>
      </w:r>
      <w:proofErr w:type="spellEnd"/>
      <w:r w:rsidRPr="00BF2A99">
        <w:rPr>
          <w:sz w:val="20"/>
          <w:lang w:val="ru-BY"/>
        </w:rPr>
        <w:t xml:space="preserve">, </w:t>
      </w:r>
      <w:proofErr w:type="spellStart"/>
      <w:r w:rsidRPr="00BF2A99">
        <w:rPr>
          <w:sz w:val="20"/>
          <w:lang w:val="ru-BY"/>
        </w:rPr>
        <w:t>Vcl.Forms</w:t>
      </w:r>
      <w:proofErr w:type="spellEnd"/>
      <w:r w:rsidRPr="00BF2A99">
        <w:rPr>
          <w:sz w:val="20"/>
          <w:lang w:val="ru-BY"/>
        </w:rPr>
        <w:t>,</w:t>
      </w:r>
    </w:p>
    <w:p w14:paraId="280FEF5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Vcl.StdCtrls</w:t>
      </w:r>
      <w:proofErr w:type="spellEnd"/>
      <w:r w:rsidRPr="00BF2A99">
        <w:rPr>
          <w:sz w:val="20"/>
          <w:lang w:val="ru-BY"/>
        </w:rPr>
        <w:t xml:space="preserve">, </w:t>
      </w:r>
      <w:proofErr w:type="spellStart"/>
      <w:r w:rsidRPr="00BF2A99">
        <w:rPr>
          <w:sz w:val="20"/>
          <w:lang w:val="ru-BY"/>
        </w:rPr>
        <w:t>System.Generics.Collections</w:t>
      </w:r>
      <w:proofErr w:type="spell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Vcl.Graphics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065D6C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expression</w:t>
      </w:r>
      <w:proofErr w:type="spellEnd"/>
      <w:r w:rsidRPr="00BF2A99">
        <w:rPr>
          <w:sz w:val="20"/>
          <w:lang w:val="ru-BY"/>
        </w:rPr>
        <w:t xml:space="preserve">, </w:t>
      </w:r>
      <w:proofErr w:type="spellStart"/>
      <w:r w:rsidRPr="00BF2A99">
        <w:rPr>
          <w:sz w:val="20"/>
          <w:lang w:val="ru-BY"/>
        </w:rPr>
        <w:t>scrollBox</w:t>
      </w:r>
      <w:proofErr w:type="spellEnd"/>
      <w:r w:rsidRPr="00BF2A99">
        <w:rPr>
          <w:sz w:val="20"/>
          <w:lang w:val="ru-BY"/>
        </w:rPr>
        <w:t xml:space="preserve">, </w:t>
      </w:r>
      <w:proofErr w:type="spellStart"/>
      <w:r w:rsidRPr="00BF2A99">
        <w:rPr>
          <w:sz w:val="20"/>
          <w:lang w:val="ru-BY"/>
        </w:rPr>
        <w:t>MyParser</w:t>
      </w:r>
      <w:proofErr w:type="spellEnd"/>
      <w:r w:rsidRPr="00BF2A99">
        <w:rPr>
          <w:sz w:val="20"/>
          <w:lang w:val="ru-BY"/>
        </w:rPr>
        <w:t>;</w:t>
      </w:r>
    </w:p>
    <w:p w14:paraId="491224FD" w14:textId="77777777" w:rsidR="00BF2A99" w:rsidRPr="00BF2A99" w:rsidRDefault="00BF2A99" w:rsidP="00BF2A99">
      <w:pPr>
        <w:ind w:firstLine="709"/>
        <w:rPr>
          <w:sz w:val="20"/>
          <w:lang w:val="ru-BY"/>
        </w:rPr>
      </w:pPr>
    </w:p>
    <w:p w14:paraId="5821E084" w14:textId="77777777" w:rsidR="00BF2A99" w:rsidRPr="00BF2A99" w:rsidRDefault="00BF2A99" w:rsidP="00BF2A99">
      <w:pPr>
        <w:ind w:firstLine="709"/>
        <w:rPr>
          <w:sz w:val="20"/>
          <w:lang w:val="ru-BY"/>
        </w:rPr>
      </w:pPr>
      <w:proofErr w:type="spellStart"/>
      <w:r w:rsidRPr="00BF2A99">
        <w:rPr>
          <w:sz w:val="20"/>
          <w:lang w:val="ru-BY"/>
        </w:rPr>
        <w:t>type</w:t>
      </w:r>
      <w:proofErr w:type="spellEnd"/>
    </w:p>
    <w:p w14:paraId="26AF034B"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TPaintBox</w:t>
      </w:r>
      <w:proofErr w:type="spellEnd"/>
      <w:r w:rsidRPr="00BF2A99">
        <w:rPr>
          <w:sz w:val="20"/>
          <w:lang w:val="ru-BY"/>
        </w:rPr>
        <w:t xml:space="preserve"> = </w:t>
      </w:r>
      <w:proofErr w:type="spellStart"/>
      <w:r w:rsidRPr="00BF2A99">
        <w:rPr>
          <w:sz w:val="20"/>
          <w:lang w:val="ru-BY"/>
        </w:rPr>
        <w:t>class</w:t>
      </w:r>
      <w:proofErr w:type="spellEnd"/>
      <w:r w:rsidRPr="00BF2A99">
        <w:rPr>
          <w:sz w:val="20"/>
          <w:lang w:val="ru-BY"/>
        </w:rPr>
        <w:t>(</w:t>
      </w:r>
      <w:proofErr w:type="spellStart"/>
      <w:r w:rsidRPr="00BF2A99">
        <w:rPr>
          <w:sz w:val="20"/>
          <w:lang w:val="ru-BY"/>
        </w:rPr>
        <w:t>Vcl.ExtCtrls.TPaintBox</w:t>
      </w:r>
      <w:proofErr w:type="spellEnd"/>
      <w:r w:rsidRPr="00BF2A99">
        <w:rPr>
          <w:sz w:val="20"/>
          <w:lang w:val="ru-BY"/>
        </w:rPr>
        <w:t>)</w:t>
      </w:r>
    </w:p>
    <w:p w14:paraId="231E1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public</w:t>
      </w:r>
      <w:proofErr w:type="spellEnd"/>
    </w:p>
    <w:p w14:paraId="54851A1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114620A0" w14:textId="77777777" w:rsidR="00BF2A99" w:rsidRPr="00BF2A99" w:rsidRDefault="00BF2A99" w:rsidP="00BF2A99">
      <w:pPr>
        <w:ind w:firstLine="709"/>
        <w:rPr>
          <w:sz w:val="20"/>
          <w:lang w:val="ru-BY"/>
        </w:rPr>
      </w:pPr>
    </w:p>
    <w:p w14:paraId="4A5E45C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1DA8EC1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offset</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7475282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scale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4D927A8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077321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w:t>
      </w:r>
      <w:proofErr w:type="spellEnd"/>
      <w:r w:rsidRPr="00BF2A99">
        <w:rPr>
          <w:sz w:val="20"/>
          <w:lang w:val="ru-BY"/>
        </w:rPr>
        <w:t xml:space="preserve">: </w:t>
      </w:r>
      <w:proofErr w:type="spellStart"/>
      <w:r w:rsidRPr="00BF2A99">
        <w:rPr>
          <w:sz w:val="20"/>
          <w:lang w:val="ru-BY"/>
        </w:rPr>
        <w:t>TPointF</w:t>
      </w:r>
      <w:proofErr w:type="spellEnd"/>
      <w:r w:rsidRPr="00BF2A99">
        <w:rPr>
          <w:sz w:val="20"/>
          <w:lang w:val="ru-BY"/>
        </w:rPr>
        <w:t>;</w:t>
      </w:r>
    </w:p>
    <w:p w14:paraId="66C7B64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FScrollBOx</w:t>
      </w:r>
      <w:proofErr w:type="spellEnd"/>
      <w:r w:rsidRPr="00BF2A99">
        <w:rPr>
          <w:sz w:val="20"/>
          <w:lang w:val="ru-BY"/>
        </w:rPr>
        <w:t xml:space="preserve">: </w:t>
      </w:r>
      <w:proofErr w:type="spellStart"/>
      <w:r w:rsidRPr="00BF2A99">
        <w:rPr>
          <w:sz w:val="20"/>
          <w:lang w:val="ru-BY"/>
        </w:rPr>
        <w:t>scrollBox.TScrollBox</w:t>
      </w:r>
      <w:proofErr w:type="spellEnd"/>
      <w:r w:rsidRPr="00BF2A99">
        <w:rPr>
          <w:sz w:val="20"/>
          <w:lang w:val="ru-BY"/>
        </w:rPr>
        <w:t>;</w:t>
      </w:r>
    </w:p>
    <w:p w14:paraId="16A9AC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w:t>
      </w:r>
      <w:proofErr w:type="spellEnd"/>
      <w:r w:rsidRPr="00BF2A99">
        <w:rPr>
          <w:sz w:val="20"/>
          <w:lang w:val="ru-BY"/>
        </w:rPr>
        <w:t xml:space="preserve">: </w:t>
      </w:r>
      <w:proofErr w:type="spellStart"/>
      <w:r w:rsidRPr="00BF2A99">
        <w:rPr>
          <w:sz w:val="20"/>
          <w:lang w:val="ru-BY"/>
        </w:rPr>
        <w:t>TRectF</w:t>
      </w:r>
      <w:proofErr w:type="spellEnd"/>
      <w:r w:rsidRPr="00BF2A99">
        <w:rPr>
          <w:sz w:val="20"/>
          <w:lang w:val="ru-BY"/>
        </w:rPr>
        <w:t>;</w:t>
      </w:r>
    </w:p>
    <w:p w14:paraId="0640D1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private</w:t>
      </w:r>
      <w:proofErr w:type="spellEnd"/>
    </w:p>
    <w:p w14:paraId="7FA0274C" w14:textId="77777777" w:rsidR="00BF2A99" w:rsidRPr="00BF2A99" w:rsidRDefault="00BF2A99" w:rsidP="00BF2A99">
      <w:pPr>
        <w:ind w:firstLine="709"/>
        <w:rPr>
          <w:sz w:val="20"/>
          <w:lang w:val="ru-BY"/>
        </w:rPr>
      </w:pPr>
    </w:p>
    <w:p w14:paraId="3E10976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D8E2484" w14:textId="77777777" w:rsidR="00BF2A99" w:rsidRPr="00BF2A99" w:rsidRDefault="00BF2A99" w:rsidP="00BF2A99">
      <w:pPr>
        <w:ind w:firstLine="709"/>
        <w:rPr>
          <w:sz w:val="20"/>
          <w:lang w:val="ru-BY"/>
        </w:rPr>
      </w:pPr>
    </w:p>
    <w:p w14:paraId="711B8F5A"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495760C3" w14:textId="77777777" w:rsidR="00BF2A99" w:rsidRPr="00BF2A99" w:rsidRDefault="00BF2A99" w:rsidP="00BF2A99">
      <w:pPr>
        <w:ind w:firstLine="709"/>
        <w:rPr>
          <w:sz w:val="20"/>
          <w:lang w:val="ru-BY"/>
        </w:rPr>
      </w:pPr>
    </w:p>
    <w:p w14:paraId="3827F66D"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getNearest</w:t>
      </w:r>
      <w:proofErr w:type="spellEnd"/>
      <w:r w:rsidRPr="00BF2A99">
        <w:rPr>
          <w:sz w:val="20"/>
          <w:lang w:val="ru-BY"/>
        </w:rPr>
        <w:t xml:space="preserve">(a: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7025886A"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EF3C0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a &lt; 1.5 </w:t>
      </w:r>
      <w:proofErr w:type="spellStart"/>
      <w:r w:rsidRPr="00BF2A99">
        <w:rPr>
          <w:sz w:val="20"/>
          <w:lang w:val="ru-BY"/>
        </w:rPr>
        <w:t>then</w:t>
      </w:r>
      <w:proofErr w:type="spellEnd"/>
    </w:p>
    <w:p w14:paraId="76DE933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1</w:t>
      </w:r>
    </w:p>
    <w:p w14:paraId="53C2612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&lt; 3.5 </w:t>
      </w:r>
      <w:proofErr w:type="spellStart"/>
      <w:r w:rsidRPr="00BF2A99">
        <w:rPr>
          <w:sz w:val="20"/>
          <w:lang w:val="ru-BY"/>
        </w:rPr>
        <w:t>then</w:t>
      </w:r>
      <w:proofErr w:type="spellEnd"/>
    </w:p>
    <w:p w14:paraId="6315C33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2</w:t>
      </w:r>
    </w:p>
    <w:p w14:paraId="54F03C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a &lt; 7.5 </w:t>
      </w:r>
      <w:proofErr w:type="spellStart"/>
      <w:r w:rsidRPr="00BF2A99">
        <w:rPr>
          <w:sz w:val="20"/>
          <w:lang w:val="ru-BY"/>
        </w:rPr>
        <w:t>then</w:t>
      </w:r>
      <w:proofErr w:type="spellEnd"/>
    </w:p>
    <w:p w14:paraId="1F5E1F4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5</w:t>
      </w:r>
    </w:p>
    <w:p w14:paraId="78E3803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4ABAED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10;</w:t>
      </w:r>
    </w:p>
    <w:p w14:paraId="0043109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7DF851C" w14:textId="77777777" w:rsidR="00BF2A99" w:rsidRPr="00BF2A99" w:rsidRDefault="00BF2A99" w:rsidP="00BF2A99">
      <w:pPr>
        <w:ind w:firstLine="709"/>
        <w:rPr>
          <w:sz w:val="20"/>
          <w:lang w:val="ru-BY"/>
        </w:rPr>
      </w:pPr>
    </w:p>
    <w:p w14:paraId="4502555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GetScientificNotation</w:t>
      </w:r>
      <w:proofErr w:type="spellEnd"/>
      <w:r w:rsidRPr="00BF2A99">
        <w:rPr>
          <w:sz w:val="20"/>
          <w:lang w:val="ru-BY"/>
        </w:rPr>
        <w:t xml:space="preserve">(Value: </w:t>
      </w:r>
      <w:proofErr w:type="spellStart"/>
      <w:r w:rsidRPr="00BF2A99">
        <w:rPr>
          <w:sz w:val="20"/>
          <w:lang w:val="ru-BY"/>
        </w:rPr>
        <w:t>double</w:t>
      </w:r>
      <w:proofErr w:type="spellEnd"/>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0591E9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out</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9B1818D" w14:textId="77777777" w:rsidR="00BF2A99" w:rsidRPr="00BF2A99" w:rsidRDefault="00BF2A99" w:rsidP="00BF2A99">
      <w:pPr>
        <w:ind w:firstLine="709"/>
        <w:rPr>
          <w:sz w:val="20"/>
          <w:lang w:val="ru-BY"/>
        </w:rPr>
      </w:pPr>
    </w:p>
    <w:p w14:paraId="39C3DAF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29B4CA7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Value = 0 </w:t>
      </w:r>
      <w:proofErr w:type="spellStart"/>
      <w:r w:rsidRPr="00BF2A99">
        <w:rPr>
          <w:sz w:val="20"/>
          <w:lang w:val="ru-BY"/>
        </w:rPr>
        <w:t>then</w:t>
      </w:r>
      <w:proofErr w:type="spellEnd"/>
    </w:p>
    <w:p w14:paraId="17C723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4D9D2BD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0;</w:t>
      </w:r>
    </w:p>
    <w:p w14:paraId="21A6F32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 0;</w:t>
      </w:r>
    </w:p>
    <w:p w14:paraId="1CCAED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Exit</w:t>
      </w:r>
      <w:proofErr w:type="spellEnd"/>
      <w:r w:rsidRPr="00BF2A99">
        <w:rPr>
          <w:sz w:val="20"/>
          <w:lang w:val="ru-BY"/>
        </w:rPr>
        <w:t>;</w:t>
      </w:r>
    </w:p>
    <w:p w14:paraId="2FF967D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E112EB9" w14:textId="77777777" w:rsidR="00BF2A99" w:rsidRPr="00BF2A99" w:rsidRDefault="00BF2A99" w:rsidP="00BF2A99">
      <w:pPr>
        <w:ind w:firstLine="709"/>
        <w:rPr>
          <w:sz w:val="20"/>
          <w:lang w:val="ru-BY"/>
        </w:rPr>
      </w:pPr>
    </w:p>
    <w:p w14:paraId="443A289A" w14:textId="77777777" w:rsidR="00BF2A99" w:rsidRPr="00BF2A99" w:rsidRDefault="00BF2A99" w:rsidP="00BF2A99">
      <w:pPr>
        <w:ind w:firstLine="709"/>
        <w:rPr>
          <w:sz w:val="20"/>
          <w:lang w:val="ru-BY"/>
        </w:rPr>
      </w:pPr>
      <w:r w:rsidRPr="00BF2A99">
        <w:rPr>
          <w:sz w:val="20"/>
          <w:lang w:val="ru-BY"/>
        </w:rPr>
        <w:t xml:space="preserve">  // Вычисляем порядок (экспоненту) через Log10</w:t>
      </w:r>
    </w:p>
    <w:p w14:paraId="06347B0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 </w:t>
      </w:r>
      <w:proofErr w:type="spellStart"/>
      <w:r w:rsidRPr="00BF2A99">
        <w:rPr>
          <w:sz w:val="20"/>
          <w:lang w:val="ru-BY"/>
        </w:rPr>
        <w:t>Floor</w:t>
      </w:r>
      <w:proofErr w:type="spellEnd"/>
      <w:r w:rsidRPr="00BF2A99">
        <w:rPr>
          <w:sz w:val="20"/>
          <w:lang w:val="ru-BY"/>
        </w:rPr>
        <w:t>(Log10(</w:t>
      </w:r>
      <w:proofErr w:type="spellStart"/>
      <w:r w:rsidRPr="00BF2A99">
        <w:rPr>
          <w:sz w:val="20"/>
          <w:lang w:val="ru-BY"/>
        </w:rPr>
        <w:t>Abs</w:t>
      </w:r>
      <w:proofErr w:type="spellEnd"/>
      <w:r w:rsidRPr="00BF2A99">
        <w:rPr>
          <w:sz w:val="20"/>
          <w:lang w:val="ru-BY"/>
        </w:rPr>
        <w:t>(Value)));</w:t>
      </w:r>
    </w:p>
    <w:p w14:paraId="2660A8A4" w14:textId="77777777" w:rsidR="00BF2A99" w:rsidRPr="00BF2A99" w:rsidRDefault="00BF2A99" w:rsidP="00BF2A99">
      <w:pPr>
        <w:ind w:firstLine="709"/>
        <w:rPr>
          <w:sz w:val="20"/>
          <w:lang w:val="ru-BY"/>
        </w:rPr>
      </w:pPr>
    </w:p>
    <w:p w14:paraId="65326109" w14:textId="77777777" w:rsidR="00BF2A99" w:rsidRPr="00BF2A99" w:rsidRDefault="00BF2A99" w:rsidP="00BF2A99">
      <w:pPr>
        <w:ind w:firstLine="709"/>
        <w:rPr>
          <w:sz w:val="20"/>
          <w:lang w:val="ru-BY"/>
        </w:rPr>
      </w:pPr>
      <w:r w:rsidRPr="00BF2A99">
        <w:rPr>
          <w:sz w:val="20"/>
          <w:lang w:val="ru-BY"/>
        </w:rPr>
        <w:t xml:space="preserve">  // Вычисляем мантиссу: делим число на 10^Exponent</w:t>
      </w:r>
    </w:p>
    <w:p w14:paraId="58C17EB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Value / Power(10, </w:t>
      </w:r>
      <w:proofErr w:type="spellStart"/>
      <w:r w:rsidRPr="00BF2A99">
        <w:rPr>
          <w:sz w:val="20"/>
          <w:lang w:val="ru-BY"/>
        </w:rPr>
        <w:t>Exponent</w:t>
      </w:r>
      <w:proofErr w:type="spellEnd"/>
      <w:r w:rsidRPr="00BF2A99">
        <w:rPr>
          <w:sz w:val="20"/>
          <w:lang w:val="ru-BY"/>
        </w:rPr>
        <w:t>);</w:t>
      </w:r>
    </w:p>
    <w:p w14:paraId="12273AA1" w14:textId="77777777" w:rsidR="00BF2A99" w:rsidRPr="00BF2A99" w:rsidRDefault="00BF2A99" w:rsidP="00BF2A99">
      <w:pPr>
        <w:ind w:firstLine="709"/>
        <w:rPr>
          <w:sz w:val="20"/>
          <w:lang w:val="ru-BY"/>
        </w:rPr>
      </w:pPr>
    </w:p>
    <w:p w14:paraId="0600E78B" w14:textId="77777777" w:rsidR="00BF2A99" w:rsidRPr="00BF2A99" w:rsidRDefault="00BF2A99" w:rsidP="00BF2A99">
      <w:pPr>
        <w:ind w:firstLine="709"/>
        <w:rPr>
          <w:sz w:val="20"/>
          <w:lang w:val="ru-BY"/>
        </w:rPr>
      </w:pPr>
      <w:r w:rsidRPr="00BF2A99">
        <w:rPr>
          <w:sz w:val="20"/>
          <w:lang w:val="ru-BY"/>
        </w:rPr>
        <w:t xml:space="preserve">  // Корректируем, если мантисса вышла за границы [1, 10)</w:t>
      </w:r>
    </w:p>
    <w:p w14:paraId="6BBF63A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Mantissa</w:t>
      </w:r>
      <w:proofErr w:type="spellEnd"/>
      <w:r w:rsidRPr="00BF2A99">
        <w:rPr>
          <w:sz w:val="20"/>
          <w:lang w:val="ru-BY"/>
        </w:rPr>
        <w:t xml:space="preserve">) &gt;= 10 </w:t>
      </w:r>
      <w:proofErr w:type="spellStart"/>
      <w:r w:rsidRPr="00BF2A99">
        <w:rPr>
          <w:sz w:val="20"/>
          <w:lang w:val="ru-BY"/>
        </w:rPr>
        <w:t>then</w:t>
      </w:r>
      <w:proofErr w:type="spellEnd"/>
    </w:p>
    <w:p w14:paraId="2860268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BB245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w:t>
      </w:r>
      <w:proofErr w:type="spellStart"/>
      <w:r w:rsidRPr="00BF2A99">
        <w:rPr>
          <w:sz w:val="20"/>
          <w:lang w:val="ru-BY"/>
        </w:rPr>
        <w:t>Mantissa</w:t>
      </w:r>
      <w:proofErr w:type="spellEnd"/>
      <w:r w:rsidRPr="00BF2A99">
        <w:rPr>
          <w:sz w:val="20"/>
          <w:lang w:val="ru-BY"/>
        </w:rPr>
        <w:t xml:space="preserve"> / 10;</w:t>
      </w:r>
    </w:p>
    <w:p w14:paraId="512DD8D7" w14:textId="77777777" w:rsidR="00BF2A99" w:rsidRPr="00BF2A99" w:rsidRDefault="00BF2A99" w:rsidP="00BF2A99">
      <w:pPr>
        <w:ind w:firstLine="709"/>
        <w:rPr>
          <w:sz w:val="20"/>
          <w:lang w:val="ru-BY"/>
        </w:rPr>
      </w:pPr>
      <w:r w:rsidRPr="00BF2A99">
        <w:rPr>
          <w:sz w:val="20"/>
          <w:lang w:val="ru-BY"/>
        </w:rPr>
        <w:t xml:space="preserve">    Inc(</w:t>
      </w:r>
      <w:proofErr w:type="spellStart"/>
      <w:r w:rsidRPr="00BF2A99">
        <w:rPr>
          <w:sz w:val="20"/>
          <w:lang w:val="ru-BY"/>
        </w:rPr>
        <w:t>Exponent</w:t>
      </w:r>
      <w:proofErr w:type="spellEnd"/>
      <w:r w:rsidRPr="00BF2A99">
        <w:rPr>
          <w:sz w:val="20"/>
          <w:lang w:val="ru-BY"/>
        </w:rPr>
        <w:t>);</w:t>
      </w:r>
    </w:p>
    <w:p w14:paraId="66E48F7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696191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Mantissa</w:t>
      </w:r>
      <w:proofErr w:type="spellEnd"/>
      <w:r w:rsidRPr="00BF2A99">
        <w:rPr>
          <w:sz w:val="20"/>
          <w:lang w:val="ru-BY"/>
        </w:rPr>
        <w:t xml:space="preserve">) &lt; 1 </w:t>
      </w:r>
      <w:proofErr w:type="spellStart"/>
      <w:r w:rsidRPr="00BF2A99">
        <w:rPr>
          <w:sz w:val="20"/>
          <w:lang w:val="ru-BY"/>
        </w:rPr>
        <w:t>then</w:t>
      </w:r>
      <w:proofErr w:type="spellEnd"/>
    </w:p>
    <w:p w14:paraId="5F0521C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2EE2C5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Mantissa</w:t>
      </w:r>
      <w:proofErr w:type="spellEnd"/>
      <w:r w:rsidRPr="00BF2A99">
        <w:rPr>
          <w:sz w:val="20"/>
          <w:lang w:val="ru-BY"/>
        </w:rPr>
        <w:t xml:space="preserve"> := </w:t>
      </w:r>
      <w:proofErr w:type="spellStart"/>
      <w:r w:rsidRPr="00BF2A99">
        <w:rPr>
          <w:sz w:val="20"/>
          <w:lang w:val="ru-BY"/>
        </w:rPr>
        <w:t>Mantissa</w:t>
      </w:r>
      <w:proofErr w:type="spellEnd"/>
      <w:r w:rsidRPr="00BF2A99">
        <w:rPr>
          <w:sz w:val="20"/>
          <w:lang w:val="ru-BY"/>
        </w:rPr>
        <w:t xml:space="preserve"> * 10;</w:t>
      </w:r>
    </w:p>
    <w:p w14:paraId="66278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Dec</w:t>
      </w:r>
      <w:proofErr w:type="spellEnd"/>
      <w:r w:rsidRPr="00BF2A99">
        <w:rPr>
          <w:sz w:val="20"/>
          <w:lang w:val="ru-BY"/>
        </w:rPr>
        <w:t>(</w:t>
      </w:r>
      <w:proofErr w:type="spellStart"/>
      <w:r w:rsidRPr="00BF2A99">
        <w:rPr>
          <w:sz w:val="20"/>
          <w:lang w:val="ru-BY"/>
        </w:rPr>
        <w:t>Exponent</w:t>
      </w:r>
      <w:proofErr w:type="spellEnd"/>
      <w:r w:rsidRPr="00BF2A99">
        <w:rPr>
          <w:sz w:val="20"/>
          <w:lang w:val="ru-BY"/>
        </w:rPr>
        <w:t>);</w:t>
      </w:r>
    </w:p>
    <w:p w14:paraId="1648B92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EF2AC4E"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C92891" w14:textId="77777777" w:rsidR="00BF2A99" w:rsidRPr="00BF2A99" w:rsidRDefault="00BF2A99" w:rsidP="00BF2A99">
      <w:pPr>
        <w:ind w:firstLine="709"/>
        <w:rPr>
          <w:sz w:val="20"/>
          <w:lang w:val="ru-BY"/>
        </w:rPr>
      </w:pPr>
    </w:p>
    <w:p w14:paraId="462622CF"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DrawDirR</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0123AC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166523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1093B36"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A315D76"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map.Canvas.ClipRect.Width</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w:t>
      </w:r>
    </w:p>
    <w:p w14:paraId="72DB3F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position.Y</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map.Height</w:t>
      </w:r>
      <w:proofErr w:type="spellEnd"/>
      <w:r w:rsidRPr="00BF2A99">
        <w:rPr>
          <w:sz w:val="20"/>
          <w:lang w:val="ru-BY"/>
        </w:rPr>
        <w:t xml:space="preserve"> - </w:t>
      </w:r>
      <w:proofErr w:type="spellStart"/>
      <w:r w:rsidRPr="00BF2A99">
        <w:rPr>
          <w:sz w:val="20"/>
          <w:lang w:val="ru-BY"/>
        </w:rPr>
        <w:t>size.Y</w:t>
      </w:r>
      <w:proofErr w:type="spellEnd"/>
      <w:r w:rsidRPr="00BF2A99">
        <w:rPr>
          <w:sz w:val="20"/>
          <w:lang w:val="ru-BY"/>
        </w:rPr>
        <w:t>) / 2);</w:t>
      </w:r>
    </w:p>
    <w:p w14:paraId="601A1E1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map.Canvas.PenPos</w:t>
      </w:r>
      <w:proofErr w:type="spellEnd"/>
      <w:r w:rsidRPr="00BF2A99">
        <w:rPr>
          <w:sz w:val="20"/>
          <w:lang w:val="ru-BY"/>
        </w:rPr>
        <w:t xml:space="preserve"> := </w:t>
      </w:r>
      <w:proofErr w:type="spellStart"/>
      <w:r w:rsidRPr="00BF2A99">
        <w:rPr>
          <w:sz w:val="20"/>
          <w:lang w:val="ru-BY"/>
        </w:rPr>
        <w:t>position</w:t>
      </w:r>
      <w:proofErr w:type="spellEnd"/>
      <w:r w:rsidRPr="00BF2A99">
        <w:rPr>
          <w:sz w:val="20"/>
          <w:lang w:val="ru-BY"/>
        </w:rPr>
        <w:t>;</w:t>
      </w:r>
    </w:p>
    <w:p w14:paraId="6501FD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map.Canvas.LineTo</w:t>
      </w:r>
      <w:proofErr w:type="spellEnd"/>
      <w:r w:rsidRPr="00BF2A99">
        <w:rPr>
          <w:sz w:val="20"/>
          <w:lang w:val="ru-BY"/>
        </w:rPr>
        <w:t>(</w:t>
      </w:r>
      <w:proofErr w:type="spellStart"/>
      <w:r w:rsidRPr="00BF2A99">
        <w:rPr>
          <w:sz w:val="20"/>
          <w:lang w:val="ru-BY"/>
        </w:rPr>
        <w:t>map.Width</w:t>
      </w:r>
      <w:proofErr w:type="spellEnd"/>
      <w:r w:rsidRPr="00BF2A99">
        <w:rPr>
          <w:sz w:val="20"/>
          <w:lang w:val="ru-BY"/>
        </w:rPr>
        <w:t xml:space="preserve">, </w:t>
      </w:r>
      <w:proofErr w:type="spellStart"/>
      <w:r w:rsidRPr="00BF2A99">
        <w:rPr>
          <w:sz w:val="20"/>
          <w:lang w:val="ru-BY"/>
        </w:rPr>
        <w:t>position.Y</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size.Y</w:t>
      </w:r>
      <w:proofErr w:type="spellEnd"/>
      <w:r w:rsidRPr="00BF2A99">
        <w:rPr>
          <w:sz w:val="20"/>
          <w:lang w:val="ru-BY"/>
        </w:rPr>
        <w:t xml:space="preserve"> / 2));</w:t>
      </w:r>
    </w:p>
    <w:p w14:paraId="18745A5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map.Canvas.LineTo</w:t>
      </w:r>
      <w:proofErr w:type="spell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r w:rsidRPr="00BF2A99">
        <w:rPr>
          <w:sz w:val="20"/>
          <w:lang w:val="ru-BY"/>
        </w:rPr>
        <w:t>position.Y</w:t>
      </w:r>
      <w:proofErr w:type="spellEnd"/>
      <w:r w:rsidRPr="00BF2A99">
        <w:rPr>
          <w:sz w:val="20"/>
          <w:lang w:val="ru-BY"/>
        </w:rPr>
        <w:t xml:space="preserve"> + </w:t>
      </w:r>
      <w:proofErr w:type="spellStart"/>
      <w:r w:rsidRPr="00BF2A99">
        <w:rPr>
          <w:sz w:val="20"/>
          <w:lang w:val="ru-BY"/>
        </w:rPr>
        <w:t>size.Y</w:t>
      </w:r>
      <w:proofErr w:type="spellEnd"/>
      <w:r w:rsidRPr="00BF2A99">
        <w:rPr>
          <w:sz w:val="20"/>
          <w:lang w:val="ru-BY"/>
        </w:rPr>
        <w:t>);</w:t>
      </w:r>
    </w:p>
    <w:p w14:paraId="42BA22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map.Canvas.TextOut</w:t>
      </w:r>
      <w:proofErr w:type="spellEnd"/>
      <w:r w:rsidRPr="00BF2A99">
        <w:rPr>
          <w:sz w:val="20"/>
          <w:lang w:val="ru-BY"/>
        </w:rPr>
        <w:t>(</w:t>
      </w:r>
      <w:proofErr w:type="spellStart"/>
      <w:r w:rsidRPr="00BF2A99">
        <w:rPr>
          <w:sz w:val="20"/>
          <w:lang w:val="ru-BY"/>
        </w:rPr>
        <w:t>position.X</w:t>
      </w:r>
      <w:proofErr w:type="spellEnd"/>
      <w:r w:rsidRPr="00BF2A99">
        <w:rPr>
          <w:sz w:val="20"/>
          <w:lang w:val="ru-BY"/>
        </w:rPr>
        <w:t xml:space="preserve">, </w:t>
      </w:r>
      <w:proofErr w:type="spellStart"/>
      <w:r w:rsidRPr="00BF2A99">
        <w:rPr>
          <w:sz w:val="20"/>
          <w:lang w:val="ru-BY"/>
        </w:rPr>
        <w:t>position.Y</w:t>
      </w:r>
      <w:proofErr w:type="spellEnd"/>
      <w:r w:rsidRPr="00BF2A99">
        <w:rPr>
          <w:sz w:val="20"/>
          <w:lang w:val="ru-BY"/>
        </w:rPr>
        <w:t xml:space="preserve"> - 20, 'X');</w:t>
      </w:r>
    </w:p>
    <w:p w14:paraId="79DBCDB1" w14:textId="77777777" w:rsidR="00BF2A99" w:rsidRPr="00BF2A99" w:rsidRDefault="00BF2A99" w:rsidP="00BF2A99">
      <w:pPr>
        <w:ind w:firstLine="709"/>
        <w:rPr>
          <w:sz w:val="20"/>
          <w:lang w:val="ru-BY"/>
        </w:rPr>
      </w:pPr>
    </w:p>
    <w:p w14:paraId="006F0474"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E0A8113" w14:textId="77777777" w:rsidR="00BF2A99" w:rsidRPr="00BF2A99" w:rsidRDefault="00BF2A99" w:rsidP="00BF2A99">
      <w:pPr>
        <w:ind w:firstLine="709"/>
        <w:rPr>
          <w:sz w:val="20"/>
          <w:lang w:val="ru-BY"/>
        </w:rPr>
      </w:pPr>
    </w:p>
    <w:p w14:paraId="340692D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DrawDirU</w:t>
      </w:r>
      <w:proofErr w:type="spellEnd"/>
      <w:r w:rsidRPr="00BF2A99">
        <w:rPr>
          <w:sz w:val="20"/>
          <w:lang w:val="ru-BY"/>
        </w:rPr>
        <w:t>(</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map</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 xml:space="preserve">; </w:t>
      </w:r>
      <w:proofErr w:type="spellStart"/>
      <w:r w:rsidRPr="00BF2A99">
        <w:rPr>
          <w:sz w:val="20"/>
          <w:lang w:val="ru-BY"/>
        </w:rPr>
        <w:t>size</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7B3B23DB"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26DB70C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4B829BF8"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CA667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position.Y</w:t>
      </w:r>
      <w:proofErr w:type="spellEnd"/>
      <w:r w:rsidRPr="00BF2A99">
        <w:rPr>
          <w:sz w:val="20"/>
          <w:lang w:val="ru-BY"/>
        </w:rPr>
        <w:t xml:space="preserve"> := </w:t>
      </w:r>
      <w:proofErr w:type="spellStart"/>
      <w:r w:rsidRPr="00BF2A99">
        <w:rPr>
          <w:sz w:val="20"/>
          <w:lang w:val="ru-BY"/>
        </w:rPr>
        <w:t>size.Y</w:t>
      </w:r>
      <w:proofErr w:type="spellEnd"/>
      <w:r w:rsidRPr="00BF2A99">
        <w:rPr>
          <w:sz w:val="20"/>
          <w:lang w:val="ru-BY"/>
        </w:rPr>
        <w:t>;</w:t>
      </w:r>
    </w:p>
    <w:p w14:paraId="46EA686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map.Width</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 / 2);</w:t>
      </w:r>
    </w:p>
    <w:p w14:paraId="29B485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map.Canvas.PenPos</w:t>
      </w:r>
      <w:proofErr w:type="spellEnd"/>
      <w:r w:rsidRPr="00BF2A99">
        <w:rPr>
          <w:sz w:val="20"/>
          <w:lang w:val="ru-BY"/>
        </w:rPr>
        <w:t xml:space="preserve"> := </w:t>
      </w:r>
      <w:proofErr w:type="spellStart"/>
      <w:r w:rsidRPr="00BF2A99">
        <w:rPr>
          <w:sz w:val="20"/>
          <w:lang w:val="ru-BY"/>
        </w:rPr>
        <w:t>position</w:t>
      </w:r>
      <w:proofErr w:type="spellEnd"/>
      <w:r w:rsidRPr="00BF2A99">
        <w:rPr>
          <w:sz w:val="20"/>
          <w:lang w:val="ru-BY"/>
        </w:rPr>
        <w:t>;</w:t>
      </w:r>
    </w:p>
    <w:p w14:paraId="0D62DAB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map.Canvas.LineTo</w:t>
      </w:r>
      <w:proofErr w:type="spell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size.X</w:t>
      </w:r>
      <w:proofErr w:type="spellEnd"/>
      <w:r w:rsidRPr="00BF2A99">
        <w:rPr>
          <w:sz w:val="20"/>
          <w:lang w:val="ru-BY"/>
        </w:rPr>
        <w:t xml:space="preserve"> / 2), 0);</w:t>
      </w:r>
    </w:p>
    <w:p w14:paraId="246D4EA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map.Canvas.LineTo</w:t>
      </w:r>
      <w:proofErr w:type="spellEnd"/>
      <w:r w:rsidRPr="00BF2A99">
        <w:rPr>
          <w:sz w:val="20"/>
          <w:lang w:val="ru-BY"/>
        </w:rPr>
        <w:t>(</w:t>
      </w:r>
      <w:proofErr w:type="spellStart"/>
      <w:r w:rsidRPr="00BF2A99">
        <w:rPr>
          <w:sz w:val="20"/>
          <w:lang w:val="ru-BY"/>
        </w:rPr>
        <w:t>position.X</w:t>
      </w:r>
      <w:proofErr w:type="spellEnd"/>
      <w:r w:rsidRPr="00BF2A99">
        <w:rPr>
          <w:sz w:val="20"/>
          <w:lang w:val="ru-BY"/>
        </w:rPr>
        <w:t xml:space="preserve"> + </w:t>
      </w:r>
      <w:proofErr w:type="spellStart"/>
      <w:r w:rsidRPr="00BF2A99">
        <w:rPr>
          <w:sz w:val="20"/>
          <w:lang w:val="ru-BY"/>
        </w:rPr>
        <w:t>size.X</w:t>
      </w:r>
      <w:proofErr w:type="spellEnd"/>
      <w:r w:rsidRPr="00BF2A99">
        <w:rPr>
          <w:sz w:val="20"/>
          <w:lang w:val="ru-BY"/>
        </w:rPr>
        <w:t xml:space="preserve">, </w:t>
      </w:r>
      <w:proofErr w:type="spellStart"/>
      <w:r w:rsidRPr="00BF2A99">
        <w:rPr>
          <w:sz w:val="20"/>
          <w:lang w:val="ru-BY"/>
        </w:rPr>
        <w:t>position.Y</w:t>
      </w:r>
      <w:proofErr w:type="spellEnd"/>
      <w:r w:rsidRPr="00BF2A99">
        <w:rPr>
          <w:sz w:val="20"/>
          <w:lang w:val="ru-BY"/>
        </w:rPr>
        <w:t>);</w:t>
      </w:r>
    </w:p>
    <w:p w14:paraId="106F7B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map.Canvas.TextOut</w:t>
      </w:r>
      <w:proofErr w:type="spellEnd"/>
      <w:r w:rsidRPr="00BF2A99">
        <w:rPr>
          <w:sz w:val="20"/>
          <w:lang w:val="ru-BY"/>
        </w:rPr>
        <w:t>(</w:t>
      </w:r>
      <w:proofErr w:type="spellStart"/>
      <w:r w:rsidRPr="00BF2A99">
        <w:rPr>
          <w:sz w:val="20"/>
          <w:lang w:val="ru-BY"/>
        </w:rPr>
        <w:t>position.X</w:t>
      </w:r>
      <w:proofErr w:type="spellEnd"/>
      <w:r w:rsidRPr="00BF2A99">
        <w:rPr>
          <w:sz w:val="20"/>
          <w:lang w:val="ru-BY"/>
        </w:rPr>
        <w:t xml:space="preserve"> - 12, 0, 'Y');</w:t>
      </w:r>
    </w:p>
    <w:p w14:paraId="1FDC940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C287476" w14:textId="77777777" w:rsidR="00BF2A99" w:rsidRPr="00BF2A99" w:rsidRDefault="00BF2A99" w:rsidP="00BF2A99">
      <w:pPr>
        <w:ind w:firstLine="709"/>
        <w:rPr>
          <w:sz w:val="20"/>
          <w:lang w:val="ru-BY"/>
        </w:rPr>
      </w:pPr>
    </w:p>
    <w:p w14:paraId="6708C67B" w14:textId="77777777" w:rsidR="00BF2A99" w:rsidRPr="00BF2A99" w:rsidRDefault="00BF2A99" w:rsidP="00BF2A99">
      <w:pPr>
        <w:ind w:firstLine="709"/>
        <w:rPr>
          <w:sz w:val="20"/>
          <w:lang w:val="ru-BY"/>
        </w:rPr>
      </w:pP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TPaintBox.getNewFrame</w:t>
      </w:r>
      <w:proofErr w:type="spellEnd"/>
      <w:r w:rsidRPr="00BF2A99">
        <w:rPr>
          <w:sz w:val="20"/>
          <w:lang w:val="ru-BY"/>
        </w:rPr>
        <w:t xml:space="preserve">: </w:t>
      </w:r>
      <w:proofErr w:type="spellStart"/>
      <w:r w:rsidRPr="00BF2A99">
        <w:rPr>
          <w:sz w:val="20"/>
          <w:lang w:val="ru-BY"/>
        </w:rPr>
        <w:t>TBitMap</w:t>
      </w:r>
      <w:proofErr w:type="spellEnd"/>
      <w:r w:rsidRPr="00BF2A99">
        <w:rPr>
          <w:sz w:val="20"/>
          <w:lang w:val="ru-BY"/>
        </w:rPr>
        <w:t>;</w:t>
      </w:r>
    </w:p>
    <w:p w14:paraId="56B34103" w14:textId="77777777" w:rsidR="00BF2A99" w:rsidRPr="00BF2A99" w:rsidRDefault="00BF2A99" w:rsidP="00BF2A99">
      <w:pPr>
        <w:ind w:firstLine="709"/>
        <w:rPr>
          <w:sz w:val="20"/>
          <w:lang w:val="ru-BY"/>
        </w:rPr>
      </w:pPr>
      <w:proofErr w:type="spellStart"/>
      <w:r w:rsidRPr="00BF2A99">
        <w:rPr>
          <w:sz w:val="20"/>
          <w:lang w:val="ru-BY"/>
        </w:rPr>
        <w:t>var</w:t>
      </w:r>
      <w:proofErr w:type="spellEnd"/>
    </w:p>
    <w:p w14:paraId="35D1F23F" w14:textId="77777777" w:rsidR="00BF2A99" w:rsidRPr="00BF2A99" w:rsidRDefault="00BF2A99" w:rsidP="00BF2A99">
      <w:pPr>
        <w:ind w:firstLine="709"/>
        <w:rPr>
          <w:sz w:val="20"/>
          <w:lang w:val="ru-BY"/>
        </w:rPr>
      </w:pPr>
    </w:p>
    <w:p w14:paraId="524732C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073D89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Exponent</w:t>
      </w:r>
      <w:proofErr w:type="spellEnd"/>
      <w:r w:rsidRPr="00BF2A99">
        <w:rPr>
          <w:sz w:val="20"/>
          <w:lang w:val="ru-BY"/>
        </w:rPr>
        <w:t xml:space="preserve">: </w:t>
      </w:r>
      <w:proofErr w:type="spellStart"/>
      <w:r w:rsidRPr="00BF2A99">
        <w:rPr>
          <w:sz w:val="20"/>
          <w:lang w:val="ru-BY"/>
        </w:rPr>
        <w:t>Integer</w:t>
      </w:r>
      <w:proofErr w:type="spellEnd"/>
      <w:r w:rsidRPr="00BF2A99">
        <w:rPr>
          <w:sz w:val="20"/>
          <w:lang w:val="ru-BY"/>
        </w:rPr>
        <w:t>;</w:t>
      </w:r>
    </w:p>
    <w:p w14:paraId="474983C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function</w:t>
      </w:r>
      <w:proofErr w:type="spellEnd"/>
      <w:r w:rsidRPr="00BF2A99">
        <w:rPr>
          <w:sz w:val="20"/>
          <w:lang w:val="ru-BY"/>
        </w:rPr>
        <w:t xml:space="preserve"> </w:t>
      </w:r>
      <w:proofErr w:type="spellStart"/>
      <w:r w:rsidRPr="00BF2A99">
        <w:rPr>
          <w:sz w:val="20"/>
          <w:lang w:val="ru-BY"/>
        </w:rPr>
        <w:t>GetPoint</w:t>
      </w:r>
      <w:proofErr w:type="spellEnd"/>
      <w:r w:rsidRPr="00BF2A99">
        <w:rPr>
          <w:sz w:val="20"/>
          <w:lang w:val="ru-BY"/>
        </w:rPr>
        <w:t xml:space="preserve">(p: </w:t>
      </w:r>
      <w:proofErr w:type="spellStart"/>
      <w:r w:rsidRPr="00BF2A99">
        <w:rPr>
          <w:sz w:val="20"/>
          <w:lang w:val="ru-BY"/>
        </w:rPr>
        <w:t>TPointF</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6A506D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A9750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Result.X</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p.X</w:t>
      </w:r>
      <w:proofErr w:type="spellEnd"/>
      <w:r w:rsidRPr="00BF2A99">
        <w:rPr>
          <w:sz w:val="20"/>
          <w:lang w:val="ru-BY"/>
        </w:rPr>
        <w:t xml:space="preserve"> - </w:t>
      </w:r>
      <w:proofErr w:type="spellStart"/>
      <w:r w:rsidRPr="00BF2A99">
        <w:rPr>
          <w:sz w:val="20"/>
          <w:lang w:val="ru-BY"/>
        </w:rPr>
        <w:t>bounds.Left</w:t>
      </w:r>
      <w:proofErr w:type="spell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A0991A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Result.Y</w:t>
      </w:r>
      <w:proofErr w:type="spellEnd"/>
      <w:r w:rsidRPr="00BF2A99">
        <w:rPr>
          <w:sz w:val="20"/>
          <w:lang w:val="ru-BY"/>
        </w:rPr>
        <w:t xml:space="preserve"> := </w:t>
      </w:r>
      <w:proofErr w:type="spellStart"/>
      <w:r w:rsidRPr="00BF2A99">
        <w:rPr>
          <w:sz w:val="20"/>
          <w:lang w:val="ru-BY"/>
        </w:rPr>
        <w:t>Height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p.Y</w:t>
      </w:r>
      <w:proofErr w:type="spellEnd"/>
      <w:r w:rsidRPr="00BF2A99">
        <w:rPr>
          <w:sz w:val="20"/>
          <w:lang w:val="ru-BY"/>
        </w:rPr>
        <w:t xml:space="preserve"> - </w:t>
      </w:r>
      <w:proofErr w:type="spellStart"/>
      <w:r w:rsidRPr="00BF2A99">
        <w:rPr>
          <w:sz w:val="20"/>
          <w:lang w:val="ru-BY"/>
        </w:rPr>
        <w:t>bounds.Bottom</w:t>
      </w:r>
      <w:proofErr w:type="spellEnd"/>
      <w:r w:rsidRPr="00BF2A99">
        <w:rPr>
          <w:sz w:val="20"/>
          <w:lang w:val="ru-BY"/>
        </w:rPr>
        <w:t xml:space="preserve">) * </w:t>
      </w:r>
      <w:proofErr w:type="spellStart"/>
      <w:r w:rsidRPr="00BF2A99">
        <w:rPr>
          <w:sz w:val="20"/>
          <w:lang w:val="ru-BY"/>
        </w:rPr>
        <w:t>cell.Y</w:t>
      </w:r>
      <w:proofErr w:type="spellEnd"/>
      <w:r w:rsidRPr="00BF2A99">
        <w:rPr>
          <w:sz w:val="20"/>
          <w:lang w:val="ru-BY"/>
        </w:rPr>
        <w:t>);</w:t>
      </w:r>
    </w:p>
    <w:p w14:paraId="2C24CA6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A7556AA" w14:textId="77777777" w:rsidR="00BF2A99" w:rsidRPr="00BF2A99" w:rsidRDefault="00BF2A99" w:rsidP="00BF2A99">
      <w:pPr>
        <w:ind w:firstLine="709"/>
        <w:rPr>
          <w:sz w:val="20"/>
          <w:lang w:val="ru-BY"/>
        </w:rPr>
      </w:pPr>
    </w:p>
    <w:p w14:paraId="228A86A9"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375CBF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t>
      </w:r>
      <w:proofErr w:type="spellEnd"/>
      <w:r w:rsidRPr="00BF2A99">
        <w:rPr>
          <w:sz w:val="20"/>
          <w:lang w:val="ru-BY"/>
        </w:rPr>
        <w:t xml:space="preserve"> := </w:t>
      </w:r>
      <w:proofErr w:type="spellStart"/>
      <w:r w:rsidRPr="00BF2A99">
        <w:rPr>
          <w:sz w:val="20"/>
          <w:lang w:val="ru-BY"/>
        </w:rPr>
        <w:t>TBitMap.Create</w:t>
      </w:r>
      <w:proofErr w:type="spellEnd"/>
      <w:r w:rsidRPr="00BF2A99">
        <w:rPr>
          <w:sz w:val="20"/>
          <w:lang w:val="ru-BY"/>
        </w:rPr>
        <w:t>;</w:t>
      </w:r>
    </w:p>
    <w:p w14:paraId="7C1D6EF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Result.Width</w:t>
      </w:r>
      <w:proofErr w:type="spellEnd"/>
      <w:r w:rsidRPr="00BF2A99">
        <w:rPr>
          <w:sz w:val="20"/>
          <w:lang w:val="ru-BY"/>
        </w:rPr>
        <w:t xml:space="preserve"> := </w:t>
      </w:r>
      <w:proofErr w:type="spellStart"/>
      <w:r w:rsidRPr="00BF2A99">
        <w:rPr>
          <w:sz w:val="20"/>
          <w:lang w:val="ru-BY"/>
        </w:rPr>
        <w:t>Width</w:t>
      </w:r>
      <w:proofErr w:type="spellEnd"/>
      <w:r w:rsidRPr="00BF2A99">
        <w:rPr>
          <w:sz w:val="20"/>
          <w:lang w:val="ru-BY"/>
        </w:rPr>
        <w:t>;</w:t>
      </w:r>
    </w:p>
    <w:p w14:paraId="1036DDF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Result.Height</w:t>
      </w:r>
      <w:proofErr w:type="spellEnd"/>
      <w:r w:rsidRPr="00BF2A99">
        <w:rPr>
          <w:sz w:val="20"/>
          <w:lang w:val="ru-BY"/>
        </w:rPr>
        <w:t xml:space="preserve"> := </w:t>
      </w:r>
      <w:proofErr w:type="spellStart"/>
      <w:r w:rsidRPr="00BF2A99">
        <w:rPr>
          <w:sz w:val="20"/>
          <w:lang w:val="ru-BY"/>
        </w:rPr>
        <w:t>Height</w:t>
      </w:r>
      <w:proofErr w:type="spellEnd"/>
      <w:r w:rsidRPr="00BF2A99">
        <w:rPr>
          <w:sz w:val="20"/>
          <w:lang w:val="ru-BY"/>
        </w:rPr>
        <w:t>;</w:t>
      </w:r>
    </w:p>
    <w:p w14:paraId="23EEE7E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Result.Canvas.Pen.Width</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1F42B30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Result.Canvas.Font.Name</w:t>
      </w:r>
      <w:proofErr w:type="spellEnd"/>
      <w:r w:rsidRPr="00BF2A99">
        <w:rPr>
          <w:sz w:val="20"/>
          <w:lang w:val="ru-BY"/>
        </w:rPr>
        <w:t xml:space="preserve"> := '</w:t>
      </w:r>
      <w:proofErr w:type="spellStart"/>
      <w:r w:rsidRPr="00BF2A99">
        <w:rPr>
          <w:sz w:val="20"/>
          <w:lang w:val="ru-BY"/>
        </w:rPr>
        <w:t>Arial</w:t>
      </w:r>
      <w:proofErr w:type="spellEnd"/>
      <w:r w:rsidRPr="00BF2A99">
        <w:rPr>
          <w:sz w:val="20"/>
          <w:lang w:val="ru-BY"/>
        </w:rPr>
        <w:t>';</w:t>
      </w:r>
    </w:p>
    <w:p w14:paraId="5CDBCD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Result.Canvas.Font.size</w:t>
      </w:r>
      <w:proofErr w:type="spellEnd"/>
      <w:r w:rsidRPr="00BF2A99">
        <w:rPr>
          <w:sz w:val="20"/>
          <w:lang w:val="ru-BY"/>
        </w:rPr>
        <w:t xml:space="preserve"> := 8;</w:t>
      </w:r>
    </w:p>
    <w:p w14:paraId="776457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Result.Canvas.Font.Color</w:t>
      </w:r>
      <w:proofErr w:type="spellEnd"/>
      <w:r w:rsidRPr="00BF2A99">
        <w:rPr>
          <w:sz w:val="20"/>
          <w:lang w:val="ru-BY"/>
        </w:rPr>
        <w:t xml:space="preserve"> := </w:t>
      </w:r>
      <w:proofErr w:type="spellStart"/>
      <w:r w:rsidRPr="00BF2A99">
        <w:rPr>
          <w:sz w:val="20"/>
          <w:lang w:val="ru-BY"/>
        </w:rPr>
        <w:t>clBlack</w:t>
      </w:r>
      <w:proofErr w:type="spellEnd"/>
      <w:r w:rsidRPr="00BF2A99">
        <w:rPr>
          <w:sz w:val="20"/>
          <w:lang w:val="ru-BY"/>
        </w:rPr>
        <w:t>;</w:t>
      </w:r>
    </w:p>
    <w:p w14:paraId="5F810D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Result.Canvas.Font.Style</w:t>
      </w:r>
      <w:proofErr w:type="spellEnd"/>
      <w:r w:rsidRPr="00BF2A99">
        <w:rPr>
          <w:sz w:val="20"/>
          <w:lang w:val="ru-BY"/>
        </w:rPr>
        <w:t xml:space="preserve"> := [</w:t>
      </w:r>
      <w:proofErr w:type="spellStart"/>
      <w:r w:rsidRPr="00BF2A99">
        <w:rPr>
          <w:sz w:val="20"/>
          <w:lang w:val="ru-BY"/>
        </w:rPr>
        <w:t>fsBold</w:t>
      </w:r>
      <w:proofErr w:type="spellEnd"/>
      <w:r w:rsidRPr="00BF2A99">
        <w:rPr>
          <w:sz w:val="20"/>
          <w:lang w:val="ru-BY"/>
        </w:rPr>
        <w:t>];</w:t>
      </w:r>
    </w:p>
    <w:p w14:paraId="74FF2CD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cell.X</w:t>
      </w:r>
      <w:proofErr w:type="spellEnd"/>
      <w:r w:rsidRPr="00BF2A99">
        <w:rPr>
          <w:sz w:val="20"/>
          <w:lang w:val="ru-BY"/>
        </w:rPr>
        <w:t xml:space="preserve"> := </w:t>
      </w:r>
      <w:proofErr w:type="spellStart"/>
      <w:r w:rsidRPr="00BF2A99">
        <w:rPr>
          <w:sz w:val="20"/>
          <w:lang w:val="ru-BY"/>
        </w:rPr>
        <w:t>Width</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7C68DA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cell.Y</w:t>
      </w:r>
      <w:proofErr w:type="spellEnd"/>
      <w:r w:rsidRPr="00BF2A99">
        <w:rPr>
          <w:sz w:val="20"/>
          <w:lang w:val="ru-BY"/>
        </w:rPr>
        <w:t xml:space="preserve"> := </w:t>
      </w:r>
      <w:proofErr w:type="spellStart"/>
      <w:r w:rsidRPr="00BF2A99">
        <w:rPr>
          <w:sz w:val="20"/>
          <w:lang w:val="ru-BY"/>
        </w:rPr>
        <w:t>Height</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5DA18D07" w14:textId="77777777" w:rsidR="00BF2A99" w:rsidRPr="00BF2A99" w:rsidRDefault="00BF2A99" w:rsidP="00BF2A99">
      <w:pPr>
        <w:ind w:firstLine="709"/>
        <w:rPr>
          <w:sz w:val="20"/>
          <w:lang w:val="ru-BY"/>
        </w:rPr>
      </w:pPr>
    </w:p>
    <w:p w14:paraId="19AC34A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bounds.Left</w:t>
      </w:r>
      <w:proofErr w:type="spellEnd"/>
      <w:r w:rsidRPr="00BF2A99">
        <w:rPr>
          <w:sz w:val="20"/>
          <w:lang w:val="ru-BY"/>
        </w:rPr>
        <w:t xml:space="preserve"> := (-5 / </w:t>
      </w:r>
      <w:proofErr w:type="spellStart"/>
      <w:r w:rsidRPr="00BF2A99">
        <w:rPr>
          <w:sz w:val="20"/>
          <w:lang w:val="ru-BY"/>
        </w:rPr>
        <w:t>scale</w:t>
      </w:r>
      <w:proofErr w:type="spellEnd"/>
      <w:r w:rsidRPr="00BF2A99">
        <w:rPr>
          <w:sz w:val="20"/>
          <w:lang w:val="ru-BY"/>
        </w:rPr>
        <w:t xml:space="preserve"> + </w:t>
      </w:r>
      <w:proofErr w:type="spellStart"/>
      <w:r w:rsidRPr="00BF2A99">
        <w:rPr>
          <w:sz w:val="20"/>
          <w:lang w:val="ru-BY"/>
        </w:rPr>
        <w:t>offset.X</w:t>
      </w:r>
      <w:proofErr w:type="spellEnd"/>
      <w:r w:rsidRPr="00BF2A99">
        <w:rPr>
          <w:sz w:val="20"/>
          <w:lang w:val="ru-BY"/>
        </w:rPr>
        <w:t>);</w:t>
      </w:r>
    </w:p>
    <w:p w14:paraId="7E6D1F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bounds.Top</w:t>
      </w:r>
      <w:proofErr w:type="spellEnd"/>
      <w:r w:rsidRPr="00BF2A99">
        <w:rPr>
          <w:sz w:val="20"/>
          <w:lang w:val="ru-BY"/>
        </w:rPr>
        <w:t xml:space="preserve"> := (5 / </w:t>
      </w:r>
      <w:proofErr w:type="spellStart"/>
      <w:r w:rsidRPr="00BF2A99">
        <w:rPr>
          <w:sz w:val="20"/>
          <w:lang w:val="ru-BY"/>
        </w:rPr>
        <w:t>scale</w:t>
      </w:r>
      <w:proofErr w:type="spellEnd"/>
      <w:r w:rsidRPr="00BF2A99">
        <w:rPr>
          <w:sz w:val="20"/>
          <w:lang w:val="ru-BY"/>
        </w:rPr>
        <w:t xml:space="preserve"> + </w:t>
      </w:r>
      <w:proofErr w:type="spellStart"/>
      <w:r w:rsidRPr="00BF2A99">
        <w:rPr>
          <w:sz w:val="20"/>
          <w:lang w:val="ru-BY"/>
        </w:rPr>
        <w:t>offset.Y</w:t>
      </w:r>
      <w:proofErr w:type="spellEnd"/>
      <w:r w:rsidRPr="00BF2A99">
        <w:rPr>
          <w:sz w:val="20"/>
          <w:lang w:val="ru-BY"/>
        </w:rPr>
        <w:t>);</w:t>
      </w:r>
    </w:p>
    <w:p w14:paraId="3B6003C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bounds.Bottom</w:t>
      </w:r>
      <w:proofErr w:type="spellEnd"/>
      <w:r w:rsidRPr="00BF2A99">
        <w:rPr>
          <w:sz w:val="20"/>
          <w:lang w:val="ru-BY"/>
        </w:rPr>
        <w:t xml:space="preserve"> := </w:t>
      </w:r>
      <w:proofErr w:type="spellStart"/>
      <w:r w:rsidRPr="00BF2A99">
        <w:rPr>
          <w:sz w:val="20"/>
          <w:lang w:val="ru-BY"/>
        </w:rPr>
        <w:t>bounds.Top</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6D7D62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bounds.Width</w:t>
      </w:r>
      <w:proofErr w:type="spellEnd"/>
      <w:r w:rsidRPr="00BF2A99">
        <w:rPr>
          <w:sz w:val="20"/>
          <w:lang w:val="ru-BY"/>
        </w:rPr>
        <w:t xml:space="preserve"> := 10 / </w:t>
      </w:r>
      <w:proofErr w:type="spellStart"/>
      <w:r w:rsidRPr="00BF2A99">
        <w:rPr>
          <w:sz w:val="20"/>
          <w:lang w:val="ru-BY"/>
        </w:rPr>
        <w:t>scale</w:t>
      </w:r>
      <w:proofErr w:type="spellEnd"/>
      <w:r w:rsidRPr="00BF2A99">
        <w:rPr>
          <w:sz w:val="20"/>
          <w:lang w:val="ru-BY"/>
        </w:rPr>
        <w:t>;</w:t>
      </w:r>
    </w:p>
    <w:p w14:paraId="7E2C285E" w14:textId="77777777" w:rsidR="00BF2A99" w:rsidRPr="00BF2A99" w:rsidRDefault="00BF2A99" w:rsidP="00BF2A99">
      <w:pPr>
        <w:ind w:firstLine="709"/>
        <w:rPr>
          <w:sz w:val="20"/>
          <w:lang w:val="ru-BY"/>
        </w:rPr>
      </w:pPr>
    </w:p>
    <w:p w14:paraId="7F159E0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bounds.Width</w:t>
      </w:r>
      <w:proofErr w:type="spellEnd"/>
      <w:r w:rsidRPr="00BF2A99">
        <w:rPr>
          <w:sz w:val="20"/>
          <w:lang w:val="ru-BY"/>
        </w:rPr>
        <w:t xml:space="preserve"> / 10;</w:t>
      </w:r>
    </w:p>
    <w:p w14:paraId="7B5D34F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1C58B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getNearest</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5295AC6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cellG.X</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30308A9" w14:textId="77777777" w:rsidR="00BF2A99" w:rsidRPr="00BF2A99" w:rsidRDefault="00BF2A99" w:rsidP="00BF2A99">
      <w:pPr>
        <w:ind w:firstLine="709"/>
        <w:rPr>
          <w:sz w:val="20"/>
          <w:lang w:val="ru-BY"/>
        </w:rPr>
      </w:pPr>
    </w:p>
    <w:p w14:paraId="36702C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bounds.Height</w:t>
      </w:r>
      <w:proofErr w:type="spellEnd"/>
      <w:r w:rsidRPr="00BF2A99">
        <w:rPr>
          <w:sz w:val="20"/>
          <w:lang w:val="ru-BY"/>
        </w:rPr>
        <w:t xml:space="preserve"> / 10;</w:t>
      </w:r>
    </w:p>
    <w:p w14:paraId="085B08E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2771178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getNearest</w:t>
      </w:r>
      <w:proofErr w:type="spellEnd"/>
      <w:r w:rsidRPr="00BF2A99">
        <w:rPr>
          <w:sz w:val="20"/>
          <w:lang w:val="ru-BY"/>
        </w:rPr>
        <w:t>(</w:t>
      </w:r>
      <w:proofErr w:type="spellStart"/>
      <w:r w:rsidRPr="00BF2A99">
        <w:rPr>
          <w:sz w:val="20"/>
          <w:lang w:val="ru-BY"/>
        </w:rPr>
        <w:t>Abs</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8A063D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C223797" w14:textId="77777777" w:rsidR="00BF2A99" w:rsidRPr="00BF2A99" w:rsidRDefault="00BF2A99" w:rsidP="00BF2A99">
      <w:pPr>
        <w:ind w:firstLine="709"/>
        <w:rPr>
          <w:sz w:val="20"/>
          <w:lang w:val="ru-BY"/>
        </w:rPr>
      </w:pPr>
    </w:p>
    <w:p w14:paraId="47BBA6EC" w14:textId="77777777" w:rsidR="00BF2A99" w:rsidRPr="00BF2A99" w:rsidRDefault="00BF2A99" w:rsidP="00BF2A99">
      <w:pPr>
        <w:ind w:firstLine="709"/>
        <w:rPr>
          <w:sz w:val="20"/>
          <w:lang w:val="ru-BY"/>
        </w:rPr>
      </w:pPr>
      <w:r w:rsidRPr="00BF2A99">
        <w:rPr>
          <w:sz w:val="20"/>
          <w:lang w:val="ru-BY"/>
        </w:rPr>
        <w:t xml:space="preserve">  // X Line</w:t>
      </w:r>
    </w:p>
    <w:p w14:paraId="04FF8A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bounds.Top</w:t>
      </w:r>
      <w:proofErr w:type="spellEnd"/>
      <w:r w:rsidRPr="00BF2A99">
        <w:rPr>
          <w:sz w:val="20"/>
          <w:lang w:val="ru-BY"/>
        </w:rPr>
        <w:t xml:space="preserve"> * </w:t>
      </w:r>
      <w:proofErr w:type="spellStart"/>
      <w:r w:rsidRPr="00BF2A99">
        <w:rPr>
          <w:sz w:val="20"/>
          <w:lang w:val="ru-BY"/>
        </w:rPr>
        <w:t>bounds.Bottom</w:t>
      </w:r>
      <w:proofErr w:type="spellEnd"/>
      <w:r w:rsidRPr="00BF2A99">
        <w:rPr>
          <w:sz w:val="20"/>
          <w:lang w:val="ru-BY"/>
        </w:rPr>
        <w:t xml:space="preserve"> &lt; 0 </w:t>
      </w:r>
      <w:proofErr w:type="spellStart"/>
      <w:r w:rsidRPr="00BF2A99">
        <w:rPr>
          <w:sz w:val="20"/>
          <w:lang w:val="ru-BY"/>
        </w:rPr>
        <w:t>then</w:t>
      </w:r>
      <w:proofErr w:type="spellEnd"/>
    </w:p>
    <w:p w14:paraId="5A6C21C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1596D4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Result.Canvas.PenPos</w:t>
      </w:r>
      <w:proofErr w:type="spellEnd"/>
      <w:r w:rsidRPr="00BF2A99">
        <w:rPr>
          <w:sz w:val="20"/>
          <w:lang w:val="ru-BY"/>
        </w:rPr>
        <w:t xml:space="preserve"> :=</w:t>
      </w:r>
    </w:p>
    <w:p w14:paraId="5EC2BC72" w14:textId="77777777" w:rsidR="00BF2A99" w:rsidRPr="00BF2A99" w:rsidRDefault="00BF2A99" w:rsidP="00BF2A99">
      <w:pPr>
        <w:ind w:firstLine="709"/>
        <w:rPr>
          <w:sz w:val="20"/>
          <w:lang w:val="ru-BY"/>
        </w:rPr>
      </w:pPr>
      <w:r w:rsidRPr="00BF2A99">
        <w:rPr>
          <w:sz w:val="20"/>
          <w:lang w:val="ru-BY"/>
        </w:rPr>
        <w:lastRenderedPageBreak/>
        <w:t xml:space="preserve">      Point(0, </w:t>
      </w:r>
      <w:proofErr w:type="spellStart"/>
      <w:r w:rsidRPr="00BF2A99">
        <w:rPr>
          <w:sz w:val="20"/>
          <w:lang w:val="ru-BY"/>
        </w:rPr>
        <w:t>Height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 xml:space="preserve">(((0 - </w:t>
      </w:r>
      <w:proofErr w:type="spellStart"/>
      <w:r w:rsidRPr="00BF2A99">
        <w:rPr>
          <w:sz w:val="20"/>
          <w:lang w:val="ru-BY"/>
        </w:rPr>
        <w:t>bounds.Bottom</w:t>
      </w:r>
      <w:proofErr w:type="spellEnd"/>
      <w:r w:rsidRPr="00BF2A99">
        <w:rPr>
          <w:sz w:val="20"/>
          <w:lang w:val="ru-BY"/>
        </w:rPr>
        <w:t xml:space="preserve">) * </w:t>
      </w:r>
      <w:proofErr w:type="spellStart"/>
      <w:r w:rsidRPr="00BF2A99">
        <w:rPr>
          <w:sz w:val="20"/>
          <w:lang w:val="ru-BY"/>
        </w:rPr>
        <w:t>cell.Y</w:t>
      </w:r>
      <w:proofErr w:type="spellEnd"/>
      <w:r w:rsidRPr="00BF2A99">
        <w:rPr>
          <w:sz w:val="20"/>
          <w:lang w:val="ru-BY"/>
        </w:rPr>
        <w:t>)));</w:t>
      </w:r>
    </w:p>
    <w:p w14:paraId="6FC458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Result.Canvas.LineTo</w:t>
      </w:r>
      <w:proofErr w:type="spellEnd"/>
      <w:r w:rsidRPr="00BF2A99">
        <w:rPr>
          <w:sz w:val="20"/>
          <w:lang w:val="ru-BY"/>
        </w:rPr>
        <w:t>(</w:t>
      </w:r>
      <w:proofErr w:type="spellStart"/>
      <w:r w:rsidRPr="00BF2A99">
        <w:rPr>
          <w:sz w:val="20"/>
          <w:lang w:val="ru-BY"/>
        </w:rPr>
        <w:t>self.Width</w:t>
      </w:r>
      <w:proofErr w:type="spellEnd"/>
      <w:r w:rsidRPr="00BF2A99">
        <w:rPr>
          <w:sz w:val="20"/>
          <w:lang w:val="ru-BY"/>
        </w:rPr>
        <w:t xml:space="preserve">, </w:t>
      </w:r>
      <w:proofErr w:type="spellStart"/>
      <w:r w:rsidRPr="00BF2A99">
        <w:rPr>
          <w:sz w:val="20"/>
          <w:lang w:val="ru-BY"/>
        </w:rPr>
        <w:t>Result.Canvas.PenPos.Y</w:t>
      </w:r>
      <w:proofErr w:type="spellEnd"/>
      <w:r w:rsidRPr="00BF2A99">
        <w:rPr>
          <w:sz w:val="20"/>
          <w:lang w:val="ru-BY"/>
        </w:rPr>
        <w:t>);</w:t>
      </w:r>
    </w:p>
    <w:p w14:paraId="5A7D57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59559C7" w14:textId="77777777" w:rsidR="00BF2A99" w:rsidRPr="00BF2A99" w:rsidRDefault="00BF2A99" w:rsidP="00BF2A99">
      <w:pPr>
        <w:ind w:firstLine="709"/>
        <w:rPr>
          <w:sz w:val="20"/>
          <w:lang w:val="ru-BY"/>
        </w:rPr>
      </w:pPr>
      <w:r w:rsidRPr="00BF2A99">
        <w:rPr>
          <w:sz w:val="20"/>
          <w:lang w:val="ru-BY"/>
        </w:rPr>
        <w:t xml:space="preserve">  // Y Line</w:t>
      </w:r>
    </w:p>
    <w:p w14:paraId="1DA1E3B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bounds.Left</w:t>
      </w:r>
      <w:proofErr w:type="spellEnd"/>
      <w:r w:rsidRPr="00BF2A99">
        <w:rPr>
          <w:sz w:val="20"/>
          <w:lang w:val="ru-BY"/>
        </w:rPr>
        <w:t xml:space="preserve"> * </w:t>
      </w:r>
      <w:proofErr w:type="spellStart"/>
      <w:r w:rsidRPr="00BF2A99">
        <w:rPr>
          <w:sz w:val="20"/>
          <w:lang w:val="ru-BY"/>
        </w:rPr>
        <w:t>bounds.right</w:t>
      </w:r>
      <w:proofErr w:type="spellEnd"/>
      <w:r w:rsidRPr="00BF2A99">
        <w:rPr>
          <w:sz w:val="20"/>
          <w:lang w:val="ru-BY"/>
        </w:rPr>
        <w:t xml:space="preserve"> &lt; 0 </w:t>
      </w:r>
      <w:proofErr w:type="spellStart"/>
      <w:r w:rsidRPr="00BF2A99">
        <w:rPr>
          <w:sz w:val="20"/>
          <w:lang w:val="ru-BY"/>
        </w:rPr>
        <w:t>then</w:t>
      </w:r>
      <w:proofErr w:type="spellEnd"/>
    </w:p>
    <w:p w14:paraId="66A899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6D22FB8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Result.Canvas.PenPos</w:t>
      </w:r>
      <w:proofErr w:type="spellEnd"/>
      <w:r w:rsidRPr="00BF2A99">
        <w:rPr>
          <w:sz w:val="20"/>
          <w:lang w:val="ru-BY"/>
        </w:rPr>
        <w:t xml:space="preserve"> := Point(</w:t>
      </w:r>
      <w:proofErr w:type="spellStart"/>
      <w:r w:rsidRPr="00BF2A99">
        <w:rPr>
          <w:sz w:val="20"/>
          <w:lang w:val="ru-BY"/>
        </w:rPr>
        <w:t>Round</w:t>
      </w:r>
      <w:proofErr w:type="spellEnd"/>
      <w:r w:rsidRPr="00BF2A99">
        <w:rPr>
          <w:sz w:val="20"/>
          <w:lang w:val="ru-BY"/>
        </w:rPr>
        <w:t xml:space="preserve">((0 - </w:t>
      </w:r>
      <w:proofErr w:type="spellStart"/>
      <w:r w:rsidRPr="00BF2A99">
        <w:rPr>
          <w:sz w:val="20"/>
          <w:lang w:val="ru-BY"/>
        </w:rPr>
        <w:t>bounds.Left</w:t>
      </w:r>
      <w:proofErr w:type="spellEnd"/>
      <w:r w:rsidRPr="00BF2A99">
        <w:rPr>
          <w:sz w:val="20"/>
          <w:lang w:val="ru-BY"/>
        </w:rPr>
        <w:t xml:space="preserve">) * </w:t>
      </w:r>
      <w:proofErr w:type="spellStart"/>
      <w:r w:rsidRPr="00BF2A99">
        <w:rPr>
          <w:sz w:val="20"/>
          <w:lang w:val="ru-BY"/>
        </w:rPr>
        <w:t>cell.X</w:t>
      </w:r>
      <w:proofErr w:type="spellEnd"/>
      <w:r w:rsidRPr="00BF2A99">
        <w:rPr>
          <w:sz w:val="20"/>
          <w:lang w:val="ru-BY"/>
        </w:rPr>
        <w:t>), 0);</w:t>
      </w:r>
    </w:p>
    <w:p w14:paraId="7218B19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Result.Canvas.LineTo</w:t>
      </w:r>
      <w:proofErr w:type="spellEnd"/>
      <w:r w:rsidRPr="00BF2A99">
        <w:rPr>
          <w:sz w:val="20"/>
          <w:lang w:val="ru-BY"/>
        </w:rPr>
        <w:t>(</w:t>
      </w:r>
      <w:proofErr w:type="spellStart"/>
      <w:r w:rsidRPr="00BF2A99">
        <w:rPr>
          <w:sz w:val="20"/>
          <w:lang w:val="ru-BY"/>
        </w:rPr>
        <w:t>Result.Canvas.PenPos.X</w:t>
      </w:r>
      <w:proofErr w:type="spellEnd"/>
      <w:r w:rsidRPr="00BF2A99">
        <w:rPr>
          <w:sz w:val="20"/>
          <w:lang w:val="ru-BY"/>
        </w:rPr>
        <w:t xml:space="preserve">, </w:t>
      </w:r>
      <w:proofErr w:type="spellStart"/>
      <w:r w:rsidRPr="00BF2A99">
        <w:rPr>
          <w:sz w:val="20"/>
          <w:lang w:val="ru-BY"/>
        </w:rPr>
        <w:t>self.Height</w:t>
      </w:r>
      <w:proofErr w:type="spellEnd"/>
      <w:r w:rsidRPr="00BF2A99">
        <w:rPr>
          <w:sz w:val="20"/>
          <w:lang w:val="ru-BY"/>
        </w:rPr>
        <w:t>);</w:t>
      </w:r>
    </w:p>
    <w:p w14:paraId="3861498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74E2333" w14:textId="77777777" w:rsidR="00BF2A99" w:rsidRPr="00BF2A99" w:rsidRDefault="00BF2A99" w:rsidP="00BF2A99">
      <w:pPr>
        <w:ind w:firstLine="709"/>
        <w:rPr>
          <w:sz w:val="20"/>
          <w:lang w:val="ru-BY"/>
        </w:rPr>
      </w:pPr>
    </w:p>
    <w:p w14:paraId="5BA911A0" w14:textId="77777777" w:rsidR="00BF2A99" w:rsidRPr="00BF2A99" w:rsidRDefault="00BF2A99" w:rsidP="00BF2A99">
      <w:pPr>
        <w:ind w:firstLine="709"/>
        <w:rPr>
          <w:sz w:val="20"/>
          <w:lang w:val="ru-BY"/>
        </w:rPr>
      </w:pPr>
      <w:r w:rsidRPr="00BF2A99">
        <w:rPr>
          <w:sz w:val="20"/>
          <w:lang w:val="ru-BY"/>
        </w:rPr>
        <w:t xml:space="preserve">  // </w:t>
      </w:r>
      <w:proofErr w:type="spellStart"/>
      <w:r w:rsidRPr="00BF2A99">
        <w:rPr>
          <w:sz w:val="20"/>
          <w:lang w:val="ru-BY"/>
        </w:rPr>
        <w:t>Dirs</w:t>
      </w:r>
      <w:proofErr w:type="spellEnd"/>
    </w:p>
    <w:p w14:paraId="00160683" w14:textId="77777777" w:rsidR="00BF2A99" w:rsidRPr="00BF2A99" w:rsidRDefault="00BF2A99" w:rsidP="00BF2A99">
      <w:pPr>
        <w:ind w:firstLine="709"/>
        <w:rPr>
          <w:sz w:val="20"/>
          <w:lang w:val="ru-BY"/>
        </w:rPr>
      </w:pPr>
      <w:r w:rsidRPr="00BF2A99">
        <w:rPr>
          <w:sz w:val="20"/>
          <w:lang w:val="ru-BY"/>
        </w:rPr>
        <w:t xml:space="preserve">  // </w:t>
      </w:r>
      <w:proofErr w:type="spellStart"/>
      <w:r w:rsidRPr="00BF2A99">
        <w:rPr>
          <w:sz w:val="20"/>
          <w:lang w:val="ru-BY"/>
        </w:rPr>
        <w:t>DrawDirR</w:t>
      </w:r>
      <w:proofErr w:type="spellEnd"/>
      <w:r w:rsidRPr="00BF2A99">
        <w:rPr>
          <w:sz w:val="20"/>
          <w:lang w:val="ru-BY"/>
        </w:rPr>
        <w:t>(</w:t>
      </w:r>
      <w:proofErr w:type="spellStart"/>
      <w:r w:rsidRPr="00BF2A99">
        <w:rPr>
          <w:sz w:val="20"/>
          <w:lang w:val="ru-BY"/>
        </w:rPr>
        <w:t>Result</w:t>
      </w:r>
      <w:proofErr w:type="spellEnd"/>
      <w:r w:rsidRPr="00BF2A99">
        <w:rPr>
          <w:sz w:val="20"/>
          <w:lang w:val="ru-BY"/>
        </w:rPr>
        <w:t>, Point(</w:t>
      </w:r>
      <w:proofErr w:type="spellStart"/>
      <w:r w:rsidRPr="00BF2A99">
        <w:rPr>
          <w:sz w:val="20"/>
          <w:lang w:val="ru-BY"/>
        </w:rPr>
        <w:t>Round</w:t>
      </w:r>
      <w:proofErr w:type="spellEnd"/>
      <w:r w:rsidRPr="00BF2A99">
        <w:rPr>
          <w:sz w:val="20"/>
          <w:lang w:val="ru-BY"/>
        </w:rPr>
        <w:t>(</w:t>
      </w:r>
      <w:proofErr w:type="spellStart"/>
      <w:r w:rsidRPr="00BF2A99">
        <w:rPr>
          <w:sz w:val="20"/>
          <w:lang w:val="ru-BY"/>
        </w:rPr>
        <w:t>Width</w:t>
      </w:r>
      <w:proofErr w:type="spellEnd"/>
      <w:r w:rsidRPr="00BF2A99">
        <w:rPr>
          <w:sz w:val="20"/>
          <w:lang w:val="ru-BY"/>
        </w:rPr>
        <w:t xml:space="preserve"> * 0.02), </w:t>
      </w:r>
      <w:proofErr w:type="spellStart"/>
      <w:r w:rsidRPr="00BF2A99">
        <w:rPr>
          <w:sz w:val="20"/>
          <w:lang w:val="ru-BY"/>
        </w:rPr>
        <w:t>Round</w:t>
      </w:r>
      <w:proofErr w:type="spellEnd"/>
      <w:r w:rsidRPr="00BF2A99">
        <w:rPr>
          <w:sz w:val="20"/>
          <w:lang w:val="ru-BY"/>
        </w:rPr>
        <w:t>(</w:t>
      </w:r>
      <w:proofErr w:type="spellStart"/>
      <w:r w:rsidRPr="00BF2A99">
        <w:rPr>
          <w:sz w:val="20"/>
          <w:lang w:val="ru-BY"/>
        </w:rPr>
        <w:t>Height</w:t>
      </w:r>
      <w:proofErr w:type="spellEnd"/>
      <w:r w:rsidRPr="00BF2A99">
        <w:rPr>
          <w:sz w:val="20"/>
          <w:lang w:val="ru-BY"/>
        </w:rPr>
        <w:t xml:space="preserve"> * 0.02)));</w:t>
      </w:r>
    </w:p>
    <w:p w14:paraId="68048BD4" w14:textId="77777777" w:rsidR="00BF2A99" w:rsidRPr="00BF2A99" w:rsidRDefault="00BF2A99" w:rsidP="00BF2A99">
      <w:pPr>
        <w:ind w:firstLine="709"/>
        <w:rPr>
          <w:sz w:val="20"/>
          <w:lang w:val="ru-BY"/>
        </w:rPr>
      </w:pPr>
      <w:r w:rsidRPr="00BF2A99">
        <w:rPr>
          <w:sz w:val="20"/>
          <w:lang w:val="ru-BY"/>
        </w:rPr>
        <w:t xml:space="preserve">  // </w:t>
      </w:r>
      <w:proofErr w:type="spellStart"/>
      <w:r w:rsidRPr="00BF2A99">
        <w:rPr>
          <w:sz w:val="20"/>
          <w:lang w:val="ru-BY"/>
        </w:rPr>
        <w:t>DrawDirU</w:t>
      </w:r>
      <w:proofErr w:type="spellEnd"/>
      <w:r w:rsidRPr="00BF2A99">
        <w:rPr>
          <w:sz w:val="20"/>
          <w:lang w:val="ru-BY"/>
        </w:rPr>
        <w:t>(</w:t>
      </w:r>
      <w:proofErr w:type="spellStart"/>
      <w:r w:rsidRPr="00BF2A99">
        <w:rPr>
          <w:sz w:val="20"/>
          <w:lang w:val="ru-BY"/>
        </w:rPr>
        <w:t>Result</w:t>
      </w:r>
      <w:proofErr w:type="spellEnd"/>
      <w:r w:rsidRPr="00BF2A99">
        <w:rPr>
          <w:sz w:val="20"/>
          <w:lang w:val="ru-BY"/>
        </w:rPr>
        <w:t>, Point(</w:t>
      </w:r>
      <w:proofErr w:type="spellStart"/>
      <w:r w:rsidRPr="00BF2A99">
        <w:rPr>
          <w:sz w:val="20"/>
          <w:lang w:val="ru-BY"/>
        </w:rPr>
        <w:t>Round</w:t>
      </w:r>
      <w:proofErr w:type="spellEnd"/>
      <w:r w:rsidRPr="00BF2A99">
        <w:rPr>
          <w:sz w:val="20"/>
          <w:lang w:val="ru-BY"/>
        </w:rPr>
        <w:t>(</w:t>
      </w:r>
      <w:proofErr w:type="spellStart"/>
      <w:r w:rsidRPr="00BF2A99">
        <w:rPr>
          <w:sz w:val="20"/>
          <w:lang w:val="ru-BY"/>
        </w:rPr>
        <w:t>Width</w:t>
      </w:r>
      <w:proofErr w:type="spellEnd"/>
      <w:r w:rsidRPr="00BF2A99">
        <w:rPr>
          <w:sz w:val="20"/>
          <w:lang w:val="ru-BY"/>
        </w:rPr>
        <w:t xml:space="preserve"> * 0.02), </w:t>
      </w:r>
      <w:proofErr w:type="spellStart"/>
      <w:r w:rsidRPr="00BF2A99">
        <w:rPr>
          <w:sz w:val="20"/>
          <w:lang w:val="ru-BY"/>
        </w:rPr>
        <w:t>Round</w:t>
      </w:r>
      <w:proofErr w:type="spellEnd"/>
      <w:r w:rsidRPr="00BF2A99">
        <w:rPr>
          <w:sz w:val="20"/>
          <w:lang w:val="ru-BY"/>
        </w:rPr>
        <w:t>(</w:t>
      </w:r>
      <w:proofErr w:type="spellStart"/>
      <w:r w:rsidRPr="00BF2A99">
        <w:rPr>
          <w:sz w:val="20"/>
          <w:lang w:val="ru-BY"/>
        </w:rPr>
        <w:t>Height</w:t>
      </w:r>
      <w:proofErr w:type="spellEnd"/>
      <w:r w:rsidRPr="00BF2A99">
        <w:rPr>
          <w:sz w:val="20"/>
          <w:lang w:val="ru-BY"/>
        </w:rPr>
        <w:t xml:space="preserve"> * 0.02)));</w:t>
      </w:r>
    </w:p>
    <w:p w14:paraId="117545B9" w14:textId="77777777" w:rsidR="00BF2A99" w:rsidRPr="00BF2A99" w:rsidRDefault="00BF2A99" w:rsidP="00BF2A99">
      <w:pPr>
        <w:ind w:firstLine="709"/>
        <w:rPr>
          <w:sz w:val="20"/>
          <w:lang w:val="ru-BY"/>
        </w:rPr>
      </w:pPr>
    </w:p>
    <w:p w14:paraId="5B00751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Result.Canvas.Pen.Width</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800);</w:t>
      </w:r>
    </w:p>
    <w:p w14:paraId="3B97E31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Result.Canvas.Pen.Color</w:t>
      </w:r>
      <w:proofErr w:type="spellEnd"/>
      <w:r w:rsidRPr="00BF2A99">
        <w:rPr>
          <w:sz w:val="20"/>
          <w:lang w:val="ru-BY"/>
        </w:rPr>
        <w:t xml:space="preserve"> := </w:t>
      </w:r>
      <w:proofErr w:type="spellStart"/>
      <w:r w:rsidRPr="00BF2A99">
        <w:rPr>
          <w:sz w:val="20"/>
          <w:lang w:val="ru-BY"/>
        </w:rPr>
        <w:t>clGray</w:t>
      </w:r>
      <w:proofErr w:type="spellEnd"/>
      <w:r w:rsidRPr="00BF2A99">
        <w:rPr>
          <w:sz w:val="20"/>
          <w:lang w:val="ru-BY"/>
        </w:rPr>
        <w:t>;</w:t>
      </w:r>
    </w:p>
    <w:p w14:paraId="4CF0DC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4F5560B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double</w:t>
      </w:r>
      <w:proofErr w:type="spellEnd"/>
      <w:r w:rsidRPr="00BF2A99">
        <w:rPr>
          <w:sz w:val="20"/>
          <w:lang w:val="ru-BY"/>
        </w:rPr>
        <w:t>;</w:t>
      </w:r>
    </w:p>
    <w:p w14:paraId="196B9423" w14:textId="77777777" w:rsidR="00BF2A99" w:rsidRPr="00BF2A99" w:rsidRDefault="00BF2A99" w:rsidP="00BF2A99">
      <w:pPr>
        <w:ind w:firstLine="709"/>
        <w:rPr>
          <w:sz w:val="20"/>
          <w:lang w:val="ru-BY"/>
        </w:rPr>
      </w:pPr>
    </w:p>
    <w:p w14:paraId="4F1EC5C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6A962C9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tempInt2: </w:t>
      </w:r>
      <w:proofErr w:type="spellStart"/>
      <w:r w:rsidRPr="00BF2A99">
        <w:rPr>
          <w:sz w:val="20"/>
          <w:lang w:val="ru-BY"/>
        </w:rPr>
        <w:t>Integer</w:t>
      </w:r>
      <w:proofErr w:type="spellEnd"/>
      <w:r w:rsidRPr="00BF2A99">
        <w:rPr>
          <w:sz w:val="20"/>
          <w:lang w:val="ru-BY"/>
        </w:rPr>
        <w:t>;</w:t>
      </w:r>
    </w:p>
    <w:p w14:paraId="1E38CF9B" w14:textId="77777777" w:rsidR="00BF2A99" w:rsidRPr="00BF2A99" w:rsidRDefault="00BF2A99" w:rsidP="00BF2A99">
      <w:pPr>
        <w:ind w:firstLine="709"/>
        <w:rPr>
          <w:sz w:val="20"/>
          <w:lang w:val="ru-BY"/>
        </w:rPr>
      </w:pPr>
    </w:p>
    <w:p w14:paraId="04813CB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6D03C0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bounds.Left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43FAF8E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0E2BC35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3FF07E2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08253AF9" w14:textId="77777777" w:rsidR="00BF2A99" w:rsidRPr="00BF2A99" w:rsidRDefault="00BF2A99" w:rsidP="00BF2A99">
      <w:pPr>
        <w:ind w:firstLine="709"/>
        <w:rPr>
          <w:sz w:val="20"/>
          <w:lang w:val="ru-BY"/>
        </w:rPr>
      </w:pPr>
    </w:p>
    <w:p w14:paraId="175425E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r w:rsidRPr="00BF2A99">
        <w:rPr>
          <w:sz w:val="20"/>
          <w:lang w:val="ru-BY"/>
        </w:rPr>
        <w:t>bounds.right</w:t>
      </w:r>
      <w:proofErr w:type="spellEnd"/>
      <w:r w:rsidRPr="00BF2A99">
        <w:rPr>
          <w:sz w:val="20"/>
          <w:lang w:val="ru-BY"/>
        </w:rPr>
        <w:t xml:space="preserve"> </w:t>
      </w:r>
      <w:proofErr w:type="spellStart"/>
      <w:r w:rsidRPr="00BF2A99">
        <w:rPr>
          <w:sz w:val="20"/>
          <w:lang w:val="ru-BY"/>
        </w:rPr>
        <w:t>do</w:t>
      </w:r>
      <w:proofErr w:type="spellEnd"/>
    </w:p>
    <w:p w14:paraId="123E87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3F2533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bounds.Left</w:t>
      </w:r>
      <w:proofErr w:type="spellEnd"/>
      <w:r w:rsidRPr="00BF2A99">
        <w:rPr>
          <w:sz w:val="20"/>
          <w:lang w:val="ru-BY"/>
        </w:rPr>
        <w:t xml:space="preserve">) * </w:t>
      </w:r>
      <w:proofErr w:type="spellStart"/>
      <w:r w:rsidRPr="00BF2A99">
        <w:rPr>
          <w:sz w:val="20"/>
          <w:lang w:val="ru-BY"/>
        </w:rPr>
        <w:t>cell.X</w:t>
      </w:r>
      <w:proofErr w:type="spellEnd"/>
      <w:r w:rsidRPr="00BF2A99">
        <w:rPr>
          <w:sz w:val="20"/>
          <w:lang w:val="ru-BY"/>
        </w:rPr>
        <w:t>);</w:t>
      </w:r>
    </w:p>
    <w:p w14:paraId="02701C7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Result.Canvas.MoveTo</w:t>
      </w:r>
      <w:proofErr w:type="spellEnd"/>
      <w:r w:rsidRPr="00BF2A99">
        <w:rPr>
          <w:sz w:val="20"/>
          <w:lang w:val="ru-BY"/>
        </w:rPr>
        <w:t>(</w:t>
      </w:r>
      <w:proofErr w:type="spellStart"/>
      <w:r w:rsidRPr="00BF2A99">
        <w:rPr>
          <w:sz w:val="20"/>
          <w:lang w:val="ru-BY"/>
        </w:rPr>
        <w:t>tempInt</w:t>
      </w:r>
      <w:proofErr w:type="spellEnd"/>
      <w:r w:rsidRPr="00BF2A99">
        <w:rPr>
          <w:sz w:val="20"/>
          <w:lang w:val="ru-BY"/>
        </w:rPr>
        <w:t>, 0);</w:t>
      </w:r>
    </w:p>
    <w:p w14:paraId="220091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Result.Canvas.LineTo</w:t>
      </w:r>
      <w:proofErr w:type="spellEnd"/>
      <w:r w:rsidRPr="00BF2A99">
        <w:rPr>
          <w:sz w:val="20"/>
          <w:lang w:val="ru-BY"/>
        </w:rPr>
        <w:t>(</w:t>
      </w:r>
      <w:proofErr w:type="spellStart"/>
      <w:r w:rsidRPr="00BF2A99">
        <w:rPr>
          <w:sz w:val="20"/>
          <w:lang w:val="ru-BY"/>
        </w:rPr>
        <w:t>tempInt</w:t>
      </w:r>
      <w:proofErr w:type="spellEnd"/>
      <w:r w:rsidRPr="00BF2A99">
        <w:rPr>
          <w:sz w:val="20"/>
          <w:lang w:val="ru-BY"/>
        </w:rPr>
        <w:t xml:space="preserve">, </w:t>
      </w:r>
      <w:proofErr w:type="spellStart"/>
      <w:r w:rsidRPr="00BF2A99">
        <w:rPr>
          <w:sz w:val="20"/>
          <w:lang w:val="ru-BY"/>
        </w:rPr>
        <w:t>Height</w:t>
      </w:r>
      <w:proofErr w:type="spellEnd"/>
      <w:r w:rsidRPr="00BF2A99">
        <w:rPr>
          <w:sz w:val="20"/>
          <w:lang w:val="ru-BY"/>
        </w:rPr>
        <w:t>);</w:t>
      </w:r>
    </w:p>
    <w:p w14:paraId="0AD772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&gt; 0.01)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&lt; 1) </w:t>
      </w:r>
      <w:proofErr w:type="spellStart"/>
      <w:r w:rsidRPr="00BF2A99">
        <w:rPr>
          <w:sz w:val="20"/>
          <w:lang w:val="ru-BY"/>
        </w:rPr>
        <w:t>then</w:t>
      </w:r>
      <w:proofErr w:type="spellEnd"/>
    </w:p>
    <w:p w14:paraId="064A547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Result.Canvas.TextOut</w:t>
      </w:r>
      <w:proofErr w:type="spellEnd"/>
      <w:r w:rsidRPr="00BF2A99">
        <w:rPr>
          <w:sz w:val="20"/>
          <w:lang w:val="ru-BY"/>
        </w:rPr>
        <w:t>(</w:t>
      </w:r>
      <w:proofErr w:type="spellStart"/>
      <w:r w:rsidRPr="00BF2A99">
        <w:rPr>
          <w:sz w:val="20"/>
          <w:lang w:val="ru-BY"/>
        </w:rPr>
        <w:t>tempInt</w:t>
      </w:r>
      <w:proofErr w:type="spellEnd"/>
      <w:r w:rsidRPr="00BF2A99">
        <w:rPr>
          <w:sz w:val="20"/>
          <w:lang w:val="ru-BY"/>
        </w:rPr>
        <w:t xml:space="preserve"> - 30, </w:t>
      </w:r>
      <w:proofErr w:type="spellStart"/>
      <w:r w:rsidRPr="00BF2A99">
        <w:rPr>
          <w:sz w:val="20"/>
          <w:lang w:val="ru-BY"/>
        </w:rPr>
        <w:t>Height</w:t>
      </w:r>
      <w:proofErr w:type="spellEnd"/>
      <w:r w:rsidRPr="00BF2A99">
        <w:rPr>
          <w:sz w:val="20"/>
          <w:lang w:val="ru-BY"/>
        </w:rPr>
        <w:t xml:space="preserve"> - 20,</w:t>
      </w:r>
    </w:p>
    <w:p w14:paraId="6C9813E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214167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&gt;=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&lt; 100) </w:t>
      </w:r>
      <w:proofErr w:type="spellStart"/>
      <w:r w:rsidRPr="00BF2A99">
        <w:rPr>
          <w:sz w:val="20"/>
          <w:lang w:val="ru-BY"/>
        </w:rPr>
        <w:t>then</w:t>
      </w:r>
      <w:proofErr w:type="spellEnd"/>
    </w:p>
    <w:p w14:paraId="651D41F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Result.Canvas.TextOut</w:t>
      </w:r>
      <w:proofErr w:type="spellEnd"/>
      <w:r w:rsidRPr="00BF2A99">
        <w:rPr>
          <w:sz w:val="20"/>
          <w:lang w:val="ru-BY"/>
        </w:rPr>
        <w:t>(</w:t>
      </w:r>
      <w:proofErr w:type="spellStart"/>
      <w:r w:rsidRPr="00BF2A99">
        <w:rPr>
          <w:sz w:val="20"/>
          <w:lang w:val="ru-BY"/>
        </w:rPr>
        <w:t>tempInt</w:t>
      </w:r>
      <w:proofErr w:type="spellEnd"/>
      <w:r w:rsidRPr="00BF2A99">
        <w:rPr>
          <w:sz w:val="20"/>
          <w:lang w:val="ru-BY"/>
        </w:rPr>
        <w:t xml:space="preserve"> - 15, </w:t>
      </w:r>
      <w:proofErr w:type="spellStart"/>
      <w:r w:rsidRPr="00BF2A99">
        <w:rPr>
          <w:sz w:val="20"/>
          <w:lang w:val="ru-BY"/>
        </w:rPr>
        <w:t>Height</w:t>
      </w:r>
      <w:proofErr w:type="spellEnd"/>
      <w:r w:rsidRPr="00BF2A99">
        <w:rPr>
          <w:sz w:val="20"/>
          <w:lang w:val="ru-BY"/>
        </w:rPr>
        <w:t xml:space="preserve"> - 20,</w:t>
      </w:r>
    </w:p>
    <w:p w14:paraId="2E785B5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5A545AA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126171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5D510BE6" w14:textId="77777777" w:rsidR="00BF2A99" w:rsidRPr="00BF2A99" w:rsidRDefault="00BF2A99" w:rsidP="00BF2A99">
      <w:pPr>
        <w:ind w:firstLine="709"/>
        <w:rPr>
          <w:sz w:val="20"/>
          <w:lang w:val="ru-BY"/>
        </w:rPr>
      </w:pPr>
    </w:p>
    <w:p w14:paraId="09424D1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4F948A0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Result.Canvas.TextOut</w:t>
      </w:r>
      <w:proofErr w:type="spellEnd"/>
      <w:r w:rsidRPr="00BF2A99">
        <w:rPr>
          <w:sz w:val="20"/>
          <w:lang w:val="ru-BY"/>
        </w:rPr>
        <w:t>(</w:t>
      </w:r>
      <w:proofErr w:type="spellStart"/>
      <w:r w:rsidRPr="00BF2A99">
        <w:rPr>
          <w:sz w:val="20"/>
          <w:lang w:val="ru-BY"/>
        </w:rPr>
        <w:t>tempInt</w:t>
      </w:r>
      <w:proofErr w:type="spellEnd"/>
      <w:r w:rsidRPr="00BF2A99">
        <w:rPr>
          <w:sz w:val="20"/>
          <w:lang w:val="ru-BY"/>
        </w:rPr>
        <w:t xml:space="preserve"> - 44, </w:t>
      </w:r>
      <w:proofErr w:type="spellStart"/>
      <w:r w:rsidRPr="00BF2A99">
        <w:rPr>
          <w:sz w:val="20"/>
          <w:lang w:val="ru-BY"/>
        </w:rPr>
        <w:t>Height</w:t>
      </w:r>
      <w:proofErr w:type="spellEnd"/>
      <w:r w:rsidRPr="00BF2A99">
        <w:rPr>
          <w:sz w:val="20"/>
          <w:lang w:val="ru-BY"/>
        </w:rPr>
        <w:t xml:space="preserve"> - 15,</w:t>
      </w:r>
    </w:p>
    <w:p w14:paraId="108109F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xml:space="preserve">, 4, 2) + 'E' + </w:t>
      </w:r>
      <w:proofErr w:type="spellStart"/>
      <w:r w:rsidRPr="00BF2A99">
        <w:rPr>
          <w:sz w:val="20"/>
          <w:lang w:val="ru-BY"/>
        </w:rPr>
        <w:t>IntToStr</w:t>
      </w:r>
      <w:proofErr w:type="spellEnd"/>
      <w:r w:rsidRPr="00BF2A99">
        <w:rPr>
          <w:sz w:val="20"/>
          <w:lang w:val="ru-BY"/>
        </w:rPr>
        <w:t>(</w:t>
      </w:r>
      <w:proofErr w:type="spellStart"/>
      <w:r w:rsidRPr="00BF2A99">
        <w:rPr>
          <w:sz w:val="20"/>
          <w:lang w:val="ru-BY"/>
        </w:rPr>
        <w:t>Exponent</w:t>
      </w:r>
      <w:proofErr w:type="spellEnd"/>
      <w:r w:rsidRPr="00BF2A99">
        <w:rPr>
          <w:sz w:val="20"/>
          <w:lang w:val="ru-BY"/>
        </w:rPr>
        <w:t>))</w:t>
      </w:r>
    </w:p>
    <w:p w14:paraId="4168ECA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714B8FEB" w14:textId="77777777" w:rsidR="00BF2A99" w:rsidRPr="00BF2A99" w:rsidRDefault="00BF2A99" w:rsidP="00BF2A99">
      <w:pPr>
        <w:ind w:firstLine="709"/>
        <w:rPr>
          <w:sz w:val="20"/>
          <w:lang w:val="ru-BY"/>
        </w:rPr>
      </w:pPr>
    </w:p>
    <w:p w14:paraId="7ADD0E9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0D86EB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0C03F7E5" w14:textId="77777777" w:rsidR="00BF2A99" w:rsidRPr="00BF2A99" w:rsidRDefault="00BF2A99" w:rsidP="00BF2A99">
      <w:pPr>
        <w:ind w:firstLine="709"/>
        <w:rPr>
          <w:sz w:val="20"/>
          <w:lang w:val="ru-BY"/>
        </w:rPr>
      </w:pPr>
    </w:p>
    <w:p w14:paraId="0F49C07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cellG.Y</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1B6A735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bounds.Bottom</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5DD8D5EE"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294042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Math.Floor</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mantisa</w:t>
      </w:r>
      <w:proofErr w:type="spellEnd"/>
      <w:r w:rsidRPr="00BF2A99">
        <w:rPr>
          <w:sz w:val="20"/>
          <w:lang w:val="ru-BY"/>
        </w:rPr>
        <w:t>);</w:t>
      </w:r>
    </w:p>
    <w:p w14:paraId="6370D75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Math.Power</w:t>
      </w:r>
      <w:proofErr w:type="spellEnd"/>
      <w:r w:rsidRPr="00BF2A99">
        <w:rPr>
          <w:sz w:val="20"/>
          <w:lang w:val="ru-BY"/>
        </w:rPr>
        <w:t xml:space="preserve">(10, </w:t>
      </w:r>
      <w:proofErr w:type="spellStart"/>
      <w:r w:rsidRPr="00BF2A99">
        <w:rPr>
          <w:sz w:val="20"/>
          <w:lang w:val="ru-BY"/>
        </w:rPr>
        <w:t>Exponent</w:t>
      </w:r>
      <w:proofErr w:type="spellEnd"/>
      <w:r w:rsidRPr="00BF2A99">
        <w:rPr>
          <w:sz w:val="20"/>
          <w:lang w:val="ru-BY"/>
        </w:rPr>
        <w:t>);</w:t>
      </w:r>
    </w:p>
    <w:p w14:paraId="7B02DA48" w14:textId="77777777" w:rsidR="00BF2A99" w:rsidRPr="00BF2A99" w:rsidRDefault="00BF2A99" w:rsidP="00BF2A99">
      <w:pPr>
        <w:ind w:firstLine="709"/>
        <w:rPr>
          <w:sz w:val="20"/>
          <w:lang w:val="ru-BY"/>
        </w:rPr>
      </w:pPr>
    </w:p>
    <w:p w14:paraId="377CF1A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w:t>
      </w:r>
      <w:proofErr w:type="spellStart"/>
      <w:r w:rsidRPr="00BF2A99">
        <w:rPr>
          <w:sz w:val="20"/>
          <w:lang w:val="ru-BY"/>
        </w:rPr>
        <w:t>temp</w:t>
      </w:r>
      <w:proofErr w:type="spellEnd"/>
      <w:r w:rsidRPr="00BF2A99">
        <w:rPr>
          <w:sz w:val="20"/>
          <w:lang w:val="ru-BY"/>
        </w:rPr>
        <w:t xml:space="preserve"> &lt;= </w:t>
      </w:r>
      <w:proofErr w:type="spellStart"/>
      <w:r w:rsidRPr="00BF2A99">
        <w:rPr>
          <w:sz w:val="20"/>
          <w:lang w:val="ru-BY"/>
        </w:rPr>
        <w:t>bounds.Top</w:t>
      </w:r>
      <w:proofErr w:type="spellEnd"/>
      <w:r w:rsidRPr="00BF2A99">
        <w:rPr>
          <w:sz w:val="20"/>
          <w:lang w:val="ru-BY"/>
        </w:rPr>
        <w:t xml:space="preserve"> </w:t>
      </w:r>
      <w:proofErr w:type="spellStart"/>
      <w:r w:rsidRPr="00BF2A99">
        <w:rPr>
          <w:sz w:val="20"/>
          <w:lang w:val="ru-BY"/>
        </w:rPr>
        <w:t>do</w:t>
      </w:r>
      <w:proofErr w:type="spellEnd"/>
    </w:p>
    <w:p w14:paraId="4F4F199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89576B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tempInt</w:t>
      </w:r>
      <w:proofErr w:type="spellEnd"/>
      <w:r w:rsidRPr="00BF2A99">
        <w:rPr>
          <w:sz w:val="20"/>
          <w:lang w:val="ru-BY"/>
        </w:rPr>
        <w:t xml:space="preserve"> := </w:t>
      </w:r>
      <w:proofErr w:type="spellStart"/>
      <w:r w:rsidRPr="00BF2A99">
        <w:rPr>
          <w:sz w:val="20"/>
          <w:lang w:val="ru-BY"/>
        </w:rPr>
        <w:t>Height</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bounds.Bottom</w:t>
      </w:r>
      <w:proofErr w:type="spellEnd"/>
      <w:r w:rsidRPr="00BF2A99">
        <w:rPr>
          <w:sz w:val="20"/>
          <w:lang w:val="ru-BY"/>
        </w:rPr>
        <w:t xml:space="preserve">) * </w:t>
      </w:r>
      <w:proofErr w:type="spellStart"/>
      <w:r w:rsidRPr="00BF2A99">
        <w:rPr>
          <w:sz w:val="20"/>
          <w:lang w:val="ru-BY"/>
        </w:rPr>
        <w:t>cell.Y</w:t>
      </w:r>
      <w:proofErr w:type="spellEnd"/>
      <w:r w:rsidRPr="00BF2A99">
        <w:rPr>
          <w:sz w:val="20"/>
          <w:lang w:val="ru-BY"/>
        </w:rPr>
        <w:t>);</w:t>
      </w:r>
    </w:p>
    <w:p w14:paraId="08F93C6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Result.Canvas.MoveTo</w:t>
      </w:r>
      <w:proofErr w:type="spellEnd"/>
      <w:r w:rsidRPr="00BF2A99">
        <w:rPr>
          <w:sz w:val="20"/>
          <w:lang w:val="ru-BY"/>
        </w:rPr>
        <w:t xml:space="preserve">(0, </w:t>
      </w:r>
      <w:proofErr w:type="spellStart"/>
      <w:r w:rsidRPr="00BF2A99">
        <w:rPr>
          <w:sz w:val="20"/>
          <w:lang w:val="ru-BY"/>
        </w:rPr>
        <w:t>tempInt</w:t>
      </w:r>
      <w:proofErr w:type="spellEnd"/>
      <w:r w:rsidRPr="00BF2A99">
        <w:rPr>
          <w:sz w:val="20"/>
          <w:lang w:val="ru-BY"/>
        </w:rPr>
        <w:t>);</w:t>
      </w:r>
    </w:p>
    <w:p w14:paraId="5C8F0C0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Result.Canvas.LineTo</w:t>
      </w:r>
      <w:proofErr w:type="spellEnd"/>
      <w:r w:rsidRPr="00BF2A99">
        <w:rPr>
          <w:sz w:val="20"/>
          <w:lang w:val="ru-BY"/>
        </w:rPr>
        <w:t>(</w:t>
      </w:r>
      <w:proofErr w:type="spellStart"/>
      <w:r w:rsidRPr="00BF2A99">
        <w:rPr>
          <w:sz w:val="20"/>
          <w:lang w:val="ru-BY"/>
        </w:rPr>
        <w:t>Width</w:t>
      </w:r>
      <w:proofErr w:type="spellEnd"/>
      <w:r w:rsidRPr="00BF2A99">
        <w:rPr>
          <w:sz w:val="20"/>
          <w:lang w:val="ru-BY"/>
        </w:rPr>
        <w:t xml:space="preserve">, </w:t>
      </w:r>
      <w:proofErr w:type="spellStart"/>
      <w:r w:rsidRPr="00BF2A99">
        <w:rPr>
          <w:sz w:val="20"/>
          <w:lang w:val="ru-BY"/>
        </w:rPr>
        <w:t>tempInt</w:t>
      </w:r>
      <w:proofErr w:type="spellEnd"/>
      <w:r w:rsidRPr="00BF2A99">
        <w:rPr>
          <w:sz w:val="20"/>
          <w:lang w:val="ru-BY"/>
        </w:rPr>
        <w:t>);</w:t>
      </w:r>
    </w:p>
    <w:p w14:paraId="76CDC68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val</w:t>
      </w:r>
      <w:proofErr w:type="spellEnd"/>
      <w:r w:rsidRPr="00BF2A99">
        <w:rPr>
          <w:sz w:val="20"/>
          <w:lang w:val="ru-BY"/>
        </w:rPr>
        <w:t xml:space="preserve"> := (</w:t>
      </w:r>
      <w:proofErr w:type="spellStart"/>
      <w:r w:rsidRPr="00BF2A99">
        <w:rPr>
          <w:sz w:val="20"/>
          <w:lang w:val="ru-BY"/>
        </w:rPr>
        <w:t>temp</w:t>
      </w:r>
      <w:proofErr w:type="spellEnd"/>
      <w:r w:rsidRPr="00BF2A99">
        <w:rPr>
          <w:sz w:val="20"/>
          <w:lang w:val="ru-BY"/>
        </w:rPr>
        <w:t>);</w:t>
      </w:r>
    </w:p>
    <w:p w14:paraId="4F47172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&gt; 0.01)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&lt; 1) </w:t>
      </w:r>
      <w:proofErr w:type="spellStart"/>
      <w:r w:rsidRPr="00BF2A99">
        <w:rPr>
          <w:sz w:val="20"/>
          <w:lang w:val="ru-BY"/>
        </w:rPr>
        <w:t>then</w:t>
      </w:r>
      <w:proofErr w:type="spellEnd"/>
    </w:p>
    <w:p w14:paraId="754FAD19"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Result.Canvas.TextOut</w:t>
      </w:r>
      <w:proofErr w:type="spell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2))</w:t>
      </w:r>
    </w:p>
    <w:p w14:paraId="0CB07CF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&gt;= 1) </w:t>
      </w:r>
      <w:proofErr w:type="spellStart"/>
      <w:r w:rsidRPr="00BF2A99">
        <w:rPr>
          <w:sz w:val="20"/>
          <w:lang w:val="ru-BY"/>
        </w:rPr>
        <w:t>and</w:t>
      </w:r>
      <w:proofErr w:type="spellEnd"/>
      <w:r w:rsidRPr="00BF2A99">
        <w:rPr>
          <w:sz w:val="20"/>
          <w:lang w:val="ru-BY"/>
        </w:rPr>
        <w:t xml:space="preserve"> (</w:t>
      </w:r>
      <w:proofErr w:type="spellStart"/>
      <w:r w:rsidRPr="00BF2A99">
        <w:rPr>
          <w:sz w:val="20"/>
          <w:lang w:val="ru-BY"/>
        </w:rPr>
        <w:t>Abs</w:t>
      </w:r>
      <w:proofErr w:type="spellEnd"/>
      <w:r w:rsidRPr="00BF2A99">
        <w:rPr>
          <w:sz w:val="20"/>
          <w:lang w:val="ru-BY"/>
        </w:rPr>
        <w:t>(</w:t>
      </w:r>
      <w:proofErr w:type="spellStart"/>
      <w:r w:rsidRPr="00BF2A99">
        <w:rPr>
          <w:sz w:val="20"/>
          <w:lang w:val="ru-BY"/>
        </w:rPr>
        <w:t>cellG.X</w:t>
      </w:r>
      <w:proofErr w:type="spellEnd"/>
      <w:r w:rsidRPr="00BF2A99">
        <w:rPr>
          <w:sz w:val="20"/>
          <w:lang w:val="ru-BY"/>
        </w:rPr>
        <w:t xml:space="preserve">) &lt; 100) </w:t>
      </w:r>
      <w:proofErr w:type="spellStart"/>
      <w:r w:rsidRPr="00BF2A99">
        <w:rPr>
          <w:sz w:val="20"/>
          <w:lang w:val="ru-BY"/>
        </w:rPr>
        <w:t>then</w:t>
      </w:r>
      <w:proofErr w:type="spellEnd"/>
    </w:p>
    <w:p w14:paraId="69B5C9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Result.Canvas.TextOut</w:t>
      </w:r>
      <w:proofErr w:type="spell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- 15,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15, 0))</w:t>
      </w:r>
    </w:p>
    <w:p w14:paraId="7E01C8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582B6C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AB9018" w14:textId="77777777" w:rsidR="00BF2A99" w:rsidRPr="00BF2A99" w:rsidRDefault="00BF2A99" w:rsidP="00BF2A99">
      <w:pPr>
        <w:ind w:firstLine="709"/>
        <w:rPr>
          <w:sz w:val="20"/>
          <w:lang w:val="ru-BY"/>
        </w:rPr>
      </w:pPr>
    </w:p>
    <w:p w14:paraId="2AC3B65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GetScientificNotation</w:t>
      </w:r>
      <w:proofErr w:type="spellEnd"/>
      <w:r w:rsidRPr="00BF2A99">
        <w:rPr>
          <w:sz w:val="20"/>
          <w:lang w:val="ru-BY"/>
        </w:rPr>
        <w:t>(</w:t>
      </w:r>
      <w:proofErr w:type="spellStart"/>
      <w:r w:rsidRPr="00BF2A99">
        <w:rPr>
          <w:sz w:val="20"/>
          <w:lang w:val="ru-BY"/>
        </w:rPr>
        <w:t>val</w:t>
      </w:r>
      <w:proofErr w:type="spellEnd"/>
      <w:r w:rsidRPr="00BF2A99">
        <w:rPr>
          <w:sz w:val="20"/>
          <w:lang w:val="ru-BY"/>
        </w:rPr>
        <w:t xml:space="preserve">, </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Exponent</w:t>
      </w:r>
      <w:proofErr w:type="spellEnd"/>
      <w:r w:rsidRPr="00BF2A99">
        <w:rPr>
          <w:sz w:val="20"/>
          <w:lang w:val="ru-BY"/>
        </w:rPr>
        <w:t>);</w:t>
      </w:r>
    </w:p>
    <w:p w14:paraId="31372EB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Result.Canvas.TextOut</w:t>
      </w:r>
      <w:proofErr w:type="spellEnd"/>
      <w:r w:rsidRPr="00BF2A99">
        <w:rPr>
          <w:sz w:val="20"/>
          <w:lang w:val="ru-BY"/>
        </w:rPr>
        <w:t xml:space="preserve">(0, </w:t>
      </w:r>
      <w:proofErr w:type="spellStart"/>
      <w:r w:rsidRPr="00BF2A99">
        <w:rPr>
          <w:sz w:val="20"/>
          <w:lang w:val="ru-BY"/>
        </w:rPr>
        <w:t>tempInt</w:t>
      </w:r>
      <w:proofErr w:type="spellEnd"/>
      <w:r w:rsidRPr="00BF2A99">
        <w:rPr>
          <w:sz w:val="20"/>
          <w:lang w:val="ru-BY"/>
        </w:rPr>
        <w:t xml:space="preserve"> - 10, </w:t>
      </w:r>
      <w:proofErr w:type="spellStart"/>
      <w:r w:rsidRPr="00BF2A99">
        <w:rPr>
          <w:sz w:val="20"/>
          <w:lang w:val="ru-BY"/>
        </w:rPr>
        <w:t>FloatToStrF</w:t>
      </w:r>
      <w:proofErr w:type="spellEnd"/>
      <w:r w:rsidRPr="00BF2A99">
        <w:rPr>
          <w:sz w:val="20"/>
          <w:lang w:val="ru-BY"/>
        </w:rPr>
        <w:t>(</w:t>
      </w:r>
      <w:proofErr w:type="spellStart"/>
      <w:r w:rsidRPr="00BF2A99">
        <w:rPr>
          <w:sz w:val="20"/>
          <w:lang w:val="ru-BY"/>
        </w:rPr>
        <w:t>mantisa</w:t>
      </w:r>
      <w:proofErr w:type="spellEnd"/>
      <w:r w:rsidRPr="00BF2A99">
        <w:rPr>
          <w:sz w:val="20"/>
          <w:lang w:val="ru-BY"/>
        </w:rPr>
        <w:t xml:space="preserve">, </w:t>
      </w:r>
      <w:proofErr w:type="spellStart"/>
      <w:r w:rsidRPr="00BF2A99">
        <w:rPr>
          <w:sz w:val="20"/>
          <w:lang w:val="ru-BY"/>
        </w:rPr>
        <w:t>ffFixed</w:t>
      </w:r>
      <w:proofErr w:type="spellEnd"/>
      <w:r w:rsidRPr="00BF2A99">
        <w:rPr>
          <w:sz w:val="20"/>
          <w:lang w:val="ru-BY"/>
        </w:rPr>
        <w:t>, 4, 2)</w:t>
      </w:r>
    </w:p>
    <w:p w14:paraId="2D0775F9" w14:textId="77777777" w:rsidR="00BF2A99" w:rsidRPr="00BF2A99" w:rsidRDefault="00BF2A99" w:rsidP="00BF2A99">
      <w:pPr>
        <w:ind w:firstLine="709"/>
        <w:rPr>
          <w:sz w:val="20"/>
          <w:lang w:val="ru-BY"/>
        </w:rPr>
      </w:pPr>
      <w:r w:rsidRPr="00BF2A99">
        <w:rPr>
          <w:sz w:val="20"/>
          <w:lang w:val="ru-BY"/>
        </w:rPr>
        <w:t xml:space="preserve">        + 'E' + </w:t>
      </w:r>
      <w:proofErr w:type="spellStart"/>
      <w:r w:rsidRPr="00BF2A99">
        <w:rPr>
          <w:sz w:val="20"/>
          <w:lang w:val="ru-BY"/>
        </w:rPr>
        <w:t>IntToStr</w:t>
      </w:r>
      <w:proofErr w:type="spellEnd"/>
      <w:r w:rsidRPr="00BF2A99">
        <w:rPr>
          <w:sz w:val="20"/>
          <w:lang w:val="ru-BY"/>
        </w:rPr>
        <w:t>(</w:t>
      </w:r>
      <w:proofErr w:type="spellStart"/>
      <w:r w:rsidRPr="00BF2A99">
        <w:rPr>
          <w:sz w:val="20"/>
          <w:lang w:val="ru-BY"/>
        </w:rPr>
        <w:t>Exponent</w:t>
      </w:r>
      <w:proofErr w:type="spellEnd"/>
      <w:r w:rsidRPr="00BF2A99">
        <w:rPr>
          <w:sz w:val="20"/>
          <w:lang w:val="ru-BY"/>
        </w:rPr>
        <w:t>))</w:t>
      </w:r>
    </w:p>
    <w:p w14:paraId="1245AF5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6648D4D" w14:textId="77777777" w:rsidR="00BF2A99" w:rsidRPr="00BF2A99" w:rsidRDefault="00BF2A99" w:rsidP="00BF2A99">
      <w:pPr>
        <w:ind w:firstLine="709"/>
        <w:rPr>
          <w:sz w:val="20"/>
          <w:lang w:val="ru-BY"/>
        </w:rPr>
      </w:pPr>
    </w:p>
    <w:p w14:paraId="2A8D7DA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cellG.Y</w:t>
      </w:r>
      <w:proofErr w:type="spellEnd"/>
      <w:r w:rsidRPr="00BF2A99">
        <w:rPr>
          <w:sz w:val="20"/>
          <w:lang w:val="ru-BY"/>
        </w:rPr>
        <w:t>;</w:t>
      </w:r>
    </w:p>
    <w:p w14:paraId="1119DF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88E29A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Result.Canvas.Pen.Width</w:t>
      </w:r>
      <w:proofErr w:type="spellEnd"/>
      <w:r w:rsidRPr="00BF2A99">
        <w:rPr>
          <w:sz w:val="20"/>
          <w:lang w:val="ru-BY"/>
        </w:rPr>
        <w:t xml:space="preserve"> := </w:t>
      </w:r>
      <w:proofErr w:type="spellStart"/>
      <w:r w:rsidRPr="00BF2A99">
        <w:rPr>
          <w:sz w:val="20"/>
          <w:lang w:val="ru-BY"/>
        </w:rPr>
        <w:t>Round</w:t>
      </w:r>
      <w:proofErr w:type="spellEnd"/>
      <w:r w:rsidRPr="00BF2A99">
        <w:rPr>
          <w:sz w:val="20"/>
          <w:lang w:val="ru-BY"/>
        </w:rPr>
        <w:t>(</w:t>
      </w:r>
      <w:proofErr w:type="spellStart"/>
      <w:r w:rsidRPr="00BF2A99">
        <w:rPr>
          <w:sz w:val="20"/>
          <w:lang w:val="ru-BY"/>
        </w:rPr>
        <w:t>sqrt</w:t>
      </w:r>
      <w:proofErr w:type="spellEnd"/>
      <w:r w:rsidRPr="00BF2A99">
        <w:rPr>
          <w:sz w:val="20"/>
          <w:lang w:val="ru-BY"/>
        </w:rPr>
        <w:t>(</w:t>
      </w:r>
      <w:proofErr w:type="spellStart"/>
      <w:r w:rsidRPr="00BF2A99">
        <w:rPr>
          <w:sz w:val="20"/>
          <w:lang w:val="ru-BY"/>
        </w:rPr>
        <w:t>Result.Width</w:t>
      </w:r>
      <w:proofErr w:type="spellEnd"/>
      <w:r w:rsidRPr="00BF2A99">
        <w:rPr>
          <w:sz w:val="20"/>
          <w:lang w:val="ru-BY"/>
        </w:rPr>
        <w:t xml:space="preserve"> * </w:t>
      </w:r>
      <w:proofErr w:type="spellStart"/>
      <w:r w:rsidRPr="00BF2A99">
        <w:rPr>
          <w:sz w:val="20"/>
          <w:lang w:val="ru-BY"/>
        </w:rPr>
        <w:t>Result.Height</w:t>
      </w:r>
      <w:proofErr w:type="spellEnd"/>
      <w:r w:rsidRPr="00BF2A99">
        <w:rPr>
          <w:sz w:val="20"/>
          <w:lang w:val="ru-BY"/>
        </w:rPr>
        <w:t>) / 400);</w:t>
      </w:r>
    </w:p>
    <w:p w14:paraId="70E1774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for</w:t>
      </w:r>
      <w:proofErr w:type="spellEnd"/>
      <w:r w:rsidRPr="00BF2A99">
        <w:rPr>
          <w:sz w:val="20"/>
          <w:lang w:val="ru-BY"/>
        </w:rPr>
        <w:t xml:space="preserve"> </w:t>
      </w: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item</w:t>
      </w:r>
      <w:proofErr w:type="spellEnd"/>
      <w:r w:rsidRPr="00BF2A99">
        <w:rPr>
          <w:sz w:val="20"/>
          <w:lang w:val="ru-BY"/>
        </w:rPr>
        <w:t xml:space="preserve"> </w:t>
      </w:r>
      <w:proofErr w:type="spellStart"/>
      <w:r w:rsidRPr="00BF2A99">
        <w:rPr>
          <w:sz w:val="20"/>
          <w:lang w:val="ru-BY"/>
        </w:rPr>
        <w:t>in</w:t>
      </w:r>
      <w:proofErr w:type="spellEnd"/>
      <w:r w:rsidRPr="00BF2A99">
        <w:rPr>
          <w:sz w:val="20"/>
          <w:lang w:val="ru-BY"/>
        </w:rPr>
        <w:t xml:space="preserve"> </w:t>
      </w:r>
      <w:proofErr w:type="spellStart"/>
      <w:r w:rsidRPr="00BF2A99">
        <w:rPr>
          <w:sz w:val="20"/>
          <w:lang w:val="ru-BY"/>
        </w:rPr>
        <w:t>FScrollBOx.Items</w:t>
      </w:r>
      <w:proofErr w:type="spellEnd"/>
      <w:r w:rsidRPr="00BF2A99">
        <w:rPr>
          <w:sz w:val="20"/>
          <w:lang w:val="ru-BY"/>
        </w:rPr>
        <w:t xml:space="preserve"> </w:t>
      </w:r>
      <w:proofErr w:type="spellStart"/>
      <w:r w:rsidRPr="00BF2A99">
        <w:rPr>
          <w:sz w:val="20"/>
          <w:lang w:val="ru-BY"/>
        </w:rPr>
        <w:t>do</w:t>
      </w:r>
      <w:proofErr w:type="spellEnd"/>
    </w:p>
    <w:p w14:paraId="14AB0B0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00D228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item.visibleBtn.Caption</w:t>
      </w:r>
      <w:proofErr w:type="spellEnd"/>
      <w:r w:rsidRPr="00BF2A99">
        <w:rPr>
          <w:sz w:val="20"/>
          <w:lang w:val="ru-BY"/>
        </w:rPr>
        <w:t xml:space="preserve"> = '</w:t>
      </w:r>
      <w:r w:rsidRPr="00BF2A99">
        <w:rPr>
          <w:rFonts w:ascii="Segoe UI Symbol" w:hAnsi="Segoe UI Symbol" w:cs="Segoe UI Symbol"/>
          <w:sz w:val="20"/>
          <w:lang w:val="ru-BY"/>
        </w:rPr>
        <w:t>👁</w:t>
      </w:r>
      <w:r w:rsidRPr="00BF2A99">
        <w:rPr>
          <w:sz w:val="20"/>
          <w:lang w:val="ru-BY"/>
        </w:rPr>
        <w:t xml:space="preserve">' </w:t>
      </w:r>
      <w:proofErr w:type="spellStart"/>
      <w:r w:rsidRPr="00BF2A99">
        <w:rPr>
          <w:sz w:val="20"/>
          <w:lang w:val="ru-BY"/>
        </w:rPr>
        <w:t>then</w:t>
      </w:r>
      <w:proofErr w:type="spellEnd"/>
    </w:p>
    <w:p w14:paraId="196AF8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7BFA45A" w14:textId="77777777" w:rsidR="00BF2A99" w:rsidRPr="00BF2A99" w:rsidRDefault="00BF2A99" w:rsidP="00BF2A99">
      <w:pPr>
        <w:ind w:firstLine="709"/>
        <w:rPr>
          <w:sz w:val="20"/>
          <w:lang w:val="ru-BY"/>
        </w:rPr>
      </w:pPr>
    </w:p>
    <w:p w14:paraId="4E10D30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Result.Canvas.Pen.Color</w:t>
      </w:r>
      <w:proofErr w:type="spellEnd"/>
      <w:r w:rsidRPr="00BF2A99">
        <w:rPr>
          <w:sz w:val="20"/>
          <w:lang w:val="ru-BY"/>
        </w:rPr>
        <w:t xml:space="preserve"> := </w:t>
      </w:r>
      <w:proofErr w:type="spellStart"/>
      <w:r w:rsidRPr="00BF2A99">
        <w:rPr>
          <w:sz w:val="20"/>
          <w:lang w:val="ru-BY"/>
        </w:rPr>
        <w:t>item.colBox.Selected</w:t>
      </w:r>
      <w:proofErr w:type="spellEnd"/>
      <w:r w:rsidRPr="00BF2A99">
        <w:rPr>
          <w:sz w:val="20"/>
          <w:lang w:val="ru-BY"/>
        </w:rPr>
        <w:t>;</w:t>
      </w:r>
    </w:p>
    <w:p w14:paraId="767D33F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C3EBAC8" w14:textId="77777777" w:rsidR="00BF2A99" w:rsidRPr="00BF2A99" w:rsidRDefault="00BF2A99" w:rsidP="00BF2A99">
      <w:pPr>
        <w:ind w:firstLine="709"/>
        <w:rPr>
          <w:sz w:val="20"/>
          <w:lang w:val="ru-BY"/>
        </w:rPr>
      </w:pPr>
      <w:r w:rsidRPr="00BF2A99">
        <w:rPr>
          <w:sz w:val="20"/>
          <w:lang w:val="ru-BY"/>
        </w:rPr>
        <w:t xml:space="preserve">        X, Y: </w:t>
      </w:r>
      <w:proofErr w:type="spellStart"/>
      <w:r w:rsidRPr="00BF2A99">
        <w:rPr>
          <w:sz w:val="20"/>
          <w:lang w:val="ru-BY"/>
        </w:rPr>
        <w:t>double</w:t>
      </w:r>
      <w:proofErr w:type="spellEnd"/>
      <w:r w:rsidRPr="00BF2A99">
        <w:rPr>
          <w:sz w:val="20"/>
          <w:lang w:val="ru-BY"/>
        </w:rPr>
        <w:t>;</w:t>
      </w:r>
    </w:p>
    <w:p w14:paraId="4D906BD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885E1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pTemp</w:t>
      </w:r>
      <w:proofErr w:type="spellEnd"/>
      <w:r w:rsidRPr="00BF2A99">
        <w:rPr>
          <w:sz w:val="20"/>
          <w:lang w:val="ru-BY"/>
        </w:rPr>
        <w:t xml:space="preserve">: </w:t>
      </w:r>
      <w:proofErr w:type="spellStart"/>
      <w:r w:rsidRPr="00BF2A99">
        <w:rPr>
          <w:sz w:val="20"/>
          <w:lang w:val="ru-BY"/>
        </w:rPr>
        <w:t>Tpoint</w:t>
      </w:r>
      <w:proofErr w:type="spellEnd"/>
      <w:r w:rsidRPr="00BF2A99">
        <w:rPr>
          <w:sz w:val="20"/>
          <w:lang w:val="ru-BY"/>
        </w:rPr>
        <w:t>;</w:t>
      </w:r>
    </w:p>
    <w:p w14:paraId="031AC0E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var</w:t>
      </w:r>
      <w:proofErr w:type="spellEnd"/>
    </w:p>
    <w:p w14:paraId="34661D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flag</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4C97E58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temp</w:t>
      </w:r>
      <w:proofErr w:type="spellEnd"/>
      <w:r w:rsidRPr="00BF2A99">
        <w:rPr>
          <w:sz w:val="20"/>
          <w:lang w:val="ru-BY"/>
        </w:rPr>
        <w:t xml:space="preserve"> := </w:t>
      </w:r>
      <w:proofErr w:type="spellStart"/>
      <w:r w:rsidRPr="00BF2A99">
        <w:rPr>
          <w:sz w:val="20"/>
          <w:lang w:val="ru-BY"/>
        </w:rPr>
        <w:t>bounds.Width</w:t>
      </w:r>
      <w:proofErr w:type="spellEnd"/>
      <w:r w:rsidRPr="00BF2A99">
        <w:rPr>
          <w:sz w:val="20"/>
          <w:lang w:val="ru-BY"/>
        </w:rPr>
        <w:t xml:space="preserve"> / </w:t>
      </w:r>
      <w:proofErr w:type="spellStart"/>
      <w:r w:rsidRPr="00BF2A99">
        <w:rPr>
          <w:sz w:val="20"/>
          <w:lang w:val="ru-BY"/>
        </w:rPr>
        <w:t>Width</w:t>
      </w:r>
      <w:proofErr w:type="spellEnd"/>
      <w:r w:rsidRPr="00BF2A99">
        <w:rPr>
          <w:sz w:val="20"/>
          <w:lang w:val="ru-BY"/>
        </w:rPr>
        <w:t>;</w:t>
      </w:r>
    </w:p>
    <w:p w14:paraId="7A4DF669" w14:textId="77777777" w:rsidR="00BF2A99" w:rsidRPr="00BF2A99" w:rsidRDefault="00BF2A99" w:rsidP="00BF2A99">
      <w:pPr>
        <w:ind w:firstLine="709"/>
        <w:rPr>
          <w:sz w:val="20"/>
          <w:lang w:val="ru-BY"/>
        </w:rPr>
      </w:pPr>
      <w:r w:rsidRPr="00BF2A99">
        <w:rPr>
          <w:sz w:val="20"/>
          <w:lang w:val="ru-BY"/>
        </w:rPr>
        <w:t xml:space="preserve">      X := </w:t>
      </w:r>
      <w:proofErr w:type="spellStart"/>
      <w:r w:rsidRPr="00BF2A99">
        <w:rPr>
          <w:sz w:val="20"/>
          <w:lang w:val="ru-BY"/>
        </w:rPr>
        <w:t>bounds.Left</w:t>
      </w:r>
      <w:proofErr w:type="spellEnd"/>
      <w:r w:rsidRPr="00BF2A99">
        <w:rPr>
          <w:sz w:val="20"/>
          <w:lang w:val="ru-BY"/>
        </w:rPr>
        <w:t>;</w:t>
      </w:r>
    </w:p>
    <w:p w14:paraId="1BF310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while</w:t>
      </w:r>
      <w:proofErr w:type="spellEnd"/>
      <w:r w:rsidRPr="00BF2A99">
        <w:rPr>
          <w:sz w:val="20"/>
          <w:lang w:val="ru-BY"/>
        </w:rPr>
        <w:t xml:space="preserve"> X &lt;= </w:t>
      </w:r>
      <w:proofErr w:type="spellStart"/>
      <w:r w:rsidRPr="00BF2A99">
        <w:rPr>
          <w:sz w:val="20"/>
          <w:lang w:val="ru-BY"/>
        </w:rPr>
        <w:t>bounds.right</w:t>
      </w:r>
      <w:proofErr w:type="spellEnd"/>
      <w:r w:rsidRPr="00BF2A99">
        <w:rPr>
          <w:sz w:val="20"/>
          <w:lang w:val="ru-BY"/>
        </w:rPr>
        <w:t xml:space="preserve"> </w:t>
      </w:r>
      <w:proofErr w:type="spellStart"/>
      <w:r w:rsidRPr="00BF2A99">
        <w:rPr>
          <w:sz w:val="20"/>
          <w:lang w:val="ru-BY"/>
        </w:rPr>
        <w:t>do</w:t>
      </w:r>
      <w:proofErr w:type="spellEnd"/>
    </w:p>
    <w:p w14:paraId="56BCCB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3E6067A" w14:textId="77777777" w:rsidR="00BF2A99" w:rsidRPr="00BF2A99" w:rsidRDefault="00BF2A99" w:rsidP="00BF2A99">
      <w:pPr>
        <w:ind w:firstLine="709"/>
        <w:rPr>
          <w:sz w:val="20"/>
          <w:lang w:val="ru-BY"/>
        </w:rPr>
      </w:pPr>
    </w:p>
    <w:p w14:paraId="4A932F5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w:t>
      </w:r>
      <w:proofErr w:type="spellStart"/>
      <w:r w:rsidRPr="00BF2A99">
        <w:rPr>
          <w:sz w:val="20"/>
          <w:lang w:val="ru-BY"/>
        </w:rPr>
        <w:t>MyParser.Evaluate</w:t>
      </w:r>
      <w:proofErr w:type="spellEnd"/>
      <w:r w:rsidRPr="00BF2A99">
        <w:rPr>
          <w:sz w:val="20"/>
          <w:lang w:val="ru-BY"/>
        </w:rPr>
        <w:t>(</w:t>
      </w:r>
      <w:proofErr w:type="spellStart"/>
      <w:r w:rsidRPr="00BF2A99">
        <w:rPr>
          <w:sz w:val="20"/>
          <w:lang w:val="ru-BY"/>
        </w:rPr>
        <w:t>item.Edit.Text</w:t>
      </w:r>
      <w:proofErr w:type="spellEnd"/>
      <w:r w:rsidRPr="00BF2A99">
        <w:rPr>
          <w:sz w:val="20"/>
          <w:lang w:val="ru-BY"/>
        </w:rPr>
        <w:t xml:space="preserve">, X, Y) </w:t>
      </w:r>
      <w:proofErr w:type="spellStart"/>
      <w:r w:rsidRPr="00BF2A99">
        <w:rPr>
          <w:sz w:val="20"/>
          <w:lang w:val="ru-BY"/>
        </w:rPr>
        <w:t>then</w:t>
      </w:r>
      <w:proofErr w:type="spellEnd"/>
    </w:p>
    <w:p w14:paraId="0B8BFF3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4CA95F5" w14:textId="77777777" w:rsidR="00BF2A99" w:rsidRPr="00BF2A99" w:rsidRDefault="00BF2A99" w:rsidP="00BF2A99">
      <w:pPr>
        <w:ind w:firstLine="709"/>
        <w:rPr>
          <w:sz w:val="20"/>
          <w:lang w:val="ru-BY"/>
        </w:rPr>
      </w:pPr>
    </w:p>
    <w:p w14:paraId="3AE79B9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(Y &lt; </w:t>
      </w:r>
      <w:proofErr w:type="spellStart"/>
      <w:r w:rsidRPr="00BF2A99">
        <w:rPr>
          <w:sz w:val="20"/>
          <w:lang w:val="ru-BY"/>
        </w:rPr>
        <w:t>bounds.Bottom</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6248C38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1C82CDF1" w14:textId="77777777" w:rsidR="00BF2A99" w:rsidRPr="00BF2A99" w:rsidRDefault="00BF2A99" w:rsidP="00BF2A99">
      <w:pPr>
        <w:ind w:firstLine="709"/>
        <w:rPr>
          <w:sz w:val="20"/>
          <w:lang w:val="ru-BY"/>
        </w:rPr>
      </w:pPr>
      <w:r w:rsidRPr="00BF2A99">
        <w:rPr>
          <w:sz w:val="20"/>
          <w:lang w:val="ru-BY"/>
        </w:rPr>
        <w:t xml:space="preserve">            Y := </w:t>
      </w:r>
      <w:proofErr w:type="spellStart"/>
      <w:r w:rsidRPr="00BF2A99">
        <w:rPr>
          <w:sz w:val="20"/>
          <w:lang w:val="ru-BY"/>
        </w:rPr>
        <w:t>bounds.Bottom</w:t>
      </w:r>
      <w:proofErr w:type="spellEnd"/>
      <w:r w:rsidRPr="00BF2A99">
        <w:rPr>
          <w:sz w:val="20"/>
          <w:lang w:val="ru-BY"/>
        </w:rPr>
        <w:t>;</w:t>
      </w:r>
    </w:p>
    <w:p w14:paraId="6123689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flag</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26708B7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46A29AC3" w14:textId="77777777" w:rsidR="00BF2A99" w:rsidRPr="00BF2A99" w:rsidRDefault="00BF2A99" w:rsidP="00BF2A99">
      <w:pPr>
        <w:ind w:firstLine="709"/>
        <w:rPr>
          <w:sz w:val="20"/>
          <w:lang w:val="ru-BY"/>
        </w:rPr>
      </w:pPr>
    </w:p>
    <w:p w14:paraId="6717F87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(Y &gt; </w:t>
      </w:r>
      <w:proofErr w:type="spellStart"/>
      <w:r w:rsidRPr="00BF2A99">
        <w:rPr>
          <w:sz w:val="20"/>
          <w:lang w:val="ru-BY"/>
        </w:rPr>
        <w:t>bounds.Top</w:t>
      </w:r>
      <w:proofErr w:type="spellEnd"/>
      <w:r w:rsidRPr="00BF2A99">
        <w:rPr>
          <w:sz w:val="20"/>
          <w:lang w:val="ru-BY"/>
        </w:rPr>
        <w:t xml:space="preserve">) </w:t>
      </w:r>
      <w:proofErr w:type="spellStart"/>
      <w:r w:rsidRPr="00BF2A99">
        <w:rPr>
          <w:sz w:val="20"/>
          <w:lang w:val="ru-BY"/>
        </w:rPr>
        <w:t>or</w:t>
      </w:r>
      <w:proofErr w:type="spellEnd"/>
      <w:r w:rsidRPr="00BF2A99">
        <w:rPr>
          <w:sz w:val="20"/>
          <w:lang w:val="ru-BY"/>
        </w:rPr>
        <w:t xml:space="preserve"> (y=+Infinity) </w:t>
      </w:r>
      <w:proofErr w:type="spellStart"/>
      <w:r w:rsidRPr="00BF2A99">
        <w:rPr>
          <w:sz w:val="20"/>
          <w:lang w:val="ru-BY"/>
        </w:rPr>
        <w:t>then</w:t>
      </w:r>
      <w:proofErr w:type="spellEnd"/>
    </w:p>
    <w:p w14:paraId="1DA3CDF7"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0214350" w14:textId="77777777" w:rsidR="00BF2A99" w:rsidRPr="00BF2A99" w:rsidRDefault="00BF2A99" w:rsidP="00BF2A99">
      <w:pPr>
        <w:ind w:firstLine="709"/>
        <w:rPr>
          <w:sz w:val="20"/>
          <w:lang w:val="ru-BY"/>
        </w:rPr>
      </w:pPr>
      <w:r w:rsidRPr="00BF2A99">
        <w:rPr>
          <w:sz w:val="20"/>
          <w:lang w:val="ru-BY"/>
        </w:rPr>
        <w:t xml:space="preserve">            Y := </w:t>
      </w:r>
      <w:proofErr w:type="spellStart"/>
      <w:r w:rsidRPr="00BF2A99">
        <w:rPr>
          <w:sz w:val="20"/>
          <w:lang w:val="ru-BY"/>
        </w:rPr>
        <w:t>bounds.Top</w:t>
      </w:r>
      <w:proofErr w:type="spellEnd"/>
      <w:r w:rsidRPr="00BF2A99">
        <w:rPr>
          <w:sz w:val="20"/>
          <w:lang w:val="ru-BY"/>
        </w:rPr>
        <w:t>;</w:t>
      </w:r>
    </w:p>
    <w:p w14:paraId="072031F4"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flag</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7929019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52F7857" w14:textId="77777777" w:rsidR="00BF2A99" w:rsidRPr="00BF2A99" w:rsidRDefault="00BF2A99" w:rsidP="00BF2A99">
      <w:pPr>
        <w:ind w:firstLine="709"/>
        <w:rPr>
          <w:sz w:val="20"/>
          <w:lang w:val="ru-BY"/>
        </w:rPr>
      </w:pPr>
    </w:p>
    <w:p w14:paraId="7928842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226207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pTemp</w:t>
      </w:r>
      <w:proofErr w:type="spellEnd"/>
      <w:r w:rsidRPr="00BF2A99">
        <w:rPr>
          <w:sz w:val="20"/>
          <w:lang w:val="ru-BY"/>
        </w:rPr>
        <w:t xml:space="preserve"> := </w:t>
      </w:r>
      <w:proofErr w:type="spellStart"/>
      <w:r w:rsidRPr="00BF2A99">
        <w:rPr>
          <w:sz w:val="20"/>
          <w:lang w:val="ru-BY"/>
        </w:rPr>
        <w:t>GetPoint</w:t>
      </w:r>
      <w:proofErr w:type="spellEnd"/>
      <w:r w:rsidRPr="00BF2A99">
        <w:rPr>
          <w:sz w:val="20"/>
          <w:lang w:val="ru-BY"/>
        </w:rPr>
        <w:t>(</w:t>
      </w:r>
      <w:proofErr w:type="spellStart"/>
      <w:r w:rsidRPr="00BF2A99">
        <w:rPr>
          <w:sz w:val="20"/>
          <w:lang w:val="ru-BY"/>
        </w:rPr>
        <w:t>PointF</w:t>
      </w:r>
      <w:proofErr w:type="spellEnd"/>
      <w:r w:rsidRPr="00BF2A99">
        <w:rPr>
          <w:sz w:val="20"/>
          <w:lang w:val="ru-BY"/>
        </w:rPr>
        <w:t>(X, Y));</w:t>
      </w:r>
    </w:p>
    <w:p w14:paraId="25B69ED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if</w:t>
      </w:r>
      <w:proofErr w:type="spellEnd"/>
      <w:r w:rsidRPr="00BF2A99">
        <w:rPr>
          <w:sz w:val="20"/>
          <w:lang w:val="ru-BY"/>
        </w:rPr>
        <w:t xml:space="preserve"> flag then</w:t>
      </w:r>
    </w:p>
    <w:p w14:paraId="69F8CC1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Result.Canvas.LineTo</w:t>
      </w:r>
      <w:proofErr w:type="spellEnd"/>
      <w:r w:rsidRPr="00BF2A99">
        <w:rPr>
          <w:sz w:val="20"/>
          <w:lang w:val="ru-BY"/>
        </w:rPr>
        <w:t>(</w:t>
      </w:r>
      <w:proofErr w:type="spellStart"/>
      <w:r w:rsidRPr="00BF2A99">
        <w:rPr>
          <w:sz w:val="20"/>
          <w:lang w:val="ru-BY"/>
        </w:rPr>
        <w:t>pTemp.X</w:t>
      </w:r>
      <w:proofErr w:type="spellEnd"/>
      <w:r w:rsidRPr="00BF2A99">
        <w:rPr>
          <w:sz w:val="20"/>
          <w:lang w:val="ru-BY"/>
        </w:rPr>
        <w:t xml:space="preserve">, </w:t>
      </w:r>
      <w:proofErr w:type="spellStart"/>
      <w:r w:rsidRPr="00BF2A99">
        <w:rPr>
          <w:sz w:val="20"/>
          <w:lang w:val="ru-BY"/>
        </w:rPr>
        <w:t>pTemp.Y</w:t>
      </w:r>
      <w:proofErr w:type="spellEnd"/>
      <w:r w:rsidRPr="00BF2A99">
        <w:rPr>
          <w:sz w:val="20"/>
          <w:lang w:val="ru-BY"/>
        </w:rPr>
        <w:t>)</w:t>
      </w:r>
    </w:p>
    <w:p w14:paraId="08BA5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70E8E718"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begin</w:t>
      </w:r>
      <w:proofErr w:type="spellEnd"/>
    </w:p>
    <w:p w14:paraId="31F6770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Result.Canvas.MoveTo</w:t>
      </w:r>
      <w:proofErr w:type="spellEnd"/>
      <w:r w:rsidRPr="00BF2A99">
        <w:rPr>
          <w:sz w:val="20"/>
          <w:lang w:val="ru-BY"/>
        </w:rPr>
        <w:t>(</w:t>
      </w:r>
      <w:proofErr w:type="spellStart"/>
      <w:r w:rsidRPr="00BF2A99">
        <w:rPr>
          <w:sz w:val="20"/>
          <w:lang w:val="ru-BY"/>
        </w:rPr>
        <w:t>pTemp.X</w:t>
      </w:r>
      <w:proofErr w:type="spellEnd"/>
      <w:r w:rsidRPr="00BF2A99">
        <w:rPr>
          <w:sz w:val="20"/>
          <w:lang w:val="ru-BY"/>
        </w:rPr>
        <w:t>, pTemp.Y);</w:t>
      </w:r>
    </w:p>
    <w:p w14:paraId="57415CB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flag</w:t>
      </w:r>
      <w:proofErr w:type="spellEnd"/>
      <w:r w:rsidRPr="00BF2A99">
        <w:rPr>
          <w:sz w:val="20"/>
          <w:lang w:val="ru-BY"/>
        </w:rPr>
        <w:t xml:space="preserve"> := true;</w:t>
      </w:r>
    </w:p>
    <w:p w14:paraId="018F17DA" w14:textId="77777777" w:rsidR="00BF2A99" w:rsidRPr="00BF2A99" w:rsidRDefault="00BF2A99" w:rsidP="00BF2A99">
      <w:pPr>
        <w:ind w:firstLine="709"/>
        <w:rPr>
          <w:sz w:val="20"/>
          <w:lang w:val="ru-BY"/>
        </w:rPr>
      </w:pPr>
    </w:p>
    <w:p w14:paraId="6992B63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3C65931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1FC9556B" w14:textId="77777777" w:rsidR="00BF2A99" w:rsidRPr="00BF2A99" w:rsidRDefault="00BF2A99" w:rsidP="00BF2A99">
      <w:pPr>
        <w:ind w:firstLine="709"/>
        <w:rPr>
          <w:sz w:val="20"/>
          <w:lang w:val="ru-BY"/>
        </w:rPr>
      </w:pPr>
    </w:p>
    <w:p w14:paraId="09DE9ED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p>
    <w:p w14:paraId="3C80AE6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else</w:t>
      </w:r>
      <w:proofErr w:type="spellEnd"/>
    </w:p>
    <w:p w14:paraId="2FB01291"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flag</w:t>
      </w:r>
      <w:proofErr w:type="spellEnd"/>
      <w:r w:rsidRPr="00BF2A99">
        <w:rPr>
          <w:sz w:val="20"/>
          <w:lang w:val="ru-BY"/>
        </w:rPr>
        <w:t xml:space="preserve"> := </w:t>
      </w:r>
      <w:proofErr w:type="spellStart"/>
      <w:r w:rsidRPr="00BF2A99">
        <w:rPr>
          <w:sz w:val="20"/>
          <w:lang w:val="ru-BY"/>
        </w:rPr>
        <w:t>false</w:t>
      </w:r>
      <w:proofErr w:type="spellEnd"/>
      <w:r w:rsidRPr="00BF2A99">
        <w:rPr>
          <w:sz w:val="20"/>
          <w:lang w:val="ru-BY"/>
        </w:rPr>
        <w:t>;</w:t>
      </w:r>
    </w:p>
    <w:p w14:paraId="10C51A66" w14:textId="77777777" w:rsidR="00BF2A99" w:rsidRPr="00BF2A99" w:rsidRDefault="00BF2A99" w:rsidP="00BF2A99">
      <w:pPr>
        <w:ind w:firstLine="709"/>
        <w:rPr>
          <w:sz w:val="20"/>
          <w:lang w:val="ru-BY"/>
        </w:rPr>
      </w:pPr>
      <w:r w:rsidRPr="00BF2A99">
        <w:rPr>
          <w:sz w:val="20"/>
          <w:lang w:val="ru-BY"/>
        </w:rPr>
        <w:t xml:space="preserve">        X := X + </w:t>
      </w:r>
      <w:proofErr w:type="spellStart"/>
      <w:r w:rsidRPr="00BF2A99">
        <w:rPr>
          <w:sz w:val="20"/>
          <w:lang w:val="ru-BY"/>
        </w:rPr>
        <w:t>temp</w:t>
      </w:r>
      <w:proofErr w:type="spellEnd"/>
      <w:r w:rsidRPr="00BF2A99">
        <w:rPr>
          <w:sz w:val="20"/>
          <w:lang w:val="ru-BY"/>
        </w:rPr>
        <w:t>;</w:t>
      </w:r>
    </w:p>
    <w:p w14:paraId="749266BC" w14:textId="77777777" w:rsidR="00BF2A99" w:rsidRPr="00BF2A99" w:rsidRDefault="00BF2A99" w:rsidP="00BF2A99">
      <w:pPr>
        <w:ind w:firstLine="709"/>
        <w:rPr>
          <w:sz w:val="20"/>
          <w:lang w:val="ru-BY"/>
        </w:rPr>
      </w:pPr>
    </w:p>
    <w:p w14:paraId="2F7C3688" w14:textId="77777777" w:rsidR="00BF2A99" w:rsidRPr="00BF2A99" w:rsidRDefault="00BF2A99" w:rsidP="00BF2A99">
      <w:pPr>
        <w:ind w:firstLine="709"/>
        <w:rPr>
          <w:sz w:val="20"/>
          <w:lang w:val="ru-BY"/>
        </w:rPr>
      </w:pPr>
      <w:r w:rsidRPr="00BF2A99">
        <w:rPr>
          <w:sz w:val="20"/>
          <w:lang w:val="ru-BY"/>
        </w:rPr>
        <w:lastRenderedPageBreak/>
        <w:t xml:space="preserve">      </w:t>
      </w:r>
      <w:proofErr w:type="spellStart"/>
      <w:r w:rsidRPr="00BF2A99">
        <w:rPr>
          <w:sz w:val="20"/>
          <w:lang w:val="ru-BY"/>
        </w:rPr>
        <w:t>end</w:t>
      </w:r>
      <w:proofErr w:type="spellEnd"/>
      <w:r w:rsidRPr="00BF2A99">
        <w:rPr>
          <w:sz w:val="20"/>
          <w:lang w:val="ru-BY"/>
        </w:rPr>
        <w:t>;</w:t>
      </w:r>
    </w:p>
    <w:p w14:paraId="4B44B92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2680CEE9" w14:textId="77777777" w:rsidR="00BF2A99" w:rsidRPr="00BF2A99" w:rsidRDefault="00BF2A99" w:rsidP="00BF2A99">
      <w:pPr>
        <w:ind w:firstLine="709"/>
        <w:rPr>
          <w:sz w:val="20"/>
          <w:lang w:val="ru-BY"/>
        </w:rPr>
      </w:pPr>
    </w:p>
    <w:p w14:paraId="368E992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end</w:t>
      </w:r>
      <w:proofErr w:type="spellEnd"/>
      <w:r w:rsidRPr="00BF2A99">
        <w:rPr>
          <w:sz w:val="20"/>
          <w:lang w:val="ru-BY"/>
        </w:rPr>
        <w:t>;</w:t>
      </w:r>
    </w:p>
    <w:p w14:paraId="17959B0D" w14:textId="77777777" w:rsidR="00BF2A99" w:rsidRPr="00BF2A99" w:rsidRDefault="00BF2A99" w:rsidP="00BF2A99">
      <w:pPr>
        <w:ind w:firstLine="709"/>
        <w:rPr>
          <w:sz w:val="20"/>
          <w:lang w:val="ru-BY"/>
        </w:rPr>
      </w:pPr>
    </w:p>
    <w:p w14:paraId="6169F233"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387D7C5F" w14:textId="77777777" w:rsidR="00BF2A99" w:rsidRPr="00BF2A99" w:rsidRDefault="00BF2A99" w:rsidP="00BF2A99">
      <w:pPr>
        <w:ind w:firstLine="709"/>
        <w:rPr>
          <w:sz w:val="20"/>
          <w:lang w:val="ru-BY"/>
        </w:rPr>
      </w:pPr>
    </w:p>
    <w:p w14:paraId="10DCD272" w14:textId="41192D4A" w:rsid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614E1722" w14:textId="77777777" w:rsidR="00BF2A99" w:rsidRPr="00BF2A99" w:rsidRDefault="00BF2A99" w:rsidP="00BF2A99">
      <w:pPr>
        <w:ind w:firstLine="709"/>
        <w:rPr>
          <w:sz w:val="20"/>
          <w:lang w:val="ru-BY"/>
        </w:rPr>
      </w:pPr>
      <w:proofErr w:type="spellStart"/>
      <w:r w:rsidRPr="00BF2A99">
        <w:rPr>
          <w:sz w:val="20"/>
          <w:lang w:val="ru-BY"/>
        </w:rPr>
        <w:t>unit</w:t>
      </w:r>
      <w:proofErr w:type="spellEnd"/>
      <w:r w:rsidRPr="00BF2A99">
        <w:rPr>
          <w:sz w:val="20"/>
          <w:lang w:val="ru-BY"/>
        </w:rPr>
        <w:t xml:space="preserve"> </w:t>
      </w:r>
      <w:proofErr w:type="spellStart"/>
      <w:r w:rsidRPr="00BF2A99">
        <w:rPr>
          <w:sz w:val="20"/>
          <w:lang w:val="ru-BY"/>
        </w:rPr>
        <w:t>Expression</w:t>
      </w:r>
      <w:proofErr w:type="spellEnd"/>
      <w:r w:rsidRPr="00BF2A99">
        <w:rPr>
          <w:sz w:val="20"/>
          <w:lang w:val="ru-BY"/>
        </w:rPr>
        <w:t>;</w:t>
      </w:r>
    </w:p>
    <w:p w14:paraId="0BDA4E18" w14:textId="77777777" w:rsidR="00BF2A99" w:rsidRPr="00BF2A99" w:rsidRDefault="00BF2A99" w:rsidP="00BF2A99">
      <w:pPr>
        <w:ind w:firstLine="709"/>
        <w:rPr>
          <w:sz w:val="20"/>
          <w:lang w:val="ru-BY"/>
        </w:rPr>
      </w:pPr>
    </w:p>
    <w:p w14:paraId="50F2A0EC" w14:textId="77777777" w:rsidR="00BF2A99" w:rsidRPr="00BF2A99" w:rsidRDefault="00BF2A99" w:rsidP="00BF2A99">
      <w:pPr>
        <w:ind w:firstLine="709"/>
        <w:rPr>
          <w:sz w:val="20"/>
          <w:lang w:val="ru-BY"/>
        </w:rPr>
      </w:pPr>
      <w:proofErr w:type="spellStart"/>
      <w:r w:rsidRPr="00BF2A99">
        <w:rPr>
          <w:sz w:val="20"/>
          <w:lang w:val="ru-BY"/>
        </w:rPr>
        <w:t>interface</w:t>
      </w:r>
      <w:proofErr w:type="spellEnd"/>
    </w:p>
    <w:p w14:paraId="07144C0A" w14:textId="77777777" w:rsidR="00BF2A99" w:rsidRPr="00BF2A99" w:rsidRDefault="00BF2A99" w:rsidP="00BF2A99">
      <w:pPr>
        <w:ind w:firstLine="709"/>
        <w:rPr>
          <w:sz w:val="20"/>
          <w:lang w:val="ru-BY"/>
        </w:rPr>
      </w:pPr>
      <w:proofErr w:type="spellStart"/>
      <w:r w:rsidRPr="00BF2A99">
        <w:rPr>
          <w:sz w:val="20"/>
          <w:lang w:val="ru-BY"/>
        </w:rPr>
        <w:t>uses</w:t>
      </w:r>
      <w:proofErr w:type="spellEnd"/>
      <w:r w:rsidRPr="00BF2A99">
        <w:rPr>
          <w:sz w:val="20"/>
          <w:lang w:val="ru-BY"/>
        </w:rPr>
        <w:t xml:space="preserve"> </w:t>
      </w:r>
      <w:proofErr w:type="spellStart"/>
      <w:r w:rsidRPr="00BF2A99">
        <w:rPr>
          <w:sz w:val="20"/>
          <w:lang w:val="ru-BY"/>
        </w:rPr>
        <w:t>Vcl.ExtCtrls,System.Classes</w:t>
      </w:r>
      <w:proofErr w:type="spellEnd"/>
      <w:r w:rsidRPr="00BF2A99">
        <w:rPr>
          <w:sz w:val="20"/>
          <w:lang w:val="ru-BY"/>
        </w:rPr>
        <w:t xml:space="preserve">, </w:t>
      </w:r>
      <w:proofErr w:type="spellStart"/>
      <w:r w:rsidRPr="00BF2A99">
        <w:rPr>
          <w:sz w:val="20"/>
          <w:lang w:val="ru-BY"/>
        </w:rPr>
        <w:t>Vcl.StdCtrls,Vcl.Forms</w:t>
      </w:r>
      <w:proofErr w:type="spellEnd"/>
      <w:r w:rsidRPr="00BF2A99">
        <w:rPr>
          <w:sz w:val="20"/>
          <w:lang w:val="ru-BY"/>
        </w:rPr>
        <w:t xml:space="preserve">, </w:t>
      </w:r>
      <w:proofErr w:type="spellStart"/>
      <w:r w:rsidRPr="00BF2A99">
        <w:rPr>
          <w:sz w:val="20"/>
          <w:lang w:val="ru-BY"/>
        </w:rPr>
        <w:t>Vcl.Controls</w:t>
      </w:r>
      <w:proofErr w:type="spellEnd"/>
      <w:r w:rsidRPr="00BF2A99">
        <w:rPr>
          <w:sz w:val="20"/>
          <w:lang w:val="ru-BY"/>
        </w:rPr>
        <w:t xml:space="preserve">, </w:t>
      </w:r>
      <w:proofErr w:type="spellStart"/>
      <w:r w:rsidRPr="00BF2A99">
        <w:rPr>
          <w:sz w:val="20"/>
          <w:lang w:val="ru-BY"/>
        </w:rPr>
        <w:t>Math</w:t>
      </w:r>
      <w:proofErr w:type="spellEnd"/>
      <w:r w:rsidRPr="00BF2A99">
        <w:rPr>
          <w:sz w:val="20"/>
          <w:lang w:val="ru-BY"/>
        </w:rPr>
        <w:t>;</w:t>
      </w:r>
    </w:p>
    <w:p w14:paraId="30B5C7FE" w14:textId="77777777" w:rsidR="00BF2A99" w:rsidRPr="00BF2A99" w:rsidRDefault="00BF2A99" w:rsidP="00BF2A99">
      <w:pPr>
        <w:ind w:firstLine="709"/>
        <w:rPr>
          <w:sz w:val="20"/>
          <w:lang w:val="ru-BY"/>
        </w:rPr>
      </w:pPr>
      <w:proofErr w:type="spellStart"/>
      <w:r w:rsidRPr="00BF2A99">
        <w:rPr>
          <w:sz w:val="20"/>
          <w:lang w:val="ru-BY"/>
        </w:rPr>
        <w:t>type</w:t>
      </w:r>
      <w:proofErr w:type="spellEnd"/>
      <w:r w:rsidRPr="00BF2A99">
        <w:rPr>
          <w:sz w:val="20"/>
          <w:lang w:val="ru-BY"/>
        </w:rPr>
        <w:t xml:space="preserve"> </w:t>
      </w:r>
      <w:proofErr w:type="spellStart"/>
      <w:r w:rsidRPr="00BF2A99">
        <w:rPr>
          <w:sz w:val="20"/>
          <w:lang w:val="ru-BY"/>
        </w:rPr>
        <w:t>TExpression</w:t>
      </w:r>
      <w:proofErr w:type="spellEnd"/>
      <w:r w:rsidRPr="00BF2A99">
        <w:rPr>
          <w:sz w:val="20"/>
          <w:lang w:val="ru-BY"/>
        </w:rPr>
        <w:t xml:space="preserve"> = Class(</w:t>
      </w:r>
      <w:proofErr w:type="spellStart"/>
      <w:r w:rsidRPr="00BF2A99">
        <w:rPr>
          <w:sz w:val="20"/>
          <w:lang w:val="ru-BY"/>
        </w:rPr>
        <w:t>TPanel</w:t>
      </w:r>
      <w:proofErr w:type="spellEnd"/>
      <w:r w:rsidRPr="00BF2A99">
        <w:rPr>
          <w:sz w:val="20"/>
          <w:lang w:val="ru-BY"/>
        </w:rPr>
        <w:t>)</w:t>
      </w:r>
    </w:p>
    <w:p w14:paraId="48C62321" w14:textId="77777777" w:rsidR="00BF2A99" w:rsidRPr="00BF2A99" w:rsidRDefault="00BF2A99" w:rsidP="00BF2A99">
      <w:pPr>
        <w:ind w:firstLine="709"/>
        <w:rPr>
          <w:sz w:val="20"/>
          <w:lang w:val="ru-BY"/>
        </w:rPr>
      </w:pPr>
    </w:p>
    <w:p w14:paraId="743E8A3E" w14:textId="77777777" w:rsidR="00BF2A99" w:rsidRPr="00BF2A99" w:rsidRDefault="00BF2A99" w:rsidP="00BF2A99">
      <w:pPr>
        <w:ind w:firstLine="709"/>
        <w:rPr>
          <w:sz w:val="20"/>
          <w:lang w:val="ru-BY"/>
        </w:rPr>
      </w:pPr>
      <w:proofErr w:type="spellStart"/>
      <w:r w:rsidRPr="00BF2A99">
        <w:rPr>
          <w:sz w:val="20"/>
          <w:lang w:val="ru-BY"/>
        </w:rPr>
        <w:t>public</w:t>
      </w:r>
      <w:proofErr w:type="spellEnd"/>
    </w:p>
    <w:p w14:paraId="1E4A63E3" w14:textId="77777777" w:rsidR="00BF2A99" w:rsidRPr="00BF2A99" w:rsidRDefault="00BF2A99" w:rsidP="00BF2A99">
      <w:pPr>
        <w:ind w:firstLine="709"/>
        <w:rPr>
          <w:sz w:val="20"/>
          <w:lang w:val="ru-BY"/>
        </w:rPr>
      </w:pPr>
    </w:p>
    <w:p w14:paraId="26E6BC94"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ReSize</w:t>
      </w:r>
      <w:proofErr w:type="spellEnd"/>
      <w:r w:rsidRPr="00BF2A99">
        <w:rPr>
          <w:sz w:val="20"/>
          <w:lang w:val="ru-BY"/>
        </w:rPr>
        <w:t>;</w:t>
      </w:r>
    </w:p>
    <w:p w14:paraId="7CDD4DAF"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Create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50FA1D32" w14:textId="77777777" w:rsidR="00BF2A99" w:rsidRPr="00BF2A99" w:rsidRDefault="00BF2A99" w:rsidP="00BF2A99">
      <w:pPr>
        <w:ind w:firstLine="709"/>
        <w:rPr>
          <w:sz w:val="20"/>
          <w:lang w:val="ru-BY"/>
        </w:rPr>
      </w:pPr>
      <w:proofErr w:type="spellStart"/>
      <w:r w:rsidRPr="00BF2A99">
        <w:rPr>
          <w:sz w:val="20"/>
          <w:lang w:val="ru-BY"/>
        </w:rPr>
        <w:t>var</w:t>
      </w:r>
      <w:proofErr w:type="spellEnd"/>
      <w:r w:rsidRPr="00BF2A99">
        <w:rPr>
          <w:sz w:val="20"/>
          <w:lang w:val="ru-BY"/>
        </w:rPr>
        <w:t xml:space="preserve"> </w:t>
      </w:r>
      <w:proofErr w:type="spellStart"/>
      <w:r w:rsidRPr="00BF2A99">
        <w:rPr>
          <w:sz w:val="20"/>
          <w:lang w:val="ru-BY"/>
        </w:rPr>
        <w:t>Edit:TEdit</w:t>
      </w:r>
      <w:proofErr w:type="spellEnd"/>
      <w:r w:rsidRPr="00BF2A99">
        <w:rPr>
          <w:sz w:val="20"/>
          <w:lang w:val="ru-BY"/>
        </w:rPr>
        <w:t>;</w:t>
      </w:r>
    </w:p>
    <w:p w14:paraId="263EF34A" w14:textId="77777777" w:rsidR="00BF2A99" w:rsidRPr="00BF2A99" w:rsidRDefault="00BF2A99" w:rsidP="00BF2A99">
      <w:pPr>
        <w:ind w:firstLine="709"/>
        <w:rPr>
          <w:sz w:val="20"/>
          <w:lang w:val="ru-BY"/>
        </w:rPr>
      </w:pPr>
      <w:proofErr w:type="spellStart"/>
      <w:r w:rsidRPr="00BF2A99">
        <w:rPr>
          <w:sz w:val="20"/>
          <w:lang w:val="ru-BY"/>
        </w:rPr>
        <w:t>colBox:TColorBox</w:t>
      </w:r>
      <w:proofErr w:type="spellEnd"/>
      <w:r w:rsidRPr="00BF2A99">
        <w:rPr>
          <w:sz w:val="20"/>
          <w:lang w:val="ru-BY"/>
        </w:rPr>
        <w:t>;</w:t>
      </w:r>
    </w:p>
    <w:p w14:paraId="5808157A" w14:textId="77777777" w:rsidR="00BF2A99" w:rsidRPr="00BF2A99" w:rsidRDefault="00BF2A99" w:rsidP="00BF2A99">
      <w:pPr>
        <w:ind w:firstLine="709"/>
        <w:rPr>
          <w:sz w:val="20"/>
          <w:lang w:val="ru-BY"/>
        </w:rPr>
      </w:pPr>
      <w:proofErr w:type="spellStart"/>
      <w:r w:rsidRPr="00BF2A99">
        <w:rPr>
          <w:sz w:val="20"/>
          <w:lang w:val="ru-BY"/>
        </w:rPr>
        <w:t>removeBtn:TButton</w:t>
      </w:r>
      <w:proofErr w:type="spellEnd"/>
      <w:r w:rsidRPr="00BF2A99">
        <w:rPr>
          <w:sz w:val="20"/>
          <w:lang w:val="ru-BY"/>
        </w:rPr>
        <w:t>;</w:t>
      </w:r>
    </w:p>
    <w:p w14:paraId="492CE0FB" w14:textId="77777777" w:rsidR="00BF2A99" w:rsidRPr="00BF2A99" w:rsidRDefault="00BF2A99" w:rsidP="00BF2A99">
      <w:pPr>
        <w:ind w:firstLine="709"/>
        <w:rPr>
          <w:sz w:val="20"/>
          <w:lang w:val="ru-BY"/>
        </w:rPr>
      </w:pPr>
      <w:proofErr w:type="spellStart"/>
      <w:r w:rsidRPr="00BF2A99">
        <w:rPr>
          <w:sz w:val="20"/>
          <w:lang w:val="ru-BY"/>
        </w:rPr>
        <w:t>visibleBtn:TButton</w:t>
      </w:r>
      <w:proofErr w:type="spellEnd"/>
      <w:r w:rsidRPr="00BF2A99">
        <w:rPr>
          <w:sz w:val="20"/>
          <w:lang w:val="ru-BY"/>
        </w:rPr>
        <w:t>;</w:t>
      </w:r>
    </w:p>
    <w:p w14:paraId="59BFDA18" w14:textId="77777777" w:rsidR="00BF2A99" w:rsidRPr="00BF2A99" w:rsidRDefault="00BF2A99" w:rsidP="00BF2A99">
      <w:pPr>
        <w:ind w:firstLine="709"/>
        <w:rPr>
          <w:sz w:val="20"/>
          <w:lang w:val="ru-BY"/>
        </w:rPr>
      </w:pPr>
      <w:proofErr w:type="spellStart"/>
      <w:r w:rsidRPr="00BF2A99">
        <w:rPr>
          <w:sz w:val="20"/>
          <w:lang w:val="ru-BY"/>
        </w:rPr>
        <w:t>yLabel:TLabel</w:t>
      </w:r>
      <w:proofErr w:type="spellEnd"/>
      <w:r w:rsidRPr="00BF2A99">
        <w:rPr>
          <w:sz w:val="20"/>
          <w:lang w:val="ru-BY"/>
        </w:rPr>
        <w:t>;</w:t>
      </w:r>
    </w:p>
    <w:p w14:paraId="301EAD8D"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23F4C41B" w14:textId="77777777" w:rsidR="00BF2A99" w:rsidRPr="00BF2A99" w:rsidRDefault="00BF2A99" w:rsidP="00BF2A99">
      <w:pPr>
        <w:ind w:firstLine="709"/>
        <w:rPr>
          <w:sz w:val="20"/>
          <w:lang w:val="ru-BY"/>
        </w:rPr>
      </w:pPr>
    </w:p>
    <w:p w14:paraId="0013F709" w14:textId="77777777" w:rsidR="00BF2A99" w:rsidRPr="00BF2A99" w:rsidRDefault="00BF2A99" w:rsidP="00BF2A99">
      <w:pPr>
        <w:ind w:firstLine="709"/>
        <w:rPr>
          <w:sz w:val="20"/>
          <w:lang w:val="ru-BY"/>
        </w:rPr>
      </w:pPr>
      <w:proofErr w:type="spellStart"/>
      <w:r w:rsidRPr="00BF2A99">
        <w:rPr>
          <w:sz w:val="20"/>
          <w:lang w:val="ru-BY"/>
        </w:rPr>
        <w:t>implementation</w:t>
      </w:r>
      <w:proofErr w:type="spellEnd"/>
    </w:p>
    <w:p w14:paraId="18F8C2BA" w14:textId="77777777" w:rsidR="00BF2A99" w:rsidRPr="00BF2A99" w:rsidRDefault="00BF2A99" w:rsidP="00BF2A99">
      <w:pPr>
        <w:ind w:firstLine="709"/>
        <w:rPr>
          <w:sz w:val="20"/>
          <w:lang w:val="ru-BY"/>
        </w:rPr>
      </w:pPr>
    </w:p>
    <w:p w14:paraId="1A5324BA" w14:textId="77777777" w:rsidR="00BF2A99" w:rsidRPr="00BF2A99" w:rsidRDefault="00BF2A99" w:rsidP="00BF2A99">
      <w:pPr>
        <w:ind w:firstLine="709"/>
        <w:rPr>
          <w:sz w:val="20"/>
          <w:lang w:val="ru-BY"/>
        </w:rPr>
      </w:pPr>
      <w:proofErr w:type="spellStart"/>
      <w:r w:rsidRPr="00BF2A99">
        <w:rPr>
          <w:sz w:val="20"/>
          <w:lang w:val="ru-BY"/>
        </w:rPr>
        <w:t>constructor</w:t>
      </w:r>
      <w:proofErr w:type="spellEnd"/>
      <w:r w:rsidRPr="00BF2A99">
        <w:rPr>
          <w:sz w:val="20"/>
          <w:lang w:val="ru-BY"/>
        </w:rPr>
        <w:t xml:space="preserve"> </w:t>
      </w:r>
      <w:proofErr w:type="spellStart"/>
      <w:r w:rsidRPr="00BF2A99">
        <w:rPr>
          <w:sz w:val="20"/>
          <w:lang w:val="ru-BY"/>
        </w:rPr>
        <w:t>TExpression.Create</w:t>
      </w:r>
      <w:proofErr w:type="spellEnd"/>
      <w:r w:rsidRPr="00BF2A99">
        <w:rPr>
          <w:sz w:val="20"/>
          <w:lang w:val="ru-BY"/>
        </w:rPr>
        <w:t>(</w:t>
      </w:r>
      <w:proofErr w:type="spellStart"/>
      <w:r w:rsidRPr="00BF2A99">
        <w:rPr>
          <w:sz w:val="20"/>
          <w:lang w:val="ru-BY"/>
        </w:rPr>
        <w:t>Sender</w:t>
      </w:r>
      <w:proofErr w:type="spellEnd"/>
      <w:r w:rsidRPr="00BF2A99">
        <w:rPr>
          <w:sz w:val="20"/>
          <w:lang w:val="ru-BY"/>
        </w:rPr>
        <w:t xml:space="preserve">: </w:t>
      </w:r>
      <w:proofErr w:type="spellStart"/>
      <w:r w:rsidRPr="00BF2A99">
        <w:rPr>
          <w:sz w:val="20"/>
          <w:lang w:val="ru-BY"/>
        </w:rPr>
        <w:t>TComponent</w:t>
      </w:r>
      <w:proofErr w:type="spellEnd"/>
      <w:r w:rsidRPr="00BF2A99">
        <w:rPr>
          <w:sz w:val="20"/>
          <w:lang w:val="ru-BY"/>
        </w:rPr>
        <w:t>);</w:t>
      </w:r>
    </w:p>
    <w:p w14:paraId="02B4BBD3"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6A963D2C" w14:textId="77777777" w:rsidR="00BF2A99" w:rsidRPr="00BF2A99" w:rsidRDefault="00BF2A99" w:rsidP="00BF2A99">
      <w:pPr>
        <w:ind w:firstLine="709"/>
        <w:rPr>
          <w:sz w:val="20"/>
          <w:lang w:val="ru-BY"/>
        </w:rPr>
      </w:pPr>
      <w:proofErr w:type="spellStart"/>
      <w:r w:rsidRPr="00BF2A99">
        <w:rPr>
          <w:sz w:val="20"/>
          <w:lang w:val="ru-BY"/>
        </w:rPr>
        <w:t>inherited</w:t>
      </w:r>
      <w:proofErr w:type="spellEnd"/>
      <w:r w:rsidRPr="00BF2A99">
        <w:rPr>
          <w:sz w:val="20"/>
          <w:lang w:val="ru-BY"/>
        </w:rPr>
        <w:t xml:space="preserve"> </w:t>
      </w:r>
      <w:proofErr w:type="spellStart"/>
      <w:r w:rsidRPr="00BF2A99">
        <w:rPr>
          <w:sz w:val="20"/>
          <w:lang w:val="ru-BY"/>
        </w:rPr>
        <w:t>Create</w:t>
      </w:r>
      <w:proofErr w:type="spellEnd"/>
      <w:r w:rsidRPr="00BF2A99">
        <w:rPr>
          <w:sz w:val="20"/>
          <w:lang w:val="ru-BY"/>
        </w:rPr>
        <w:t>(</w:t>
      </w:r>
      <w:proofErr w:type="spellStart"/>
      <w:r w:rsidRPr="00BF2A99">
        <w:rPr>
          <w:sz w:val="20"/>
          <w:lang w:val="ru-BY"/>
        </w:rPr>
        <w:t>Sender</w:t>
      </w:r>
      <w:proofErr w:type="spellEnd"/>
      <w:r w:rsidRPr="00BF2A99">
        <w:rPr>
          <w:sz w:val="20"/>
          <w:lang w:val="ru-BY"/>
        </w:rPr>
        <w:t>);</w:t>
      </w:r>
    </w:p>
    <w:p w14:paraId="20B5BF7D" w14:textId="77777777" w:rsidR="00BF2A99" w:rsidRPr="00BF2A99" w:rsidRDefault="00BF2A99" w:rsidP="00BF2A99">
      <w:pPr>
        <w:ind w:firstLine="709"/>
        <w:rPr>
          <w:sz w:val="20"/>
          <w:lang w:val="ru-BY"/>
        </w:rPr>
      </w:pPr>
      <w:proofErr w:type="spellStart"/>
      <w:r w:rsidRPr="00BF2A99">
        <w:rPr>
          <w:sz w:val="20"/>
          <w:lang w:val="ru-BY"/>
        </w:rPr>
        <w:t>self.yLabel</w:t>
      </w:r>
      <w:proofErr w:type="spellEnd"/>
      <w:r w:rsidRPr="00BF2A99">
        <w:rPr>
          <w:sz w:val="20"/>
          <w:lang w:val="ru-BY"/>
        </w:rPr>
        <w:t>:=</w:t>
      </w:r>
      <w:proofErr w:type="spellStart"/>
      <w:r w:rsidRPr="00BF2A99">
        <w:rPr>
          <w:sz w:val="20"/>
          <w:lang w:val="ru-BY"/>
        </w:rPr>
        <w:t>TLabel.Create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77FD208" w14:textId="77777777" w:rsidR="00BF2A99" w:rsidRPr="00BF2A99" w:rsidRDefault="00BF2A99" w:rsidP="00BF2A99">
      <w:pPr>
        <w:ind w:firstLine="709"/>
        <w:rPr>
          <w:sz w:val="20"/>
          <w:lang w:val="ru-BY"/>
        </w:rPr>
      </w:pPr>
      <w:proofErr w:type="spellStart"/>
      <w:r w:rsidRPr="00BF2A99">
        <w:rPr>
          <w:sz w:val="20"/>
          <w:lang w:val="ru-BY"/>
        </w:rPr>
        <w:t>self.yLabel.Parent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DA982E0" w14:textId="77777777" w:rsidR="00BF2A99" w:rsidRPr="00BF2A99" w:rsidRDefault="00BF2A99" w:rsidP="00BF2A99">
      <w:pPr>
        <w:ind w:firstLine="709"/>
        <w:rPr>
          <w:sz w:val="20"/>
          <w:lang w:val="ru-BY"/>
        </w:rPr>
      </w:pPr>
      <w:proofErr w:type="spellStart"/>
      <w:r w:rsidRPr="00BF2A99">
        <w:rPr>
          <w:sz w:val="20"/>
          <w:lang w:val="ru-BY"/>
        </w:rPr>
        <w:t>self.yLabel.AutoSize</w:t>
      </w:r>
      <w:proofErr w:type="spellEnd"/>
      <w:r w:rsidRPr="00BF2A99">
        <w:rPr>
          <w:sz w:val="20"/>
          <w:lang w:val="ru-BY"/>
        </w:rPr>
        <w:t>:=</w:t>
      </w:r>
      <w:proofErr w:type="spellStart"/>
      <w:r w:rsidRPr="00BF2A99">
        <w:rPr>
          <w:sz w:val="20"/>
          <w:lang w:val="ru-BY"/>
        </w:rPr>
        <w:t>true</w:t>
      </w:r>
      <w:proofErr w:type="spellEnd"/>
      <w:r w:rsidRPr="00BF2A99">
        <w:rPr>
          <w:sz w:val="20"/>
          <w:lang w:val="ru-BY"/>
        </w:rPr>
        <w:t>;</w:t>
      </w:r>
    </w:p>
    <w:p w14:paraId="6B0EC2E2" w14:textId="77777777" w:rsidR="00BF2A99" w:rsidRPr="00BF2A99" w:rsidRDefault="00BF2A99" w:rsidP="00BF2A99">
      <w:pPr>
        <w:ind w:firstLine="709"/>
        <w:rPr>
          <w:sz w:val="20"/>
          <w:lang w:val="ru-BY"/>
        </w:rPr>
      </w:pPr>
      <w:proofErr w:type="spellStart"/>
      <w:r w:rsidRPr="00BF2A99">
        <w:rPr>
          <w:sz w:val="20"/>
          <w:lang w:val="ru-BY"/>
        </w:rPr>
        <w:t>self.yLabel.Caption</w:t>
      </w:r>
      <w:proofErr w:type="spellEnd"/>
      <w:r w:rsidRPr="00BF2A99">
        <w:rPr>
          <w:sz w:val="20"/>
          <w:lang w:val="ru-BY"/>
        </w:rPr>
        <w:t>:='Y=';</w:t>
      </w:r>
    </w:p>
    <w:p w14:paraId="30574D84" w14:textId="77777777" w:rsidR="00BF2A99" w:rsidRPr="00BF2A99" w:rsidRDefault="00BF2A99" w:rsidP="00BF2A99">
      <w:pPr>
        <w:ind w:firstLine="709"/>
        <w:rPr>
          <w:sz w:val="20"/>
          <w:lang w:val="ru-BY"/>
        </w:rPr>
      </w:pPr>
    </w:p>
    <w:p w14:paraId="20458CB5" w14:textId="77777777" w:rsidR="00BF2A99" w:rsidRPr="00BF2A99" w:rsidRDefault="00BF2A99" w:rsidP="00BF2A99">
      <w:pPr>
        <w:ind w:firstLine="709"/>
        <w:rPr>
          <w:sz w:val="20"/>
          <w:lang w:val="ru-BY"/>
        </w:rPr>
      </w:pPr>
      <w:proofErr w:type="spellStart"/>
      <w:r w:rsidRPr="00BF2A99">
        <w:rPr>
          <w:sz w:val="20"/>
          <w:lang w:val="ru-BY"/>
        </w:rPr>
        <w:t>self.Edit</w:t>
      </w:r>
      <w:proofErr w:type="spellEnd"/>
      <w:r w:rsidRPr="00BF2A99">
        <w:rPr>
          <w:sz w:val="20"/>
          <w:lang w:val="ru-BY"/>
        </w:rPr>
        <w:t>:=</w:t>
      </w:r>
      <w:proofErr w:type="spellStart"/>
      <w:r w:rsidRPr="00BF2A99">
        <w:rPr>
          <w:sz w:val="20"/>
          <w:lang w:val="ru-BY"/>
        </w:rPr>
        <w:t>TEdit.Create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733C7BC" w14:textId="77777777" w:rsidR="00BF2A99" w:rsidRPr="00BF2A99" w:rsidRDefault="00BF2A99" w:rsidP="00BF2A99">
      <w:pPr>
        <w:ind w:firstLine="709"/>
        <w:rPr>
          <w:sz w:val="20"/>
          <w:lang w:val="ru-BY"/>
        </w:rPr>
      </w:pPr>
      <w:proofErr w:type="spellStart"/>
      <w:r w:rsidRPr="00BF2A99">
        <w:rPr>
          <w:sz w:val="20"/>
          <w:lang w:val="ru-BY"/>
        </w:rPr>
        <w:t>self.Edit.Parent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088231D2" w14:textId="77777777" w:rsidR="00BF2A99" w:rsidRPr="00BF2A99" w:rsidRDefault="00BF2A99" w:rsidP="00BF2A99">
      <w:pPr>
        <w:ind w:firstLine="709"/>
        <w:rPr>
          <w:sz w:val="20"/>
          <w:lang w:val="ru-BY"/>
        </w:rPr>
      </w:pPr>
      <w:proofErr w:type="spellStart"/>
      <w:r w:rsidRPr="00BF2A99">
        <w:rPr>
          <w:sz w:val="20"/>
          <w:lang w:val="ru-BY"/>
        </w:rPr>
        <w:t>self.Edit.AutoSize</w:t>
      </w:r>
      <w:proofErr w:type="spellEnd"/>
      <w:r w:rsidRPr="00BF2A99">
        <w:rPr>
          <w:sz w:val="20"/>
          <w:lang w:val="ru-BY"/>
        </w:rPr>
        <w:t>:=</w:t>
      </w:r>
      <w:proofErr w:type="spellStart"/>
      <w:r w:rsidRPr="00BF2A99">
        <w:rPr>
          <w:sz w:val="20"/>
          <w:lang w:val="ru-BY"/>
        </w:rPr>
        <w:t>true</w:t>
      </w:r>
      <w:proofErr w:type="spellEnd"/>
      <w:r w:rsidRPr="00BF2A99">
        <w:rPr>
          <w:sz w:val="20"/>
          <w:lang w:val="ru-BY"/>
        </w:rPr>
        <w:t>;</w:t>
      </w:r>
    </w:p>
    <w:p w14:paraId="05BDF373" w14:textId="77777777" w:rsidR="00BF2A99" w:rsidRPr="00BF2A99" w:rsidRDefault="00BF2A99" w:rsidP="00BF2A99">
      <w:pPr>
        <w:ind w:firstLine="709"/>
        <w:rPr>
          <w:sz w:val="20"/>
          <w:lang w:val="ru-BY"/>
        </w:rPr>
      </w:pPr>
      <w:r w:rsidRPr="00BF2A99">
        <w:rPr>
          <w:sz w:val="20"/>
          <w:lang w:val="ru-BY"/>
        </w:rPr>
        <w:t>//</w:t>
      </w:r>
      <w:proofErr w:type="spellStart"/>
      <w:r w:rsidRPr="00BF2A99">
        <w:rPr>
          <w:sz w:val="20"/>
          <w:lang w:val="ru-BY"/>
        </w:rPr>
        <w:t>self.Edit.Alignment</w:t>
      </w:r>
      <w:proofErr w:type="spellEnd"/>
      <w:r w:rsidRPr="00BF2A99">
        <w:rPr>
          <w:sz w:val="20"/>
          <w:lang w:val="ru-BY"/>
        </w:rPr>
        <w:t>:=</w:t>
      </w:r>
      <w:proofErr w:type="spellStart"/>
      <w:r w:rsidRPr="00BF2A99">
        <w:rPr>
          <w:sz w:val="20"/>
          <w:lang w:val="ru-BY"/>
        </w:rPr>
        <w:t>TACenter</w:t>
      </w:r>
      <w:proofErr w:type="spellEnd"/>
      <w:r w:rsidRPr="00BF2A99">
        <w:rPr>
          <w:sz w:val="20"/>
          <w:lang w:val="ru-BY"/>
        </w:rPr>
        <w:t>;</w:t>
      </w:r>
    </w:p>
    <w:p w14:paraId="6331320E" w14:textId="77777777" w:rsidR="00BF2A99" w:rsidRPr="00BF2A99" w:rsidRDefault="00BF2A99" w:rsidP="00BF2A99">
      <w:pPr>
        <w:ind w:firstLine="709"/>
        <w:rPr>
          <w:sz w:val="20"/>
          <w:lang w:val="ru-BY"/>
        </w:rPr>
      </w:pPr>
    </w:p>
    <w:p w14:paraId="715A3486" w14:textId="77777777" w:rsidR="00BF2A99" w:rsidRPr="00BF2A99" w:rsidRDefault="00BF2A99" w:rsidP="00BF2A99">
      <w:pPr>
        <w:ind w:firstLine="709"/>
        <w:rPr>
          <w:sz w:val="20"/>
          <w:lang w:val="ru-BY"/>
        </w:rPr>
      </w:pPr>
    </w:p>
    <w:p w14:paraId="2C9DF909" w14:textId="77777777" w:rsidR="00BF2A99" w:rsidRPr="00BF2A99" w:rsidRDefault="00BF2A99" w:rsidP="00BF2A99">
      <w:pPr>
        <w:ind w:firstLine="709"/>
        <w:rPr>
          <w:sz w:val="20"/>
          <w:lang w:val="ru-BY"/>
        </w:rPr>
      </w:pPr>
      <w:proofErr w:type="spellStart"/>
      <w:r w:rsidRPr="00BF2A99">
        <w:rPr>
          <w:sz w:val="20"/>
          <w:lang w:val="ru-BY"/>
        </w:rPr>
        <w:t>self.colBox</w:t>
      </w:r>
      <w:proofErr w:type="spellEnd"/>
      <w:r w:rsidRPr="00BF2A99">
        <w:rPr>
          <w:sz w:val="20"/>
          <w:lang w:val="ru-BY"/>
        </w:rPr>
        <w:t>:=</w:t>
      </w:r>
      <w:proofErr w:type="spellStart"/>
      <w:r w:rsidRPr="00BF2A99">
        <w:rPr>
          <w:sz w:val="20"/>
          <w:lang w:val="ru-BY"/>
        </w:rPr>
        <w:t>TColorBox.Create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43678797" w14:textId="77777777" w:rsidR="00BF2A99" w:rsidRPr="00BF2A99" w:rsidRDefault="00BF2A99" w:rsidP="00BF2A99">
      <w:pPr>
        <w:ind w:firstLine="709"/>
        <w:rPr>
          <w:sz w:val="20"/>
          <w:lang w:val="ru-BY"/>
        </w:rPr>
      </w:pPr>
      <w:proofErr w:type="spellStart"/>
      <w:r w:rsidRPr="00BF2A99">
        <w:rPr>
          <w:sz w:val="20"/>
          <w:lang w:val="ru-BY"/>
        </w:rPr>
        <w:t>self.colBox.Parent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75C983F8" w14:textId="77777777" w:rsidR="00BF2A99" w:rsidRPr="00BF2A99" w:rsidRDefault="00BF2A99" w:rsidP="00BF2A99">
      <w:pPr>
        <w:ind w:firstLine="709"/>
        <w:rPr>
          <w:sz w:val="20"/>
          <w:lang w:val="ru-BY"/>
        </w:rPr>
      </w:pPr>
    </w:p>
    <w:p w14:paraId="4ED8B24F" w14:textId="77777777" w:rsidR="00BF2A99" w:rsidRPr="00BF2A99" w:rsidRDefault="00BF2A99" w:rsidP="00BF2A99">
      <w:pPr>
        <w:ind w:firstLine="709"/>
        <w:rPr>
          <w:sz w:val="20"/>
          <w:lang w:val="ru-BY"/>
        </w:rPr>
      </w:pPr>
      <w:proofErr w:type="spellStart"/>
      <w:r w:rsidRPr="00BF2A99">
        <w:rPr>
          <w:sz w:val="20"/>
          <w:lang w:val="ru-BY"/>
        </w:rPr>
        <w:t>self.removeBtn</w:t>
      </w:r>
      <w:proofErr w:type="spell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6A3D6C38" w14:textId="77777777" w:rsidR="00BF2A99" w:rsidRPr="00BF2A99" w:rsidRDefault="00BF2A99" w:rsidP="00BF2A99">
      <w:pPr>
        <w:ind w:firstLine="709"/>
        <w:rPr>
          <w:sz w:val="20"/>
          <w:lang w:val="ru-BY"/>
        </w:rPr>
      </w:pPr>
      <w:proofErr w:type="spellStart"/>
      <w:r w:rsidRPr="00BF2A99">
        <w:rPr>
          <w:sz w:val="20"/>
          <w:lang w:val="ru-BY"/>
        </w:rPr>
        <w:t>self.removeBtn.Parent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516D9348" w14:textId="77777777" w:rsidR="00BF2A99" w:rsidRPr="00BF2A99" w:rsidRDefault="00BF2A99" w:rsidP="00BF2A99">
      <w:pPr>
        <w:ind w:firstLine="709"/>
        <w:rPr>
          <w:sz w:val="20"/>
          <w:lang w:val="ru-BY"/>
        </w:rPr>
      </w:pPr>
      <w:proofErr w:type="spellStart"/>
      <w:r w:rsidRPr="00BF2A99">
        <w:rPr>
          <w:sz w:val="20"/>
          <w:lang w:val="ru-BY"/>
        </w:rPr>
        <w:t>self.removeBtn.Caption</w:t>
      </w:r>
      <w:proofErr w:type="spell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73B8236B" w14:textId="77777777" w:rsidR="00BF2A99" w:rsidRPr="00BF2A99" w:rsidRDefault="00BF2A99" w:rsidP="00BF2A99">
      <w:pPr>
        <w:ind w:firstLine="709"/>
        <w:rPr>
          <w:sz w:val="20"/>
          <w:lang w:val="ru-BY"/>
        </w:rPr>
      </w:pPr>
    </w:p>
    <w:p w14:paraId="7A33C025" w14:textId="77777777" w:rsidR="00BF2A99" w:rsidRPr="00BF2A99" w:rsidRDefault="00BF2A99" w:rsidP="00BF2A99">
      <w:pPr>
        <w:ind w:firstLine="709"/>
        <w:rPr>
          <w:sz w:val="20"/>
          <w:lang w:val="ru-BY"/>
        </w:rPr>
      </w:pPr>
      <w:proofErr w:type="spellStart"/>
      <w:r w:rsidRPr="00BF2A99">
        <w:rPr>
          <w:sz w:val="20"/>
          <w:lang w:val="ru-BY"/>
        </w:rPr>
        <w:t>self.visibleBtn</w:t>
      </w:r>
      <w:proofErr w:type="spellEnd"/>
      <w:r w:rsidRPr="00BF2A99">
        <w:rPr>
          <w:sz w:val="20"/>
          <w:lang w:val="ru-BY"/>
        </w:rPr>
        <w:t>:=</w:t>
      </w:r>
      <w:proofErr w:type="spellStart"/>
      <w:r w:rsidRPr="00BF2A99">
        <w:rPr>
          <w:sz w:val="20"/>
          <w:lang w:val="ru-BY"/>
        </w:rPr>
        <w:t>TButton.Create</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2E5F4A72" w14:textId="77777777" w:rsidR="00BF2A99" w:rsidRPr="00BF2A99" w:rsidRDefault="00BF2A99" w:rsidP="00BF2A99">
      <w:pPr>
        <w:ind w:firstLine="709"/>
        <w:rPr>
          <w:sz w:val="20"/>
          <w:lang w:val="ru-BY"/>
        </w:rPr>
      </w:pPr>
      <w:proofErr w:type="spellStart"/>
      <w:r w:rsidRPr="00BF2A99">
        <w:rPr>
          <w:sz w:val="20"/>
          <w:lang w:val="ru-BY"/>
        </w:rPr>
        <w:t>self.visibleBtn.Parent</w:t>
      </w:r>
      <w:proofErr w:type="spellEnd"/>
      <w:r w:rsidRPr="00BF2A99">
        <w:rPr>
          <w:sz w:val="20"/>
          <w:lang w:val="ru-BY"/>
        </w:rPr>
        <w:t>:=</w:t>
      </w:r>
      <w:proofErr w:type="spellStart"/>
      <w:r w:rsidRPr="00BF2A99">
        <w:rPr>
          <w:sz w:val="20"/>
          <w:lang w:val="ru-BY"/>
        </w:rPr>
        <w:t>self</w:t>
      </w:r>
      <w:proofErr w:type="spellEnd"/>
      <w:r w:rsidRPr="00BF2A99">
        <w:rPr>
          <w:sz w:val="20"/>
          <w:lang w:val="ru-BY"/>
        </w:rPr>
        <w:t>;</w:t>
      </w:r>
    </w:p>
    <w:p w14:paraId="18B7CCC3" w14:textId="77777777" w:rsidR="00BF2A99" w:rsidRPr="00BF2A99" w:rsidRDefault="00BF2A99" w:rsidP="00BF2A99">
      <w:pPr>
        <w:ind w:firstLine="709"/>
        <w:rPr>
          <w:sz w:val="20"/>
          <w:lang w:val="ru-BY"/>
        </w:rPr>
      </w:pPr>
      <w:proofErr w:type="spellStart"/>
      <w:r w:rsidRPr="00BF2A99">
        <w:rPr>
          <w:sz w:val="20"/>
          <w:lang w:val="ru-BY"/>
        </w:rPr>
        <w:t>self.visibleBtn.Caption</w:t>
      </w:r>
      <w:proofErr w:type="spellEnd"/>
      <w:r w:rsidRPr="00BF2A99">
        <w:rPr>
          <w:sz w:val="20"/>
          <w:lang w:val="ru-BY"/>
        </w:rPr>
        <w:t>:='</w:t>
      </w:r>
      <w:r w:rsidRPr="00BF2A99">
        <w:rPr>
          <w:rFonts w:ascii="Segoe UI Symbol" w:hAnsi="Segoe UI Symbol" w:cs="Segoe UI Symbol"/>
          <w:sz w:val="20"/>
          <w:lang w:val="ru-BY"/>
        </w:rPr>
        <w:t>👁</w:t>
      </w:r>
      <w:r w:rsidRPr="00BF2A99">
        <w:rPr>
          <w:sz w:val="20"/>
          <w:lang w:val="ru-BY"/>
        </w:rPr>
        <w:t>';</w:t>
      </w:r>
    </w:p>
    <w:p w14:paraId="5E37040B" w14:textId="77777777" w:rsidR="00BF2A99" w:rsidRPr="00BF2A99" w:rsidRDefault="00BF2A99" w:rsidP="00BF2A99">
      <w:pPr>
        <w:ind w:firstLine="709"/>
        <w:rPr>
          <w:sz w:val="20"/>
          <w:lang w:val="ru-BY"/>
        </w:rPr>
      </w:pPr>
    </w:p>
    <w:p w14:paraId="7FA30477" w14:textId="77777777" w:rsidR="00BF2A99" w:rsidRPr="00BF2A99" w:rsidRDefault="00BF2A99" w:rsidP="00BF2A99">
      <w:pPr>
        <w:ind w:firstLine="709"/>
        <w:rPr>
          <w:sz w:val="20"/>
          <w:lang w:val="ru-BY"/>
        </w:rPr>
      </w:pPr>
    </w:p>
    <w:p w14:paraId="2BEF4DB5"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1684D1A1" w14:textId="77777777" w:rsidR="00BF2A99" w:rsidRPr="00BF2A99" w:rsidRDefault="00BF2A99" w:rsidP="00BF2A99">
      <w:pPr>
        <w:ind w:firstLine="709"/>
        <w:rPr>
          <w:sz w:val="20"/>
          <w:lang w:val="ru-BY"/>
        </w:rPr>
      </w:pPr>
      <w:proofErr w:type="spellStart"/>
      <w:r w:rsidRPr="00BF2A99">
        <w:rPr>
          <w:sz w:val="20"/>
          <w:lang w:val="ru-BY"/>
        </w:rPr>
        <w:t>procedure</w:t>
      </w:r>
      <w:proofErr w:type="spellEnd"/>
      <w:r w:rsidRPr="00BF2A99">
        <w:rPr>
          <w:sz w:val="20"/>
          <w:lang w:val="ru-BY"/>
        </w:rPr>
        <w:t xml:space="preserve"> </w:t>
      </w:r>
      <w:proofErr w:type="spellStart"/>
      <w:r w:rsidRPr="00BF2A99">
        <w:rPr>
          <w:sz w:val="20"/>
          <w:lang w:val="ru-BY"/>
        </w:rPr>
        <w:t>TExpression.ReSize</w:t>
      </w:r>
      <w:proofErr w:type="spellEnd"/>
      <w:r w:rsidRPr="00BF2A99">
        <w:rPr>
          <w:sz w:val="20"/>
          <w:lang w:val="ru-BY"/>
        </w:rPr>
        <w:t>;</w:t>
      </w:r>
    </w:p>
    <w:p w14:paraId="006ABBCC" w14:textId="77777777" w:rsidR="00BF2A99" w:rsidRPr="00BF2A99" w:rsidRDefault="00BF2A99" w:rsidP="00BF2A99">
      <w:pPr>
        <w:ind w:firstLine="709"/>
        <w:rPr>
          <w:sz w:val="20"/>
          <w:lang w:val="ru-BY"/>
        </w:rPr>
      </w:pPr>
      <w:proofErr w:type="spellStart"/>
      <w:r w:rsidRPr="00BF2A99">
        <w:rPr>
          <w:sz w:val="20"/>
          <w:lang w:val="ru-BY"/>
        </w:rPr>
        <w:t>begin</w:t>
      </w:r>
      <w:proofErr w:type="spellEnd"/>
    </w:p>
    <w:p w14:paraId="19B33E54" w14:textId="77777777" w:rsidR="00BF2A99" w:rsidRPr="00BF2A99" w:rsidRDefault="00BF2A99" w:rsidP="00BF2A99">
      <w:pPr>
        <w:ind w:firstLine="709"/>
        <w:rPr>
          <w:sz w:val="20"/>
          <w:lang w:val="ru-BY"/>
        </w:rPr>
      </w:pPr>
    </w:p>
    <w:p w14:paraId="0C6ADF5B"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self.Width</w:t>
      </w:r>
      <w:proofErr w:type="spellEnd"/>
      <w:r w:rsidRPr="00BF2A99">
        <w:rPr>
          <w:sz w:val="20"/>
          <w:lang w:val="ru-BY"/>
        </w:rPr>
        <w:t>:=</w:t>
      </w:r>
      <w:proofErr w:type="spellStart"/>
      <w:r w:rsidRPr="00BF2A99">
        <w:rPr>
          <w:sz w:val="20"/>
          <w:lang w:val="ru-BY"/>
        </w:rPr>
        <w:t>self.Parent.Width</w:t>
      </w:r>
      <w:proofErr w:type="spellEnd"/>
      <w:r w:rsidRPr="00BF2A99">
        <w:rPr>
          <w:sz w:val="20"/>
          <w:lang w:val="ru-BY"/>
        </w:rPr>
        <w:t>;</w:t>
      </w:r>
    </w:p>
    <w:p w14:paraId="7B0765E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self.Height</w:t>
      </w:r>
      <w:proofErr w:type="spellEnd"/>
      <w:r w:rsidRPr="00BF2A99">
        <w:rPr>
          <w:sz w:val="20"/>
          <w:lang w:val="ru-BY"/>
        </w:rPr>
        <w:t>:=50;</w:t>
      </w:r>
    </w:p>
    <w:p w14:paraId="65DE6909" w14:textId="77777777" w:rsidR="00BF2A99" w:rsidRPr="00BF2A99" w:rsidRDefault="00BF2A99" w:rsidP="00BF2A99">
      <w:pPr>
        <w:ind w:firstLine="709"/>
        <w:rPr>
          <w:sz w:val="20"/>
          <w:lang w:val="ru-BY"/>
        </w:rPr>
      </w:pPr>
    </w:p>
    <w:p w14:paraId="20707362"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yLabel.Width</w:t>
      </w:r>
      <w:proofErr w:type="spellEnd"/>
      <w:r w:rsidRPr="00BF2A99">
        <w:rPr>
          <w:sz w:val="20"/>
          <w:lang w:val="ru-BY"/>
        </w:rPr>
        <w:t>:=</w:t>
      </w:r>
      <w:proofErr w:type="spellStart"/>
      <w:r w:rsidRPr="00BF2A99">
        <w:rPr>
          <w:sz w:val="20"/>
          <w:lang w:val="ru-BY"/>
        </w:rPr>
        <w:t>Round</w:t>
      </w:r>
      <w:proofErr w:type="spellEnd"/>
      <w:r w:rsidRPr="00BF2A99">
        <w:rPr>
          <w:sz w:val="20"/>
          <w:lang w:val="ru-BY"/>
        </w:rPr>
        <w:t>(</w:t>
      </w:r>
      <w:proofErr w:type="spellStart"/>
      <w:r w:rsidRPr="00BF2A99">
        <w:rPr>
          <w:sz w:val="20"/>
          <w:lang w:val="ru-BY"/>
        </w:rPr>
        <w:t>self.Width</w:t>
      </w:r>
      <w:proofErr w:type="spellEnd"/>
      <w:r w:rsidRPr="00BF2A99">
        <w:rPr>
          <w:sz w:val="20"/>
          <w:lang w:val="ru-BY"/>
        </w:rPr>
        <w:t>*(1/12));</w:t>
      </w:r>
    </w:p>
    <w:p w14:paraId="15074CC6"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ylabel.Height</w:t>
      </w:r>
      <w:proofErr w:type="spellEnd"/>
      <w:r w:rsidRPr="00BF2A99">
        <w:rPr>
          <w:sz w:val="20"/>
          <w:lang w:val="ru-BY"/>
        </w:rPr>
        <w:t>:=</w:t>
      </w:r>
      <w:proofErr w:type="spellStart"/>
      <w:r w:rsidRPr="00BF2A99">
        <w:rPr>
          <w:sz w:val="20"/>
          <w:lang w:val="ru-BY"/>
        </w:rPr>
        <w:t>self.Height</w:t>
      </w:r>
      <w:proofErr w:type="spellEnd"/>
      <w:r w:rsidRPr="00BF2A99">
        <w:rPr>
          <w:sz w:val="20"/>
          <w:lang w:val="ru-BY"/>
        </w:rPr>
        <w:t>;</w:t>
      </w:r>
    </w:p>
    <w:p w14:paraId="5418F70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yLabel.Font.Size</w:t>
      </w:r>
      <w:proofErr w:type="spellEnd"/>
      <w:r w:rsidRPr="00BF2A99">
        <w:rPr>
          <w:sz w:val="20"/>
          <w:lang w:val="ru-BY"/>
        </w:rPr>
        <w:t>:=14;</w:t>
      </w:r>
    </w:p>
    <w:p w14:paraId="5CCADDF4" w14:textId="77777777" w:rsidR="00BF2A99" w:rsidRPr="00BF2A99" w:rsidRDefault="00BF2A99" w:rsidP="00BF2A99">
      <w:pPr>
        <w:ind w:firstLine="709"/>
        <w:rPr>
          <w:sz w:val="20"/>
          <w:lang w:val="ru-BY"/>
        </w:rPr>
      </w:pPr>
    </w:p>
    <w:p w14:paraId="6DB1BB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Edit.Left</w:t>
      </w:r>
      <w:proofErr w:type="spellEnd"/>
      <w:r w:rsidRPr="00BF2A99">
        <w:rPr>
          <w:sz w:val="20"/>
          <w:lang w:val="ru-BY"/>
        </w:rPr>
        <w:t>:=</w:t>
      </w:r>
      <w:proofErr w:type="spellStart"/>
      <w:r w:rsidRPr="00BF2A99">
        <w:rPr>
          <w:sz w:val="20"/>
          <w:lang w:val="ru-BY"/>
        </w:rPr>
        <w:t>yLabel.Width</w:t>
      </w:r>
      <w:proofErr w:type="spellEnd"/>
      <w:r w:rsidRPr="00BF2A99">
        <w:rPr>
          <w:sz w:val="20"/>
          <w:lang w:val="ru-BY"/>
        </w:rPr>
        <w:t>;</w:t>
      </w:r>
    </w:p>
    <w:p w14:paraId="568138DF"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Edit.Width</w:t>
      </w:r>
      <w:proofErr w:type="spellEnd"/>
      <w:r w:rsidRPr="00BF2A99">
        <w:rPr>
          <w:sz w:val="20"/>
          <w:lang w:val="ru-BY"/>
        </w:rPr>
        <w:t>:=</w:t>
      </w:r>
      <w:proofErr w:type="spellStart"/>
      <w:r w:rsidRPr="00BF2A99">
        <w:rPr>
          <w:sz w:val="20"/>
          <w:lang w:val="ru-BY"/>
        </w:rPr>
        <w:t>Round</w:t>
      </w:r>
      <w:proofErr w:type="spellEnd"/>
      <w:r w:rsidRPr="00BF2A99">
        <w:rPr>
          <w:sz w:val="20"/>
          <w:lang w:val="ru-BY"/>
        </w:rPr>
        <w:t>(</w:t>
      </w:r>
      <w:proofErr w:type="spellStart"/>
      <w:r w:rsidRPr="00BF2A99">
        <w:rPr>
          <w:sz w:val="20"/>
          <w:lang w:val="ru-BY"/>
        </w:rPr>
        <w:t>self.Width</w:t>
      </w:r>
      <w:proofErr w:type="spellEnd"/>
      <w:r w:rsidRPr="00BF2A99">
        <w:rPr>
          <w:sz w:val="20"/>
          <w:lang w:val="ru-BY"/>
        </w:rPr>
        <w:t>*(8/12));</w:t>
      </w:r>
    </w:p>
    <w:p w14:paraId="366F9B5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Edit.Height</w:t>
      </w:r>
      <w:proofErr w:type="spellEnd"/>
      <w:r w:rsidRPr="00BF2A99">
        <w:rPr>
          <w:sz w:val="20"/>
          <w:lang w:val="ru-BY"/>
        </w:rPr>
        <w:t>:=</w:t>
      </w:r>
      <w:proofErr w:type="spellStart"/>
      <w:r w:rsidRPr="00BF2A99">
        <w:rPr>
          <w:sz w:val="20"/>
          <w:lang w:val="ru-BY"/>
        </w:rPr>
        <w:t>self.Height</w:t>
      </w:r>
      <w:proofErr w:type="spellEnd"/>
      <w:r w:rsidRPr="00BF2A99">
        <w:rPr>
          <w:sz w:val="20"/>
          <w:lang w:val="ru-BY"/>
        </w:rPr>
        <w:t>;</w:t>
      </w:r>
    </w:p>
    <w:p w14:paraId="72A7AB73"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Edit.Font.Size</w:t>
      </w:r>
      <w:proofErr w:type="spellEnd"/>
      <w:r w:rsidRPr="00BF2A99">
        <w:rPr>
          <w:sz w:val="20"/>
          <w:lang w:val="ru-BY"/>
        </w:rPr>
        <w:t>:=14;</w:t>
      </w:r>
    </w:p>
    <w:p w14:paraId="2569603A" w14:textId="77777777" w:rsidR="00BF2A99" w:rsidRPr="00BF2A99" w:rsidRDefault="00BF2A99" w:rsidP="00BF2A99">
      <w:pPr>
        <w:ind w:firstLine="709"/>
        <w:rPr>
          <w:sz w:val="20"/>
          <w:lang w:val="ru-BY"/>
        </w:rPr>
      </w:pPr>
    </w:p>
    <w:p w14:paraId="569D57E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colBox.Width</w:t>
      </w:r>
      <w:proofErr w:type="spellEnd"/>
      <w:r w:rsidRPr="00BF2A99">
        <w:rPr>
          <w:sz w:val="20"/>
          <w:lang w:val="ru-BY"/>
        </w:rPr>
        <w:t>:=</w:t>
      </w:r>
      <w:proofErr w:type="spellStart"/>
      <w:r w:rsidRPr="00BF2A99">
        <w:rPr>
          <w:sz w:val="20"/>
          <w:lang w:val="ru-BY"/>
        </w:rPr>
        <w:t>self.Width-self.Edit.Width</w:t>
      </w:r>
      <w:proofErr w:type="spellEnd"/>
      <w:r w:rsidRPr="00BF2A99">
        <w:rPr>
          <w:sz w:val="20"/>
          <w:lang w:val="ru-BY"/>
        </w:rPr>
        <w:t>;</w:t>
      </w:r>
    </w:p>
    <w:p w14:paraId="6D411F2A"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colBox.left</w:t>
      </w:r>
      <w:proofErr w:type="spellEnd"/>
      <w:r w:rsidRPr="00BF2A99">
        <w:rPr>
          <w:sz w:val="20"/>
          <w:lang w:val="ru-BY"/>
        </w:rPr>
        <w:t>:=</w:t>
      </w:r>
      <w:proofErr w:type="spellStart"/>
      <w:r w:rsidRPr="00BF2A99">
        <w:rPr>
          <w:sz w:val="20"/>
          <w:lang w:val="ru-BY"/>
        </w:rPr>
        <w:t>Round</w:t>
      </w:r>
      <w:proofErr w:type="spellEnd"/>
      <w:r w:rsidRPr="00BF2A99">
        <w:rPr>
          <w:sz w:val="20"/>
          <w:lang w:val="ru-BY"/>
        </w:rPr>
        <w:t>(</w:t>
      </w:r>
      <w:proofErr w:type="spellStart"/>
      <w:r w:rsidRPr="00BF2A99">
        <w:rPr>
          <w:sz w:val="20"/>
          <w:lang w:val="ru-BY"/>
        </w:rPr>
        <w:t>self.Width</w:t>
      </w:r>
      <w:proofErr w:type="spellEnd"/>
      <w:r w:rsidRPr="00BF2A99">
        <w:rPr>
          <w:sz w:val="20"/>
          <w:lang w:val="ru-BY"/>
        </w:rPr>
        <w:t>*(3/4));</w:t>
      </w:r>
    </w:p>
    <w:p w14:paraId="76557295"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colBox.Height</w:t>
      </w:r>
      <w:proofErr w:type="spellEnd"/>
      <w:r w:rsidRPr="00BF2A99">
        <w:rPr>
          <w:sz w:val="20"/>
          <w:lang w:val="ru-BY"/>
        </w:rPr>
        <w:t>:=</w:t>
      </w:r>
      <w:proofErr w:type="spellStart"/>
      <w:r w:rsidRPr="00BF2A99">
        <w:rPr>
          <w:sz w:val="20"/>
          <w:lang w:val="ru-BY"/>
        </w:rPr>
        <w:t>round</w:t>
      </w:r>
      <w:proofErr w:type="spellEnd"/>
      <w:r w:rsidRPr="00BF2A99">
        <w:rPr>
          <w:sz w:val="20"/>
          <w:lang w:val="ru-BY"/>
        </w:rPr>
        <w:t>(</w:t>
      </w:r>
      <w:proofErr w:type="spellStart"/>
      <w:r w:rsidRPr="00BF2A99">
        <w:rPr>
          <w:sz w:val="20"/>
          <w:lang w:val="ru-BY"/>
        </w:rPr>
        <w:t>self.Height</w:t>
      </w:r>
      <w:proofErr w:type="spellEnd"/>
      <w:r w:rsidRPr="00BF2A99">
        <w:rPr>
          <w:sz w:val="20"/>
          <w:lang w:val="ru-BY"/>
        </w:rPr>
        <w:t>/2);</w:t>
      </w:r>
    </w:p>
    <w:p w14:paraId="4719C6B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colBox.Top</w:t>
      </w:r>
      <w:proofErr w:type="spellEnd"/>
      <w:r w:rsidRPr="00BF2A99">
        <w:rPr>
          <w:sz w:val="20"/>
          <w:lang w:val="ru-BY"/>
        </w:rPr>
        <w:t>:=</w:t>
      </w:r>
      <w:proofErr w:type="spellStart"/>
      <w:r w:rsidRPr="00BF2A99">
        <w:rPr>
          <w:sz w:val="20"/>
          <w:lang w:val="ru-BY"/>
        </w:rPr>
        <w:t>self.Height-colBox.Height</w:t>
      </w:r>
      <w:proofErr w:type="spellEnd"/>
      <w:r w:rsidRPr="00BF2A99">
        <w:rPr>
          <w:sz w:val="20"/>
          <w:lang w:val="ru-BY"/>
        </w:rPr>
        <w:t>;</w:t>
      </w:r>
    </w:p>
    <w:p w14:paraId="42E98624" w14:textId="77777777" w:rsidR="00BF2A99" w:rsidRPr="00BF2A99" w:rsidRDefault="00BF2A99" w:rsidP="00BF2A99">
      <w:pPr>
        <w:ind w:firstLine="709"/>
        <w:rPr>
          <w:sz w:val="20"/>
          <w:lang w:val="ru-BY"/>
        </w:rPr>
      </w:pPr>
    </w:p>
    <w:p w14:paraId="13CBF23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visibleBtn.Height</w:t>
      </w:r>
      <w:proofErr w:type="spellEnd"/>
      <w:r w:rsidRPr="00BF2A99">
        <w:rPr>
          <w:sz w:val="20"/>
          <w:lang w:val="ru-BY"/>
        </w:rPr>
        <w:t>:=</w:t>
      </w:r>
      <w:proofErr w:type="spellStart"/>
      <w:r w:rsidRPr="00BF2A99">
        <w:rPr>
          <w:sz w:val="20"/>
          <w:lang w:val="ru-BY"/>
        </w:rPr>
        <w:t>colbox.Top</w:t>
      </w:r>
      <w:proofErr w:type="spellEnd"/>
      <w:r w:rsidRPr="00BF2A99">
        <w:rPr>
          <w:sz w:val="20"/>
          <w:lang w:val="ru-BY"/>
        </w:rPr>
        <w:t>;</w:t>
      </w:r>
    </w:p>
    <w:p w14:paraId="1218DBDD"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visibleBtn.Width</w:t>
      </w:r>
      <w:proofErr w:type="spellEnd"/>
      <w:r w:rsidRPr="00BF2A99">
        <w:rPr>
          <w:sz w:val="20"/>
          <w:lang w:val="ru-BY"/>
        </w:rPr>
        <w:t>:=</w:t>
      </w:r>
      <w:proofErr w:type="spellStart"/>
      <w:r w:rsidRPr="00BF2A99">
        <w:rPr>
          <w:sz w:val="20"/>
          <w:lang w:val="ru-BY"/>
        </w:rPr>
        <w:t>removeBtn.Height</w:t>
      </w:r>
      <w:proofErr w:type="spellEnd"/>
      <w:r w:rsidRPr="00BF2A99">
        <w:rPr>
          <w:sz w:val="20"/>
          <w:lang w:val="ru-BY"/>
        </w:rPr>
        <w:t>;</w:t>
      </w:r>
    </w:p>
    <w:p w14:paraId="5EB76E9F" w14:textId="77777777" w:rsidR="00BF2A99" w:rsidRPr="00BF2A99" w:rsidRDefault="00BF2A99" w:rsidP="00BF2A99">
      <w:pPr>
        <w:ind w:firstLine="709"/>
        <w:rPr>
          <w:sz w:val="20"/>
          <w:lang w:val="ru-BY"/>
        </w:rPr>
      </w:pPr>
      <w:r w:rsidRPr="00BF2A99">
        <w:rPr>
          <w:sz w:val="20"/>
          <w:lang w:val="ru-BY"/>
        </w:rPr>
        <w:t xml:space="preserve">  visibleBtn.Left:=colBox.Left+round((colbox.Width-visibleBtn.Width*2)/2);</w:t>
      </w:r>
    </w:p>
    <w:p w14:paraId="3E1BB296" w14:textId="77777777" w:rsidR="00BF2A99" w:rsidRPr="00BF2A99" w:rsidRDefault="00BF2A99" w:rsidP="00BF2A99">
      <w:pPr>
        <w:ind w:firstLine="709"/>
        <w:rPr>
          <w:sz w:val="20"/>
          <w:lang w:val="ru-BY"/>
        </w:rPr>
      </w:pPr>
    </w:p>
    <w:p w14:paraId="479F02C0"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removeBtn.Height</w:t>
      </w:r>
      <w:proofErr w:type="spellEnd"/>
      <w:r w:rsidRPr="00BF2A99">
        <w:rPr>
          <w:sz w:val="20"/>
          <w:lang w:val="ru-BY"/>
        </w:rPr>
        <w:t>:=</w:t>
      </w:r>
      <w:proofErr w:type="spellStart"/>
      <w:r w:rsidRPr="00BF2A99">
        <w:rPr>
          <w:sz w:val="20"/>
          <w:lang w:val="ru-BY"/>
        </w:rPr>
        <w:t>visibleBtn.Height</w:t>
      </w:r>
      <w:proofErr w:type="spellEnd"/>
      <w:r w:rsidRPr="00BF2A99">
        <w:rPr>
          <w:sz w:val="20"/>
          <w:lang w:val="ru-BY"/>
        </w:rPr>
        <w:t>;</w:t>
      </w:r>
    </w:p>
    <w:p w14:paraId="3A396CEC"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removeBtn.Width</w:t>
      </w:r>
      <w:proofErr w:type="spellEnd"/>
      <w:r w:rsidRPr="00BF2A99">
        <w:rPr>
          <w:sz w:val="20"/>
          <w:lang w:val="ru-BY"/>
        </w:rPr>
        <w:t>:=</w:t>
      </w:r>
      <w:proofErr w:type="spellStart"/>
      <w:r w:rsidRPr="00BF2A99">
        <w:rPr>
          <w:sz w:val="20"/>
          <w:lang w:val="ru-BY"/>
        </w:rPr>
        <w:t>visibleBtn.Width</w:t>
      </w:r>
      <w:proofErr w:type="spellEnd"/>
      <w:r w:rsidRPr="00BF2A99">
        <w:rPr>
          <w:sz w:val="20"/>
          <w:lang w:val="ru-BY"/>
        </w:rPr>
        <w:t>;</w:t>
      </w:r>
    </w:p>
    <w:p w14:paraId="48146629" w14:textId="77777777" w:rsidR="00BF2A99" w:rsidRPr="00BF2A99" w:rsidRDefault="00BF2A99" w:rsidP="00BF2A99">
      <w:pPr>
        <w:ind w:firstLine="709"/>
        <w:rPr>
          <w:sz w:val="20"/>
          <w:lang w:val="ru-BY"/>
        </w:rPr>
      </w:pPr>
      <w:r w:rsidRPr="00BF2A99">
        <w:rPr>
          <w:sz w:val="20"/>
          <w:lang w:val="ru-BY"/>
        </w:rPr>
        <w:t xml:space="preserve">  </w:t>
      </w:r>
      <w:proofErr w:type="spellStart"/>
      <w:r w:rsidRPr="00BF2A99">
        <w:rPr>
          <w:sz w:val="20"/>
          <w:lang w:val="ru-BY"/>
        </w:rPr>
        <w:t>removeBtn.Left</w:t>
      </w:r>
      <w:proofErr w:type="spellEnd"/>
      <w:r w:rsidRPr="00BF2A99">
        <w:rPr>
          <w:sz w:val="20"/>
          <w:lang w:val="ru-BY"/>
        </w:rPr>
        <w:t>:=</w:t>
      </w:r>
      <w:proofErr w:type="spellStart"/>
      <w:r w:rsidRPr="00BF2A99">
        <w:rPr>
          <w:sz w:val="20"/>
          <w:lang w:val="ru-BY"/>
        </w:rPr>
        <w:t>visibleBtn.Left+visibleBtn.Width</w:t>
      </w:r>
      <w:proofErr w:type="spellEnd"/>
      <w:r w:rsidRPr="00BF2A99">
        <w:rPr>
          <w:sz w:val="20"/>
          <w:lang w:val="ru-BY"/>
        </w:rPr>
        <w:t>;</w:t>
      </w:r>
    </w:p>
    <w:p w14:paraId="51A01739" w14:textId="77777777" w:rsidR="00BF2A99" w:rsidRPr="00BF2A99" w:rsidRDefault="00BF2A99" w:rsidP="00BF2A99">
      <w:pPr>
        <w:ind w:firstLine="709"/>
        <w:rPr>
          <w:sz w:val="20"/>
          <w:lang w:val="ru-BY"/>
        </w:rPr>
      </w:pPr>
    </w:p>
    <w:p w14:paraId="05A7C7DE" w14:textId="77777777" w:rsidR="00BF2A99" w:rsidRPr="00BF2A99" w:rsidRDefault="00BF2A99" w:rsidP="00BF2A99">
      <w:pPr>
        <w:ind w:firstLine="709"/>
        <w:rPr>
          <w:sz w:val="20"/>
          <w:lang w:val="ru-BY"/>
        </w:rPr>
      </w:pPr>
    </w:p>
    <w:p w14:paraId="10AB412E" w14:textId="77777777" w:rsidR="00BF2A99" w:rsidRPr="00BF2A99" w:rsidRDefault="00BF2A99" w:rsidP="00BF2A99">
      <w:pPr>
        <w:ind w:firstLine="709"/>
        <w:rPr>
          <w:sz w:val="20"/>
          <w:lang w:val="ru-BY"/>
        </w:rPr>
      </w:pPr>
    </w:p>
    <w:p w14:paraId="14F037AA" w14:textId="77777777" w:rsidR="00BF2A99" w:rsidRPr="00BF2A99" w:rsidRDefault="00BF2A99" w:rsidP="00BF2A99">
      <w:pPr>
        <w:ind w:firstLine="709"/>
        <w:rPr>
          <w:sz w:val="20"/>
          <w:lang w:val="ru-BY"/>
        </w:rPr>
      </w:pPr>
    </w:p>
    <w:p w14:paraId="5E941FD7" w14:textId="77777777"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p w14:paraId="739665F3" w14:textId="77777777" w:rsidR="00BF2A99" w:rsidRPr="00BF2A99" w:rsidRDefault="00BF2A99" w:rsidP="00BF2A99">
      <w:pPr>
        <w:ind w:firstLine="709"/>
        <w:rPr>
          <w:sz w:val="20"/>
          <w:lang w:val="ru-BY"/>
        </w:rPr>
      </w:pPr>
    </w:p>
    <w:p w14:paraId="6BD21C3A" w14:textId="77777777" w:rsidR="00BF2A99" w:rsidRPr="00BF2A99" w:rsidRDefault="00BF2A99" w:rsidP="00BF2A99">
      <w:pPr>
        <w:ind w:firstLine="709"/>
        <w:rPr>
          <w:sz w:val="20"/>
          <w:lang w:val="ru-BY"/>
        </w:rPr>
      </w:pPr>
    </w:p>
    <w:p w14:paraId="7691CE22" w14:textId="77777777" w:rsidR="00BF2A99" w:rsidRPr="00BF2A99" w:rsidRDefault="00BF2A99" w:rsidP="00BF2A99">
      <w:pPr>
        <w:ind w:firstLine="709"/>
        <w:rPr>
          <w:sz w:val="20"/>
          <w:lang w:val="ru-BY"/>
        </w:rPr>
      </w:pPr>
    </w:p>
    <w:p w14:paraId="529DF24D" w14:textId="77777777" w:rsidR="00BF2A99" w:rsidRPr="00BF2A99" w:rsidRDefault="00BF2A99" w:rsidP="00BF2A99">
      <w:pPr>
        <w:ind w:firstLine="709"/>
        <w:rPr>
          <w:sz w:val="20"/>
          <w:lang w:val="ru-BY"/>
        </w:rPr>
      </w:pPr>
    </w:p>
    <w:p w14:paraId="106548DF" w14:textId="77777777" w:rsidR="00BF2A99" w:rsidRPr="00BF2A99" w:rsidRDefault="00BF2A99" w:rsidP="00BF2A99">
      <w:pPr>
        <w:ind w:firstLine="709"/>
        <w:rPr>
          <w:sz w:val="20"/>
          <w:lang w:val="ru-BY"/>
        </w:rPr>
      </w:pPr>
    </w:p>
    <w:p w14:paraId="483B5B93" w14:textId="18A93EC6" w:rsidR="00BF2A99" w:rsidRPr="00BF2A99" w:rsidRDefault="00BF2A99" w:rsidP="00BF2A99">
      <w:pPr>
        <w:ind w:firstLine="709"/>
        <w:rPr>
          <w:sz w:val="20"/>
          <w:lang w:val="ru-BY"/>
        </w:rPr>
      </w:pPr>
      <w:proofErr w:type="spellStart"/>
      <w:r w:rsidRPr="00BF2A99">
        <w:rPr>
          <w:sz w:val="20"/>
          <w:lang w:val="ru-BY"/>
        </w:rPr>
        <w:t>end</w:t>
      </w:r>
      <w:proofErr w:type="spellEnd"/>
      <w:r w:rsidRPr="00BF2A99">
        <w:rPr>
          <w:sz w:val="20"/>
          <w:lang w:val="ru-BY"/>
        </w:rPr>
        <w:t>.</w:t>
      </w:r>
    </w:p>
    <w:sectPr w:rsidR="00BF2A99" w:rsidRPr="00BF2A99" w:rsidSect="00A84480">
      <w:footerReference w:type="even" r:id="rId33"/>
      <w:footerReference w:type="default" r:id="rId3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32916" w14:textId="77777777" w:rsidR="004B4288" w:rsidRDefault="004B4288" w:rsidP="00660A97">
      <w:r>
        <w:separator/>
      </w:r>
    </w:p>
  </w:endnote>
  <w:endnote w:type="continuationSeparator" w:id="0">
    <w:p w14:paraId="724B0D42" w14:textId="77777777" w:rsidR="004B4288" w:rsidRDefault="004B4288"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64058"/>
      <w:docPartObj>
        <w:docPartGallery w:val="Page Numbers (Bottom of Page)"/>
        <w:docPartUnique/>
      </w:docPartObj>
    </w:sdtPr>
    <w:sdtContent>
      <w:p w14:paraId="0282DBCE" w14:textId="160700E1"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9823064"/>
      <w:docPartObj>
        <w:docPartGallery w:val="Page Numbers (Bottom of Page)"/>
        <w:docPartUnique/>
      </w:docPartObj>
    </w:sdtPr>
    <w:sdtContent>
      <w:p w14:paraId="6CE02D64" w14:textId="11A22F8D" w:rsidR="00A84480" w:rsidRDefault="00A84480" w:rsidP="00A84480">
        <w:pPr>
          <w:pStyle w:val="a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AD157" w14:textId="77777777" w:rsidR="004B4288" w:rsidRDefault="004B4288" w:rsidP="00660A97">
      <w:r>
        <w:separator/>
      </w:r>
    </w:p>
  </w:footnote>
  <w:footnote w:type="continuationSeparator" w:id="0">
    <w:p w14:paraId="5C3402ED" w14:textId="77777777" w:rsidR="004B4288" w:rsidRDefault="004B4288"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229A7"/>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6F4FB1"/>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A50066"/>
    <w:multiLevelType w:val="hybridMultilevel"/>
    <w:tmpl w:val="DE76E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7ED35ED"/>
    <w:multiLevelType w:val="hybridMultilevel"/>
    <w:tmpl w:val="E4E82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F2A37"/>
    <w:multiLevelType w:val="hybridMultilevel"/>
    <w:tmpl w:val="80CCAFC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C0A065A"/>
    <w:multiLevelType w:val="hybridMultilevel"/>
    <w:tmpl w:val="9312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8248CC"/>
    <w:multiLevelType w:val="hybridMultilevel"/>
    <w:tmpl w:val="0F34AB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4F107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562036"/>
    <w:multiLevelType w:val="hybridMultilevel"/>
    <w:tmpl w:val="D908A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69E58D0"/>
    <w:multiLevelType w:val="multilevel"/>
    <w:tmpl w:val="DC8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7C320F"/>
    <w:multiLevelType w:val="hybridMultilevel"/>
    <w:tmpl w:val="57F84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8B4BDC"/>
    <w:multiLevelType w:val="multilevel"/>
    <w:tmpl w:val="D71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E513533"/>
    <w:multiLevelType w:val="multilevel"/>
    <w:tmpl w:val="F3989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21A564C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714299"/>
    <w:multiLevelType w:val="multilevel"/>
    <w:tmpl w:val="BDA03CD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291B2C1F"/>
    <w:multiLevelType w:val="multilevel"/>
    <w:tmpl w:val="5A8E5CE4"/>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94904B9"/>
    <w:multiLevelType w:val="multilevel"/>
    <w:tmpl w:val="A6A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53817"/>
    <w:multiLevelType w:val="multilevel"/>
    <w:tmpl w:val="F956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424A6"/>
    <w:multiLevelType w:val="multilevel"/>
    <w:tmpl w:val="681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CD23E71"/>
    <w:multiLevelType w:val="multilevel"/>
    <w:tmpl w:val="51E06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14F6B60"/>
    <w:multiLevelType w:val="multilevel"/>
    <w:tmpl w:val="210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9663E4"/>
    <w:multiLevelType w:val="multilevel"/>
    <w:tmpl w:val="BC7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6A05C6C"/>
    <w:multiLevelType w:val="multilevel"/>
    <w:tmpl w:val="B27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2026EE"/>
    <w:multiLevelType w:val="hybridMultilevel"/>
    <w:tmpl w:val="6F8EF4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A255DBA"/>
    <w:multiLevelType w:val="multilevel"/>
    <w:tmpl w:val="FA2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551EDA"/>
    <w:multiLevelType w:val="multilevel"/>
    <w:tmpl w:val="7E1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5E56F3"/>
    <w:multiLevelType w:val="hybridMultilevel"/>
    <w:tmpl w:val="EB26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3CF41703"/>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1924C41"/>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46295F68"/>
    <w:multiLevelType w:val="multilevel"/>
    <w:tmpl w:val="D4C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754132"/>
    <w:multiLevelType w:val="multilevel"/>
    <w:tmpl w:val="C12C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8D436A5"/>
    <w:multiLevelType w:val="hybridMultilevel"/>
    <w:tmpl w:val="FF063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96D1835"/>
    <w:multiLevelType w:val="multilevel"/>
    <w:tmpl w:val="DB9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810BD1"/>
    <w:multiLevelType w:val="hybridMultilevel"/>
    <w:tmpl w:val="0BD89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C011233"/>
    <w:multiLevelType w:val="multilevel"/>
    <w:tmpl w:val="A0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07F6D"/>
    <w:multiLevelType w:val="multilevel"/>
    <w:tmpl w:val="A8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508718CA"/>
    <w:multiLevelType w:val="multilevel"/>
    <w:tmpl w:val="5DE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295D81"/>
    <w:multiLevelType w:val="multilevel"/>
    <w:tmpl w:val="BA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657C54"/>
    <w:multiLevelType w:val="multilevel"/>
    <w:tmpl w:val="CF4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E4B2A11"/>
    <w:multiLevelType w:val="hybridMultilevel"/>
    <w:tmpl w:val="D4FA1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0463B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0D233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62FE6C97"/>
    <w:multiLevelType w:val="multilevel"/>
    <w:tmpl w:val="453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6DE27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7E636A4"/>
    <w:multiLevelType w:val="hybridMultilevel"/>
    <w:tmpl w:val="E806E754"/>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2"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6CB1066A"/>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6F8C1E8B"/>
    <w:multiLevelType w:val="hybridMultilevel"/>
    <w:tmpl w:val="07521DEC"/>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02B028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 w15:restartNumberingAfterBreak="0">
    <w:nsid w:val="71372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5382949"/>
    <w:multiLevelType w:val="multilevel"/>
    <w:tmpl w:val="1E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B0902"/>
    <w:multiLevelType w:val="multilevel"/>
    <w:tmpl w:val="651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23741"/>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A80F84"/>
    <w:multiLevelType w:val="multilevel"/>
    <w:tmpl w:val="06AE8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C8691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9"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1" w15:restartNumberingAfterBreak="0">
    <w:nsid w:val="79CA11A2"/>
    <w:multiLevelType w:val="multilevel"/>
    <w:tmpl w:val="2C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47195"/>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3" w15:restartNumberingAfterBreak="0">
    <w:nsid w:val="7A6420D8"/>
    <w:multiLevelType w:val="multilevel"/>
    <w:tmpl w:val="740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40114D"/>
    <w:multiLevelType w:val="multilevel"/>
    <w:tmpl w:val="DEB44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D8E0968"/>
    <w:multiLevelType w:val="hybridMultilevel"/>
    <w:tmpl w:val="FFACFF6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0351452">
    <w:abstractNumId w:val="46"/>
  </w:num>
  <w:num w:numId="2" w16cid:durableId="556206721">
    <w:abstractNumId w:val="20"/>
  </w:num>
  <w:num w:numId="3" w16cid:durableId="1143275749">
    <w:abstractNumId w:val="30"/>
  </w:num>
  <w:num w:numId="4" w16cid:durableId="254480373">
    <w:abstractNumId w:val="36"/>
  </w:num>
  <w:num w:numId="5" w16cid:durableId="1261641176">
    <w:abstractNumId w:val="110"/>
  </w:num>
  <w:num w:numId="6" w16cid:durableId="575483135">
    <w:abstractNumId w:val="101"/>
  </w:num>
  <w:num w:numId="7" w16cid:durableId="1813865540">
    <w:abstractNumId w:val="52"/>
  </w:num>
  <w:num w:numId="8" w16cid:durableId="2057469222">
    <w:abstractNumId w:val="81"/>
  </w:num>
  <w:num w:numId="9" w16cid:durableId="1112168312">
    <w:abstractNumId w:val="62"/>
  </w:num>
  <w:num w:numId="10" w16cid:durableId="1132792144">
    <w:abstractNumId w:val="69"/>
  </w:num>
  <w:num w:numId="11" w16cid:durableId="504200575">
    <w:abstractNumId w:val="76"/>
  </w:num>
  <w:num w:numId="12" w16cid:durableId="99686679">
    <w:abstractNumId w:val="32"/>
  </w:num>
  <w:num w:numId="13" w16cid:durableId="1982608713">
    <w:abstractNumId w:val="97"/>
  </w:num>
  <w:num w:numId="14" w16cid:durableId="1161966205">
    <w:abstractNumId w:val="5"/>
  </w:num>
  <w:num w:numId="15" w16cid:durableId="1465582599">
    <w:abstractNumId w:val="38"/>
  </w:num>
  <w:num w:numId="16" w16cid:durableId="1491944109">
    <w:abstractNumId w:val="49"/>
  </w:num>
  <w:num w:numId="17" w16cid:durableId="2007783646">
    <w:abstractNumId w:val="49"/>
    <w:lvlOverride w:ilvl="0">
      <w:startOverride w:val="1"/>
    </w:lvlOverride>
  </w:num>
  <w:num w:numId="18" w16cid:durableId="611131176">
    <w:abstractNumId w:val="2"/>
  </w:num>
  <w:num w:numId="19" w16cid:durableId="1032606357">
    <w:abstractNumId w:val="80"/>
  </w:num>
  <w:num w:numId="20" w16cid:durableId="798841945">
    <w:abstractNumId w:val="0"/>
  </w:num>
  <w:num w:numId="21" w16cid:durableId="1274247640">
    <w:abstractNumId w:val="39"/>
  </w:num>
  <w:num w:numId="22" w16cid:durableId="514416584">
    <w:abstractNumId w:val="50"/>
  </w:num>
  <w:num w:numId="23" w16cid:durableId="1384672764">
    <w:abstractNumId w:val="44"/>
  </w:num>
  <w:num w:numId="24" w16cid:durableId="76829991">
    <w:abstractNumId w:val="100"/>
  </w:num>
  <w:num w:numId="25" w16cid:durableId="1405253484">
    <w:abstractNumId w:val="72"/>
  </w:num>
  <w:num w:numId="26" w16cid:durableId="1565021728">
    <w:abstractNumId w:val="83"/>
  </w:num>
  <w:num w:numId="27" w16cid:durableId="511799333">
    <w:abstractNumId w:val="11"/>
  </w:num>
  <w:num w:numId="28" w16cid:durableId="156843055">
    <w:abstractNumId w:val="16"/>
  </w:num>
  <w:num w:numId="29" w16cid:durableId="314144810">
    <w:abstractNumId w:val="55"/>
  </w:num>
  <w:num w:numId="30" w16cid:durableId="150410620">
    <w:abstractNumId w:val="115"/>
  </w:num>
  <w:num w:numId="31" w16cid:durableId="272522185">
    <w:abstractNumId w:val="9"/>
  </w:num>
  <w:num w:numId="32" w16cid:durableId="826167562">
    <w:abstractNumId w:val="61"/>
  </w:num>
  <w:num w:numId="33" w16cid:durableId="901722162">
    <w:abstractNumId w:val="54"/>
  </w:num>
  <w:num w:numId="34" w16cid:durableId="859515466">
    <w:abstractNumId w:val="28"/>
  </w:num>
  <w:num w:numId="35" w16cid:durableId="2031569603">
    <w:abstractNumId w:val="88"/>
  </w:num>
  <w:num w:numId="36" w16cid:durableId="427889181">
    <w:abstractNumId w:val="66"/>
  </w:num>
  <w:num w:numId="37" w16cid:durableId="907613251">
    <w:abstractNumId w:val="41"/>
  </w:num>
  <w:num w:numId="38" w16cid:durableId="912357304">
    <w:abstractNumId w:val="15"/>
  </w:num>
  <w:num w:numId="39" w16cid:durableId="462891101">
    <w:abstractNumId w:val="23"/>
  </w:num>
  <w:num w:numId="40" w16cid:durableId="26109068">
    <w:abstractNumId w:val="29"/>
  </w:num>
  <w:num w:numId="41" w16cid:durableId="903490525">
    <w:abstractNumId w:val="14"/>
  </w:num>
  <w:num w:numId="42" w16cid:durableId="26373379">
    <w:abstractNumId w:val="109"/>
  </w:num>
  <w:num w:numId="43" w16cid:durableId="139539454">
    <w:abstractNumId w:val="105"/>
  </w:num>
  <w:num w:numId="44" w16cid:durableId="1839269608">
    <w:abstractNumId w:val="92"/>
  </w:num>
  <w:num w:numId="45" w16cid:durableId="517239418">
    <w:abstractNumId w:val="3"/>
  </w:num>
  <w:num w:numId="46" w16cid:durableId="755321583">
    <w:abstractNumId w:val="95"/>
  </w:num>
  <w:num w:numId="47" w16cid:durableId="1328486034">
    <w:abstractNumId w:val="25"/>
  </w:num>
  <w:num w:numId="48" w16cid:durableId="1698114945">
    <w:abstractNumId w:val="87"/>
  </w:num>
  <w:num w:numId="49" w16cid:durableId="561059319">
    <w:abstractNumId w:val="67"/>
  </w:num>
  <w:num w:numId="50" w16cid:durableId="2050304320">
    <w:abstractNumId w:val="37"/>
  </w:num>
  <w:num w:numId="51" w16cid:durableId="325673566">
    <w:abstractNumId w:val="93"/>
  </w:num>
  <w:num w:numId="52" w16cid:durableId="19596116">
    <w:abstractNumId w:val="89"/>
  </w:num>
  <w:num w:numId="53" w16cid:durableId="699282485">
    <w:abstractNumId w:val="22"/>
  </w:num>
  <w:num w:numId="54" w16cid:durableId="445319511">
    <w:abstractNumId w:val="107"/>
  </w:num>
  <w:num w:numId="55" w16cid:durableId="1429934373">
    <w:abstractNumId w:val="33"/>
  </w:num>
  <w:num w:numId="56" w16cid:durableId="68508184">
    <w:abstractNumId w:val="13"/>
  </w:num>
  <w:num w:numId="57" w16cid:durableId="399405297">
    <w:abstractNumId w:val="27"/>
  </w:num>
  <w:num w:numId="58" w16cid:durableId="570428741">
    <w:abstractNumId w:val="71"/>
  </w:num>
  <w:num w:numId="59" w16cid:durableId="1354649202">
    <w:abstractNumId w:val="53"/>
  </w:num>
  <w:num w:numId="60" w16cid:durableId="1932277417">
    <w:abstractNumId w:val="34"/>
  </w:num>
  <w:num w:numId="61" w16cid:durableId="2016373436">
    <w:abstractNumId w:val="114"/>
  </w:num>
  <w:num w:numId="62" w16cid:durableId="1023750612">
    <w:abstractNumId w:val="42"/>
  </w:num>
  <w:num w:numId="63" w16cid:durableId="494803891">
    <w:abstractNumId w:val="70"/>
  </w:num>
  <w:num w:numId="64" w16cid:durableId="2022316666">
    <w:abstractNumId w:val="65"/>
  </w:num>
  <w:num w:numId="65" w16cid:durableId="767845447">
    <w:abstractNumId w:val="103"/>
  </w:num>
  <w:num w:numId="66" w16cid:durableId="1001012064">
    <w:abstractNumId w:val="8"/>
  </w:num>
  <w:num w:numId="67" w16cid:durableId="128019683">
    <w:abstractNumId w:val="116"/>
  </w:num>
  <w:num w:numId="68" w16cid:durableId="330833777">
    <w:abstractNumId w:val="85"/>
  </w:num>
  <w:num w:numId="69" w16cid:durableId="1248805807">
    <w:abstractNumId w:val="84"/>
  </w:num>
  <w:num w:numId="70" w16cid:durableId="63963934">
    <w:abstractNumId w:val="63"/>
  </w:num>
  <w:num w:numId="71" w16cid:durableId="2074739607">
    <w:abstractNumId w:val="96"/>
  </w:num>
  <w:num w:numId="72" w16cid:durableId="300968185">
    <w:abstractNumId w:val="90"/>
  </w:num>
  <w:num w:numId="73" w16cid:durableId="709569889">
    <w:abstractNumId w:val="31"/>
  </w:num>
  <w:num w:numId="74" w16cid:durableId="1842238800">
    <w:abstractNumId w:val="99"/>
  </w:num>
  <w:num w:numId="75" w16cid:durableId="1755131606">
    <w:abstractNumId w:val="106"/>
  </w:num>
  <w:num w:numId="76" w16cid:durableId="1505781874">
    <w:abstractNumId w:val="45"/>
  </w:num>
  <w:num w:numId="77" w16cid:durableId="236132990">
    <w:abstractNumId w:val="17"/>
  </w:num>
  <w:num w:numId="78" w16cid:durableId="492261607">
    <w:abstractNumId w:val="1"/>
  </w:num>
  <w:num w:numId="79" w16cid:durableId="1479304445">
    <w:abstractNumId w:val="4"/>
  </w:num>
  <w:num w:numId="80" w16cid:durableId="1319655475">
    <w:abstractNumId w:val="104"/>
  </w:num>
  <w:num w:numId="81" w16cid:durableId="1126194581">
    <w:abstractNumId w:val="94"/>
  </w:num>
  <w:num w:numId="82" w16cid:durableId="607391457">
    <w:abstractNumId w:val="98"/>
  </w:num>
  <w:num w:numId="83" w16cid:durableId="1768623752">
    <w:abstractNumId w:val="24"/>
  </w:num>
  <w:num w:numId="84" w16cid:durableId="610866937">
    <w:abstractNumId w:val="78"/>
  </w:num>
  <w:num w:numId="85" w16cid:durableId="77555356">
    <w:abstractNumId w:val="19"/>
  </w:num>
  <w:num w:numId="86" w16cid:durableId="1089036845">
    <w:abstractNumId w:val="40"/>
  </w:num>
  <w:num w:numId="87" w16cid:durableId="2078823064">
    <w:abstractNumId w:val="111"/>
  </w:num>
  <w:num w:numId="88" w16cid:durableId="53820281">
    <w:abstractNumId w:val="75"/>
  </w:num>
  <w:num w:numId="89" w16cid:durableId="1498567843">
    <w:abstractNumId w:val="79"/>
  </w:num>
  <w:num w:numId="90" w16cid:durableId="1841963818">
    <w:abstractNumId w:val="57"/>
  </w:num>
  <w:num w:numId="91" w16cid:durableId="695355426">
    <w:abstractNumId w:val="43"/>
  </w:num>
  <w:num w:numId="92" w16cid:durableId="2073843632">
    <w:abstractNumId w:val="102"/>
  </w:num>
  <w:num w:numId="93" w16cid:durableId="1927768448">
    <w:abstractNumId w:val="74"/>
  </w:num>
  <w:num w:numId="94" w16cid:durableId="325671706">
    <w:abstractNumId w:val="47"/>
  </w:num>
  <w:num w:numId="95" w16cid:durableId="1038512038">
    <w:abstractNumId w:val="77"/>
  </w:num>
  <w:num w:numId="96" w16cid:durableId="689917298">
    <w:abstractNumId w:val="113"/>
  </w:num>
  <w:num w:numId="97" w16cid:durableId="1600870623">
    <w:abstractNumId w:val="86"/>
  </w:num>
  <w:num w:numId="98" w16cid:durableId="1198473404">
    <w:abstractNumId w:val="48"/>
  </w:num>
  <w:num w:numId="99" w16cid:durableId="1764688630">
    <w:abstractNumId w:val="51"/>
  </w:num>
  <w:num w:numId="100" w16cid:durableId="154879022">
    <w:abstractNumId w:val="58"/>
  </w:num>
  <w:num w:numId="101" w16cid:durableId="1334987856">
    <w:abstractNumId w:val="91"/>
  </w:num>
  <w:num w:numId="102" w16cid:durableId="255359601">
    <w:abstractNumId w:val="21"/>
  </w:num>
  <w:num w:numId="103" w16cid:durableId="1794053663">
    <w:abstractNumId w:val="73"/>
  </w:num>
  <w:num w:numId="104" w16cid:durableId="835191243">
    <w:abstractNumId w:val="7"/>
  </w:num>
  <w:num w:numId="105" w16cid:durableId="1261720481">
    <w:abstractNumId w:val="18"/>
  </w:num>
  <w:num w:numId="106" w16cid:durableId="2087258432">
    <w:abstractNumId w:val="10"/>
  </w:num>
  <w:num w:numId="107" w16cid:durableId="1990477741">
    <w:abstractNumId w:val="6"/>
  </w:num>
  <w:num w:numId="108" w16cid:durableId="1522939914">
    <w:abstractNumId w:val="12"/>
  </w:num>
  <w:num w:numId="109" w16cid:durableId="2100903058">
    <w:abstractNumId w:val="82"/>
  </w:num>
  <w:num w:numId="110" w16cid:durableId="1047756666">
    <w:abstractNumId w:val="56"/>
  </w:num>
  <w:num w:numId="111" w16cid:durableId="906376847">
    <w:abstractNumId w:val="59"/>
  </w:num>
  <w:num w:numId="112" w16cid:durableId="1858226431">
    <w:abstractNumId w:val="64"/>
  </w:num>
  <w:num w:numId="113" w16cid:durableId="242447678">
    <w:abstractNumId w:val="26"/>
  </w:num>
  <w:num w:numId="114" w16cid:durableId="57166061">
    <w:abstractNumId w:val="112"/>
  </w:num>
  <w:num w:numId="115" w16cid:durableId="1397633433">
    <w:abstractNumId w:val="108"/>
  </w:num>
  <w:num w:numId="116" w16cid:durableId="1070730751">
    <w:abstractNumId w:val="35"/>
  </w:num>
  <w:num w:numId="117" w16cid:durableId="939533302">
    <w:abstractNumId w:val="60"/>
  </w:num>
  <w:num w:numId="118" w16cid:durableId="180087560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1152B"/>
    <w:rsid w:val="0002687E"/>
    <w:rsid w:val="000307B5"/>
    <w:rsid w:val="000411EA"/>
    <w:rsid w:val="000442FA"/>
    <w:rsid w:val="000522BE"/>
    <w:rsid w:val="000539AD"/>
    <w:rsid w:val="00066504"/>
    <w:rsid w:val="00070EFF"/>
    <w:rsid w:val="00075970"/>
    <w:rsid w:val="00077007"/>
    <w:rsid w:val="00095ECC"/>
    <w:rsid w:val="000B76D6"/>
    <w:rsid w:val="000D57AC"/>
    <w:rsid w:val="000F0FF3"/>
    <w:rsid w:val="0010042B"/>
    <w:rsid w:val="0010208B"/>
    <w:rsid w:val="00102559"/>
    <w:rsid w:val="00110567"/>
    <w:rsid w:val="00115C6A"/>
    <w:rsid w:val="001238CB"/>
    <w:rsid w:val="001243FB"/>
    <w:rsid w:val="00137796"/>
    <w:rsid w:val="001531C2"/>
    <w:rsid w:val="00156939"/>
    <w:rsid w:val="00174340"/>
    <w:rsid w:val="001748AE"/>
    <w:rsid w:val="00174DC4"/>
    <w:rsid w:val="001A4639"/>
    <w:rsid w:val="001A69B9"/>
    <w:rsid w:val="001A6FCE"/>
    <w:rsid w:val="001C4583"/>
    <w:rsid w:val="001C567F"/>
    <w:rsid w:val="001C58B9"/>
    <w:rsid w:val="001C5EEC"/>
    <w:rsid w:val="001D5AA1"/>
    <w:rsid w:val="001E162D"/>
    <w:rsid w:val="001E57F6"/>
    <w:rsid w:val="00201086"/>
    <w:rsid w:val="00215632"/>
    <w:rsid w:val="00217FAF"/>
    <w:rsid w:val="00224834"/>
    <w:rsid w:val="00232F98"/>
    <w:rsid w:val="002634BD"/>
    <w:rsid w:val="0026411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A0BC7"/>
    <w:rsid w:val="003B7AC3"/>
    <w:rsid w:val="003C3AE4"/>
    <w:rsid w:val="003D29EC"/>
    <w:rsid w:val="003D345C"/>
    <w:rsid w:val="003F293E"/>
    <w:rsid w:val="003F36E5"/>
    <w:rsid w:val="0041140A"/>
    <w:rsid w:val="004118B2"/>
    <w:rsid w:val="00424FDD"/>
    <w:rsid w:val="0042781E"/>
    <w:rsid w:val="0045460F"/>
    <w:rsid w:val="004708CE"/>
    <w:rsid w:val="004723AB"/>
    <w:rsid w:val="004A1333"/>
    <w:rsid w:val="004B4288"/>
    <w:rsid w:val="004C177B"/>
    <w:rsid w:val="004E4414"/>
    <w:rsid w:val="004E6F60"/>
    <w:rsid w:val="004F2FD4"/>
    <w:rsid w:val="005020BD"/>
    <w:rsid w:val="005250A4"/>
    <w:rsid w:val="00570536"/>
    <w:rsid w:val="005A2FCD"/>
    <w:rsid w:val="005B0B6A"/>
    <w:rsid w:val="005B463D"/>
    <w:rsid w:val="005E2DB7"/>
    <w:rsid w:val="00605329"/>
    <w:rsid w:val="00632D2D"/>
    <w:rsid w:val="00634BE6"/>
    <w:rsid w:val="00645090"/>
    <w:rsid w:val="00660A97"/>
    <w:rsid w:val="006657BE"/>
    <w:rsid w:val="00676471"/>
    <w:rsid w:val="00687CC6"/>
    <w:rsid w:val="00695944"/>
    <w:rsid w:val="006C5A5E"/>
    <w:rsid w:val="006E796B"/>
    <w:rsid w:val="006F3B0D"/>
    <w:rsid w:val="006F4783"/>
    <w:rsid w:val="00727450"/>
    <w:rsid w:val="00730FB9"/>
    <w:rsid w:val="007337D7"/>
    <w:rsid w:val="00783D31"/>
    <w:rsid w:val="007871FC"/>
    <w:rsid w:val="007949B9"/>
    <w:rsid w:val="007B1DFD"/>
    <w:rsid w:val="007C28CD"/>
    <w:rsid w:val="007D1133"/>
    <w:rsid w:val="008138BB"/>
    <w:rsid w:val="008173A9"/>
    <w:rsid w:val="00825686"/>
    <w:rsid w:val="00825BA3"/>
    <w:rsid w:val="00841418"/>
    <w:rsid w:val="00850D3F"/>
    <w:rsid w:val="008542E6"/>
    <w:rsid w:val="0085574C"/>
    <w:rsid w:val="00880547"/>
    <w:rsid w:val="008828ED"/>
    <w:rsid w:val="00885218"/>
    <w:rsid w:val="008B6391"/>
    <w:rsid w:val="008F1D41"/>
    <w:rsid w:val="008F6906"/>
    <w:rsid w:val="00914997"/>
    <w:rsid w:val="00927F01"/>
    <w:rsid w:val="00931AF8"/>
    <w:rsid w:val="009329BB"/>
    <w:rsid w:val="00943ADD"/>
    <w:rsid w:val="00951431"/>
    <w:rsid w:val="00960347"/>
    <w:rsid w:val="00975629"/>
    <w:rsid w:val="00980A8A"/>
    <w:rsid w:val="009A5237"/>
    <w:rsid w:val="009C46CA"/>
    <w:rsid w:val="009D7F9F"/>
    <w:rsid w:val="009F4233"/>
    <w:rsid w:val="00A1338C"/>
    <w:rsid w:val="00A84480"/>
    <w:rsid w:val="00AB5572"/>
    <w:rsid w:val="00AC584A"/>
    <w:rsid w:val="00AE1B2B"/>
    <w:rsid w:val="00AE7FDD"/>
    <w:rsid w:val="00AF27C7"/>
    <w:rsid w:val="00B15381"/>
    <w:rsid w:val="00B15697"/>
    <w:rsid w:val="00B3174A"/>
    <w:rsid w:val="00B35653"/>
    <w:rsid w:val="00B432FE"/>
    <w:rsid w:val="00B4419B"/>
    <w:rsid w:val="00B467D8"/>
    <w:rsid w:val="00B51C86"/>
    <w:rsid w:val="00B8529D"/>
    <w:rsid w:val="00B9126E"/>
    <w:rsid w:val="00B92038"/>
    <w:rsid w:val="00BB2108"/>
    <w:rsid w:val="00BB73FF"/>
    <w:rsid w:val="00BF2A99"/>
    <w:rsid w:val="00C1788D"/>
    <w:rsid w:val="00C27167"/>
    <w:rsid w:val="00C56D49"/>
    <w:rsid w:val="00C60514"/>
    <w:rsid w:val="00C827AE"/>
    <w:rsid w:val="00C97D01"/>
    <w:rsid w:val="00CB21F4"/>
    <w:rsid w:val="00CB71C0"/>
    <w:rsid w:val="00CC1CEA"/>
    <w:rsid w:val="00CD206C"/>
    <w:rsid w:val="00CF2FA2"/>
    <w:rsid w:val="00CF5C9E"/>
    <w:rsid w:val="00D22018"/>
    <w:rsid w:val="00D22F7A"/>
    <w:rsid w:val="00D33A4F"/>
    <w:rsid w:val="00D348BD"/>
    <w:rsid w:val="00D375BF"/>
    <w:rsid w:val="00D51D7E"/>
    <w:rsid w:val="00D6776C"/>
    <w:rsid w:val="00D72266"/>
    <w:rsid w:val="00DB1502"/>
    <w:rsid w:val="00DB41B3"/>
    <w:rsid w:val="00DD3652"/>
    <w:rsid w:val="00DE7CB4"/>
    <w:rsid w:val="00E10D8B"/>
    <w:rsid w:val="00E26FF4"/>
    <w:rsid w:val="00E33CAC"/>
    <w:rsid w:val="00E44A2B"/>
    <w:rsid w:val="00E6450F"/>
    <w:rsid w:val="00E739E0"/>
    <w:rsid w:val="00E806F7"/>
    <w:rsid w:val="00E8383F"/>
    <w:rsid w:val="00E843CF"/>
    <w:rsid w:val="00E84BCF"/>
    <w:rsid w:val="00E90DFA"/>
    <w:rsid w:val="00EA08AA"/>
    <w:rsid w:val="00EB50A4"/>
    <w:rsid w:val="00EB7698"/>
    <w:rsid w:val="00ED51FC"/>
    <w:rsid w:val="00EE6B85"/>
    <w:rsid w:val="00EF460E"/>
    <w:rsid w:val="00F00FAC"/>
    <w:rsid w:val="00F1213D"/>
    <w:rsid w:val="00F13579"/>
    <w:rsid w:val="00F15294"/>
    <w:rsid w:val="00F31DB9"/>
    <w:rsid w:val="00F31DDA"/>
    <w:rsid w:val="00F44B07"/>
    <w:rsid w:val="00F55843"/>
    <w:rsid w:val="00F57661"/>
    <w:rsid w:val="00F91E21"/>
    <w:rsid w:val="00FB4BDC"/>
    <w:rsid w:val="00FB5693"/>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BEF8FC9C-35C2-4311-9CF0-0C4D85DF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02687E"/>
    <w:pPr>
      <w:keepNext/>
      <w:keepLines/>
      <w:tabs>
        <w:tab w:val="right" w:leader="dot" w:pos="9344"/>
      </w:tabs>
      <w:ind w:left="432"/>
      <w:jc w:val="center"/>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AE1B2B"/>
    <w:pPr>
      <w:keepNext/>
      <w:keepLines/>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F44B07"/>
    <w:p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2687E"/>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spacing w:line="259" w:lineRule="auto"/>
      <w:ind w:left="360" w:hanging="360"/>
      <w:outlineLvl w:val="9"/>
    </w:pPr>
    <w:rPr>
      <w:rFonts w:eastAsiaTheme="majorEastAsia"/>
      <w:lang w:val="ru-RU"/>
    </w:rPr>
  </w:style>
  <w:style w:type="character" w:customStyle="1" w:styleId="20">
    <w:name w:val="Заголовок 2 Знак"/>
    <w:basedOn w:val="a0"/>
    <w:link w:val="2"/>
    <w:uiPriority w:val="9"/>
    <w:rsid w:val="00AE1B2B"/>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F44B07"/>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C56D49"/>
    <w:pPr>
      <w:tabs>
        <w:tab w:val="right" w:leader="dot" w:pos="9344"/>
      </w:tabs>
      <w:spacing w:after="100"/>
      <w:jc w:val="center"/>
    </w:pPr>
    <w:rPr>
      <w:rFonts w:eastAsiaTheme="majorEastAsia"/>
      <w:b/>
      <w:bCs/>
      <w:noProof/>
    </w:rPr>
  </w:style>
  <w:style w:type="paragraph" w:styleId="21">
    <w:name w:val="toc 2"/>
    <w:basedOn w:val="a"/>
    <w:next w:val="a"/>
    <w:autoRedefine/>
    <w:uiPriority w:val="39"/>
    <w:unhideWhenUsed/>
    <w:rsid w:val="00E33CAC"/>
    <w:pPr>
      <w:spacing w:after="100"/>
      <w:ind w:left="200"/>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 w:type="character" w:styleId="af7">
    <w:name w:val="Unresolved Mention"/>
    <w:basedOn w:val="a0"/>
    <w:uiPriority w:val="99"/>
    <w:semiHidden/>
    <w:unhideWhenUsed/>
    <w:rsid w:val="000539AD"/>
    <w:rPr>
      <w:color w:val="605E5C"/>
      <w:shd w:val="clear" w:color="auto" w:fill="E1DFDD"/>
    </w:rPr>
  </w:style>
  <w:style w:type="character" w:styleId="af8">
    <w:name w:val="FollowedHyperlink"/>
    <w:basedOn w:val="a0"/>
    <w:uiPriority w:val="99"/>
    <w:semiHidden/>
    <w:unhideWhenUsed/>
    <w:rsid w:val="005705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941">
      <w:bodyDiv w:val="1"/>
      <w:marLeft w:val="0"/>
      <w:marRight w:val="0"/>
      <w:marTop w:val="0"/>
      <w:marBottom w:val="0"/>
      <w:divBdr>
        <w:top w:val="none" w:sz="0" w:space="0" w:color="auto"/>
        <w:left w:val="none" w:sz="0" w:space="0" w:color="auto"/>
        <w:bottom w:val="none" w:sz="0" w:space="0" w:color="auto"/>
        <w:right w:val="none" w:sz="0" w:space="0" w:color="auto"/>
      </w:divBdr>
    </w:div>
    <w:div w:id="68621181">
      <w:bodyDiv w:val="1"/>
      <w:marLeft w:val="0"/>
      <w:marRight w:val="0"/>
      <w:marTop w:val="0"/>
      <w:marBottom w:val="0"/>
      <w:divBdr>
        <w:top w:val="none" w:sz="0" w:space="0" w:color="auto"/>
        <w:left w:val="none" w:sz="0" w:space="0" w:color="auto"/>
        <w:bottom w:val="none" w:sz="0" w:space="0" w:color="auto"/>
        <w:right w:val="none" w:sz="0" w:space="0" w:color="auto"/>
      </w:divBdr>
    </w:div>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259067536">
      <w:bodyDiv w:val="1"/>
      <w:marLeft w:val="0"/>
      <w:marRight w:val="0"/>
      <w:marTop w:val="0"/>
      <w:marBottom w:val="0"/>
      <w:divBdr>
        <w:top w:val="none" w:sz="0" w:space="0" w:color="auto"/>
        <w:left w:val="none" w:sz="0" w:space="0" w:color="auto"/>
        <w:bottom w:val="none" w:sz="0" w:space="0" w:color="auto"/>
        <w:right w:val="none" w:sz="0" w:space="0" w:color="auto"/>
      </w:divBdr>
      <w:divsChild>
        <w:div w:id="476000273">
          <w:marLeft w:val="0"/>
          <w:marRight w:val="0"/>
          <w:marTop w:val="0"/>
          <w:marBottom w:val="0"/>
          <w:divBdr>
            <w:top w:val="none" w:sz="0" w:space="0" w:color="auto"/>
            <w:left w:val="none" w:sz="0" w:space="0" w:color="auto"/>
            <w:bottom w:val="none" w:sz="0" w:space="0" w:color="auto"/>
            <w:right w:val="none" w:sz="0" w:space="0" w:color="auto"/>
          </w:divBdr>
        </w:div>
      </w:divsChild>
    </w:div>
    <w:div w:id="328483935">
      <w:bodyDiv w:val="1"/>
      <w:marLeft w:val="0"/>
      <w:marRight w:val="0"/>
      <w:marTop w:val="0"/>
      <w:marBottom w:val="0"/>
      <w:divBdr>
        <w:top w:val="none" w:sz="0" w:space="0" w:color="auto"/>
        <w:left w:val="none" w:sz="0" w:space="0" w:color="auto"/>
        <w:bottom w:val="none" w:sz="0" w:space="0" w:color="auto"/>
        <w:right w:val="none" w:sz="0" w:space="0" w:color="auto"/>
      </w:divBdr>
    </w:div>
    <w:div w:id="495146173">
      <w:bodyDiv w:val="1"/>
      <w:marLeft w:val="0"/>
      <w:marRight w:val="0"/>
      <w:marTop w:val="0"/>
      <w:marBottom w:val="0"/>
      <w:divBdr>
        <w:top w:val="none" w:sz="0" w:space="0" w:color="auto"/>
        <w:left w:val="none" w:sz="0" w:space="0" w:color="auto"/>
        <w:bottom w:val="none" w:sz="0" w:space="0" w:color="auto"/>
        <w:right w:val="none" w:sz="0" w:space="0" w:color="auto"/>
      </w:divBdr>
    </w:div>
    <w:div w:id="563637138">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67524122">
      <w:bodyDiv w:val="1"/>
      <w:marLeft w:val="0"/>
      <w:marRight w:val="0"/>
      <w:marTop w:val="0"/>
      <w:marBottom w:val="0"/>
      <w:divBdr>
        <w:top w:val="none" w:sz="0" w:space="0" w:color="auto"/>
        <w:left w:val="none" w:sz="0" w:space="0" w:color="auto"/>
        <w:bottom w:val="none" w:sz="0" w:space="0" w:color="auto"/>
        <w:right w:val="none" w:sz="0" w:space="0" w:color="auto"/>
      </w:divBdr>
      <w:divsChild>
        <w:div w:id="43798369">
          <w:marLeft w:val="0"/>
          <w:marRight w:val="0"/>
          <w:marTop w:val="0"/>
          <w:marBottom w:val="0"/>
          <w:divBdr>
            <w:top w:val="none" w:sz="0" w:space="0" w:color="auto"/>
            <w:left w:val="none" w:sz="0" w:space="0" w:color="auto"/>
            <w:bottom w:val="none" w:sz="0" w:space="0" w:color="auto"/>
            <w:right w:val="none" w:sz="0" w:space="0" w:color="auto"/>
          </w:divBdr>
        </w:div>
      </w:divsChild>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991907211">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18858021">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377974088">
      <w:bodyDiv w:val="1"/>
      <w:marLeft w:val="0"/>
      <w:marRight w:val="0"/>
      <w:marTop w:val="0"/>
      <w:marBottom w:val="0"/>
      <w:divBdr>
        <w:top w:val="none" w:sz="0" w:space="0" w:color="auto"/>
        <w:left w:val="none" w:sz="0" w:space="0" w:color="auto"/>
        <w:bottom w:val="none" w:sz="0" w:space="0" w:color="auto"/>
        <w:right w:val="none" w:sz="0" w:space="0" w:color="auto"/>
      </w:divBdr>
    </w:div>
    <w:div w:id="1426221569">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873081815">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4065493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1.png"/><Relationship Id="rId32" Type="http://schemas.openxmlformats.org/officeDocument/2006/relationships/hyperlink" Target="https://mathsoft.ru/docs/delphi_math_apps.pdf"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hyperlink" Target="https://top-technologies.ru/ru/article/view?id=35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cienceforum.ru/2025/article/202506020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566</TotalTime>
  <Pages>45</Pages>
  <Words>8378</Words>
  <Characters>47759</Characters>
  <Application>Microsoft Office Word</Application>
  <DocSecurity>0</DocSecurity>
  <Lines>397</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56025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 avyva</cp:lastModifiedBy>
  <cp:revision>1</cp:revision>
  <cp:lastPrinted>2025-06-02T14:29:00Z</cp:lastPrinted>
  <dcterms:created xsi:type="dcterms:W3CDTF">2025-06-01T12:49:00Z</dcterms:created>
  <dcterms:modified xsi:type="dcterms:W3CDTF">2025-06-02T14:44:00Z</dcterms:modified>
</cp:coreProperties>
</file>